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C8479F" w14:textId="77777777" w:rsidR="00703A29" w:rsidRDefault="00703A29" w:rsidP="4E489778">
      <w:pPr>
        <w:pStyle w:val="EsriProposalBodyText"/>
        <w:ind w:firstLine="720"/>
      </w:pPr>
    </w:p>
    <w:p w14:paraId="07B5CF1F" w14:textId="15111231" w:rsidR="00DA203B" w:rsidRDefault="00415845" w:rsidP="001854AD">
      <w:pPr>
        <w:pStyle w:val="EsriProposalTitle"/>
        <w:ind w:left="3690"/>
        <w:rPr>
          <w:sz w:val="18"/>
          <w:szCs w:val="24"/>
        </w:rPr>
      </w:pPr>
      <w:r>
        <w:rPr>
          <w:sz w:val="18"/>
          <w:szCs w:val="24"/>
        </w:rPr>
        <w:t xml:space="preserve">Last Update: </w:t>
      </w:r>
      <w:r w:rsidR="00DA203B">
        <w:rPr>
          <w:sz w:val="18"/>
          <w:szCs w:val="24"/>
        </w:rPr>
        <w:fldChar w:fldCharType="begin"/>
      </w:r>
      <w:r w:rsidR="00DA203B">
        <w:rPr>
          <w:sz w:val="18"/>
          <w:szCs w:val="24"/>
        </w:rPr>
        <w:instrText xml:space="preserve"> SAVEDATE  \@ "MMMM d, yyyy"  \* MERGEFORMAT </w:instrText>
      </w:r>
      <w:r w:rsidR="00DA203B">
        <w:rPr>
          <w:sz w:val="18"/>
          <w:szCs w:val="24"/>
        </w:rPr>
        <w:fldChar w:fldCharType="separate"/>
      </w:r>
      <w:r w:rsidR="006B039A">
        <w:rPr>
          <w:noProof/>
          <w:sz w:val="18"/>
          <w:szCs w:val="24"/>
        </w:rPr>
        <w:t>October 1, 2024</w:t>
      </w:r>
      <w:r w:rsidR="00DA203B">
        <w:rPr>
          <w:sz w:val="18"/>
          <w:szCs w:val="24"/>
        </w:rPr>
        <w:fldChar w:fldCharType="end"/>
      </w:r>
    </w:p>
    <w:p w14:paraId="2E3BA01E" w14:textId="5F958FAD" w:rsidR="001854AD" w:rsidRDefault="005F2C5F" w:rsidP="001854AD">
      <w:pPr>
        <w:pStyle w:val="EsriProposalTitle"/>
        <w:ind w:left="3690"/>
      </w:pPr>
      <w:r>
        <w:t>Enterprise Route Management</w:t>
      </w:r>
    </w:p>
    <w:p w14:paraId="5EB9887C" w14:textId="063BBEF6" w:rsidR="001854AD" w:rsidRPr="006C57DB" w:rsidRDefault="00C601EB" w:rsidP="001854AD">
      <w:pPr>
        <w:pStyle w:val="EsriProposalTitle"/>
        <w:ind w:left="3690"/>
      </w:pPr>
      <w:r>
        <w:t xml:space="preserve">Configure </w:t>
      </w:r>
      <w:r w:rsidR="006C1EA4">
        <w:t>Web Application</w:t>
      </w:r>
    </w:p>
    <w:p w14:paraId="2738FD06" w14:textId="77777777" w:rsidR="00703A29" w:rsidRDefault="00BB16ED" w:rsidP="006C57DB">
      <w:pPr>
        <w:ind w:left="3690"/>
        <w:rPr>
          <w:rFonts w:ascii="Arial" w:hAnsi="Arial" w:cs="Arial"/>
          <w:b/>
        </w:rPr>
      </w:pPr>
      <w:r>
        <w:rPr>
          <w:rFonts w:ascii="Arial" w:hAnsi="Arial" w:cs="Arial"/>
          <w:b/>
        </w:rPr>
        <w:t>Prepared for:</w:t>
      </w:r>
    </w:p>
    <w:p w14:paraId="01089618" w14:textId="260F5193" w:rsidR="001A0FA1" w:rsidRDefault="00C601EB" w:rsidP="001A0FA1">
      <w:pPr>
        <w:pStyle w:val="EsriClientAddress"/>
        <w:ind w:left="3690"/>
      </w:pPr>
      <w:r>
        <w:t>ERM Customers</w:t>
      </w:r>
    </w:p>
    <w:p w14:paraId="3EFAF14E" w14:textId="77777777" w:rsidR="00703A29" w:rsidRDefault="00703A29" w:rsidP="006C57DB">
      <w:pPr>
        <w:pStyle w:val="EsriProposalBodyText"/>
      </w:pPr>
    </w:p>
    <w:p w14:paraId="3C080F02" w14:textId="77777777" w:rsidR="00703A29" w:rsidRDefault="00703A29" w:rsidP="006C57DB">
      <w:pPr>
        <w:pStyle w:val="EsriProposalBodyText"/>
        <w:sectPr w:rsidR="00703A29" w:rsidSect="0097185B">
          <w:headerReference w:type="default" r:id="rId11"/>
          <w:pgSz w:w="12240" w:h="15840"/>
          <w:pgMar w:top="1080" w:right="720" w:bottom="1440" w:left="990" w:header="720" w:footer="720" w:gutter="0"/>
          <w:cols w:space="720"/>
          <w:docGrid w:linePitch="360"/>
        </w:sectPr>
      </w:pPr>
    </w:p>
    <w:bookmarkStart w:id="0" w:name="_Toc516213353" w:displacedByCustomXml="next"/>
    <w:bookmarkEnd w:id="0" w:displacedByCustomXml="next"/>
    <w:bookmarkStart w:id="1" w:name="_Toc516213349" w:displacedByCustomXml="next"/>
    <w:bookmarkEnd w:id="1" w:displacedByCustomXml="next"/>
    <w:bookmarkStart w:id="2" w:name="_Toc516213340" w:displacedByCustomXml="next"/>
    <w:bookmarkEnd w:id="2" w:displacedByCustomXml="next"/>
    <w:bookmarkStart w:id="3" w:name="_Toc516213319" w:displacedByCustomXml="next"/>
    <w:bookmarkEnd w:id="3" w:displacedByCustomXml="next"/>
    <w:sdt>
      <w:sdtPr>
        <w:rPr>
          <w:rFonts w:ascii="Times New Roman" w:eastAsiaTheme="minorEastAsia" w:hAnsi="Times New Roman" w:cstheme="minorBidi"/>
          <w:b w:val="0"/>
          <w:bCs w:val="0"/>
          <w:color w:val="auto"/>
          <w:sz w:val="24"/>
          <w:szCs w:val="22"/>
          <w:lang w:eastAsia="en-US"/>
        </w:rPr>
        <w:id w:val="304900668"/>
        <w:docPartObj>
          <w:docPartGallery w:val="Table of Contents"/>
          <w:docPartUnique/>
        </w:docPartObj>
      </w:sdtPr>
      <w:sdtEndPr>
        <w:rPr>
          <w:noProof/>
        </w:rPr>
      </w:sdtEndPr>
      <w:sdtContent>
        <w:p w14:paraId="30186142" w14:textId="7DC4FC76" w:rsidR="004E59C9" w:rsidRDefault="004E59C9">
          <w:pPr>
            <w:pStyle w:val="TOCHeading"/>
          </w:pPr>
          <w:r>
            <w:t>Contents</w:t>
          </w:r>
        </w:p>
        <w:p w14:paraId="4D3A33BE" w14:textId="7EBE0DEB" w:rsidR="003949CC" w:rsidRDefault="004E59C9">
          <w:pPr>
            <w:pStyle w:val="TOC1"/>
            <w:rPr>
              <w:rFonts w:asciiTheme="minorHAnsi" w:hAnsiTheme="minorHAnsi" w:cstheme="minorBidi"/>
              <w:b w:val="0"/>
              <w:kern w:val="2"/>
              <w:sz w:val="24"/>
              <w:szCs w:val="24"/>
              <w14:ligatures w14:val="standardContextual"/>
            </w:rPr>
          </w:pPr>
          <w:r>
            <w:fldChar w:fldCharType="begin"/>
          </w:r>
          <w:r>
            <w:instrText xml:space="preserve"> TOC \o "1-3" \h \z \u </w:instrText>
          </w:r>
          <w:r>
            <w:fldChar w:fldCharType="separate"/>
          </w:r>
          <w:hyperlink w:anchor="_Toc171683394" w:history="1">
            <w:r w:rsidR="003949CC" w:rsidRPr="00E81292">
              <w:rPr>
                <w:rStyle w:val="Hyperlink"/>
              </w:rPr>
              <w:t>1.0</w:t>
            </w:r>
            <w:r w:rsidR="003949CC">
              <w:rPr>
                <w:rFonts w:asciiTheme="minorHAnsi" w:hAnsiTheme="minorHAnsi" w:cstheme="minorBidi"/>
                <w:b w:val="0"/>
                <w:kern w:val="2"/>
                <w:sz w:val="24"/>
                <w:szCs w:val="24"/>
                <w14:ligatures w14:val="standardContextual"/>
              </w:rPr>
              <w:tab/>
            </w:r>
            <w:r w:rsidR="003949CC" w:rsidRPr="00E81292">
              <w:rPr>
                <w:rStyle w:val="Hyperlink"/>
              </w:rPr>
              <w:t>Overview</w:t>
            </w:r>
            <w:r w:rsidR="003949CC">
              <w:rPr>
                <w:webHidden/>
              </w:rPr>
              <w:tab/>
            </w:r>
            <w:r w:rsidR="003949CC">
              <w:rPr>
                <w:webHidden/>
              </w:rPr>
              <w:fldChar w:fldCharType="begin"/>
            </w:r>
            <w:r w:rsidR="003949CC">
              <w:rPr>
                <w:webHidden/>
              </w:rPr>
              <w:instrText xml:space="preserve"> PAGEREF _Toc171683394 \h </w:instrText>
            </w:r>
            <w:r w:rsidR="003949CC">
              <w:rPr>
                <w:webHidden/>
              </w:rPr>
            </w:r>
            <w:r w:rsidR="003949CC">
              <w:rPr>
                <w:webHidden/>
              </w:rPr>
              <w:fldChar w:fldCharType="separate"/>
            </w:r>
            <w:r w:rsidR="003949CC">
              <w:rPr>
                <w:webHidden/>
              </w:rPr>
              <w:t>3</w:t>
            </w:r>
            <w:r w:rsidR="003949CC">
              <w:rPr>
                <w:webHidden/>
              </w:rPr>
              <w:fldChar w:fldCharType="end"/>
            </w:r>
          </w:hyperlink>
        </w:p>
        <w:p w14:paraId="4CDFDCDC" w14:textId="2510E529" w:rsidR="003949CC" w:rsidRDefault="003949CC">
          <w:pPr>
            <w:pStyle w:val="TOC2"/>
            <w:tabs>
              <w:tab w:val="left" w:pos="960"/>
              <w:tab w:val="right" w:leader="dot" w:pos="10790"/>
            </w:tabs>
            <w:rPr>
              <w:rFonts w:asciiTheme="minorHAnsi" w:hAnsiTheme="minorHAnsi"/>
              <w:noProof/>
              <w:kern w:val="2"/>
              <w:szCs w:val="24"/>
              <w14:ligatures w14:val="standardContextual"/>
            </w:rPr>
          </w:pPr>
          <w:hyperlink w:anchor="_Toc171683395" w:history="1">
            <w:r w:rsidRPr="00E81292">
              <w:rPr>
                <w:rStyle w:val="Hyperlink"/>
                <w:noProof/>
              </w:rPr>
              <w:t>1.1</w:t>
            </w:r>
            <w:r>
              <w:rPr>
                <w:rFonts w:asciiTheme="minorHAnsi" w:hAnsiTheme="minorHAnsi"/>
                <w:noProof/>
                <w:kern w:val="2"/>
                <w:szCs w:val="24"/>
                <w14:ligatures w14:val="standardContextual"/>
              </w:rPr>
              <w:tab/>
            </w:r>
            <w:r w:rsidRPr="00E81292">
              <w:rPr>
                <w:rStyle w:val="Hyperlink"/>
                <w:noProof/>
              </w:rPr>
              <w:t>Configuration Files</w:t>
            </w:r>
            <w:r>
              <w:rPr>
                <w:noProof/>
                <w:webHidden/>
              </w:rPr>
              <w:tab/>
            </w:r>
            <w:r>
              <w:rPr>
                <w:noProof/>
                <w:webHidden/>
              </w:rPr>
              <w:fldChar w:fldCharType="begin"/>
            </w:r>
            <w:r>
              <w:rPr>
                <w:noProof/>
                <w:webHidden/>
              </w:rPr>
              <w:instrText xml:space="preserve"> PAGEREF _Toc171683395 \h </w:instrText>
            </w:r>
            <w:r>
              <w:rPr>
                <w:noProof/>
                <w:webHidden/>
              </w:rPr>
            </w:r>
            <w:r>
              <w:rPr>
                <w:noProof/>
                <w:webHidden/>
              </w:rPr>
              <w:fldChar w:fldCharType="separate"/>
            </w:r>
            <w:r>
              <w:rPr>
                <w:noProof/>
                <w:webHidden/>
              </w:rPr>
              <w:t>3</w:t>
            </w:r>
            <w:r>
              <w:rPr>
                <w:noProof/>
                <w:webHidden/>
              </w:rPr>
              <w:fldChar w:fldCharType="end"/>
            </w:r>
          </w:hyperlink>
        </w:p>
        <w:p w14:paraId="4328BFC9" w14:textId="6A580470" w:rsidR="003949CC" w:rsidRDefault="003949CC">
          <w:pPr>
            <w:pStyle w:val="TOC1"/>
            <w:rPr>
              <w:rFonts w:asciiTheme="minorHAnsi" w:hAnsiTheme="minorHAnsi" w:cstheme="minorBidi"/>
              <w:b w:val="0"/>
              <w:kern w:val="2"/>
              <w:sz w:val="24"/>
              <w:szCs w:val="24"/>
              <w14:ligatures w14:val="standardContextual"/>
            </w:rPr>
          </w:pPr>
          <w:hyperlink w:anchor="_Toc171683396" w:history="1">
            <w:r w:rsidRPr="00E81292">
              <w:rPr>
                <w:rStyle w:val="Hyperlink"/>
              </w:rPr>
              <w:t>2.0</w:t>
            </w:r>
            <w:r>
              <w:rPr>
                <w:rFonts w:asciiTheme="minorHAnsi" w:hAnsiTheme="minorHAnsi" w:cstheme="minorBidi"/>
                <w:b w:val="0"/>
                <w:kern w:val="2"/>
                <w:sz w:val="24"/>
                <w:szCs w:val="24"/>
                <w14:ligatures w14:val="standardContextual"/>
              </w:rPr>
              <w:tab/>
            </w:r>
            <w:r w:rsidRPr="00E81292">
              <w:rPr>
                <w:rStyle w:val="Hyperlink"/>
              </w:rPr>
              <w:t>Config.json</w:t>
            </w:r>
            <w:r>
              <w:rPr>
                <w:webHidden/>
              </w:rPr>
              <w:tab/>
            </w:r>
            <w:r>
              <w:rPr>
                <w:webHidden/>
              </w:rPr>
              <w:fldChar w:fldCharType="begin"/>
            </w:r>
            <w:r>
              <w:rPr>
                <w:webHidden/>
              </w:rPr>
              <w:instrText xml:space="preserve"> PAGEREF _Toc171683396 \h </w:instrText>
            </w:r>
            <w:r>
              <w:rPr>
                <w:webHidden/>
              </w:rPr>
            </w:r>
            <w:r>
              <w:rPr>
                <w:webHidden/>
              </w:rPr>
              <w:fldChar w:fldCharType="separate"/>
            </w:r>
            <w:r>
              <w:rPr>
                <w:webHidden/>
              </w:rPr>
              <w:t>4</w:t>
            </w:r>
            <w:r>
              <w:rPr>
                <w:webHidden/>
              </w:rPr>
              <w:fldChar w:fldCharType="end"/>
            </w:r>
          </w:hyperlink>
        </w:p>
        <w:p w14:paraId="0D525006" w14:textId="7B7DDFAC" w:rsidR="003949CC" w:rsidRDefault="003949CC">
          <w:pPr>
            <w:pStyle w:val="TOC2"/>
            <w:tabs>
              <w:tab w:val="left" w:pos="960"/>
              <w:tab w:val="right" w:leader="dot" w:pos="10790"/>
            </w:tabs>
            <w:rPr>
              <w:rFonts w:asciiTheme="minorHAnsi" w:hAnsiTheme="minorHAnsi"/>
              <w:noProof/>
              <w:kern w:val="2"/>
              <w:szCs w:val="24"/>
              <w14:ligatures w14:val="standardContextual"/>
            </w:rPr>
          </w:pPr>
          <w:hyperlink w:anchor="_Toc171683397" w:history="1">
            <w:r w:rsidRPr="00E81292">
              <w:rPr>
                <w:rStyle w:val="Hyperlink"/>
                <w:noProof/>
              </w:rPr>
              <w:t>2.1</w:t>
            </w:r>
            <w:r>
              <w:rPr>
                <w:rFonts w:asciiTheme="minorHAnsi" w:hAnsiTheme="minorHAnsi"/>
                <w:noProof/>
                <w:kern w:val="2"/>
                <w:szCs w:val="24"/>
                <w14:ligatures w14:val="standardContextual"/>
              </w:rPr>
              <w:tab/>
            </w:r>
            <w:r w:rsidRPr="00E81292">
              <w:rPr>
                <w:rStyle w:val="Hyperlink"/>
                <w:noProof/>
              </w:rPr>
              <w:t>Environment</w:t>
            </w:r>
            <w:r>
              <w:rPr>
                <w:noProof/>
                <w:webHidden/>
              </w:rPr>
              <w:tab/>
            </w:r>
            <w:r>
              <w:rPr>
                <w:noProof/>
                <w:webHidden/>
              </w:rPr>
              <w:fldChar w:fldCharType="begin"/>
            </w:r>
            <w:r>
              <w:rPr>
                <w:noProof/>
                <w:webHidden/>
              </w:rPr>
              <w:instrText xml:space="preserve"> PAGEREF _Toc171683397 \h </w:instrText>
            </w:r>
            <w:r>
              <w:rPr>
                <w:noProof/>
                <w:webHidden/>
              </w:rPr>
            </w:r>
            <w:r>
              <w:rPr>
                <w:noProof/>
                <w:webHidden/>
              </w:rPr>
              <w:fldChar w:fldCharType="separate"/>
            </w:r>
            <w:r>
              <w:rPr>
                <w:noProof/>
                <w:webHidden/>
              </w:rPr>
              <w:t>4</w:t>
            </w:r>
            <w:r>
              <w:rPr>
                <w:noProof/>
                <w:webHidden/>
              </w:rPr>
              <w:fldChar w:fldCharType="end"/>
            </w:r>
          </w:hyperlink>
        </w:p>
        <w:p w14:paraId="29D4AD07" w14:textId="5CDAE1DD" w:rsidR="003949CC" w:rsidRDefault="003949CC">
          <w:pPr>
            <w:pStyle w:val="TOC2"/>
            <w:tabs>
              <w:tab w:val="left" w:pos="960"/>
              <w:tab w:val="right" w:leader="dot" w:pos="10790"/>
            </w:tabs>
            <w:rPr>
              <w:rFonts w:asciiTheme="minorHAnsi" w:hAnsiTheme="minorHAnsi"/>
              <w:noProof/>
              <w:kern w:val="2"/>
              <w:szCs w:val="24"/>
              <w14:ligatures w14:val="standardContextual"/>
            </w:rPr>
          </w:pPr>
          <w:hyperlink w:anchor="_Toc171683398" w:history="1">
            <w:r w:rsidRPr="00E81292">
              <w:rPr>
                <w:rStyle w:val="Hyperlink"/>
                <w:noProof/>
              </w:rPr>
              <w:t>2.2</w:t>
            </w:r>
            <w:r>
              <w:rPr>
                <w:rFonts w:asciiTheme="minorHAnsi" w:hAnsiTheme="minorHAnsi"/>
                <w:noProof/>
                <w:kern w:val="2"/>
                <w:szCs w:val="24"/>
                <w14:ligatures w14:val="standardContextual"/>
              </w:rPr>
              <w:tab/>
            </w:r>
            <w:r w:rsidRPr="00E81292">
              <w:rPr>
                <w:rStyle w:val="Hyperlink"/>
                <w:noProof/>
              </w:rPr>
              <w:t>Preferences</w:t>
            </w:r>
            <w:r>
              <w:rPr>
                <w:noProof/>
                <w:webHidden/>
              </w:rPr>
              <w:tab/>
            </w:r>
            <w:r>
              <w:rPr>
                <w:noProof/>
                <w:webHidden/>
              </w:rPr>
              <w:fldChar w:fldCharType="begin"/>
            </w:r>
            <w:r>
              <w:rPr>
                <w:noProof/>
                <w:webHidden/>
              </w:rPr>
              <w:instrText xml:space="preserve"> PAGEREF _Toc171683398 \h </w:instrText>
            </w:r>
            <w:r>
              <w:rPr>
                <w:noProof/>
                <w:webHidden/>
              </w:rPr>
            </w:r>
            <w:r>
              <w:rPr>
                <w:noProof/>
                <w:webHidden/>
              </w:rPr>
              <w:fldChar w:fldCharType="separate"/>
            </w:r>
            <w:r>
              <w:rPr>
                <w:noProof/>
                <w:webHidden/>
              </w:rPr>
              <w:t>4</w:t>
            </w:r>
            <w:r>
              <w:rPr>
                <w:noProof/>
                <w:webHidden/>
              </w:rPr>
              <w:fldChar w:fldCharType="end"/>
            </w:r>
          </w:hyperlink>
        </w:p>
        <w:p w14:paraId="5EFEBDE2" w14:textId="66F0BB6F" w:rsidR="003949CC" w:rsidRDefault="003949CC">
          <w:pPr>
            <w:pStyle w:val="TOC2"/>
            <w:tabs>
              <w:tab w:val="left" w:pos="960"/>
              <w:tab w:val="right" w:leader="dot" w:pos="10790"/>
            </w:tabs>
            <w:rPr>
              <w:rFonts w:asciiTheme="minorHAnsi" w:hAnsiTheme="minorHAnsi"/>
              <w:noProof/>
              <w:kern w:val="2"/>
              <w:szCs w:val="24"/>
              <w14:ligatures w14:val="standardContextual"/>
            </w:rPr>
          </w:pPr>
          <w:hyperlink w:anchor="_Toc171683399" w:history="1">
            <w:r w:rsidRPr="00E81292">
              <w:rPr>
                <w:rStyle w:val="Hyperlink"/>
                <w:noProof/>
              </w:rPr>
              <w:t>2.3</w:t>
            </w:r>
            <w:r>
              <w:rPr>
                <w:rFonts w:asciiTheme="minorHAnsi" w:hAnsiTheme="minorHAnsi"/>
                <w:noProof/>
                <w:kern w:val="2"/>
                <w:szCs w:val="24"/>
                <w14:ligatures w14:val="standardContextual"/>
              </w:rPr>
              <w:tab/>
            </w:r>
            <w:r w:rsidRPr="00E81292">
              <w:rPr>
                <w:rStyle w:val="Hyperlink"/>
                <w:noProof/>
              </w:rPr>
              <w:t>Solve Modes</w:t>
            </w:r>
            <w:r>
              <w:rPr>
                <w:noProof/>
                <w:webHidden/>
              </w:rPr>
              <w:tab/>
            </w:r>
            <w:r>
              <w:rPr>
                <w:noProof/>
                <w:webHidden/>
              </w:rPr>
              <w:fldChar w:fldCharType="begin"/>
            </w:r>
            <w:r>
              <w:rPr>
                <w:noProof/>
                <w:webHidden/>
              </w:rPr>
              <w:instrText xml:space="preserve"> PAGEREF _Toc171683399 \h </w:instrText>
            </w:r>
            <w:r>
              <w:rPr>
                <w:noProof/>
                <w:webHidden/>
              </w:rPr>
            </w:r>
            <w:r>
              <w:rPr>
                <w:noProof/>
                <w:webHidden/>
              </w:rPr>
              <w:fldChar w:fldCharType="separate"/>
            </w:r>
            <w:r>
              <w:rPr>
                <w:noProof/>
                <w:webHidden/>
              </w:rPr>
              <w:t>8</w:t>
            </w:r>
            <w:r>
              <w:rPr>
                <w:noProof/>
                <w:webHidden/>
              </w:rPr>
              <w:fldChar w:fldCharType="end"/>
            </w:r>
          </w:hyperlink>
        </w:p>
        <w:p w14:paraId="6DC766DC" w14:textId="3A791801" w:rsidR="003949CC" w:rsidRDefault="003949CC">
          <w:pPr>
            <w:pStyle w:val="TOC2"/>
            <w:tabs>
              <w:tab w:val="left" w:pos="960"/>
              <w:tab w:val="right" w:leader="dot" w:pos="10790"/>
            </w:tabs>
            <w:rPr>
              <w:rFonts w:asciiTheme="minorHAnsi" w:hAnsiTheme="minorHAnsi"/>
              <w:noProof/>
              <w:kern w:val="2"/>
              <w:szCs w:val="24"/>
              <w14:ligatures w14:val="standardContextual"/>
            </w:rPr>
          </w:pPr>
          <w:hyperlink w:anchor="_Toc171683400" w:history="1">
            <w:r w:rsidRPr="00E81292">
              <w:rPr>
                <w:rStyle w:val="Hyperlink"/>
                <w:noProof/>
              </w:rPr>
              <w:t>2.4</w:t>
            </w:r>
            <w:r>
              <w:rPr>
                <w:rFonts w:asciiTheme="minorHAnsi" w:hAnsiTheme="minorHAnsi"/>
                <w:noProof/>
                <w:kern w:val="2"/>
                <w:szCs w:val="24"/>
                <w14:ligatures w14:val="standardContextual"/>
              </w:rPr>
              <w:tab/>
            </w:r>
            <w:r w:rsidRPr="00E81292">
              <w:rPr>
                <w:rStyle w:val="Hyperlink"/>
                <w:noProof/>
              </w:rPr>
              <w:t>Selection Highlight</w:t>
            </w:r>
            <w:r>
              <w:rPr>
                <w:noProof/>
                <w:webHidden/>
              </w:rPr>
              <w:tab/>
            </w:r>
            <w:r>
              <w:rPr>
                <w:noProof/>
                <w:webHidden/>
              </w:rPr>
              <w:fldChar w:fldCharType="begin"/>
            </w:r>
            <w:r>
              <w:rPr>
                <w:noProof/>
                <w:webHidden/>
              </w:rPr>
              <w:instrText xml:space="preserve"> PAGEREF _Toc171683400 \h </w:instrText>
            </w:r>
            <w:r>
              <w:rPr>
                <w:noProof/>
                <w:webHidden/>
              </w:rPr>
            </w:r>
            <w:r>
              <w:rPr>
                <w:noProof/>
                <w:webHidden/>
              </w:rPr>
              <w:fldChar w:fldCharType="separate"/>
            </w:r>
            <w:r>
              <w:rPr>
                <w:noProof/>
                <w:webHidden/>
              </w:rPr>
              <w:t>9</w:t>
            </w:r>
            <w:r>
              <w:rPr>
                <w:noProof/>
                <w:webHidden/>
              </w:rPr>
              <w:fldChar w:fldCharType="end"/>
            </w:r>
          </w:hyperlink>
        </w:p>
        <w:p w14:paraId="15C1E502" w14:textId="24FFEA24" w:rsidR="003949CC" w:rsidRDefault="003949CC">
          <w:pPr>
            <w:pStyle w:val="TOC1"/>
            <w:rPr>
              <w:rFonts w:asciiTheme="minorHAnsi" w:hAnsiTheme="minorHAnsi" w:cstheme="minorBidi"/>
              <w:b w:val="0"/>
              <w:kern w:val="2"/>
              <w:sz w:val="24"/>
              <w:szCs w:val="24"/>
              <w14:ligatures w14:val="standardContextual"/>
            </w:rPr>
          </w:pPr>
          <w:hyperlink w:anchor="_Toc171683401" w:history="1">
            <w:r w:rsidRPr="00E81292">
              <w:rPr>
                <w:rStyle w:val="Hyperlink"/>
              </w:rPr>
              <w:t>3.0</w:t>
            </w:r>
            <w:r>
              <w:rPr>
                <w:rFonts w:asciiTheme="minorHAnsi" w:hAnsiTheme="minorHAnsi" w:cstheme="minorBidi"/>
                <w:b w:val="0"/>
                <w:kern w:val="2"/>
                <w:sz w:val="24"/>
                <w:szCs w:val="24"/>
                <w14:ligatures w14:val="standardContextual"/>
              </w:rPr>
              <w:tab/>
            </w:r>
            <w:r w:rsidRPr="00E81292">
              <w:rPr>
                <w:rStyle w:val="Hyperlink"/>
              </w:rPr>
              <w:t>Config_data.json</w:t>
            </w:r>
            <w:r>
              <w:rPr>
                <w:webHidden/>
              </w:rPr>
              <w:tab/>
            </w:r>
            <w:r>
              <w:rPr>
                <w:webHidden/>
              </w:rPr>
              <w:fldChar w:fldCharType="begin"/>
            </w:r>
            <w:r>
              <w:rPr>
                <w:webHidden/>
              </w:rPr>
              <w:instrText xml:space="preserve"> PAGEREF _Toc171683401 \h </w:instrText>
            </w:r>
            <w:r>
              <w:rPr>
                <w:webHidden/>
              </w:rPr>
            </w:r>
            <w:r>
              <w:rPr>
                <w:webHidden/>
              </w:rPr>
              <w:fldChar w:fldCharType="separate"/>
            </w:r>
            <w:r>
              <w:rPr>
                <w:webHidden/>
              </w:rPr>
              <w:t>11</w:t>
            </w:r>
            <w:r>
              <w:rPr>
                <w:webHidden/>
              </w:rPr>
              <w:fldChar w:fldCharType="end"/>
            </w:r>
          </w:hyperlink>
        </w:p>
        <w:p w14:paraId="4A7B4489" w14:textId="3B9DA185" w:rsidR="003949CC" w:rsidRDefault="003949CC">
          <w:pPr>
            <w:pStyle w:val="TOC2"/>
            <w:tabs>
              <w:tab w:val="left" w:pos="960"/>
              <w:tab w:val="right" w:leader="dot" w:pos="10790"/>
            </w:tabs>
            <w:rPr>
              <w:rFonts w:asciiTheme="minorHAnsi" w:hAnsiTheme="minorHAnsi"/>
              <w:noProof/>
              <w:kern w:val="2"/>
              <w:szCs w:val="24"/>
              <w14:ligatures w14:val="standardContextual"/>
            </w:rPr>
          </w:pPr>
          <w:hyperlink w:anchor="_Toc171683402" w:history="1">
            <w:r w:rsidRPr="00E81292">
              <w:rPr>
                <w:rStyle w:val="Hyperlink"/>
                <w:noProof/>
              </w:rPr>
              <w:t>3.1</w:t>
            </w:r>
            <w:r>
              <w:rPr>
                <w:rFonts w:asciiTheme="minorHAnsi" w:hAnsiTheme="minorHAnsi"/>
                <w:noProof/>
                <w:kern w:val="2"/>
                <w:szCs w:val="24"/>
                <w14:ligatures w14:val="standardContextual"/>
              </w:rPr>
              <w:tab/>
            </w:r>
            <w:r w:rsidRPr="00E81292">
              <w:rPr>
                <w:rStyle w:val="Hyperlink"/>
                <w:noProof/>
              </w:rPr>
              <w:t>Tables and Fields</w:t>
            </w:r>
            <w:r>
              <w:rPr>
                <w:noProof/>
                <w:webHidden/>
              </w:rPr>
              <w:tab/>
            </w:r>
            <w:r>
              <w:rPr>
                <w:noProof/>
                <w:webHidden/>
              </w:rPr>
              <w:fldChar w:fldCharType="begin"/>
            </w:r>
            <w:r>
              <w:rPr>
                <w:noProof/>
                <w:webHidden/>
              </w:rPr>
              <w:instrText xml:space="preserve"> PAGEREF _Toc171683402 \h </w:instrText>
            </w:r>
            <w:r>
              <w:rPr>
                <w:noProof/>
                <w:webHidden/>
              </w:rPr>
            </w:r>
            <w:r>
              <w:rPr>
                <w:noProof/>
                <w:webHidden/>
              </w:rPr>
              <w:fldChar w:fldCharType="separate"/>
            </w:r>
            <w:r>
              <w:rPr>
                <w:noProof/>
                <w:webHidden/>
              </w:rPr>
              <w:t>11</w:t>
            </w:r>
            <w:r>
              <w:rPr>
                <w:noProof/>
                <w:webHidden/>
              </w:rPr>
              <w:fldChar w:fldCharType="end"/>
            </w:r>
          </w:hyperlink>
        </w:p>
        <w:p w14:paraId="76010832" w14:textId="6164E5EF" w:rsidR="003949CC" w:rsidRDefault="003949CC">
          <w:pPr>
            <w:pStyle w:val="TOC2"/>
            <w:tabs>
              <w:tab w:val="left" w:pos="960"/>
              <w:tab w:val="right" w:leader="dot" w:pos="10790"/>
            </w:tabs>
            <w:rPr>
              <w:rFonts w:asciiTheme="minorHAnsi" w:hAnsiTheme="minorHAnsi"/>
              <w:noProof/>
              <w:kern w:val="2"/>
              <w:szCs w:val="24"/>
              <w14:ligatures w14:val="standardContextual"/>
            </w:rPr>
          </w:pPr>
          <w:hyperlink w:anchor="_Toc171683403" w:history="1">
            <w:r w:rsidRPr="00E81292">
              <w:rPr>
                <w:rStyle w:val="Hyperlink"/>
                <w:noProof/>
              </w:rPr>
              <w:t>3.2</w:t>
            </w:r>
            <w:r>
              <w:rPr>
                <w:rFonts w:asciiTheme="minorHAnsi" w:hAnsiTheme="minorHAnsi"/>
                <w:noProof/>
                <w:kern w:val="2"/>
                <w:szCs w:val="24"/>
                <w14:ligatures w14:val="standardContextual"/>
              </w:rPr>
              <w:tab/>
            </w:r>
            <w:r w:rsidRPr="00E81292">
              <w:rPr>
                <w:rStyle w:val="Hyperlink"/>
                <w:noProof/>
              </w:rPr>
              <w:t>Name, Alias, and Width</w:t>
            </w:r>
            <w:r>
              <w:rPr>
                <w:noProof/>
                <w:webHidden/>
              </w:rPr>
              <w:tab/>
            </w:r>
            <w:r>
              <w:rPr>
                <w:noProof/>
                <w:webHidden/>
              </w:rPr>
              <w:fldChar w:fldCharType="begin"/>
            </w:r>
            <w:r>
              <w:rPr>
                <w:noProof/>
                <w:webHidden/>
              </w:rPr>
              <w:instrText xml:space="preserve"> PAGEREF _Toc171683403 \h </w:instrText>
            </w:r>
            <w:r>
              <w:rPr>
                <w:noProof/>
                <w:webHidden/>
              </w:rPr>
            </w:r>
            <w:r>
              <w:rPr>
                <w:noProof/>
                <w:webHidden/>
              </w:rPr>
              <w:fldChar w:fldCharType="separate"/>
            </w:r>
            <w:r>
              <w:rPr>
                <w:noProof/>
                <w:webHidden/>
              </w:rPr>
              <w:t>11</w:t>
            </w:r>
            <w:r>
              <w:rPr>
                <w:noProof/>
                <w:webHidden/>
              </w:rPr>
              <w:fldChar w:fldCharType="end"/>
            </w:r>
          </w:hyperlink>
        </w:p>
        <w:p w14:paraId="20A44A7F" w14:textId="18B1C9AD" w:rsidR="003949CC" w:rsidRDefault="003949CC">
          <w:pPr>
            <w:pStyle w:val="TOC2"/>
            <w:tabs>
              <w:tab w:val="left" w:pos="960"/>
              <w:tab w:val="right" w:leader="dot" w:pos="10790"/>
            </w:tabs>
            <w:rPr>
              <w:rFonts w:asciiTheme="minorHAnsi" w:hAnsiTheme="minorHAnsi"/>
              <w:noProof/>
              <w:kern w:val="2"/>
              <w:szCs w:val="24"/>
              <w14:ligatures w14:val="standardContextual"/>
            </w:rPr>
          </w:pPr>
          <w:hyperlink w:anchor="_Toc171683404" w:history="1">
            <w:r w:rsidRPr="00E81292">
              <w:rPr>
                <w:rStyle w:val="Hyperlink"/>
                <w:noProof/>
              </w:rPr>
              <w:t>3.3</w:t>
            </w:r>
            <w:r>
              <w:rPr>
                <w:rFonts w:asciiTheme="minorHAnsi" w:hAnsiTheme="minorHAnsi"/>
                <w:noProof/>
                <w:kern w:val="2"/>
                <w:szCs w:val="24"/>
                <w14:ligatures w14:val="standardContextual"/>
              </w:rPr>
              <w:tab/>
            </w:r>
            <w:r w:rsidRPr="00E81292">
              <w:rPr>
                <w:rStyle w:val="Hyperlink"/>
                <w:noProof/>
              </w:rPr>
              <w:t>Visibility</w:t>
            </w:r>
            <w:r>
              <w:rPr>
                <w:noProof/>
                <w:webHidden/>
              </w:rPr>
              <w:tab/>
            </w:r>
            <w:r>
              <w:rPr>
                <w:noProof/>
                <w:webHidden/>
              </w:rPr>
              <w:fldChar w:fldCharType="begin"/>
            </w:r>
            <w:r>
              <w:rPr>
                <w:noProof/>
                <w:webHidden/>
              </w:rPr>
              <w:instrText xml:space="preserve"> PAGEREF _Toc171683404 \h </w:instrText>
            </w:r>
            <w:r>
              <w:rPr>
                <w:noProof/>
                <w:webHidden/>
              </w:rPr>
            </w:r>
            <w:r>
              <w:rPr>
                <w:noProof/>
                <w:webHidden/>
              </w:rPr>
              <w:fldChar w:fldCharType="separate"/>
            </w:r>
            <w:r>
              <w:rPr>
                <w:noProof/>
                <w:webHidden/>
              </w:rPr>
              <w:t>11</w:t>
            </w:r>
            <w:r>
              <w:rPr>
                <w:noProof/>
                <w:webHidden/>
              </w:rPr>
              <w:fldChar w:fldCharType="end"/>
            </w:r>
          </w:hyperlink>
        </w:p>
        <w:p w14:paraId="59CAA601" w14:textId="6420F012" w:rsidR="003949CC" w:rsidRDefault="003949CC">
          <w:pPr>
            <w:pStyle w:val="TOC2"/>
            <w:tabs>
              <w:tab w:val="left" w:pos="960"/>
              <w:tab w:val="right" w:leader="dot" w:pos="10790"/>
            </w:tabs>
            <w:rPr>
              <w:rFonts w:asciiTheme="minorHAnsi" w:hAnsiTheme="minorHAnsi"/>
              <w:noProof/>
              <w:kern w:val="2"/>
              <w:szCs w:val="24"/>
              <w14:ligatures w14:val="standardContextual"/>
            </w:rPr>
          </w:pPr>
          <w:hyperlink w:anchor="_Toc171683405" w:history="1">
            <w:r w:rsidRPr="00E81292">
              <w:rPr>
                <w:rStyle w:val="Hyperlink"/>
                <w:noProof/>
              </w:rPr>
              <w:t>3.4</w:t>
            </w:r>
            <w:r>
              <w:rPr>
                <w:rFonts w:asciiTheme="minorHAnsi" w:hAnsiTheme="minorHAnsi"/>
                <w:noProof/>
                <w:kern w:val="2"/>
                <w:szCs w:val="24"/>
                <w14:ligatures w14:val="standardContextual"/>
              </w:rPr>
              <w:tab/>
            </w:r>
            <w:r w:rsidRPr="00E81292">
              <w:rPr>
                <w:rStyle w:val="Hyperlink"/>
                <w:noProof/>
              </w:rPr>
              <w:t>Sequence</w:t>
            </w:r>
            <w:r>
              <w:rPr>
                <w:noProof/>
                <w:webHidden/>
              </w:rPr>
              <w:tab/>
            </w:r>
            <w:r>
              <w:rPr>
                <w:noProof/>
                <w:webHidden/>
              </w:rPr>
              <w:fldChar w:fldCharType="begin"/>
            </w:r>
            <w:r>
              <w:rPr>
                <w:noProof/>
                <w:webHidden/>
              </w:rPr>
              <w:instrText xml:space="preserve"> PAGEREF _Toc171683405 \h </w:instrText>
            </w:r>
            <w:r>
              <w:rPr>
                <w:noProof/>
                <w:webHidden/>
              </w:rPr>
            </w:r>
            <w:r>
              <w:rPr>
                <w:noProof/>
                <w:webHidden/>
              </w:rPr>
              <w:fldChar w:fldCharType="separate"/>
            </w:r>
            <w:r>
              <w:rPr>
                <w:noProof/>
                <w:webHidden/>
              </w:rPr>
              <w:t>12</w:t>
            </w:r>
            <w:r>
              <w:rPr>
                <w:noProof/>
                <w:webHidden/>
              </w:rPr>
              <w:fldChar w:fldCharType="end"/>
            </w:r>
          </w:hyperlink>
        </w:p>
        <w:p w14:paraId="4E4F5339" w14:textId="2D05F296" w:rsidR="003949CC" w:rsidRDefault="003949CC">
          <w:pPr>
            <w:pStyle w:val="TOC2"/>
            <w:tabs>
              <w:tab w:val="left" w:pos="960"/>
              <w:tab w:val="right" w:leader="dot" w:pos="10790"/>
            </w:tabs>
            <w:rPr>
              <w:rFonts w:asciiTheme="minorHAnsi" w:hAnsiTheme="minorHAnsi"/>
              <w:noProof/>
              <w:kern w:val="2"/>
              <w:szCs w:val="24"/>
              <w14:ligatures w14:val="standardContextual"/>
            </w:rPr>
          </w:pPr>
          <w:hyperlink w:anchor="_Toc171683406" w:history="1">
            <w:r w:rsidRPr="00E81292">
              <w:rPr>
                <w:rStyle w:val="Hyperlink"/>
                <w:noProof/>
              </w:rPr>
              <w:t>3.5</w:t>
            </w:r>
            <w:r>
              <w:rPr>
                <w:rFonts w:asciiTheme="minorHAnsi" w:hAnsiTheme="minorHAnsi"/>
                <w:noProof/>
                <w:kern w:val="2"/>
                <w:szCs w:val="24"/>
                <w14:ligatures w14:val="standardContextual"/>
              </w:rPr>
              <w:tab/>
            </w:r>
            <w:r w:rsidRPr="00E81292">
              <w:rPr>
                <w:rStyle w:val="Hyperlink"/>
                <w:noProof/>
              </w:rPr>
              <w:t>Editable</w:t>
            </w:r>
            <w:r>
              <w:rPr>
                <w:noProof/>
                <w:webHidden/>
              </w:rPr>
              <w:tab/>
            </w:r>
            <w:r>
              <w:rPr>
                <w:noProof/>
                <w:webHidden/>
              </w:rPr>
              <w:fldChar w:fldCharType="begin"/>
            </w:r>
            <w:r>
              <w:rPr>
                <w:noProof/>
                <w:webHidden/>
              </w:rPr>
              <w:instrText xml:space="preserve"> PAGEREF _Toc171683406 \h </w:instrText>
            </w:r>
            <w:r>
              <w:rPr>
                <w:noProof/>
                <w:webHidden/>
              </w:rPr>
            </w:r>
            <w:r>
              <w:rPr>
                <w:noProof/>
                <w:webHidden/>
              </w:rPr>
              <w:fldChar w:fldCharType="separate"/>
            </w:r>
            <w:r>
              <w:rPr>
                <w:noProof/>
                <w:webHidden/>
              </w:rPr>
              <w:t>12</w:t>
            </w:r>
            <w:r>
              <w:rPr>
                <w:noProof/>
                <w:webHidden/>
              </w:rPr>
              <w:fldChar w:fldCharType="end"/>
            </w:r>
          </w:hyperlink>
        </w:p>
        <w:p w14:paraId="543889E6" w14:textId="641FBC4C" w:rsidR="003949CC" w:rsidRDefault="003949CC">
          <w:pPr>
            <w:pStyle w:val="TOC3"/>
            <w:rPr>
              <w:rFonts w:asciiTheme="minorHAnsi" w:hAnsiTheme="minorHAnsi"/>
              <w:kern w:val="2"/>
              <w:sz w:val="24"/>
              <w:szCs w:val="24"/>
              <w14:ligatures w14:val="standardContextual"/>
            </w:rPr>
          </w:pPr>
          <w:hyperlink w:anchor="_Toc171683407" w:history="1">
            <w:r w:rsidRPr="00E81292">
              <w:rPr>
                <w:rStyle w:val="Hyperlink"/>
              </w:rPr>
              <w:t>3.5.1</w:t>
            </w:r>
            <w:r>
              <w:rPr>
                <w:rFonts w:asciiTheme="minorHAnsi" w:hAnsiTheme="minorHAnsi"/>
                <w:kern w:val="2"/>
                <w:sz w:val="24"/>
                <w:szCs w:val="24"/>
                <w14:ligatures w14:val="standardContextual"/>
              </w:rPr>
              <w:tab/>
            </w:r>
            <w:r w:rsidRPr="00E81292">
              <w:rPr>
                <w:rStyle w:val="Hyperlink"/>
              </w:rPr>
              <w:t>Edit by Order Type</w:t>
            </w:r>
            <w:r>
              <w:rPr>
                <w:webHidden/>
              </w:rPr>
              <w:tab/>
            </w:r>
            <w:r>
              <w:rPr>
                <w:webHidden/>
              </w:rPr>
              <w:fldChar w:fldCharType="begin"/>
            </w:r>
            <w:r>
              <w:rPr>
                <w:webHidden/>
              </w:rPr>
              <w:instrText xml:space="preserve"> PAGEREF _Toc171683407 \h </w:instrText>
            </w:r>
            <w:r>
              <w:rPr>
                <w:webHidden/>
              </w:rPr>
            </w:r>
            <w:r>
              <w:rPr>
                <w:webHidden/>
              </w:rPr>
              <w:fldChar w:fldCharType="separate"/>
            </w:r>
            <w:r>
              <w:rPr>
                <w:webHidden/>
              </w:rPr>
              <w:t>12</w:t>
            </w:r>
            <w:r>
              <w:rPr>
                <w:webHidden/>
              </w:rPr>
              <w:fldChar w:fldCharType="end"/>
            </w:r>
          </w:hyperlink>
        </w:p>
        <w:p w14:paraId="180F0E61" w14:textId="175C65BC" w:rsidR="003949CC" w:rsidRDefault="003949CC">
          <w:pPr>
            <w:pStyle w:val="TOC2"/>
            <w:tabs>
              <w:tab w:val="left" w:pos="960"/>
              <w:tab w:val="right" w:leader="dot" w:pos="10790"/>
            </w:tabs>
            <w:rPr>
              <w:rFonts w:asciiTheme="minorHAnsi" w:hAnsiTheme="minorHAnsi"/>
              <w:noProof/>
              <w:kern w:val="2"/>
              <w:szCs w:val="24"/>
              <w14:ligatures w14:val="standardContextual"/>
            </w:rPr>
          </w:pPr>
          <w:hyperlink w:anchor="_Toc171683408" w:history="1">
            <w:r w:rsidRPr="00E81292">
              <w:rPr>
                <w:rStyle w:val="Hyperlink"/>
                <w:noProof/>
              </w:rPr>
              <w:t>3.6</w:t>
            </w:r>
            <w:r>
              <w:rPr>
                <w:rFonts w:asciiTheme="minorHAnsi" w:hAnsiTheme="minorHAnsi"/>
                <w:noProof/>
                <w:kern w:val="2"/>
                <w:szCs w:val="24"/>
                <w14:ligatures w14:val="standardContextual"/>
              </w:rPr>
              <w:tab/>
            </w:r>
            <w:r w:rsidRPr="00E81292">
              <w:rPr>
                <w:rStyle w:val="Hyperlink"/>
                <w:noProof/>
              </w:rPr>
              <w:t>Edit Location</w:t>
            </w:r>
            <w:r>
              <w:rPr>
                <w:noProof/>
                <w:webHidden/>
              </w:rPr>
              <w:tab/>
            </w:r>
            <w:r>
              <w:rPr>
                <w:noProof/>
                <w:webHidden/>
              </w:rPr>
              <w:fldChar w:fldCharType="begin"/>
            </w:r>
            <w:r>
              <w:rPr>
                <w:noProof/>
                <w:webHidden/>
              </w:rPr>
              <w:instrText xml:space="preserve"> PAGEREF _Toc171683408 \h </w:instrText>
            </w:r>
            <w:r>
              <w:rPr>
                <w:noProof/>
                <w:webHidden/>
              </w:rPr>
            </w:r>
            <w:r>
              <w:rPr>
                <w:noProof/>
                <w:webHidden/>
              </w:rPr>
              <w:fldChar w:fldCharType="separate"/>
            </w:r>
            <w:r>
              <w:rPr>
                <w:noProof/>
                <w:webHidden/>
              </w:rPr>
              <w:t>13</w:t>
            </w:r>
            <w:r>
              <w:rPr>
                <w:noProof/>
                <w:webHidden/>
              </w:rPr>
              <w:fldChar w:fldCharType="end"/>
            </w:r>
          </w:hyperlink>
        </w:p>
        <w:p w14:paraId="14A76034" w14:textId="5A51893D" w:rsidR="003949CC" w:rsidRDefault="003949CC">
          <w:pPr>
            <w:pStyle w:val="TOC2"/>
            <w:tabs>
              <w:tab w:val="left" w:pos="960"/>
              <w:tab w:val="right" w:leader="dot" w:pos="10790"/>
            </w:tabs>
            <w:rPr>
              <w:rFonts w:asciiTheme="minorHAnsi" w:hAnsiTheme="minorHAnsi"/>
              <w:noProof/>
              <w:kern w:val="2"/>
              <w:szCs w:val="24"/>
              <w14:ligatures w14:val="standardContextual"/>
            </w:rPr>
          </w:pPr>
          <w:hyperlink w:anchor="_Toc171683409" w:history="1">
            <w:r w:rsidRPr="00E81292">
              <w:rPr>
                <w:rStyle w:val="Hyperlink"/>
                <w:noProof/>
              </w:rPr>
              <w:t>3.7</w:t>
            </w:r>
            <w:r>
              <w:rPr>
                <w:rFonts w:asciiTheme="minorHAnsi" w:hAnsiTheme="minorHAnsi"/>
                <w:noProof/>
                <w:kern w:val="2"/>
                <w:szCs w:val="24"/>
                <w14:ligatures w14:val="standardContextual"/>
              </w:rPr>
              <w:tab/>
            </w:r>
            <w:r w:rsidRPr="00E81292">
              <w:rPr>
                <w:rStyle w:val="Hyperlink"/>
                <w:noProof/>
              </w:rPr>
              <w:t>Type</w:t>
            </w:r>
            <w:r>
              <w:rPr>
                <w:noProof/>
                <w:webHidden/>
              </w:rPr>
              <w:tab/>
            </w:r>
            <w:r>
              <w:rPr>
                <w:noProof/>
                <w:webHidden/>
              </w:rPr>
              <w:fldChar w:fldCharType="begin"/>
            </w:r>
            <w:r>
              <w:rPr>
                <w:noProof/>
                <w:webHidden/>
              </w:rPr>
              <w:instrText xml:space="preserve"> PAGEREF _Toc171683409 \h </w:instrText>
            </w:r>
            <w:r>
              <w:rPr>
                <w:noProof/>
                <w:webHidden/>
              </w:rPr>
            </w:r>
            <w:r>
              <w:rPr>
                <w:noProof/>
                <w:webHidden/>
              </w:rPr>
              <w:fldChar w:fldCharType="separate"/>
            </w:r>
            <w:r>
              <w:rPr>
                <w:noProof/>
                <w:webHidden/>
              </w:rPr>
              <w:t>13</w:t>
            </w:r>
            <w:r>
              <w:rPr>
                <w:noProof/>
                <w:webHidden/>
              </w:rPr>
              <w:fldChar w:fldCharType="end"/>
            </w:r>
          </w:hyperlink>
        </w:p>
        <w:p w14:paraId="742270DF" w14:textId="7A776B43" w:rsidR="003949CC" w:rsidRDefault="003949CC">
          <w:pPr>
            <w:pStyle w:val="TOC2"/>
            <w:tabs>
              <w:tab w:val="left" w:pos="960"/>
              <w:tab w:val="right" w:leader="dot" w:pos="10790"/>
            </w:tabs>
            <w:rPr>
              <w:rFonts w:asciiTheme="minorHAnsi" w:hAnsiTheme="minorHAnsi"/>
              <w:noProof/>
              <w:kern w:val="2"/>
              <w:szCs w:val="24"/>
              <w14:ligatures w14:val="standardContextual"/>
            </w:rPr>
          </w:pPr>
          <w:hyperlink w:anchor="_Toc171683410" w:history="1">
            <w:r w:rsidRPr="00E81292">
              <w:rPr>
                <w:rStyle w:val="Hyperlink"/>
                <w:noProof/>
              </w:rPr>
              <w:t>3.8</w:t>
            </w:r>
            <w:r>
              <w:rPr>
                <w:rFonts w:asciiTheme="minorHAnsi" w:hAnsiTheme="minorHAnsi"/>
                <w:noProof/>
                <w:kern w:val="2"/>
                <w:szCs w:val="24"/>
                <w14:ligatures w14:val="standardContextual"/>
              </w:rPr>
              <w:tab/>
            </w:r>
            <w:r w:rsidRPr="00E81292">
              <w:rPr>
                <w:rStyle w:val="Hyperlink"/>
                <w:noProof/>
              </w:rPr>
              <w:t>Popups</w:t>
            </w:r>
            <w:r>
              <w:rPr>
                <w:noProof/>
                <w:webHidden/>
              </w:rPr>
              <w:tab/>
            </w:r>
            <w:r>
              <w:rPr>
                <w:noProof/>
                <w:webHidden/>
              </w:rPr>
              <w:fldChar w:fldCharType="begin"/>
            </w:r>
            <w:r>
              <w:rPr>
                <w:noProof/>
                <w:webHidden/>
              </w:rPr>
              <w:instrText xml:space="preserve"> PAGEREF _Toc171683410 \h </w:instrText>
            </w:r>
            <w:r>
              <w:rPr>
                <w:noProof/>
                <w:webHidden/>
              </w:rPr>
            </w:r>
            <w:r>
              <w:rPr>
                <w:noProof/>
                <w:webHidden/>
              </w:rPr>
              <w:fldChar w:fldCharType="separate"/>
            </w:r>
            <w:r>
              <w:rPr>
                <w:noProof/>
                <w:webHidden/>
              </w:rPr>
              <w:t>14</w:t>
            </w:r>
            <w:r>
              <w:rPr>
                <w:noProof/>
                <w:webHidden/>
              </w:rPr>
              <w:fldChar w:fldCharType="end"/>
            </w:r>
          </w:hyperlink>
        </w:p>
        <w:p w14:paraId="68510DE0" w14:textId="5C811DD5" w:rsidR="003949CC" w:rsidRDefault="003949CC">
          <w:pPr>
            <w:pStyle w:val="TOC2"/>
            <w:tabs>
              <w:tab w:val="left" w:pos="960"/>
              <w:tab w:val="right" w:leader="dot" w:pos="10790"/>
            </w:tabs>
            <w:rPr>
              <w:rFonts w:asciiTheme="minorHAnsi" w:hAnsiTheme="minorHAnsi"/>
              <w:noProof/>
              <w:kern w:val="2"/>
              <w:szCs w:val="24"/>
              <w14:ligatures w14:val="standardContextual"/>
            </w:rPr>
          </w:pPr>
          <w:hyperlink w:anchor="_Toc171683411" w:history="1">
            <w:r w:rsidRPr="00E81292">
              <w:rPr>
                <w:rStyle w:val="Hyperlink"/>
                <w:noProof/>
              </w:rPr>
              <w:t>3.9</w:t>
            </w:r>
            <w:r>
              <w:rPr>
                <w:rFonts w:asciiTheme="minorHAnsi" w:hAnsiTheme="minorHAnsi"/>
                <w:noProof/>
                <w:kern w:val="2"/>
                <w:szCs w:val="24"/>
                <w14:ligatures w14:val="standardContextual"/>
              </w:rPr>
              <w:tab/>
            </w:r>
            <w:r w:rsidRPr="00E81292">
              <w:rPr>
                <w:rStyle w:val="Hyperlink"/>
                <w:noProof/>
              </w:rPr>
              <w:t>Layer Index</w:t>
            </w:r>
            <w:r>
              <w:rPr>
                <w:noProof/>
                <w:webHidden/>
              </w:rPr>
              <w:tab/>
            </w:r>
            <w:r>
              <w:rPr>
                <w:noProof/>
                <w:webHidden/>
              </w:rPr>
              <w:fldChar w:fldCharType="begin"/>
            </w:r>
            <w:r>
              <w:rPr>
                <w:noProof/>
                <w:webHidden/>
              </w:rPr>
              <w:instrText xml:space="preserve"> PAGEREF _Toc171683411 \h </w:instrText>
            </w:r>
            <w:r>
              <w:rPr>
                <w:noProof/>
                <w:webHidden/>
              </w:rPr>
            </w:r>
            <w:r>
              <w:rPr>
                <w:noProof/>
                <w:webHidden/>
              </w:rPr>
              <w:fldChar w:fldCharType="separate"/>
            </w:r>
            <w:r>
              <w:rPr>
                <w:noProof/>
                <w:webHidden/>
              </w:rPr>
              <w:t>15</w:t>
            </w:r>
            <w:r>
              <w:rPr>
                <w:noProof/>
                <w:webHidden/>
              </w:rPr>
              <w:fldChar w:fldCharType="end"/>
            </w:r>
          </w:hyperlink>
        </w:p>
        <w:p w14:paraId="088E35C0" w14:textId="50D81D3C" w:rsidR="003949CC" w:rsidRDefault="003949CC">
          <w:pPr>
            <w:pStyle w:val="TOC1"/>
            <w:rPr>
              <w:rFonts w:asciiTheme="minorHAnsi" w:hAnsiTheme="minorHAnsi" w:cstheme="minorBidi"/>
              <w:b w:val="0"/>
              <w:kern w:val="2"/>
              <w:sz w:val="24"/>
              <w:szCs w:val="24"/>
              <w14:ligatures w14:val="standardContextual"/>
            </w:rPr>
          </w:pPr>
          <w:hyperlink w:anchor="_Toc171683412" w:history="1">
            <w:r w:rsidRPr="00E81292">
              <w:rPr>
                <w:rStyle w:val="Hyperlink"/>
              </w:rPr>
              <w:t>Appendix A Revision History</w:t>
            </w:r>
            <w:r>
              <w:rPr>
                <w:webHidden/>
              </w:rPr>
              <w:tab/>
            </w:r>
            <w:r>
              <w:rPr>
                <w:webHidden/>
              </w:rPr>
              <w:fldChar w:fldCharType="begin"/>
            </w:r>
            <w:r>
              <w:rPr>
                <w:webHidden/>
              </w:rPr>
              <w:instrText xml:space="preserve"> PAGEREF _Toc171683412 \h </w:instrText>
            </w:r>
            <w:r>
              <w:rPr>
                <w:webHidden/>
              </w:rPr>
            </w:r>
            <w:r>
              <w:rPr>
                <w:webHidden/>
              </w:rPr>
              <w:fldChar w:fldCharType="separate"/>
            </w:r>
            <w:r>
              <w:rPr>
                <w:webHidden/>
              </w:rPr>
              <w:t>16</w:t>
            </w:r>
            <w:r>
              <w:rPr>
                <w:webHidden/>
              </w:rPr>
              <w:fldChar w:fldCharType="end"/>
            </w:r>
          </w:hyperlink>
        </w:p>
        <w:p w14:paraId="3257EEFA" w14:textId="52B0C564" w:rsidR="004E59C9" w:rsidRDefault="004E59C9">
          <w:r>
            <w:rPr>
              <w:b/>
              <w:bCs/>
              <w:noProof/>
            </w:rPr>
            <w:fldChar w:fldCharType="end"/>
          </w:r>
        </w:p>
      </w:sdtContent>
    </w:sdt>
    <w:p w14:paraId="61D1FAA0" w14:textId="77777777" w:rsidR="004E59C9" w:rsidRDefault="004E59C9">
      <w:pPr>
        <w:spacing w:before="0" w:after="200"/>
        <w:rPr>
          <w:rFonts w:ascii="Arial" w:eastAsiaTheme="majorEastAsia" w:hAnsi="Arial" w:cs="Arial"/>
          <w:b/>
          <w:bCs/>
          <w:color w:val="007AC2"/>
          <w:sz w:val="32"/>
          <w:szCs w:val="32"/>
        </w:rPr>
      </w:pPr>
      <w:r>
        <w:br w:type="page"/>
      </w:r>
    </w:p>
    <w:p w14:paraId="5BF79614" w14:textId="2DBDB4E8" w:rsidR="00703A29" w:rsidRDefault="00C601EB" w:rsidP="00EB3C35">
      <w:pPr>
        <w:pStyle w:val="EsriHeading1"/>
      </w:pPr>
      <w:bookmarkStart w:id="4" w:name="_Toc171683394"/>
      <w:r>
        <w:lastRenderedPageBreak/>
        <w:t>Overview</w:t>
      </w:r>
      <w:bookmarkEnd w:id="4"/>
    </w:p>
    <w:p w14:paraId="28DA4EF3" w14:textId="77777777" w:rsidR="00176DAD" w:rsidRDefault="00681FEE" w:rsidP="00D51636">
      <w:r>
        <w:t xml:space="preserve">The Route Planner application </w:t>
      </w:r>
      <w:r w:rsidR="00D51636">
        <w:t xml:space="preserve">uses a configuration file that controls many aspects of the application. These </w:t>
      </w:r>
      <w:r w:rsidR="00176DAD">
        <w:t>configurations include:</w:t>
      </w:r>
    </w:p>
    <w:p w14:paraId="35359B74" w14:textId="77777777" w:rsidR="00176DAD" w:rsidRDefault="00176DAD" w:rsidP="00176DAD">
      <w:pPr>
        <w:pStyle w:val="ListParagraph"/>
        <w:numPr>
          <w:ilvl w:val="0"/>
          <w:numId w:val="20"/>
        </w:numPr>
      </w:pPr>
      <w:r>
        <w:t>Field visibility and order in all tables</w:t>
      </w:r>
    </w:p>
    <w:p w14:paraId="79565D97" w14:textId="77777777" w:rsidR="00176DAD" w:rsidRDefault="00176DAD" w:rsidP="00176DAD">
      <w:pPr>
        <w:pStyle w:val="ListParagraph"/>
        <w:numPr>
          <w:ilvl w:val="0"/>
          <w:numId w:val="20"/>
        </w:numPr>
      </w:pPr>
      <w:r>
        <w:t>Editability of fields</w:t>
      </w:r>
    </w:p>
    <w:p w14:paraId="0DC294D7" w14:textId="6BE4689F" w:rsidR="00681FEE" w:rsidRDefault="0068798A" w:rsidP="00176DAD">
      <w:pPr>
        <w:pStyle w:val="ListParagraph"/>
        <w:numPr>
          <w:ilvl w:val="0"/>
          <w:numId w:val="20"/>
        </w:numPr>
      </w:pPr>
      <w:r>
        <w:t>Controls specific functionality</w:t>
      </w:r>
      <w:r w:rsidR="00D51636">
        <w:t xml:space="preserve"> </w:t>
      </w:r>
    </w:p>
    <w:p w14:paraId="348E9A51" w14:textId="77777777" w:rsidR="00B51AD3" w:rsidRDefault="00B51AD3" w:rsidP="00B51AD3">
      <w:pPr>
        <w:pStyle w:val="ListParagraph"/>
        <w:ind w:left="783"/>
      </w:pPr>
    </w:p>
    <w:p w14:paraId="767D0DF5" w14:textId="6E4F1BA5" w:rsidR="00B51AD3" w:rsidRDefault="00B51AD3" w:rsidP="00B51AD3">
      <w:r>
        <w:t>If there is a configuration value found in the file that is not listed in this document, it should not be changed.</w:t>
      </w:r>
    </w:p>
    <w:p w14:paraId="2D1219E6" w14:textId="2A785CF4" w:rsidR="004539FB" w:rsidRDefault="004539FB" w:rsidP="00681FEE"/>
    <w:p w14:paraId="6692D2A8" w14:textId="306DEA12" w:rsidR="004539FB" w:rsidRDefault="004539FB" w:rsidP="004539FB">
      <w:pPr>
        <w:pStyle w:val="EsriHeading2"/>
      </w:pPr>
      <w:bookmarkStart w:id="5" w:name="_Toc171683395"/>
      <w:r>
        <w:t>Configuration File</w:t>
      </w:r>
      <w:r w:rsidR="007A32C5">
        <w:t>s</w:t>
      </w:r>
      <w:bookmarkEnd w:id="5"/>
    </w:p>
    <w:p w14:paraId="0C4F9D30" w14:textId="77777777" w:rsidR="007A32C5" w:rsidRDefault="004539FB" w:rsidP="004539FB">
      <w:r>
        <w:t>The</w:t>
      </w:r>
      <w:r w:rsidR="007A32C5">
        <w:t>re are two</w:t>
      </w:r>
      <w:r>
        <w:t xml:space="preserve"> configuration file</w:t>
      </w:r>
      <w:r w:rsidR="007A32C5">
        <w:t>s</w:t>
      </w:r>
      <w:r>
        <w:t xml:space="preserve"> for the web application</w:t>
      </w:r>
      <w:r w:rsidR="007A32C5">
        <w:t>:</w:t>
      </w:r>
    </w:p>
    <w:p w14:paraId="16DD89E0" w14:textId="29E4787E" w:rsidR="007A32C5" w:rsidRDefault="008310B5" w:rsidP="007A32C5">
      <w:pPr>
        <w:pStyle w:val="ListParagraph"/>
        <w:numPr>
          <w:ilvl w:val="0"/>
          <w:numId w:val="31"/>
        </w:numPr>
      </w:pPr>
      <w:proofErr w:type="spellStart"/>
      <w:r>
        <w:t>config.json</w:t>
      </w:r>
      <w:proofErr w:type="spellEnd"/>
    </w:p>
    <w:p w14:paraId="3CEF44ED" w14:textId="71CBF092" w:rsidR="007A32C5" w:rsidRDefault="007A32C5" w:rsidP="007A32C5">
      <w:pPr>
        <w:pStyle w:val="ListParagraph"/>
        <w:numPr>
          <w:ilvl w:val="1"/>
          <w:numId w:val="31"/>
        </w:numPr>
      </w:pPr>
      <w:r>
        <w:t>This holds system and general application configuration values.</w:t>
      </w:r>
    </w:p>
    <w:p w14:paraId="50052EF9" w14:textId="06CFAE0B" w:rsidR="007A32C5" w:rsidRDefault="007A32C5" w:rsidP="007A32C5">
      <w:pPr>
        <w:pStyle w:val="ListParagraph"/>
        <w:numPr>
          <w:ilvl w:val="0"/>
          <w:numId w:val="31"/>
        </w:numPr>
      </w:pPr>
      <w:proofErr w:type="spellStart"/>
      <w:r>
        <w:t>config_data.json</w:t>
      </w:r>
      <w:proofErr w:type="spellEnd"/>
    </w:p>
    <w:p w14:paraId="68549B9C" w14:textId="7AD71F9B" w:rsidR="007A32C5" w:rsidRDefault="007A32C5" w:rsidP="007A32C5">
      <w:pPr>
        <w:pStyle w:val="ListParagraph"/>
        <w:numPr>
          <w:ilvl w:val="1"/>
          <w:numId w:val="31"/>
        </w:numPr>
      </w:pPr>
      <w:r>
        <w:t>This holds all configuration values dealing with how data and tables are displayed.</w:t>
      </w:r>
    </w:p>
    <w:p w14:paraId="1326B67D" w14:textId="77777777" w:rsidR="007A32C5" w:rsidRDefault="007A32C5" w:rsidP="004539FB"/>
    <w:p w14:paraId="5B16C226" w14:textId="66FE7D5E" w:rsidR="004539FB" w:rsidRPr="004539FB" w:rsidRDefault="007A32C5" w:rsidP="004539FB">
      <w:r>
        <w:t xml:space="preserve">They can be found </w:t>
      </w:r>
      <w:r w:rsidR="008310B5">
        <w:t xml:space="preserve">under the root folder of the web application (normally named </w:t>
      </w:r>
      <w:proofErr w:type="spellStart"/>
      <w:r w:rsidR="008310B5">
        <w:t>routeplanner</w:t>
      </w:r>
      <w:proofErr w:type="spellEnd"/>
      <w:r w:rsidR="008310B5">
        <w:t>).</w:t>
      </w:r>
      <w:r w:rsidR="004539FB">
        <w:t xml:space="preserve"> </w:t>
      </w:r>
    </w:p>
    <w:p w14:paraId="6DB41F6A" w14:textId="77777777" w:rsidR="00681FEE" w:rsidRPr="00681FEE" w:rsidRDefault="00681FEE" w:rsidP="00681FEE"/>
    <w:p w14:paraId="564ADBAD" w14:textId="77777777" w:rsidR="00C01052" w:rsidRDefault="00C01052">
      <w:pPr>
        <w:spacing w:before="0" w:after="200"/>
        <w:rPr>
          <w:rFonts w:ascii="Arial" w:eastAsiaTheme="majorEastAsia" w:hAnsi="Arial" w:cs="Arial"/>
          <w:b/>
          <w:bCs/>
          <w:color w:val="007AC2"/>
          <w:sz w:val="32"/>
          <w:szCs w:val="32"/>
        </w:rPr>
      </w:pPr>
      <w:r>
        <w:br w:type="page"/>
      </w:r>
    </w:p>
    <w:p w14:paraId="1DCAA572" w14:textId="2072C7C4" w:rsidR="007A32C5" w:rsidRDefault="007A32C5" w:rsidP="00681FEE">
      <w:pPr>
        <w:pStyle w:val="EsriHeading1"/>
      </w:pPr>
      <w:bookmarkStart w:id="6" w:name="_Toc171683396"/>
      <w:proofErr w:type="spellStart"/>
      <w:r>
        <w:lastRenderedPageBreak/>
        <w:t>Config.json</w:t>
      </w:r>
      <w:bookmarkEnd w:id="6"/>
      <w:proofErr w:type="spellEnd"/>
    </w:p>
    <w:p w14:paraId="6015646B" w14:textId="4E868C42" w:rsidR="007A32C5" w:rsidRDefault="007A32C5" w:rsidP="007A32C5">
      <w:pPr>
        <w:pStyle w:val="EsriHeading2"/>
      </w:pPr>
      <w:bookmarkStart w:id="7" w:name="_Toc171683397"/>
      <w:r>
        <w:t>Environment</w:t>
      </w:r>
      <w:bookmarkEnd w:id="7"/>
    </w:p>
    <w:p w14:paraId="1ABF9F83" w14:textId="128B95A6" w:rsidR="007A32C5" w:rsidRPr="007A32C5" w:rsidRDefault="007A32C5" w:rsidP="007A32C5">
      <w:r>
        <w:t xml:space="preserve">The Environment section contains URLs and IDs for the ArcGIS Enterprise environment that ERM is hosted on. See the </w:t>
      </w:r>
      <w:r w:rsidRPr="007A32C5">
        <w:rPr>
          <w:i/>
          <w:iCs/>
        </w:rPr>
        <w:t>ERM Application Deployment Guide</w:t>
      </w:r>
      <w:r>
        <w:t xml:space="preserve"> for instructions on updating values.</w:t>
      </w:r>
    </w:p>
    <w:p w14:paraId="4114DAA1" w14:textId="62EAADAB" w:rsidR="000E04B9" w:rsidRDefault="00B51AD3" w:rsidP="007A32C5">
      <w:pPr>
        <w:pStyle w:val="EsriHeading2"/>
      </w:pPr>
      <w:bookmarkStart w:id="8" w:name="_Toc171683398"/>
      <w:r>
        <w:t>Preferences</w:t>
      </w:r>
      <w:bookmarkEnd w:id="8"/>
    </w:p>
    <w:p w14:paraId="0178C909" w14:textId="0E2ACD67" w:rsidR="00BE5687" w:rsidRDefault="00BE5687" w:rsidP="00BE5687">
      <w:r>
        <w:t xml:space="preserve">The </w:t>
      </w:r>
      <w:r w:rsidR="007A32C5">
        <w:t>P</w:t>
      </w:r>
      <w:r>
        <w:t xml:space="preserve">references section contains </w:t>
      </w:r>
      <w:r w:rsidR="00CB609E">
        <w:t>controls for general functionality of the application.</w:t>
      </w:r>
    </w:p>
    <w:p w14:paraId="337A7E19" w14:textId="66E4F704" w:rsidR="008579DA" w:rsidRDefault="008579DA" w:rsidP="008579DA">
      <w:pPr>
        <w:pStyle w:val="ListParagraph"/>
        <w:numPr>
          <w:ilvl w:val="0"/>
          <w:numId w:val="21"/>
        </w:numPr>
      </w:pPr>
      <w:r>
        <w:t>"</w:t>
      </w:r>
      <w:proofErr w:type="spellStart"/>
      <w:r>
        <w:t>alternateBasemap</w:t>
      </w:r>
      <w:proofErr w:type="spellEnd"/>
      <w:r>
        <w:t>"</w:t>
      </w:r>
    </w:p>
    <w:p w14:paraId="78E53DF3" w14:textId="18358DDD" w:rsidR="003A6B81" w:rsidRDefault="003A6B81" w:rsidP="003A6B81">
      <w:pPr>
        <w:pStyle w:val="ListParagraph"/>
        <w:numPr>
          <w:ilvl w:val="1"/>
          <w:numId w:val="21"/>
        </w:numPr>
      </w:pPr>
      <w:r>
        <w:t xml:space="preserve">See the </w:t>
      </w:r>
      <w:hyperlink r:id="rId12" w:history="1">
        <w:r w:rsidR="00C311DF" w:rsidRPr="00C311DF">
          <w:rPr>
            <w:rStyle w:val="Hyperlink"/>
          </w:rPr>
          <w:t>Basemap Configuration</w:t>
        </w:r>
      </w:hyperlink>
      <w:r w:rsidR="00C311DF">
        <w:t xml:space="preserve"> document for details</w:t>
      </w:r>
    </w:p>
    <w:p w14:paraId="30632CDE" w14:textId="21D13E0F" w:rsidR="008579DA" w:rsidRDefault="008579DA" w:rsidP="008579DA">
      <w:pPr>
        <w:pStyle w:val="ListParagraph"/>
        <w:numPr>
          <w:ilvl w:val="0"/>
          <w:numId w:val="21"/>
        </w:numPr>
      </w:pPr>
      <w:r>
        <w:t>"</w:t>
      </w:r>
      <w:proofErr w:type="spellStart"/>
      <w:r>
        <w:t>timePickerDefaultHour</w:t>
      </w:r>
      <w:proofErr w:type="spellEnd"/>
      <w:r>
        <w:t>"</w:t>
      </w:r>
    </w:p>
    <w:p w14:paraId="73469C97" w14:textId="17E91A1E" w:rsidR="00C311DF" w:rsidRDefault="00C311DF" w:rsidP="00C311DF">
      <w:pPr>
        <w:pStyle w:val="ListParagraph"/>
        <w:numPr>
          <w:ilvl w:val="1"/>
          <w:numId w:val="21"/>
        </w:numPr>
      </w:pPr>
      <w:r>
        <w:t xml:space="preserve">Sets the default </w:t>
      </w:r>
      <w:r w:rsidR="00143BA4">
        <w:t>time on Create Plan Page</w:t>
      </w:r>
    </w:p>
    <w:p w14:paraId="67BD1B29" w14:textId="2D60422D" w:rsidR="008579DA" w:rsidRDefault="008579DA" w:rsidP="008579DA">
      <w:pPr>
        <w:pStyle w:val="ListParagraph"/>
        <w:numPr>
          <w:ilvl w:val="0"/>
          <w:numId w:val="21"/>
        </w:numPr>
      </w:pPr>
      <w:r>
        <w:t>"</w:t>
      </w:r>
      <w:proofErr w:type="spellStart"/>
      <w:r>
        <w:t>allowMaxWeightRecalculation</w:t>
      </w:r>
      <w:proofErr w:type="spellEnd"/>
      <w:r w:rsidR="00BF505D">
        <w:t>”</w:t>
      </w:r>
    </w:p>
    <w:p w14:paraId="31F9A967" w14:textId="1C2EC97D" w:rsidR="00BF505D" w:rsidRDefault="00BF505D" w:rsidP="00BF505D">
      <w:pPr>
        <w:pStyle w:val="ListParagraph"/>
        <w:numPr>
          <w:ilvl w:val="1"/>
          <w:numId w:val="21"/>
        </w:numPr>
      </w:pPr>
      <w:r>
        <w:t>If set to true, when user manually assigns orders</w:t>
      </w:r>
      <w:r w:rsidR="00932763">
        <w:t xml:space="preserve"> to a route whose weight exceeds the max weight on the route, application will ask if they want to automatically increase max weight of route.</w:t>
      </w:r>
    </w:p>
    <w:p w14:paraId="6926CC24" w14:textId="7F65AA1B" w:rsidR="008579DA" w:rsidRDefault="008579DA" w:rsidP="008579DA">
      <w:pPr>
        <w:pStyle w:val="ListParagraph"/>
        <w:numPr>
          <w:ilvl w:val="0"/>
          <w:numId w:val="21"/>
        </w:numPr>
      </w:pPr>
      <w:r>
        <w:t>"</w:t>
      </w:r>
      <w:proofErr w:type="spellStart"/>
      <w:r>
        <w:t>showEmptyCollections</w:t>
      </w:r>
      <w:proofErr w:type="spellEnd"/>
      <w:r>
        <w:t>"</w:t>
      </w:r>
    </w:p>
    <w:p w14:paraId="7A3BBB5A" w14:textId="18E1F412" w:rsidR="00932763" w:rsidRDefault="00932763" w:rsidP="00932763">
      <w:pPr>
        <w:pStyle w:val="ListParagraph"/>
        <w:numPr>
          <w:ilvl w:val="1"/>
          <w:numId w:val="21"/>
        </w:numPr>
      </w:pPr>
      <w:r>
        <w:t>When set to true, the Collections tab will be hidden</w:t>
      </w:r>
      <w:r w:rsidR="000A55DD">
        <w:t xml:space="preserve"> if there are 0 or 1 collections for a plan.</w:t>
      </w:r>
    </w:p>
    <w:p w14:paraId="107280C2" w14:textId="0999C147" w:rsidR="008579DA" w:rsidRDefault="008579DA" w:rsidP="008579DA">
      <w:pPr>
        <w:pStyle w:val="ListParagraph"/>
        <w:numPr>
          <w:ilvl w:val="0"/>
          <w:numId w:val="21"/>
        </w:numPr>
      </w:pPr>
      <w:r>
        <w:t>"</w:t>
      </w:r>
      <w:proofErr w:type="spellStart"/>
      <w:r>
        <w:t>useOrderPairs</w:t>
      </w:r>
      <w:proofErr w:type="spellEnd"/>
      <w:r>
        <w:t>"</w:t>
      </w:r>
    </w:p>
    <w:p w14:paraId="6A988367" w14:textId="7435F5EF" w:rsidR="000A55DD" w:rsidRDefault="00D8185B" w:rsidP="000A55DD">
      <w:pPr>
        <w:pStyle w:val="ListParagraph"/>
        <w:numPr>
          <w:ilvl w:val="1"/>
          <w:numId w:val="21"/>
        </w:numPr>
      </w:pPr>
      <w:r>
        <w:t>When set to true</w:t>
      </w:r>
      <w:r w:rsidR="0095559C">
        <w:t>,</w:t>
      </w:r>
      <w:r>
        <w:t xml:space="preserve"> the application will assume that all orders are part of a pair (Pickup and Delivery). Certain </w:t>
      </w:r>
      <w:r w:rsidR="00C01BC8">
        <w:t>functionality will be altered, such as not allowing manual re-sequencing.</w:t>
      </w:r>
    </w:p>
    <w:p w14:paraId="13C259BD" w14:textId="1706AE4D" w:rsidR="008579DA" w:rsidRDefault="008579DA" w:rsidP="008579DA">
      <w:pPr>
        <w:pStyle w:val="ListParagraph"/>
        <w:numPr>
          <w:ilvl w:val="0"/>
          <w:numId w:val="21"/>
        </w:numPr>
      </w:pPr>
      <w:r>
        <w:t>"</w:t>
      </w:r>
      <w:proofErr w:type="spellStart"/>
      <w:r>
        <w:t>showDashboardControls</w:t>
      </w:r>
      <w:proofErr w:type="spellEnd"/>
      <w:r>
        <w:t>"</w:t>
      </w:r>
    </w:p>
    <w:p w14:paraId="7659807C" w14:textId="1D556D77" w:rsidR="00C01BC8" w:rsidRDefault="00C01BC8" w:rsidP="00C01BC8">
      <w:pPr>
        <w:pStyle w:val="ListParagraph"/>
        <w:numPr>
          <w:ilvl w:val="1"/>
          <w:numId w:val="21"/>
        </w:numPr>
      </w:pPr>
      <w:r>
        <w:t xml:space="preserve">When </w:t>
      </w:r>
      <w:r w:rsidR="0095559C">
        <w:t xml:space="preserve">set to true, the Create Dashboard and Open Dashboard buttons will be available. See </w:t>
      </w:r>
      <w:hyperlink r:id="rId13" w:history="1">
        <w:r w:rsidR="0095559C" w:rsidRPr="00C54E25">
          <w:rPr>
            <w:rStyle w:val="Hyperlink"/>
          </w:rPr>
          <w:t>Dashboard Deployment Guide</w:t>
        </w:r>
      </w:hyperlink>
      <w:r w:rsidR="0095559C">
        <w:t xml:space="preserve"> for more detail.</w:t>
      </w:r>
    </w:p>
    <w:p w14:paraId="1810D177" w14:textId="4D8A8B47" w:rsidR="003E0961" w:rsidRDefault="003E0961" w:rsidP="00DA203B">
      <w:pPr>
        <w:pStyle w:val="ListParagraph"/>
        <w:numPr>
          <w:ilvl w:val="0"/>
          <w:numId w:val="21"/>
        </w:numPr>
      </w:pPr>
      <w:r>
        <w:t>“</w:t>
      </w:r>
      <w:proofErr w:type="spellStart"/>
      <w:r w:rsidRPr="003E0961">
        <w:t>editTimeIntervalMilliseconds</w:t>
      </w:r>
      <w:proofErr w:type="spellEnd"/>
      <w:r>
        <w:t>”</w:t>
      </w:r>
    </w:p>
    <w:p w14:paraId="570E01CD" w14:textId="498EE675" w:rsidR="003E0961" w:rsidRDefault="00CC76BF" w:rsidP="003E0961">
      <w:pPr>
        <w:pStyle w:val="ListParagraph"/>
        <w:numPr>
          <w:ilvl w:val="1"/>
          <w:numId w:val="21"/>
        </w:numPr>
      </w:pPr>
      <w:r>
        <w:t>Interval in milliseconds for when Plan edits are saved. Any edits made are not written back to the feature layer until end of the interval.</w:t>
      </w:r>
    </w:p>
    <w:p w14:paraId="71552DFE" w14:textId="1844878C" w:rsidR="00DA203B" w:rsidRDefault="00DA203B" w:rsidP="00DA203B">
      <w:pPr>
        <w:pStyle w:val="ListParagraph"/>
        <w:numPr>
          <w:ilvl w:val="0"/>
          <w:numId w:val="21"/>
        </w:numPr>
      </w:pPr>
      <w:r>
        <w:t>“</w:t>
      </w:r>
      <w:proofErr w:type="spellStart"/>
      <w:r>
        <w:t>quickGPCheckInterval</w:t>
      </w:r>
      <w:proofErr w:type="spellEnd"/>
      <w:r>
        <w:t>”, “</w:t>
      </w:r>
      <w:proofErr w:type="spellStart"/>
      <w:r>
        <w:t>slowGPCheckInterval</w:t>
      </w:r>
      <w:proofErr w:type="spellEnd"/>
      <w:r>
        <w:t>”</w:t>
      </w:r>
    </w:p>
    <w:p w14:paraId="451F5691" w14:textId="0AE74755" w:rsidR="00DA203B" w:rsidRDefault="00DA203B" w:rsidP="00DA203B">
      <w:pPr>
        <w:pStyle w:val="ListParagraph"/>
        <w:numPr>
          <w:ilvl w:val="1"/>
          <w:numId w:val="21"/>
        </w:numPr>
      </w:pPr>
      <w:r>
        <w:t xml:space="preserve">A delay added onto the end of Create Plan, Refresh, Solve, Commit, Create Dashboard for when it checks that the geoprocessing service is complete. </w:t>
      </w:r>
    </w:p>
    <w:p w14:paraId="65A84F22" w14:textId="1684AC99" w:rsidR="00DA203B" w:rsidRDefault="00DA203B" w:rsidP="00DA203B">
      <w:pPr>
        <w:pStyle w:val="ListParagraph"/>
        <w:numPr>
          <w:ilvl w:val="2"/>
          <w:numId w:val="21"/>
        </w:numPr>
      </w:pPr>
      <w:r>
        <w:t>Note that these values may need to be increased to give your BSI code time to complete.</w:t>
      </w:r>
    </w:p>
    <w:p w14:paraId="7ADE1D94" w14:textId="680E1209" w:rsidR="00950FB8" w:rsidRDefault="00950FB8" w:rsidP="00950FB8">
      <w:pPr>
        <w:pStyle w:val="ListParagraph"/>
        <w:numPr>
          <w:ilvl w:val="1"/>
          <w:numId w:val="21"/>
        </w:numPr>
      </w:pPr>
      <w:r>
        <w:t>“</w:t>
      </w:r>
      <w:proofErr w:type="spellStart"/>
      <w:r>
        <w:t>quickGPCheckInterval</w:t>
      </w:r>
      <w:proofErr w:type="spellEnd"/>
      <w:r>
        <w:t>” applies to Refresh and Commit.</w:t>
      </w:r>
    </w:p>
    <w:p w14:paraId="1279113B" w14:textId="743BCF9C" w:rsidR="00950FB8" w:rsidRDefault="00950FB8" w:rsidP="00950FB8">
      <w:pPr>
        <w:pStyle w:val="ListParagraph"/>
        <w:numPr>
          <w:ilvl w:val="1"/>
          <w:numId w:val="21"/>
        </w:numPr>
      </w:pPr>
      <w:r>
        <w:t>“</w:t>
      </w:r>
      <w:proofErr w:type="spellStart"/>
      <w:r>
        <w:t>slowGPCheckInterval</w:t>
      </w:r>
      <w:proofErr w:type="spellEnd"/>
      <w:r>
        <w:t>” applies to the other functions.</w:t>
      </w:r>
    </w:p>
    <w:p w14:paraId="35989513" w14:textId="3311F8C5" w:rsidR="00950FB8" w:rsidRDefault="00950FB8" w:rsidP="00950FB8">
      <w:pPr>
        <w:pStyle w:val="ListParagraph"/>
        <w:numPr>
          <w:ilvl w:val="0"/>
          <w:numId w:val="21"/>
        </w:numPr>
      </w:pPr>
      <w:r w:rsidRPr="00950FB8">
        <w:t>"</w:t>
      </w:r>
      <w:proofErr w:type="spellStart"/>
      <w:r w:rsidRPr="00950FB8">
        <w:t>allowClearAssignedOrders</w:t>
      </w:r>
      <w:proofErr w:type="spellEnd"/>
      <w:r w:rsidRPr="00950FB8">
        <w:t>"</w:t>
      </w:r>
    </w:p>
    <w:p w14:paraId="53815A2F" w14:textId="78C1EEBE" w:rsidR="00950FB8" w:rsidRDefault="00950FB8" w:rsidP="00950FB8">
      <w:pPr>
        <w:pStyle w:val="ListParagraph"/>
        <w:numPr>
          <w:ilvl w:val="1"/>
          <w:numId w:val="21"/>
        </w:numPr>
      </w:pPr>
      <w:r>
        <w:t>Controls the visibility of the Clear Assigned Orders button on Routes tab</w:t>
      </w:r>
    </w:p>
    <w:p w14:paraId="42F0EF9A" w14:textId="3C169260" w:rsidR="0006338C" w:rsidRDefault="0006338C" w:rsidP="0006338C">
      <w:pPr>
        <w:pStyle w:val="ListParagraph"/>
        <w:numPr>
          <w:ilvl w:val="0"/>
          <w:numId w:val="21"/>
        </w:numPr>
      </w:pPr>
      <w:r>
        <w:t>“</w:t>
      </w:r>
      <w:proofErr w:type="spellStart"/>
      <w:r w:rsidRPr="0006338C">
        <w:t>allowAssignPickupOrders</w:t>
      </w:r>
      <w:proofErr w:type="spellEnd"/>
      <w:r>
        <w:t>”</w:t>
      </w:r>
    </w:p>
    <w:p w14:paraId="48FA34BB" w14:textId="6472F772" w:rsidR="0006338C" w:rsidRDefault="00877EB1" w:rsidP="0006338C">
      <w:pPr>
        <w:pStyle w:val="ListParagraph"/>
        <w:numPr>
          <w:ilvl w:val="1"/>
          <w:numId w:val="21"/>
        </w:numPr>
      </w:pPr>
      <w:r>
        <w:lastRenderedPageBreak/>
        <w:t>Controls if users can manually assign Pickup orders. When set to false, the selection box for Pickups will be disabled and logic will prevent</w:t>
      </w:r>
      <w:r w:rsidR="00665047">
        <w:t xml:space="preserve"> user from manually adding or moving between routes.</w:t>
      </w:r>
    </w:p>
    <w:p w14:paraId="298BB831" w14:textId="5C79F689" w:rsidR="00665047" w:rsidRDefault="00665047" w:rsidP="00665047">
      <w:pPr>
        <w:pStyle w:val="ListParagraph"/>
        <w:numPr>
          <w:ilvl w:val="0"/>
          <w:numId w:val="21"/>
        </w:numPr>
      </w:pPr>
      <w:r>
        <w:t>“</w:t>
      </w:r>
      <w:proofErr w:type="spellStart"/>
      <w:r w:rsidRPr="00665047">
        <w:t>allowAssignLoadedCompletedExceptionOrders</w:t>
      </w:r>
      <w:proofErr w:type="spellEnd"/>
      <w:r>
        <w:t>”</w:t>
      </w:r>
    </w:p>
    <w:p w14:paraId="4DF3CA8C" w14:textId="30D8599A" w:rsidR="00CD446A" w:rsidRDefault="005E71B8" w:rsidP="00CD446A">
      <w:pPr>
        <w:pStyle w:val="ListParagraph"/>
        <w:numPr>
          <w:ilvl w:val="1"/>
          <w:numId w:val="21"/>
        </w:numPr>
      </w:pPr>
      <w:r>
        <w:t xml:space="preserve">Controls if users can manually assign orders that are in progress (as determined by </w:t>
      </w:r>
      <w:proofErr w:type="spellStart"/>
      <w:r>
        <w:t>GeoOrderState</w:t>
      </w:r>
      <w:proofErr w:type="spellEnd"/>
      <w:r>
        <w:t xml:space="preserve"> value). </w:t>
      </w:r>
      <w:r w:rsidR="00684EA8">
        <w:t>Usually updated with Workforce.</w:t>
      </w:r>
    </w:p>
    <w:p w14:paraId="6DD5A7E1" w14:textId="16F65318" w:rsidR="00E96702" w:rsidRDefault="00E96702" w:rsidP="00CD446A">
      <w:pPr>
        <w:pStyle w:val="ListParagraph"/>
        <w:numPr>
          <w:ilvl w:val="1"/>
          <w:numId w:val="21"/>
        </w:numPr>
      </w:pPr>
      <w:r>
        <w:t xml:space="preserve">When set to false, any order with a </w:t>
      </w:r>
      <w:proofErr w:type="spellStart"/>
      <w:r>
        <w:t>GeoOrderState</w:t>
      </w:r>
      <w:proofErr w:type="spellEnd"/>
      <w:r>
        <w:t xml:space="preserve"> value will have its selection box disabled so it cannot be manually removed or reassigned.</w:t>
      </w:r>
    </w:p>
    <w:p w14:paraId="02DE749F" w14:textId="6805ED5E" w:rsidR="00E96702" w:rsidRDefault="00E96702" w:rsidP="00CD446A">
      <w:pPr>
        <w:pStyle w:val="ListParagraph"/>
        <w:numPr>
          <w:ilvl w:val="1"/>
          <w:numId w:val="21"/>
        </w:numPr>
      </w:pPr>
      <w:r>
        <w:t>Recommended to always have set to false.</w:t>
      </w:r>
    </w:p>
    <w:p w14:paraId="46701C2B" w14:textId="68A992BB" w:rsidR="00074276" w:rsidRPr="00563659" w:rsidRDefault="00563659" w:rsidP="00074276">
      <w:pPr>
        <w:pStyle w:val="ListParagraph"/>
        <w:numPr>
          <w:ilvl w:val="0"/>
          <w:numId w:val="21"/>
        </w:numPr>
        <w:rPr>
          <w:rFonts w:cs="Times New Roman"/>
          <w:sz w:val="28"/>
          <w:szCs w:val="24"/>
        </w:rPr>
      </w:pPr>
      <w:r>
        <w:rPr>
          <w:rFonts w:cs="Times New Roman"/>
          <w:szCs w:val="24"/>
        </w:rPr>
        <w:t>“</w:t>
      </w:r>
      <w:proofErr w:type="spellStart"/>
      <w:r w:rsidR="00074276" w:rsidRPr="00563659">
        <w:rPr>
          <w:rFonts w:cs="Times New Roman"/>
          <w:szCs w:val="24"/>
        </w:rPr>
        <w:t>showDateTimeTextDescription</w:t>
      </w:r>
      <w:proofErr w:type="spellEnd"/>
      <w:r>
        <w:rPr>
          <w:rFonts w:cs="Times New Roman"/>
          <w:szCs w:val="24"/>
        </w:rPr>
        <w:t>”</w:t>
      </w:r>
    </w:p>
    <w:p w14:paraId="0A5425B9" w14:textId="2314C5BE" w:rsidR="00F4755B" w:rsidRPr="00B92B17" w:rsidRDefault="00563659" w:rsidP="00F4755B">
      <w:pPr>
        <w:pStyle w:val="ListParagraph"/>
        <w:numPr>
          <w:ilvl w:val="1"/>
          <w:numId w:val="21"/>
        </w:numPr>
        <w:rPr>
          <w:rFonts w:cs="Times New Roman"/>
          <w:sz w:val="28"/>
          <w:szCs w:val="24"/>
        </w:rPr>
      </w:pPr>
      <w:r>
        <w:rPr>
          <w:rFonts w:cs="Times New Roman"/>
          <w:szCs w:val="24"/>
        </w:rPr>
        <w:t xml:space="preserve">When set to true, </w:t>
      </w:r>
      <w:proofErr w:type="spellStart"/>
      <w:r>
        <w:rPr>
          <w:rFonts w:cs="Times New Roman"/>
          <w:szCs w:val="24"/>
        </w:rPr>
        <w:t>some time</w:t>
      </w:r>
      <w:proofErr w:type="spellEnd"/>
      <w:r>
        <w:rPr>
          <w:rFonts w:cs="Times New Roman"/>
          <w:szCs w:val="24"/>
        </w:rPr>
        <w:t xml:space="preserve"> </w:t>
      </w:r>
      <w:r w:rsidR="00F4755B">
        <w:rPr>
          <w:rFonts w:cs="Times New Roman"/>
          <w:szCs w:val="24"/>
        </w:rPr>
        <w:t>stamps will have a text description, such as “16 minutes ago” or “within the last hour”. When set to false, always get specific time stamp.</w:t>
      </w:r>
    </w:p>
    <w:p w14:paraId="6EF2D77F" w14:textId="6465CDAC" w:rsidR="00B92B17" w:rsidRPr="00EC3B90" w:rsidRDefault="00EC3B90" w:rsidP="00EC3B90">
      <w:pPr>
        <w:pStyle w:val="ListParagraph"/>
        <w:numPr>
          <w:ilvl w:val="0"/>
          <w:numId w:val="21"/>
        </w:numPr>
        <w:rPr>
          <w:rFonts w:cs="Times New Roman"/>
          <w:sz w:val="28"/>
          <w:szCs w:val="24"/>
        </w:rPr>
      </w:pPr>
      <w:r>
        <w:rPr>
          <w:rFonts w:cs="Times New Roman"/>
          <w:szCs w:val="24"/>
        </w:rPr>
        <w:t>“</w:t>
      </w:r>
      <w:proofErr w:type="spellStart"/>
      <w:r>
        <w:rPr>
          <w:rFonts w:cs="Times New Roman"/>
          <w:szCs w:val="24"/>
        </w:rPr>
        <w:t>timeUnits</w:t>
      </w:r>
      <w:proofErr w:type="spellEnd"/>
      <w:r>
        <w:rPr>
          <w:rFonts w:cs="Times New Roman"/>
          <w:szCs w:val="24"/>
        </w:rPr>
        <w:t>”</w:t>
      </w:r>
    </w:p>
    <w:p w14:paraId="30901CD9" w14:textId="471618D5" w:rsidR="00EC3B90" w:rsidRPr="007044EF" w:rsidRDefault="007044EF" w:rsidP="00EC3B90">
      <w:pPr>
        <w:pStyle w:val="ListParagraph"/>
        <w:numPr>
          <w:ilvl w:val="1"/>
          <w:numId w:val="21"/>
        </w:numPr>
        <w:rPr>
          <w:rFonts w:cs="Times New Roman"/>
          <w:szCs w:val="24"/>
        </w:rPr>
      </w:pPr>
      <w:r w:rsidRPr="007044EF">
        <w:rPr>
          <w:rFonts w:cs="Times New Roman"/>
          <w:szCs w:val="24"/>
        </w:rPr>
        <w:t>Defines units of time that fields with “</w:t>
      </w:r>
      <w:proofErr w:type="spellStart"/>
      <w:r w:rsidRPr="007044EF">
        <w:rPr>
          <w:rFonts w:cs="Times New Roman"/>
          <w:szCs w:val="24"/>
        </w:rPr>
        <w:t>fieldTypeT</w:t>
      </w:r>
      <w:r w:rsidR="00E65FA3">
        <w:rPr>
          <w:rFonts w:cs="Times New Roman"/>
          <w:szCs w:val="24"/>
        </w:rPr>
        <w:t>ime</w:t>
      </w:r>
      <w:proofErr w:type="spellEnd"/>
      <w:r w:rsidRPr="007044EF">
        <w:rPr>
          <w:rFonts w:cs="Times New Roman"/>
          <w:szCs w:val="24"/>
        </w:rPr>
        <w:t>” are stored in. Minutes, Hours, Days are valid values.</w:t>
      </w:r>
    </w:p>
    <w:p w14:paraId="18BE178A" w14:textId="68E56E1E" w:rsidR="00EC3B90" w:rsidRPr="007044EF" w:rsidRDefault="00EC3B90" w:rsidP="00EC3B90">
      <w:pPr>
        <w:pStyle w:val="ListParagraph"/>
        <w:numPr>
          <w:ilvl w:val="0"/>
          <w:numId w:val="21"/>
        </w:numPr>
        <w:rPr>
          <w:rFonts w:cs="Times New Roman"/>
          <w:sz w:val="28"/>
          <w:szCs w:val="24"/>
        </w:rPr>
      </w:pPr>
      <w:r>
        <w:rPr>
          <w:rFonts w:cs="Times New Roman"/>
          <w:szCs w:val="24"/>
        </w:rPr>
        <w:t>“</w:t>
      </w:r>
      <w:proofErr w:type="spellStart"/>
      <w:r>
        <w:rPr>
          <w:rFonts w:cs="Times New Roman"/>
          <w:szCs w:val="24"/>
        </w:rPr>
        <w:t>displayDays</w:t>
      </w:r>
      <w:proofErr w:type="spellEnd"/>
      <w:r>
        <w:rPr>
          <w:rFonts w:cs="Times New Roman"/>
          <w:szCs w:val="24"/>
        </w:rPr>
        <w:t>”</w:t>
      </w:r>
    </w:p>
    <w:p w14:paraId="44BE5927" w14:textId="6B8C3497" w:rsidR="007044EF" w:rsidRPr="00303F2B" w:rsidRDefault="00E65FA3" w:rsidP="007044EF">
      <w:pPr>
        <w:pStyle w:val="ListParagraph"/>
        <w:numPr>
          <w:ilvl w:val="1"/>
          <w:numId w:val="21"/>
        </w:numPr>
        <w:rPr>
          <w:rFonts w:cs="Times New Roman"/>
          <w:sz w:val="28"/>
          <w:szCs w:val="24"/>
        </w:rPr>
      </w:pPr>
      <w:r>
        <w:rPr>
          <w:rFonts w:cs="Times New Roman"/>
          <w:szCs w:val="24"/>
        </w:rPr>
        <w:t>Affects fields configured with “</w:t>
      </w:r>
      <w:proofErr w:type="spellStart"/>
      <w:r>
        <w:rPr>
          <w:rFonts w:cs="Times New Roman"/>
          <w:szCs w:val="24"/>
        </w:rPr>
        <w:t>fieldTypeTime</w:t>
      </w:r>
      <w:proofErr w:type="spellEnd"/>
      <w:r>
        <w:rPr>
          <w:rFonts w:cs="Times New Roman"/>
          <w:szCs w:val="24"/>
        </w:rPr>
        <w:t>” type. When true, format will be DD:HH:MM. When false, format will be HH:MM.</w:t>
      </w:r>
    </w:p>
    <w:p w14:paraId="7CCA734C" w14:textId="4DEB3FB8" w:rsidR="00043999" w:rsidRPr="00303F2B" w:rsidRDefault="00043999" w:rsidP="00043999">
      <w:pPr>
        <w:pStyle w:val="ListParagraph"/>
        <w:numPr>
          <w:ilvl w:val="0"/>
          <w:numId w:val="21"/>
        </w:numPr>
        <w:rPr>
          <w:rFonts w:cs="Times New Roman"/>
          <w:sz w:val="28"/>
          <w:szCs w:val="24"/>
        </w:rPr>
      </w:pPr>
      <w:r>
        <w:rPr>
          <w:rFonts w:cs="Times New Roman"/>
        </w:rPr>
        <w:t>“</w:t>
      </w:r>
      <w:proofErr w:type="spellStart"/>
      <w:r w:rsidRPr="00303F2B">
        <w:rPr>
          <w:rFonts w:cs="Times New Roman"/>
        </w:rPr>
        <w:t>showOrderAssignmentSuccessMessage</w:t>
      </w:r>
      <w:proofErr w:type="spellEnd"/>
      <w:r>
        <w:rPr>
          <w:rFonts w:cs="Times New Roman"/>
        </w:rPr>
        <w:t>”</w:t>
      </w:r>
    </w:p>
    <w:p w14:paraId="54F854A1" w14:textId="59FA5831" w:rsidR="00043999" w:rsidRPr="00303F2B" w:rsidRDefault="00166520" w:rsidP="00043999">
      <w:pPr>
        <w:pStyle w:val="ListParagraph"/>
        <w:numPr>
          <w:ilvl w:val="1"/>
          <w:numId w:val="21"/>
        </w:numPr>
        <w:rPr>
          <w:rFonts w:cs="Times New Roman"/>
          <w:sz w:val="28"/>
          <w:szCs w:val="24"/>
        </w:rPr>
      </w:pPr>
      <w:r>
        <w:rPr>
          <w:rFonts w:cs="Times New Roman"/>
        </w:rPr>
        <w:t xml:space="preserve">When set to false, will not see a success message when manually assigning, reassigning, or removing orders. This can improve productivity if </w:t>
      </w:r>
      <w:r w:rsidR="002A0B0E">
        <w:rPr>
          <w:rFonts w:cs="Times New Roman"/>
        </w:rPr>
        <w:t>making</w:t>
      </w:r>
      <w:r>
        <w:rPr>
          <w:rFonts w:cs="Times New Roman"/>
        </w:rPr>
        <w:t xml:space="preserve"> lots of manual changes.</w:t>
      </w:r>
    </w:p>
    <w:p w14:paraId="55AF7912" w14:textId="7F342FD3" w:rsidR="00166520" w:rsidRPr="00303F2B" w:rsidRDefault="00166520" w:rsidP="00166520">
      <w:pPr>
        <w:pStyle w:val="ListParagraph"/>
        <w:numPr>
          <w:ilvl w:val="0"/>
          <w:numId w:val="21"/>
        </w:numPr>
        <w:rPr>
          <w:rFonts w:cs="Times New Roman"/>
          <w:sz w:val="28"/>
          <w:szCs w:val="24"/>
        </w:rPr>
      </w:pPr>
      <w:r>
        <w:rPr>
          <w:rFonts w:cs="Times New Roman"/>
        </w:rPr>
        <w:t>“</w:t>
      </w:r>
      <w:proofErr w:type="spellStart"/>
      <w:r>
        <w:rPr>
          <w:rFonts w:cs="Times New Roman"/>
        </w:rPr>
        <w:t>allowReloadPlan</w:t>
      </w:r>
      <w:proofErr w:type="spellEnd"/>
      <w:r>
        <w:rPr>
          <w:rFonts w:cs="Times New Roman"/>
        </w:rPr>
        <w:t>”</w:t>
      </w:r>
    </w:p>
    <w:p w14:paraId="101BAAF7" w14:textId="70AEBB61" w:rsidR="00166520" w:rsidRPr="00303F2B" w:rsidRDefault="0090520C" w:rsidP="00303F2B">
      <w:pPr>
        <w:pStyle w:val="ListParagraph"/>
        <w:numPr>
          <w:ilvl w:val="1"/>
          <w:numId w:val="21"/>
        </w:numPr>
        <w:rPr>
          <w:rFonts w:cs="Times New Roman"/>
          <w:sz w:val="28"/>
          <w:szCs w:val="24"/>
        </w:rPr>
      </w:pPr>
      <w:r>
        <w:rPr>
          <w:rFonts w:cs="Times New Roman"/>
        </w:rPr>
        <w:t>When set to true, the Reload Plan button will be visible. When run, this will pull in any changes from the Plan feature service without having to run a Refresh or close/open plan. This is most applicable when using Workforce</w:t>
      </w:r>
      <w:r w:rsidR="00912C5A">
        <w:rPr>
          <w:rFonts w:cs="Times New Roman"/>
        </w:rPr>
        <w:t xml:space="preserve">, if you want to quickly pull in any changes drivers have made without pulling in updates from </w:t>
      </w:r>
      <w:r w:rsidR="002A0B0E">
        <w:rPr>
          <w:rFonts w:cs="Times New Roman"/>
        </w:rPr>
        <w:t>the business</w:t>
      </w:r>
      <w:r w:rsidR="00912C5A">
        <w:rPr>
          <w:rFonts w:cs="Times New Roman"/>
        </w:rPr>
        <w:t xml:space="preserve"> system.</w:t>
      </w:r>
    </w:p>
    <w:p w14:paraId="1AA52A46" w14:textId="07D347D2" w:rsidR="00166520" w:rsidRPr="00303F2B" w:rsidRDefault="00166520" w:rsidP="00166520">
      <w:pPr>
        <w:pStyle w:val="ListParagraph"/>
        <w:numPr>
          <w:ilvl w:val="0"/>
          <w:numId w:val="21"/>
        </w:numPr>
        <w:rPr>
          <w:rFonts w:cs="Times New Roman"/>
          <w:sz w:val="28"/>
          <w:szCs w:val="24"/>
        </w:rPr>
      </w:pPr>
      <w:r>
        <w:rPr>
          <w:rFonts w:cs="Times New Roman"/>
        </w:rPr>
        <w:t>“</w:t>
      </w:r>
      <w:proofErr w:type="spellStart"/>
      <w:r>
        <w:rPr>
          <w:rFonts w:cs="Times New Roman"/>
        </w:rPr>
        <w:t>alternateReloadPlanButtonText</w:t>
      </w:r>
      <w:proofErr w:type="spellEnd"/>
      <w:r>
        <w:rPr>
          <w:rFonts w:cs="Times New Roman"/>
        </w:rPr>
        <w:t>”</w:t>
      </w:r>
    </w:p>
    <w:p w14:paraId="4F76FD0F" w14:textId="77B18ADF" w:rsidR="00912C5A" w:rsidRPr="0063644C" w:rsidRDefault="0007344A" w:rsidP="00912C5A">
      <w:pPr>
        <w:pStyle w:val="ListParagraph"/>
        <w:numPr>
          <w:ilvl w:val="1"/>
          <w:numId w:val="21"/>
        </w:numPr>
        <w:rPr>
          <w:rFonts w:cs="Times New Roman"/>
          <w:sz w:val="28"/>
          <w:szCs w:val="24"/>
        </w:rPr>
      </w:pPr>
      <w:r>
        <w:rPr>
          <w:rFonts w:cs="Times New Roman"/>
        </w:rPr>
        <w:t>Allows the Reload Plan button to have different text.</w:t>
      </w:r>
    </w:p>
    <w:p w14:paraId="2AC912B7" w14:textId="2E2C0194" w:rsidR="00932035" w:rsidRDefault="00932035" w:rsidP="00932035">
      <w:pPr>
        <w:pStyle w:val="ListParagraph"/>
        <w:numPr>
          <w:ilvl w:val="0"/>
          <w:numId w:val="21"/>
        </w:numPr>
        <w:rPr>
          <w:rFonts w:cs="Times New Roman"/>
        </w:rPr>
      </w:pPr>
      <w:r>
        <w:rPr>
          <w:rFonts w:cs="Times New Roman"/>
        </w:rPr>
        <w:t>“</w:t>
      </w:r>
      <w:proofErr w:type="spellStart"/>
      <w:r w:rsidRPr="00932035">
        <w:rPr>
          <w:rFonts w:cs="Times New Roman"/>
        </w:rPr>
        <w:t>allowAssignedOrderResequencing</w:t>
      </w:r>
      <w:proofErr w:type="spellEnd"/>
      <w:r>
        <w:rPr>
          <w:rFonts w:cs="Times New Roman"/>
        </w:rPr>
        <w:t>”</w:t>
      </w:r>
    </w:p>
    <w:p w14:paraId="625272C1" w14:textId="098B2D42" w:rsidR="00932035" w:rsidRDefault="00932035" w:rsidP="0063182D">
      <w:pPr>
        <w:pStyle w:val="ListParagraph"/>
        <w:numPr>
          <w:ilvl w:val="1"/>
          <w:numId w:val="21"/>
        </w:numPr>
        <w:rPr>
          <w:rFonts w:cs="Times New Roman"/>
        </w:rPr>
      </w:pPr>
      <w:r w:rsidRPr="00932035">
        <w:rPr>
          <w:rFonts w:cs="Times New Roman"/>
        </w:rPr>
        <w:t>Defines whether a user can drag assigned orders around to re</w:t>
      </w:r>
      <w:r w:rsidR="009B3D48">
        <w:rPr>
          <w:rFonts w:cs="Times New Roman"/>
        </w:rPr>
        <w:t>-</w:t>
      </w:r>
      <w:r w:rsidRPr="00932035">
        <w:rPr>
          <w:rFonts w:cs="Times New Roman"/>
        </w:rPr>
        <w:t>sequence the visit order.</w:t>
      </w:r>
    </w:p>
    <w:p w14:paraId="20222DF5" w14:textId="6701CCD0" w:rsidR="009B3D48" w:rsidRDefault="009B3D48" w:rsidP="0063182D">
      <w:pPr>
        <w:pStyle w:val="ListParagraph"/>
        <w:numPr>
          <w:ilvl w:val="1"/>
          <w:numId w:val="21"/>
        </w:numPr>
        <w:rPr>
          <w:rFonts w:cs="Times New Roman"/>
        </w:rPr>
      </w:pPr>
      <w:r>
        <w:rPr>
          <w:rFonts w:cs="Times New Roman"/>
        </w:rPr>
        <w:t>Note that if “</w:t>
      </w:r>
      <w:proofErr w:type="spellStart"/>
      <w:r>
        <w:t>useOrderPairs</w:t>
      </w:r>
      <w:proofErr w:type="spellEnd"/>
      <w:r>
        <w:t>” = true, order re-sequencing will be disabled regardless of what “</w:t>
      </w:r>
      <w:proofErr w:type="spellStart"/>
      <w:r w:rsidRPr="00932035">
        <w:rPr>
          <w:rFonts w:cs="Times New Roman"/>
        </w:rPr>
        <w:t>allowAssignedOrderResequencing</w:t>
      </w:r>
      <w:proofErr w:type="spellEnd"/>
      <w:r>
        <w:rPr>
          <w:rFonts w:cs="Times New Roman"/>
        </w:rPr>
        <w:t>” is set to.</w:t>
      </w:r>
    </w:p>
    <w:p w14:paraId="3219DDB9" w14:textId="7245B4F8" w:rsidR="00932035" w:rsidRDefault="00932035" w:rsidP="00932035">
      <w:pPr>
        <w:pStyle w:val="ListParagraph"/>
        <w:numPr>
          <w:ilvl w:val="0"/>
          <w:numId w:val="21"/>
        </w:numPr>
        <w:rPr>
          <w:rFonts w:cs="Times New Roman"/>
        </w:rPr>
      </w:pPr>
      <w:r>
        <w:rPr>
          <w:rFonts w:cs="Times New Roman"/>
        </w:rPr>
        <w:t>“</w:t>
      </w:r>
      <w:proofErr w:type="spellStart"/>
      <w:r w:rsidRPr="00932035">
        <w:rPr>
          <w:rFonts w:cs="Times New Roman"/>
        </w:rPr>
        <w:t>rowToolTipValue</w:t>
      </w:r>
      <w:proofErr w:type="spellEnd"/>
      <w:r>
        <w:rPr>
          <w:rFonts w:cs="Times New Roman"/>
        </w:rPr>
        <w:t>”</w:t>
      </w:r>
    </w:p>
    <w:p w14:paraId="773C7DA9" w14:textId="41DF6C15" w:rsidR="00932035" w:rsidRDefault="00932035" w:rsidP="00932035">
      <w:pPr>
        <w:pStyle w:val="ListParagraph"/>
        <w:numPr>
          <w:ilvl w:val="1"/>
          <w:numId w:val="21"/>
        </w:numPr>
        <w:rPr>
          <w:rFonts w:cs="Times New Roman"/>
        </w:rPr>
      </w:pPr>
      <w:r>
        <w:rPr>
          <w:rFonts w:cs="Times New Roman"/>
        </w:rPr>
        <w:t xml:space="preserve">When </w:t>
      </w:r>
      <w:r w:rsidR="002A0B0E">
        <w:rPr>
          <w:rFonts w:cs="Times New Roman"/>
        </w:rPr>
        <w:t>the user</w:t>
      </w:r>
      <w:r>
        <w:rPr>
          <w:rFonts w:cs="Times New Roman"/>
        </w:rPr>
        <w:t xml:space="preserve"> hovers over a row in any table, a tooltip shows the value for the selected attribute. Can set which attribute is shown in this </w:t>
      </w:r>
      <w:r w:rsidR="002A0B0E">
        <w:rPr>
          <w:rFonts w:cs="Times New Roman"/>
        </w:rPr>
        <w:t>section.</w:t>
      </w:r>
    </w:p>
    <w:p w14:paraId="78131001" w14:textId="7A3EDF66" w:rsidR="004F5DBE" w:rsidRPr="004F5DBE" w:rsidRDefault="004F5DBE" w:rsidP="004F5DBE">
      <w:pPr>
        <w:pStyle w:val="ListParagraph"/>
        <w:numPr>
          <w:ilvl w:val="1"/>
          <w:numId w:val="21"/>
        </w:numPr>
        <w:rPr>
          <w:rFonts w:cs="Times New Roman"/>
        </w:rPr>
      </w:pPr>
      <w:r w:rsidRPr="004F5DBE">
        <w:rPr>
          <w:rFonts w:cs="Times New Roman"/>
        </w:rPr>
        <w:t>If "</w:t>
      </w:r>
      <w:proofErr w:type="spellStart"/>
      <w:r w:rsidRPr="004F5DBE">
        <w:rPr>
          <w:rFonts w:cs="Times New Roman"/>
        </w:rPr>
        <w:t>rowToolTipValue</w:t>
      </w:r>
      <w:proofErr w:type="spellEnd"/>
      <w:r w:rsidRPr="004F5DBE">
        <w:rPr>
          <w:rFonts w:cs="Times New Roman"/>
        </w:rPr>
        <w:t>"</w:t>
      </w:r>
      <w:r>
        <w:rPr>
          <w:rFonts w:cs="Times New Roman"/>
        </w:rPr>
        <w:t xml:space="preserve"> section is</w:t>
      </w:r>
      <w:r w:rsidRPr="004F5DBE">
        <w:rPr>
          <w:rFonts w:cs="Times New Roman"/>
        </w:rPr>
        <w:t xml:space="preserve"> not present, </w:t>
      </w:r>
      <w:r>
        <w:rPr>
          <w:rFonts w:cs="Times New Roman"/>
        </w:rPr>
        <w:t xml:space="preserve">no </w:t>
      </w:r>
      <w:r w:rsidRPr="004F5DBE">
        <w:rPr>
          <w:rFonts w:cs="Times New Roman"/>
        </w:rPr>
        <w:t>tooltips</w:t>
      </w:r>
      <w:r>
        <w:rPr>
          <w:rFonts w:cs="Times New Roman"/>
        </w:rPr>
        <w:t xml:space="preserve"> are shown</w:t>
      </w:r>
      <w:r w:rsidRPr="004F5DBE">
        <w:rPr>
          <w:rFonts w:cs="Times New Roman"/>
        </w:rPr>
        <w:t>.</w:t>
      </w:r>
    </w:p>
    <w:p w14:paraId="09D17D9F" w14:textId="384EA11C" w:rsidR="004F5DBE" w:rsidRDefault="004F5DBE" w:rsidP="004F5DBE">
      <w:pPr>
        <w:pStyle w:val="ListParagraph"/>
        <w:numPr>
          <w:ilvl w:val="1"/>
          <w:numId w:val="21"/>
        </w:numPr>
        <w:rPr>
          <w:rFonts w:cs="Times New Roman"/>
        </w:rPr>
      </w:pPr>
      <w:r w:rsidRPr="004F5DBE">
        <w:rPr>
          <w:rFonts w:cs="Times New Roman"/>
        </w:rPr>
        <w:t>If "</w:t>
      </w:r>
      <w:proofErr w:type="spellStart"/>
      <w:r w:rsidRPr="004F5DBE">
        <w:rPr>
          <w:rFonts w:cs="Times New Roman"/>
        </w:rPr>
        <w:t>rowToolTipValue</w:t>
      </w:r>
      <w:proofErr w:type="spellEnd"/>
      <w:r w:rsidRPr="004F5DBE">
        <w:rPr>
          <w:rFonts w:cs="Times New Roman"/>
        </w:rPr>
        <w:t>" present but table name (</w:t>
      </w:r>
      <w:proofErr w:type="spellStart"/>
      <w:r w:rsidRPr="004F5DBE">
        <w:rPr>
          <w:rFonts w:cs="Times New Roman"/>
        </w:rPr>
        <w:t>eg</w:t>
      </w:r>
      <w:proofErr w:type="spellEnd"/>
      <w:r w:rsidRPr="004F5DBE">
        <w:rPr>
          <w:rFonts w:cs="Times New Roman"/>
        </w:rPr>
        <w:t xml:space="preserve"> "orders") is not present or is empty string, tooltip </w:t>
      </w:r>
      <w:r>
        <w:rPr>
          <w:rFonts w:cs="Times New Roman"/>
        </w:rPr>
        <w:t xml:space="preserve">will not be shown </w:t>
      </w:r>
      <w:r w:rsidRPr="004F5DBE">
        <w:rPr>
          <w:rFonts w:cs="Times New Roman"/>
        </w:rPr>
        <w:t>on that table.</w:t>
      </w:r>
    </w:p>
    <w:p w14:paraId="007AEF11" w14:textId="3214C780" w:rsidR="00932035" w:rsidRDefault="00932035" w:rsidP="00932035">
      <w:pPr>
        <w:pStyle w:val="ListParagraph"/>
        <w:numPr>
          <w:ilvl w:val="2"/>
          <w:numId w:val="21"/>
        </w:numPr>
        <w:rPr>
          <w:rFonts w:cs="Times New Roman"/>
        </w:rPr>
      </w:pPr>
      <w:r>
        <w:rPr>
          <w:rFonts w:cs="Times New Roman"/>
        </w:rPr>
        <w:t xml:space="preserve">“collections” – sets value for collections </w:t>
      </w:r>
      <w:r w:rsidR="002A0B0E">
        <w:rPr>
          <w:rFonts w:cs="Times New Roman"/>
        </w:rPr>
        <w:t>table.</w:t>
      </w:r>
    </w:p>
    <w:p w14:paraId="38EF4CF6" w14:textId="31A32B9B" w:rsidR="00932035" w:rsidRDefault="00932035" w:rsidP="00932035">
      <w:pPr>
        <w:pStyle w:val="ListParagraph"/>
        <w:numPr>
          <w:ilvl w:val="2"/>
          <w:numId w:val="21"/>
        </w:numPr>
        <w:rPr>
          <w:rFonts w:cs="Times New Roman"/>
        </w:rPr>
      </w:pPr>
      <w:r>
        <w:rPr>
          <w:rFonts w:cs="Times New Roman"/>
        </w:rPr>
        <w:lastRenderedPageBreak/>
        <w:t xml:space="preserve">“orders” – sets value for orders </w:t>
      </w:r>
      <w:r w:rsidR="002A0B0E">
        <w:rPr>
          <w:rFonts w:cs="Times New Roman"/>
        </w:rPr>
        <w:t>table</w:t>
      </w:r>
      <w:r w:rsidR="00DD2D29">
        <w:rPr>
          <w:rFonts w:cs="Times New Roman"/>
        </w:rPr>
        <w:t>s (Unassigned Orders tab, assigned orders under routes, orders listed when opening Collection)</w:t>
      </w:r>
      <w:r w:rsidR="002A0B0E">
        <w:rPr>
          <w:rFonts w:cs="Times New Roman"/>
        </w:rPr>
        <w:t>.</w:t>
      </w:r>
    </w:p>
    <w:p w14:paraId="266F4BEC" w14:textId="51248436" w:rsidR="00932035" w:rsidRDefault="00932035" w:rsidP="00932035">
      <w:pPr>
        <w:pStyle w:val="ListParagraph"/>
        <w:numPr>
          <w:ilvl w:val="2"/>
          <w:numId w:val="21"/>
        </w:numPr>
        <w:rPr>
          <w:rFonts w:cs="Times New Roman"/>
        </w:rPr>
      </w:pPr>
      <w:r>
        <w:rPr>
          <w:rFonts w:cs="Times New Roman"/>
        </w:rPr>
        <w:t xml:space="preserve">“routes” – sets value for route </w:t>
      </w:r>
      <w:r w:rsidR="002A0B0E">
        <w:rPr>
          <w:rFonts w:cs="Times New Roman"/>
        </w:rPr>
        <w:t>table.</w:t>
      </w:r>
    </w:p>
    <w:p w14:paraId="241B7F5E" w14:textId="61C8C862" w:rsidR="00932035" w:rsidRDefault="00932035" w:rsidP="00932035">
      <w:pPr>
        <w:pStyle w:val="ListParagraph"/>
        <w:numPr>
          <w:ilvl w:val="2"/>
          <w:numId w:val="21"/>
        </w:numPr>
        <w:rPr>
          <w:rFonts w:cs="Times New Roman"/>
        </w:rPr>
      </w:pPr>
      <w:r>
        <w:rPr>
          <w:rFonts w:cs="Times New Roman"/>
        </w:rPr>
        <w:t>“</w:t>
      </w:r>
      <w:proofErr w:type="spellStart"/>
      <w:r>
        <w:rPr>
          <w:rFonts w:cs="Times New Roman"/>
        </w:rPr>
        <w:t>collectionOrders</w:t>
      </w:r>
      <w:proofErr w:type="spellEnd"/>
      <w:r>
        <w:rPr>
          <w:rFonts w:cs="Times New Roman"/>
        </w:rPr>
        <w:t xml:space="preserve">” – sets value for orders when you open a </w:t>
      </w:r>
      <w:r w:rsidR="002A0B0E">
        <w:rPr>
          <w:rFonts w:cs="Times New Roman"/>
        </w:rPr>
        <w:t>collection.</w:t>
      </w:r>
    </w:p>
    <w:p w14:paraId="51DD792E" w14:textId="7EE44088" w:rsidR="002A0B0E" w:rsidRDefault="002A0B0E" w:rsidP="00932035">
      <w:pPr>
        <w:pStyle w:val="ListParagraph"/>
        <w:numPr>
          <w:ilvl w:val="2"/>
          <w:numId w:val="21"/>
        </w:numPr>
        <w:rPr>
          <w:rFonts w:cs="Times New Roman"/>
        </w:rPr>
      </w:pPr>
      <w:r>
        <w:rPr>
          <w:rFonts w:cs="Times New Roman"/>
        </w:rPr>
        <w:t>“plans” – sets value for All Plans table.</w:t>
      </w:r>
    </w:p>
    <w:p w14:paraId="1A1A871E" w14:textId="0A111FCB" w:rsidR="00A05EE7" w:rsidRDefault="00A05EE7" w:rsidP="00A05EE7">
      <w:pPr>
        <w:pStyle w:val="ListParagraph"/>
        <w:numPr>
          <w:ilvl w:val="0"/>
          <w:numId w:val="21"/>
        </w:numPr>
        <w:rPr>
          <w:rFonts w:cs="Times New Roman"/>
        </w:rPr>
      </w:pPr>
      <w:r>
        <w:rPr>
          <w:rFonts w:cs="Times New Roman"/>
        </w:rPr>
        <w:t>“</w:t>
      </w:r>
      <w:proofErr w:type="spellStart"/>
      <w:r w:rsidRPr="00A05EE7">
        <w:rPr>
          <w:rFonts w:cs="Times New Roman"/>
        </w:rPr>
        <w:t>planningMode</w:t>
      </w:r>
      <w:proofErr w:type="spellEnd"/>
      <w:r>
        <w:rPr>
          <w:rFonts w:cs="Times New Roman"/>
        </w:rPr>
        <w:t>”</w:t>
      </w:r>
    </w:p>
    <w:p w14:paraId="4DFD75ED" w14:textId="173B80AE" w:rsidR="00A05EE7" w:rsidRDefault="00A05EE7" w:rsidP="00A05EE7">
      <w:pPr>
        <w:pStyle w:val="ListParagraph"/>
        <w:numPr>
          <w:ilvl w:val="1"/>
          <w:numId w:val="21"/>
        </w:numPr>
        <w:rPr>
          <w:rFonts w:cs="Times New Roman"/>
        </w:rPr>
      </w:pPr>
      <w:r>
        <w:rPr>
          <w:rFonts w:cs="Times New Roman"/>
        </w:rPr>
        <w:t xml:space="preserve">Only applicable when using Pickups and Deliveries (Order Pairs) in a Dynamic capacity based on </w:t>
      </w:r>
      <w:proofErr w:type="spellStart"/>
      <w:r>
        <w:rPr>
          <w:rFonts w:cs="Times New Roman"/>
        </w:rPr>
        <w:t>GeoOrderState</w:t>
      </w:r>
      <w:proofErr w:type="spellEnd"/>
      <w:r>
        <w:rPr>
          <w:rFonts w:cs="Times New Roman"/>
        </w:rPr>
        <w:t xml:space="preserve">. By </w:t>
      </w:r>
      <w:r w:rsidR="002A0B0E">
        <w:rPr>
          <w:rFonts w:cs="Times New Roman"/>
        </w:rPr>
        <w:t>default,</w:t>
      </w:r>
      <w:r>
        <w:rPr>
          <w:rFonts w:cs="Times New Roman"/>
        </w:rPr>
        <w:t xml:space="preserve"> </w:t>
      </w:r>
      <w:r w:rsidR="002A0B0E">
        <w:rPr>
          <w:rFonts w:cs="Times New Roman"/>
        </w:rPr>
        <w:t xml:space="preserve">it </w:t>
      </w:r>
      <w:r>
        <w:rPr>
          <w:rFonts w:cs="Times New Roman"/>
        </w:rPr>
        <w:t>is off with a value of “”.</w:t>
      </w:r>
    </w:p>
    <w:p w14:paraId="0BCAAD6A" w14:textId="2F36457B" w:rsidR="00A05EE7" w:rsidRDefault="00A05EE7" w:rsidP="00A05EE7">
      <w:pPr>
        <w:pStyle w:val="ListParagraph"/>
        <w:numPr>
          <w:ilvl w:val="1"/>
          <w:numId w:val="21"/>
        </w:numPr>
        <w:rPr>
          <w:rFonts w:cs="Times New Roman"/>
        </w:rPr>
      </w:pPr>
      <w:r>
        <w:rPr>
          <w:rFonts w:cs="Times New Roman"/>
        </w:rPr>
        <w:t>To activate set = dynamic</w:t>
      </w:r>
    </w:p>
    <w:p w14:paraId="722C8596" w14:textId="473E1EAA" w:rsidR="008270C9" w:rsidRPr="008270C9" w:rsidRDefault="00A05EE7" w:rsidP="00CE5A06">
      <w:pPr>
        <w:pStyle w:val="ListParagraph"/>
        <w:numPr>
          <w:ilvl w:val="1"/>
          <w:numId w:val="21"/>
        </w:numPr>
        <w:spacing w:before="0" w:after="200"/>
        <w:rPr>
          <w:rFonts w:ascii="Arial" w:eastAsiaTheme="majorEastAsia" w:hAnsi="Arial" w:cs="Arial"/>
          <w:b/>
          <w:bCs/>
          <w:color w:val="000000" w:themeColor="text1"/>
          <w:sz w:val="28"/>
          <w:szCs w:val="26"/>
        </w:rPr>
      </w:pPr>
      <w:r w:rsidRPr="000B5E33">
        <w:rPr>
          <w:rFonts w:cs="Times New Roman"/>
        </w:rPr>
        <w:t>When active, Route Planner will actively scan orders</w:t>
      </w:r>
      <w:r w:rsidR="000B5E33" w:rsidRPr="000B5E33">
        <w:rPr>
          <w:rFonts w:cs="Times New Roman"/>
        </w:rPr>
        <w:t xml:space="preserve"> to make sure there are not broken pairs. When Plans have several hundred or thousands of orders, this can cause performance degradation.</w:t>
      </w:r>
    </w:p>
    <w:p w14:paraId="352B352D" w14:textId="51CD5DDF" w:rsidR="008270C9" w:rsidRPr="008270C9" w:rsidRDefault="008270C9" w:rsidP="008270C9">
      <w:pPr>
        <w:pStyle w:val="ListParagraph"/>
        <w:numPr>
          <w:ilvl w:val="0"/>
          <w:numId w:val="21"/>
        </w:numPr>
        <w:spacing w:before="0" w:after="200"/>
        <w:rPr>
          <w:rFonts w:ascii="Arial" w:eastAsiaTheme="majorEastAsia" w:hAnsi="Arial" w:cs="Arial"/>
          <w:b/>
          <w:bCs/>
          <w:color w:val="000000" w:themeColor="text1"/>
          <w:sz w:val="28"/>
          <w:szCs w:val="26"/>
        </w:rPr>
      </w:pPr>
      <w:r>
        <w:rPr>
          <w:rFonts w:cs="Times New Roman"/>
        </w:rPr>
        <w:t>“</w:t>
      </w:r>
      <w:proofErr w:type="spellStart"/>
      <w:r w:rsidRPr="008270C9">
        <w:rPr>
          <w:rFonts w:cs="Times New Roman"/>
        </w:rPr>
        <w:t>maxItemsBeforeEnableDropdownFilter</w:t>
      </w:r>
      <w:proofErr w:type="spellEnd"/>
      <w:r>
        <w:rPr>
          <w:rFonts w:cs="Times New Roman"/>
        </w:rPr>
        <w:t>”</w:t>
      </w:r>
    </w:p>
    <w:p w14:paraId="4E9726F3" w14:textId="52611211" w:rsidR="008270C9" w:rsidRPr="008270C9" w:rsidRDefault="008270C9" w:rsidP="008270C9">
      <w:pPr>
        <w:pStyle w:val="ListParagraph"/>
        <w:numPr>
          <w:ilvl w:val="1"/>
          <w:numId w:val="21"/>
        </w:numPr>
        <w:spacing w:before="0" w:after="200"/>
        <w:rPr>
          <w:rFonts w:ascii="Arial" w:eastAsiaTheme="majorEastAsia" w:hAnsi="Arial" w:cs="Arial"/>
          <w:b/>
          <w:bCs/>
          <w:color w:val="000000" w:themeColor="text1"/>
          <w:sz w:val="28"/>
          <w:szCs w:val="26"/>
        </w:rPr>
      </w:pPr>
      <w:r>
        <w:rPr>
          <w:rFonts w:cs="Times New Roman"/>
        </w:rPr>
        <w:t>How many items a dropdown list needs to have to show the filter textbox at top of list.</w:t>
      </w:r>
    </w:p>
    <w:p w14:paraId="70FEEC6A" w14:textId="21B22DC1" w:rsidR="008270C9" w:rsidRDefault="008270C9" w:rsidP="008270C9">
      <w:pPr>
        <w:pStyle w:val="ListParagraph"/>
        <w:numPr>
          <w:ilvl w:val="1"/>
          <w:numId w:val="21"/>
        </w:numPr>
        <w:spacing w:before="0" w:after="200"/>
        <w:rPr>
          <w:rFonts w:ascii="Arial" w:eastAsiaTheme="majorEastAsia" w:hAnsi="Arial" w:cs="Arial"/>
          <w:b/>
          <w:bCs/>
          <w:color w:val="000000" w:themeColor="text1"/>
          <w:sz w:val="28"/>
          <w:szCs w:val="26"/>
        </w:rPr>
      </w:pPr>
      <w:r>
        <w:rPr>
          <w:noProof/>
        </w:rPr>
        <w:drawing>
          <wp:inline distT="0" distB="0" distL="0" distR="0" wp14:anchorId="4B91FA16" wp14:editId="783EEF07">
            <wp:extent cx="2200000" cy="2942857"/>
            <wp:effectExtent l="190500" t="190500" r="181610" b="181610"/>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14"/>
                    <a:stretch>
                      <a:fillRect/>
                    </a:stretch>
                  </pic:blipFill>
                  <pic:spPr>
                    <a:xfrm>
                      <a:off x="0" y="0"/>
                      <a:ext cx="2200000" cy="2942857"/>
                    </a:xfrm>
                    <a:prstGeom prst="rect">
                      <a:avLst/>
                    </a:prstGeom>
                    <a:ln>
                      <a:noFill/>
                    </a:ln>
                    <a:effectLst>
                      <a:outerShdw blurRad="190500" algn="tl" rotWithShape="0">
                        <a:srgbClr val="000000">
                          <a:alpha val="70000"/>
                        </a:srgbClr>
                      </a:outerShdw>
                    </a:effectLst>
                  </pic:spPr>
                </pic:pic>
              </a:graphicData>
            </a:graphic>
          </wp:inline>
        </w:drawing>
      </w:r>
    </w:p>
    <w:p w14:paraId="44FC06E1" w14:textId="70B5E571" w:rsidR="001F2C06" w:rsidRDefault="001F2C06" w:rsidP="001F2C06">
      <w:pPr>
        <w:pStyle w:val="EsriBullet"/>
      </w:pPr>
      <w:r>
        <w:t>“</w:t>
      </w:r>
      <w:proofErr w:type="spellStart"/>
      <w:r w:rsidRPr="001F2C06">
        <w:t>persistSelectionOnSearch</w:t>
      </w:r>
      <w:proofErr w:type="spellEnd"/>
      <w:r>
        <w:t>”</w:t>
      </w:r>
    </w:p>
    <w:p w14:paraId="79A331C9" w14:textId="1D2BEE45" w:rsidR="00156768" w:rsidRDefault="00156768" w:rsidP="00156768">
      <w:pPr>
        <w:pStyle w:val="EsriBullet"/>
        <w:numPr>
          <w:ilvl w:val="1"/>
          <w:numId w:val="10"/>
        </w:numPr>
      </w:pPr>
      <w:r>
        <w:t>When set to true, any selection will be persisted when Search is run.</w:t>
      </w:r>
    </w:p>
    <w:p w14:paraId="4999FEDA" w14:textId="4D0AC650" w:rsidR="00156768" w:rsidRDefault="00156768" w:rsidP="00156768">
      <w:pPr>
        <w:pStyle w:val="EsriBullet"/>
        <w:numPr>
          <w:ilvl w:val="2"/>
          <w:numId w:val="10"/>
        </w:numPr>
      </w:pPr>
      <w:r>
        <w:t>For example, user has selected four unassigned orders. They use the Search tool to find another with specific attribute. When they click View Order from Search, the four previously selected orders will still be selected, along with their new order.</w:t>
      </w:r>
    </w:p>
    <w:p w14:paraId="643CA50C" w14:textId="6D77FA69" w:rsidR="007175C1" w:rsidRDefault="007175C1" w:rsidP="00E43619">
      <w:pPr>
        <w:pStyle w:val="EsriBullet"/>
      </w:pPr>
      <w:r>
        <w:t>“</w:t>
      </w:r>
      <w:proofErr w:type="spellStart"/>
      <w:r>
        <w:t>allowRefreshPlan</w:t>
      </w:r>
      <w:proofErr w:type="spellEnd"/>
      <w:r>
        <w:t>”</w:t>
      </w:r>
    </w:p>
    <w:p w14:paraId="52AFCA3C" w14:textId="46BB2CAA" w:rsidR="00C70C3A" w:rsidRDefault="007175C1" w:rsidP="00E43619">
      <w:pPr>
        <w:pStyle w:val="EsriBullet"/>
        <w:numPr>
          <w:ilvl w:val="1"/>
          <w:numId w:val="10"/>
        </w:numPr>
      </w:pPr>
      <w:r>
        <w:t>When set to false the Refresh Plan button will be hidden when a plan is open.</w:t>
      </w:r>
    </w:p>
    <w:p w14:paraId="2FB523A7" w14:textId="40E8F034" w:rsidR="003A342A" w:rsidRDefault="003A342A" w:rsidP="003A342A">
      <w:pPr>
        <w:pStyle w:val="EsriBullet"/>
      </w:pPr>
      <w:r>
        <w:t>"</w:t>
      </w:r>
      <w:proofErr w:type="spellStart"/>
      <w:r>
        <w:t>allPlansTableDefaultSortField</w:t>
      </w:r>
      <w:proofErr w:type="spellEnd"/>
      <w:r>
        <w:t>"</w:t>
      </w:r>
    </w:p>
    <w:p w14:paraId="019C210B" w14:textId="0AB3ACB5" w:rsidR="003A342A" w:rsidRPr="003A342A" w:rsidRDefault="003A342A" w:rsidP="003A342A">
      <w:pPr>
        <w:pStyle w:val="ListParagraph"/>
        <w:numPr>
          <w:ilvl w:val="1"/>
          <w:numId w:val="10"/>
        </w:numPr>
        <w:rPr>
          <w:rFonts w:cs="Times New Roman"/>
        </w:rPr>
      </w:pPr>
      <w:r>
        <w:rPr>
          <w:rFonts w:cs="Times New Roman"/>
        </w:rPr>
        <w:lastRenderedPageBreak/>
        <w:t>Default field that All Plans table is sorted by. If left blank will show in same order as Registry table which reflects the order that plans were created.</w:t>
      </w:r>
    </w:p>
    <w:p w14:paraId="53259389" w14:textId="4221454A" w:rsidR="003A342A" w:rsidRDefault="003A342A" w:rsidP="003A342A">
      <w:pPr>
        <w:pStyle w:val="EsriBullet"/>
      </w:pPr>
      <w:r>
        <w:t>"</w:t>
      </w:r>
      <w:proofErr w:type="spellStart"/>
      <w:r>
        <w:t>allPlansTableDefaultSortDescending</w:t>
      </w:r>
      <w:proofErr w:type="spellEnd"/>
      <w:r>
        <w:t>"</w:t>
      </w:r>
    </w:p>
    <w:p w14:paraId="7554A15A" w14:textId="747D7807" w:rsidR="003A342A" w:rsidRDefault="003A342A" w:rsidP="003A342A">
      <w:pPr>
        <w:pStyle w:val="ListParagraph"/>
        <w:numPr>
          <w:ilvl w:val="1"/>
          <w:numId w:val="10"/>
        </w:numPr>
        <w:rPr>
          <w:rFonts w:cs="Times New Roman"/>
        </w:rPr>
      </w:pPr>
      <w:r>
        <w:rPr>
          <w:rFonts w:cs="Times New Roman"/>
        </w:rPr>
        <w:t>Default setting for how records in All Plans table are sorted. Set to true for descending or false for ascending.</w:t>
      </w:r>
      <w:r w:rsidR="00400A70">
        <w:rPr>
          <w:rFonts w:cs="Times New Roman"/>
        </w:rPr>
        <w:t xml:space="preserve"> Only applicable if default sort field is set.</w:t>
      </w:r>
    </w:p>
    <w:p w14:paraId="530D62A0" w14:textId="059BF586" w:rsidR="003A342A" w:rsidRDefault="003A342A" w:rsidP="003A342A">
      <w:pPr>
        <w:pStyle w:val="EsriBullet"/>
      </w:pPr>
      <w:r w:rsidRPr="003A342A">
        <w:t>"</w:t>
      </w:r>
      <w:proofErr w:type="spellStart"/>
      <w:r w:rsidRPr="003A342A">
        <w:t>ordersTableDefaultSortField</w:t>
      </w:r>
      <w:proofErr w:type="spellEnd"/>
      <w:r w:rsidRPr="003A342A">
        <w:t>"</w:t>
      </w:r>
    </w:p>
    <w:p w14:paraId="2ABDD2AC" w14:textId="2067D83C" w:rsidR="003A342A" w:rsidRPr="003A342A" w:rsidRDefault="003A342A" w:rsidP="003A342A">
      <w:pPr>
        <w:pStyle w:val="ListParagraph"/>
        <w:numPr>
          <w:ilvl w:val="1"/>
          <w:numId w:val="10"/>
        </w:numPr>
        <w:rPr>
          <w:rFonts w:cs="Times New Roman"/>
        </w:rPr>
      </w:pPr>
      <w:r>
        <w:rPr>
          <w:rFonts w:cs="Times New Roman"/>
        </w:rPr>
        <w:t>The default field that Orders table is sorted by. If left blank will be sorted by ObjectID.</w:t>
      </w:r>
    </w:p>
    <w:p w14:paraId="45856D45" w14:textId="0EB80CFD" w:rsidR="003A342A" w:rsidRPr="003A342A" w:rsidRDefault="003A342A" w:rsidP="003A342A">
      <w:pPr>
        <w:pStyle w:val="EsriBullet"/>
        <w:numPr>
          <w:ilvl w:val="1"/>
          <w:numId w:val="10"/>
        </w:numPr>
      </w:pPr>
      <w:r>
        <w:t>Orders controls Unassigned Orders, and Orders viewed under Collections.</w:t>
      </w:r>
      <w:r w:rsidR="00F85B7E">
        <w:t xml:space="preserve"> Assigned Orders are always sorted by their sequence number. </w:t>
      </w:r>
    </w:p>
    <w:p w14:paraId="1E9D8FBE" w14:textId="4437186C" w:rsidR="003A342A" w:rsidRDefault="003A342A" w:rsidP="003A342A">
      <w:pPr>
        <w:pStyle w:val="EsriBullet"/>
      </w:pPr>
      <w:r>
        <w:t>"</w:t>
      </w:r>
      <w:proofErr w:type="spellStart"/>
      <w:r>
        <w:t>ordersTableDefaultSortDescending</w:t>
      </w:r>
      <w:proofErr w:type="spellEnd"/>
      <w:r>
        <w:t>”</w:t>
      </w:r>
    </w:p>
    <w:p w14:paraId="6520B288" w14:textId="4509122B" w:rsidR="003A342A" w:rsidRDefault="003A342A" w:rsidP="003A342A">
      <w:pPr>
        <w:pStyle w:val="EsriBullet"/>
        <w:numPr>
          <w:ilvl w:val="1"/>
          <w:numId w:val="10"/>
        </w:numPr>
      </w:pPr>
      <w:r>
        <w:t>Default setting for how records in Orders table are sorted. Set to true for descending or false for ascending.</w:t>
      </w:r>
      <w:r w:rsidR="00400A70">
        <w:t xml:space="preserve"> Only applicable if default sort field is set.</w:t>
      </w:r>
    </w:p>
    <w:p w14:paraId="1DA02665" w14:textId="7E66BBD8" w:rsidR="003A342A" w:rsidRDefault="003A342A" w:rsidP="003A342A">
      <w:pPr>
        <w:pStyle w:val="EsriBullet"/>
      </w:pPr>
      <w:r>
        <w:t>"</w:t>
      </w:r>
      <w:proofErr w:type="spellStart"/>
      <w:r>
        <w:t>routesTableDefaultSortField</w:t>
      </w:r>
      <w:proofErr w:type="spellEnd"/>
      <w:r>
        <w:t>”</w:t>
      </w:r>
    </w:p>
    <w:p w14:paraId="4AF2A773" w14:textId="106C322A" w:rsidR="003A342A" w:rsidRPr="003A342A" w:rsidRDefault="003A342A" w:rsidP="003A342A">
      <w:pPr>
        <w:pStyle w:val="ListParagraph"/>
        <w:numPr>
          <w:ilvl w:val="1"/>
          <w:numId w:val="10"/>
        </w:numPr>
        <w:rPr>
          <w:rFonts w:cs="Times New Roman"/>
        </w:rPr>
      </w:pPr>
      <w:r>
        <w:rPr>
          <w:rFonts w:cs="Times New Roman"/>
        </w:rPr>
        <w:t>The default field that Routes table is sorted by. If left blank will be sorted by ObjectID.</w:t>
      </w:r>
    </w:p>
    <w:p w14:paraId="23EDB747" w14:textId="355379A1" w:rsidR="003A342A" w:rsidRDefault="003A342A" w:rsidP="003A342A">
      <w:pPr>
        <w:pStyle w:val="EsriBullet"/>
      </w:pPr>
      <w:r>
        <w:t>"</w:t>
      </w:r>
      <w:proofErr w:type="spellStart"/>
      <w:r>
        <w:t>routesTableDefaultSortDescending</w:t>
      </w:r>
      <w:proofErr w:type="spellEnd"/>
      <w:r>
        <w:t>”</w:t>
      </w:r>
    </w:p>
    <w:p w14:paraId="3EB1F483" w14:textId="080ADFCE" w:rsidR="003A342A" w:rsidRDefault="003A342A" w:rsidP="003A342A">
      <w:pPr>
        <w:pStyle w:val="EsriBullet"/>
        <w:numPr>
          <w:ilvl w:val="1"/>
          <w:numId w:val="10"/>
        </w:numPr>
      </w:pPr>
      <w:r>
        <w:t>Default setting for how records in Routes table are sorted. Set to true for descending or false for ascending.</w:t>
      </w:r>
      <w:r w:rsidR="00400A70">
        <w:t xml:space="preserve"> Only applicable if default sort field is set.</w:t>
      </w:r>
    </w:p>
    <w:p w14:paraId="719CD650" w14:textId="2C7256D3" w:rsidR="003A342A" w:rsidRDefault="003A342A" w:rsidP="003A342A">
      <w:pPr>
        <w:pStyle w:val="EsriBullet"/>
      </w:pPr>
      <w:r>
        <w:t>"</w:t>
      </w:r>
      <w:proofErr w:type="spellStart"/>
      <w:r>
        <w:t>collectionsTableDefaultSortField</w:t>
      </w:r>
      <w:proofErr w:type="spellEnd"/>
      <w:r>
        <w:t>”</w:t>
      </w:r>
    </w:p>
    <w:p w14:paraId="43C3C6B1" w14:textId="7595C3C5" w:rsidR="003A342A" w:rsidRDefault="003A342A" w:rsidP="003A342A">
      <w:pPr>
        <w:pStyle w:val="EsriBullet"/>
        <w:numPr>
          <w:ilvl w:val="1"/>
          <w:numId w:val="10"/>
        </w:numPr>
      </w:pPr>
      <w:r>
        <w:t>The default field that Collections table is sorted by. If left blank will be sorted by ObjectID.</w:t>
      </w:r>
    </w:p>
    <w:p w14:paraId="777316FF" w14:textId="166200D6" w:rsidR="003A342A" w:rsidRDefault="003A342A" w:rsidP="003A342A">
      <w:pPr>
        <w:pStyle w:val="EsriBullet"/>
      </w:pPr>
      <w:r>
        <w:t>"</w:t>
      </w:r>
      <w:proofErr w:type="spellStart"/>
      <w:r>
        <w:t>collectionsTableDefaultSortDescending</w:t>
      </w:r>
      <w:proofErr w:type="spellEnd"/>
      <w:r>
        <w:t>”</w:t>
      </w:r>
    </w:p>
    <w:p w14:paraId="365C8015" w14:textId="24388FB2" w:rsidR="003A342A" w:rsidRDefault="003A342A" w:rsidP="003A342A">
      <w:pPr>
        <w:pStyle w:val="EsriBullet"/>
        <w:numPr>
          <w:ilvl w:val="1"/>
          <w:numId w:val="10"/>
        </w:numPr>
      </w:pPr>
      <w:r>
        <w:t>Default setting for how records in Collections table are sorted. Set to true for descending or false for ascending.</w:t>
      </w:r>
      <w:r w:rsidR="00400A70">
        <w:t xml:space="preserve"> Only applicable if default sort field is set.</w:t>
      </w:r>
    </w:p>
    <w:p w14:paraId="44A849E5" w14:textId="1BEB542B" w:rsidR="00FC74AF" w:rsidRDefault="00FC74AF" w:rsidP="00C84706">
      <w:pPr>
        <w:pStyle w:val="EsriBullet"/>
      </w:pPr>
      <w:r>
        <w:t>"</w:t>
      </w:r>
      <w:proofErr w:type="spellStart"/>
      <w:r>
        <w:t>unassignedOrdersAssignmentRules</w:t>
      </w:r>
      <w:proofErr w:type="spellEnd"/>
      <w:r>
        <w:t>"</w:t>
      </w:r>
    </w:p>
    <w:p w14:paraId="21DE4D4E" w14:textId="3FCFE008" w:rsidR="00FC74AF" w:rsidRDefault="00FC74AF" w:rsidP="00FC74AF">
      <w:pPr>
        <w:pStyle w:val="EsriBullet"/>
        <w:numPr>
          <w:ilvl w:val="1"/>
          <w:numId w:val="10"/>
        </w:numPr>
      </w:pPr>
      <w:r>
        <w:t>Controls which options are available for Assignment Rules with Unassigned Orders.</w:t>
      </w:r>
    </w:p>
    <w:p w14:paraId="28ADFAB1" w14:textId="42D247AB" w:rsidR="00FC74AF" w:rsidRDefault="00FC74AF" w:rsidP="00662A43">
      <w:pPr>
        <w:pStyle w:val="EsriBullet"/>
        <w:numPr>
          <w:ilvl w:val="1"/>
          <w:numId w:val="10"/>
        </w:numPr>
      </w:pPr>
      <w:r>
        <w:t>Must be from this list of valid options: "Override", "Exclude", "Anchor first", "Anchor last"</w:t>
      </w:r>
    </w:p>
    <w:p w14:paraId="2A3A5C15" w14:textId="77777777" w:rsidR="00FC74AF" w:rsidRDefault="00FC74AF" w:rsidP="00E0697C">
      <w:pPr>
        <w:pStyle w:val="EsriBullet"/>
      </w:pPr>
      <w:r>
        <w:t>"</w:t>
      </w:r>
      <w:proofErr w:type="spellStart"/>
      <w:r>
        <w:t>assignedOrdersAssignmentRules</w:t>
      </w:r>
      <w:proofErr w:type="spellEnd"/>
      <w:r>
        <w:t>"</w:t>
      </w:r>
    </w:p>
    <w:p w14:paraId="524FE283" w14:textId="660DBED4" w:rsidR="00387C9F" w:rsidRDefault="00387C9F" w:rsidP="00387C9F">
      <w:pPr>
        <w:pStyle w:val="EsriBullet"/>
        <w:numPr>
          <w:ilvl w:val="1"/>
          <w:numId w:val="10"/>
        </w:numPr>
      </w:pPr>
      <w:r>
        <w:t>Controls which options are available for Assignment Rules with Assigned Orders.</w:t>
      </w:r>
    </w:p>
    <w:p w14:paraId="547562CF" w14:textId="6C3CF1A4" w:rsidR="003A342A" w:rsidRDefault="00387C9F" w:rsidP="00FC74AF">
      <w:pPr>
        <w:pStyle w:val="EsriBullet"/>
        <w:numPr>
          <w:ilvl w:val="1"/>
          <w:numId w:val="10"/>
        </w:numPr>
      </w:pPr>
      <w:r>
        <w:t xml:space="preserve">Must be from this list of valid options: </w:t>
      </w:r>
      <w:r w:rsidR="00FC74AF">
        <w:t>"Override", "Anchor first", "Anchor last", "Preserve route", "Preserve route and relative sequence"</w:t>
      </w:r>
    </w:p>
    <w:p w14:paraId="7104D9EE" w14:textId="752B337B" w:rsidR="006B039A" w:rsidRDefault="006B039A" w:rsidP="006B039A">
      <w:pPr>
        <w:pStyle w:val="EsriBullet"/>
      </w:pPr>
      <w:r>
        <w:t>“</w:t>
      </w:r>
      <w:proofErr w:type="spellStart"/>
      <w:r w:rsidRPr="006B039A">
        <w:t>showSaveOutputLayerCheckBox</w:t>
      </w:r>
      <w:proofErr w:type="spellEnd"/>
      <w:r>
        <w:t>”</w:t>
      </w:r>
    </w:p>
    <w:p w14:paraId="0FEA5DF1" w14:textId="0C039AC5" w:rsidR="006B039A" w:rsidRDefault="006B039A" w:rsidP="006B039A">
      <w:pPr>
        <w:pStyle w:val="EsriBullet"/>
        <w:numPr>
          <w:ilvl w:val="1"/>
          <w:numId w:val="10"/>
        </w:numPr>
      </w:pPr>
      <w:r>
        <w:t>Shows option to generate analysis files with solve to help with debugging issues.</w:t>
      </w:r>
    </w:p>
    <w:p w14:paraId="3B051ACF" w14:textId="0EE92978" w:rsidR="006B039A" w:rsidRDefault="006B039A" w:rsidP="006B039A">
      <w:pPr>
        <w:pStyle w:val="EsriBullet"/>
        <w:numPr>
          <w:ilvl w:val="0"/>
          <w:numId w:val="0"/>
        </w:numPr>
        <w:ind w:left="1440"/>
        <w:jc w:val="center"/>
      </w:pPr>
      <w:r>
        <w:rPr>
          <w:noProof/>
        </w:rPr>
        <w:lastRenderedPageBreak/>
        <w:drawing>
          <wp:inline distT="0" distB="0" distL="0" distR="0" wp14:anchorId="21E89C64" wp14:editId="01BDA1A0">
            <wp:extent cx="1843224" cy="1723804"/>
            <wp:effectExtent l="152400" t="152400" r="367030" b="353060"/>
            <wp:docPr id="79129171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291713" name="Picture 1" descr="A screenshot of a computer&#10;&#10;AI-generated content may be incorrect."/>
                    <pic:cNvPicPr/>
                  </pic:nvPicPr>
                  <pic:blipFill>
                    <a:blip r:embed="rId15"/>
                    <a:stretch>
                      <a:fillRect/>
                    </a:stretch>
                  </pic:blipFill>
                  <pic:spPr>
                    <a:xfrm>
                      <a:off x="0" y="0"/>
                      <a:ext cx="1855836" cy="1735599"/>
                    </a:xfrm>
                    <a:prstGeom prst="rect">
                      <a:avLst/>
                    </a:prstGeom>
                    <a:ln>
                      <a:noFill/>
                    </a:ln>
                    <a:effectLst>
                      <a:outerShdw blurRad="292100" dist="139700" dir="2700000" algn="tl" rotWithShape="0">
                        <a:srgbClr val="333333">
                          <a:alpha val="65000"/>
                        </a:srgbClr>
                      </a:outerShdw>
                    </a:effectLst>
                  </pic:spPr>
                </pic:pic>
              </a:graphicData>
            </a:graphic>
          </wp:inline>
        </w:drawing>
      </w:r>
    </w:p>
    <w:p w14:paraId="25D92DFF" w14:textId="6DDA79D7" w:rsidR="006B039A" w:rsidRDefault="006B039A" w:rsidP="006B039A">
      <w:pPr>
        <w:pStyle w:val="EsriBullet"/>
        <w:numPr>
          <w:ilvl w:val="1"/>
          <w:numId w:val="10"/>
        </w:numPr>
      </w:pPr>
      <w:r>
        <w:t xml:space="preserve">If option is exposed, system will ignore the </w:t>
      </w:r>
      <w:proofErr w:type="spellStart"/>
      <w:r w:rsidRPr="006B039A">
        <w:t>includeNetworkAnalysisLyrInVRPResult</w:t>
      </w:r>
      <w:proofErr w:type="spellEnd"/>
      <w:r>
        <w:t xml:space="preserve"> setting in the ERM API config.</w:t>
      </w:r>
    </w:p>
    <w:p w14:paraId="741D5F2D" w14:textId="77777777" w:rsidR="006B039A" w:rsidRDefault="006B039A" w:rsidP="006B039A">
      <w:pPr>
        <w:pStyle w:val="EsriBullet"/>
        <w:numPr>
          <w:ilvl w:val="0"/>
          <w:numId w:val="0"/>
        </w:numPr>
        <w:ind w:left="1440"/>
        <w:jc w:val="center"/>
      </w:pPr>
    </w:p>
    <w:p w14:paraId="6549EE9A" w14:textId="77777777" w:rsidR="006B039A" w:rsidRDefault="006B039A" w:rsidP="006B039A">
      <w:pPr>
        <w:pStyle w:val="EsriBullet"/>
        <w:numPr>
          <w:ilvl w:val="0"/>
          <w:numId w:val="0"/>
        </w:numPr>
        <w:ind w:left="1440"/>
      </w:pPr>
    </w:p>
    <w:p w14:paraId="38C0610F" w14:textId="77777777" w:rsidR="003A342A" w:rsidRPr="008270C9" w:rsidRDefault="003A342A" w:rsidP="003A342A">
      <w:pPr>
        <w:pStyle w:val="EsriBullet"/>
        <w:numPr>
          <w:ilvl w:val="0"/>
          <w:numId w:val="0"/>
        </w:numPr>
        <w:ind w:left="720" w:hanging="360"/>
      </w:pPr>
    </w:p>
    <w:p w14:paraId="6BDF8906" w14:textId="39820651" w:rsidR="001F2C06" w:rsidRPr="001F2C06" w:rsidRDefault="00932035" w:rsidP="001F2C06">
      <w:pPr>
        <w:pStyle w:val="ListParagraph"/>
        <w:numPr>
          <w:ilvl w:val="0"/>
          <w:numId w:val="21"/>
        </w:numPr>
        <w:spacing w:before="0" w:after="200"/>
        <w:rPr>
          <w:rFonts w:ascii="Arial" w:eastAsiaTheme="majorEastAsia" w:hAnsi="Arial" w:cs="Arial"/>
          <w:b/>
          <w:bCs/>
          <w:color w:val="000000" w:themeColor="text1"/>
          <w:sz w:val="28"/>
          <w:szCs w:val="26"/>
        </w:rPr>
      </w:pPr>
      <w:r>
        <w:br w:type="page"/>
      </w:r>
    </w:p>
    <w:p w14:paraId="36172608" w14:textId="5E3B42A5" w:rsidR="00932035" w:rsidRDefault="00932035" w:rsidP="00932035">
      <w:pPr>
        <w:pStyle w:val="EsriHeading2"/>
      </w:pPr>
      <w:bookmarkStart w:id="9" w:name="_Toc171683399"/>
      <w:r>
        <w:lastRenderedPageBreak/>
        <w:t>Solve Modes</w:t>
      </w:r>
      <w:bookmarkEnd w:id="9"/>
    </w:p>
    <w:p w14:paraId="44DDBD03" w14:textId="33B088AD" w:rsidR="00932035" w:rsidRDefault="00932035" w:rsidP="00932035">
      <w:r>
        <w:t>The parameters listed here control the different solve options available and which value is set as the default.</w:t>
      </w:r>
    </w:p>
    <w:p w14:paraId="16782699" w14:textId="77777777" w:rsidR="00932035" w:rsidRPr="00932035" w:rsidRDefault="00932035" w:rsidP="00932035"/>
    <w:p w14:paraId="23081981" w14:textId="58DCF6E5" w:rsidR="00932035" w:rsidRDefault="00932035" w:rsidP="00CD0026">
      <w:pPr>
        <w:pStyle w:val="ListParagraph"/>
        <w:numPr>
          <w:ilvl w:val="0"/>
          <w:numId w:val="21"/>
        </w:numPr>
        <w:rPr>
          <w:rFonts w:cs="Times New Roman"/>
        </w:rPr>
      </w:pPr>
      <w:r>
        <w:rPr>
          <w:rFonts w:cs="Times New Roman"/>
        </w:rPr>
        <w:t>“</w:t>
      </w:r>
      <w:proofErr w:type="spellStart"/>
      <w:r w:rsidRPr="00932035">
        <w:rPr>
          <w:rFonts w:cs="Times New Roman"/>
        </w:rPr>
        <w:t>primarySolveMode</w:t>
      </w:r>
      <w:proofErr w:type="spellEnd"/>
      <w:r>
        <w:rPr>
          <w:rFonts w:cs="Times New Roman"/>
        </w:rPr>
        <w:t>”</w:t>
      </w:r>
    </w:p>
    <w:p w14:paraId="2FF88536" w14:textId="232CE709" w:rsidR="00932035" w:rsidRDefault="00932035" w:rsidP="00932035">
      <w:pPr>
        <w:pStyle w:val="ListParagraph"/>
        <w:numPr>
          <w:ilvl w:val="1"/>
          <w:numId w:val="21"/>
        </w:numPr>
        <w:rPr>
          <w:rFonts w:cs="Times New Roman"/>
        </w:rPr>
      </w:pPr>
      <w:r>
        <w:rPr>
          <w:rFonts w:cs="Times New Roman"/>
        </w:rPr>
        <w:t>Sets which solve mode is used when you click the Optimize button without going into the dropdown</w:t>
      </w:r>
    </w:p>
    <w:p w14:paraId="2BC046B7" w14:textId="77777777" w:rsidR="00BE7351" w:rsidRDefault="00932035" w:rsidP="00932035">
      <w:pPr>
        <w:pStyle w:val="ListParagraph"/>
        <w:numPr>
          <w:ilvl w:val="1"/>
          <w:numId w:val="21"/>
        </w:numPr>
        <w:rPr>
          <w:rFonts w:cs="Times New Roman"/>
        </w:rPr>
      </w:pPr>
      <w:r>
        <w:rPr>
          <w:rFonts w:cs="Times New Roman"/>
        </w:rPr>
        <w:t xml:space="preserve">By default it is blank. This will </w:t>
      </w:r>
      <w:r w:rsidR="00BE7351">
        <w:rPr>
          <w:rFonts w:cs="Times New Roman"/>
        </w:rPr>
        <w:t>set to Optimize Routes.</w:t>
      </w:r>
    </w:p>
    <w:p w14:paraId="0CA7F98C" w14:textId="4CEA126D" w:rsidR="00932035" w:rsidRDefault="00BE7351" w:rsidP="00932035">
      <w:pPr>
        <w:pStyle w:val="ListParagraph"/>
        <w:numPr>
          <w:ilvl w:val="1"/>
          <w:numId w:val="21"/>
        </w:numPr>
        <w:rPr>
          <w:rFonts w:cs="Times New Roman"/>
        </w:rPr>
      </w:pPr>
      <w:r>
        <w:rPr>
          <w:rFonts w:cs="Times New Roman"/>
        </w:rPr>
        <w:t xml:space="preserve">This mode </w:t>
      </w:r>
      <w:r w:rsidR="00932035">
        <w:rPr>
          <w:rFonts w:cs="Times New Roman"/>
        </w:rPr>
        <w:t>send</w:t>
      </w:r>
      <w:r>
        <w:rPr>
          <w:rFonts w:cs="Times New Roman"/>
        </w:rPr>
        <w:t>s</w:t>
      </w:r>
      <w:r w:rsidR="00932035">
        <w:rPr>
          <w:rFonts w:cs="Times New Roman"/>
        </w:rPr>
        <w:t xml:space="preserve"> all unassigned orders along with </w:t>
      </w:r>
      <w:r>
        <w:rPr>
          <w:rFonts w:cs="Times New Roman"/>
        </w:rPr>
        <w:t xml:space="preserve">any </w:t>
      </w:r>
      <w:r w:rsidR="00932035">
        <w:rPr>
          <w:rFonts w:cs="Times New Roman"/>
        </w:rPr>
        <w:t>orders on selected/all routes to the VRP.</w:t>
      </w:r>
      <w:r>
        <w:rPr>
          <w:rFonts w:cs="Times New Roman"/>
        </w:rPr>
        <w:t xml:space="preserve"> Does not change Assignment Rules for any orders.</w:t>
      </w:r>
    </w:p>
    <w:p w14:paraId="4C72E665" w14:textId="7A7F16BB" w:rsidR="00932035" w:rsidRDefault="00BE7351" w:rsidP="00932035">
      <w:pPr>
        <w:pStyle w:val="ListParagraph"/>
        <w:numPr>
          <w:ilvl w:val="1"/>
          <w:numId w:val="21"/>
        </w:numPr>
        <w:rPr>
          <w:rFonts w:cs="Times New Roman"/>
        </w:rPr>
      </w:pPr>
      <w:r>
        <w:rPr>
          <w:rFonts w:cs="Times New Roman"/>
        </w:rPr>
        <w:t>All</w:t>
      </w:r>
      <w:r w:rsidR="00932035">
        <w:rPr>
          <w:rFonts w:cs="Times New Roman"/>
        </w:rPr>
        <w:t xml:space="preserve"> valid values:</w:t>
      </w:r>
    </w:p>
    <w:p w14:paraId="4BC37C16" w14:textId="016B0FCC" w:rsidR="00932035" w:rsidRDefault="00613C4E" w:rsidP="00932035">
      <w:pPr>
        <w:pStyle w:val="ListParagraph"/>
        <w:numPr>
          <w:ilvl w:val="2"/>
          <w:numId w:val="21"/>
        </w:numPr>
        <w:rPr>
          <w:rFonts w:cs="Times New Roman"/>
        </w:rPr>
      </w:pPr>
      <w:proofErr w:type="spellStart"/>
      <w:r>
        <w:rPr>
          <w:rFonts w:cs="Times New Roman"/>
        </w:rPr>
        <w:t>o</w:t>
      </w:r>
      <w:r w:rsidR="00932035" w:rsidRPr="00932035">
        <w:rPr>
          <w:rFonts w:cs="Times New Roman"/>
        </w:rPr>
        <w:t>ptimize</w:t>
      </w:r>
      <w:r w:rsidR="00BE7351">
        <w:rPr>
          <w:rFonts w:cs="Times New Roman"/>
        </w:rPr>
        <w:t>_r</w:t>
      </w:r>
      <w:r w:rsidR="00932035" w:rsidRPr="00932035">
        <w:rPr>
          <w:rFonts w:cs="Times New Roman"/>
        </w:rPr>
        <w:t>outes</w:t>
      </w:r>
      <w:proofErr w:type="spellEnd"/>
    </w:p>
    <w:p w14:paraId="4A027B02" w14:textId="5DDB9B8F" w:rsidR="00932035" w:rsidRDefault="00BE7351" w:rsidP="00932035">
      <w:pPr>
        <w:pStyle w:val="ListParagraph"/>
        <w:numPr>
          <w:ilvl w:val="2"/>
          <w:numId w:val="21"/>
        </w:numPr>
        <w:rPr>
          <w:rFonts w:cs="Times New Roman"/>
        </w:rPr>
      </w:pPr>
      <w:proofErr w:type="spellStart"/>
      <w:r>
        <w:rPr>
          <w:rFonts w:cs="Times New Roman"/>
        </w:rPr>
        <w:t>o</w:t>
      </w:r>
      <w:r w:rsidR="00932035" w:rsidRPr="00932035">
        <w:rPr>
          <w:rFonts w:cs="Times New Roman"/>
        </w:rPr>
        <w:t>ptimize</w:t>
      </w:r>
      <w:r>
        <w:rPr>
          <w:rFonts w:cs="Times New Roman"/>
        </w:rPr>
        <w:t>_a</w:t>
      </w:r>
      <w:r w:rsidR="00932035" w:rsidRPr="00932035">
        <w:rPr>
          <w:rFonts w:cs="Times New Roman"/>
        </w:rPr>
        <w:t>ssigned</w:t>
      </w:r>
      <w:r w:rsidR="00613C4E">
        <w:rPr>
          <w:rFonts w:cs="Times New Roman"/>
        </w:rPr>
        <w:t>_orders</w:t>
      </w:r>
      <w:proofErr w:type="spellEnd"/>
    </w:p>
    <w:p w14:paraId="7DAF2D72" w14:textId="1AD20A70" w:rsidR="00932035" w:rsidRDefault="00BE7351" w:rsidP="00932035">
      <w:pPr>
        <w:pStyle w:val="ListParagraph"/>
        <w:numPr>
          <w:ilvl w:val="2"/>
          <w:numId w:val="21"/>
        </w:numPr>
        <w:rPr>
          <w:rFonts w:cs="Times New Roman"/>
        </w:rPr>
      </w:pPr>
      <w:proofErr w:type="spellStart"/>
      <w:r>
        <w:rPr>
          <w:rFonts w:cs="Times New Roman"/>
        </w:rPr>
        <w:t>r</w:t>
      </w:r>
      <w:r w:rsidR="00932035" w:rsidRPr="00932035">
        <w:rPr>
          <w:rFonts w:cs="Times New Roman"/>
        </w:rPr>
        <w:t>esequence</w:t>
      </w:r>
      <w:r>
        <w:rPr>
          <w:rFonts w:cs="Times New Roman"/>
        </w:rPr>
        <w:t>_r</w:t>
      </w:r>
      <w:r w:rsidR="00932035" w:rsidRPr="00932035">
        <w:rPr>
          <w:rFonts w:cs="Times New Roman"/>
        </w:rPr>
        <w:t>outes</w:t>
      </w:r>
      <w:proofErr w:type="spellEnd"/>
    </w:p>
    <w:p w14:paraId="3139D039" w14:textId="7D98D185" w:rsidR="00932035" w:rsidRDefault="00BE7351" w:rsidP="00932035">
      <w:pPr>
        <w:pStyle w:val="ListParagraph"/>
        <w:numPr>
          <w:ilvl w:val="2"/>
          <w:numId w:val="21"/>
        </w:numPr>
        <w:rPr>
          <w:rFonts w:cs="Times New Roman"/>
        </w:rPr>
      </w:pPr>
      <w:proofErr w:type="spellStart"/>
      <w:r>
        <w:rPr>
          <w:rFonts w:cs="Times New Roman"/>
        </w:rPr>
        <w:t>v</w:t>
      </w:r>
      <w:r w:rsidR="00932035" w:rsidRPr="00932035">
        <w:rPr>
          <w:rFonts w:cs="Times New Roman"/>
        </w:rPr>
        <w:t>alidate</w:t>
      </w:r>
      <w:r>
        <w:rPr>
          <w:rFonts w:cs="Times New Roman"/>
        </w:rPr>
        <w:t>_r</w:t>
      </w:r>
      <w:r w:rsidR="00932035" w:rsidRPr="00932035">
        <w:rPr>
          <w:rFonts w:cs="Times New Roman"/>
        </w:rPr>
        <w:t>outes</w:t>
      </w:r>
      <w:proofErr w:type="spellEnd"/>
    </w:p>
    <w:p w14:paraId="55056756" w14:textId="65CC285A" w:rsidR="00932035" w:rsidRDefault="00932035" w:rsidP="00932035">
      <w:pPr>
        <w:pStyle w:val="ListParagraph"/>
        <w:numPr>
          <w:ilvl w:val="0"/>
          <w:numId w:val="21"/>
        </w:numPr>
        <w:rPr>
          <w:rFonts w:cs="Times New Roman"/>
        </w:rPr>
      </w:pPr>
      <w:r>
        <w:rPr>
          <w:rFonts w:cs="Times New Roman"/>
        </w:rPr>
        <w:t>“</w:t>
      </w:r>
      <w:proofErr w:type="spellStart"/>
      <w:r>
        <w:rPr>
          <w:rFonts w:cs="Times New Roman"/>
        </w:rPr>
        <w:t>useSolveModes</w:t>
      </w:r>
      <w:proofErr w:type="spellEnd"/>
      <w:r>
        <w:rPr>
          <w:rFonts w:cs="Times New Roman"/>
        </w:rPr>
        <w:t>”</w:t>
      </w:r>
    </w:p>
    <w:p w14:paraId="6434EBF2" w14:textId="644D1DED" w:rsidR="00932035" w:rsidRDefault="00932035" w:rsidP="00932035">
      <w:pPr>
        <w:pStyle w:val="ListParagraph"/>
        <w:numPr>
          <w:ilvl w:val="1"/>
          <w:numId w:val="21"/>
        </w:numPr>
        <w:rPr>
          <w:rFonts w:cs="Times New Roman"/>
        </w:rPr>
      </w:pPr>
      <w:r>
        <w:rPr>
          <w:rFonts w:cs="Times New Roman"/>
        </w:rPr>
        <w:t>Controls visibility of available solve modes when user clicks the dropdown arrow on the Optimize button</w:t>
      </w:r>
    </w:p>
    <w:p w14:paraId="7D1AA49F" w14:textId="08F683F7" w:rsidR="00932035" w:rsidRDefault="00932035" w:rsidP="00932035">
      <w:pPr>
        <w:pStyle w:val="ListParagraph"/>
        <w:numPr>
          <w:ilvl w:val="2"/>
          <w:numId w:val="21"/>
        </w:numPr>
        <w:rPr>
          <w:rFonts w:cs="Times New Roman"/>
        </w:rPr>
      </w:pPr>
      <w:proofErr w:type="spellStart"/>
      <w:r w:rsidRPr="00932035">
        <w:rPr>
          <w:rFonts w:cs="Times New Roman"/>
        </w:rPr>
        <w:t>showOptimizeRoutes</w:t>
      </w:r>
      <w:proofErr w:type="spellEnd"/>
    </w:p>
    <w:p w14:paraId="427288C5" w14:textId="12A82A49" w:rsidR="00932035" w:rsidRDefault="00932035" w:rsidP="00932035">
      <w:pPr>
        <w:pStyle w:val="ListParagraph"/>
        <w:numPr>
          <w:ilvl w:val="3"/>
          <w:numId w:val="21"/>
        </w:numPr>
        <w:rPr>
          <w:rFonts w:cs="Times New Roman"/>
        </w:rPr>
      </w:pPr>
      <w:r>
        <w:rPr>
          <w:rFonts w:cs="Times New Roman"/>
        </w:rPr>
        <w:t xml:space="preserve">Exposes the “Optimize </w:t>
      </w:r>
      <w:r w:rsidR="00BE7351">
        <w:rPr>
          <w:rFonts w:cs="Times New Roman"/>
        </w:rPr>
        <w:t>Routes</w:t>
      </w:r>
      <w:r>
        <w:rPr>
          <w:rFonts w:cs="Times New Roman"/>
        </w:rPr>
        <w:t>” solve mode option in the Run Route Optimization dropdown menu.</w:t>
      </w:r>
    </w:p>
    <w:p w14:paraId="6FA42456" w14:textId="77777777" w:rsidR="00BE7351" w:rsidRDefault="00BE7351" w:rsidP="00BE7351">
      <w:pPr>
        <w:pStyle w:val="ListParagraph"/>
        <w:numPr>
          <w:ilvl w:val="3"/>
          <w:numId w:val="21"/>
        </w:numPr>
        <w:rPr>
          <w:rFonts w:cs="Times New Roman"/>
        </w:rPr>
      </w:pPr>
      <w:r>
        <w:rPr>
          <w:rFonts w:cs="Times New Roman"/>
        </w:rPr>
        <w:t>This mode sends all unassigned orders along with any orders on selected/all routes to the VRP. Does not change Assignment Rules for any orders.</w:t>
      </w:r>
    </w:p>
    <w:p w14:paraId="022A61F9" w14:textId="2127F2CD" w:rsidR="00932035" w:rsidRDefault="00932035" w:rsidP="00932035">
      <w:pPr>
        <w:pStyle w:val="ListParagraph"/>
        <w:numPr>
          <w:ilvl w:val="2"/>
          <w:numId w:val="21"/>
        </w:numPr>
        <w:rPr>
          <w:rFonts w:cs="Times New Roman"/>
        </w:rPr>
      </w:pPr>
      <w:proofErr w:type="spellStart"/>
      <w:r w:rsidRPr="00932035">
        <w:rPr>
          <w:rFonts w:cs="Times New Roman"/>
        </w:rPr>
        <w:t>showOptimizeAssigned</w:t>
      </w:r>
      <w:proofErr w:type="spellEnd"/>
    </w:p>
    <w:p w14:paraId="046F2872" w14:textId="77777777" w:rsidR="00932035" w:rsidRDefault="00932035" w:rsidP="00932035">
      <w:pPr>
        <w:pStyle w:val="ListParagraph"/>
        <w:numPr>
          <w:ilvl w:val="3"/>
          <w:numId w:val="21"/>
        </w:numPr>
        <w:rPr>
          <w:rFonts w:cs="Times New Roman"/>
        </w:rPr>
      </w:pPr>
      <w:r>
        <w:rPr>
          <w:rFonts w:cs="Times New Roman"/>
        </w:rPr>
        <w:t>Exposes the “Optimize Assigned Orders” solve mode option in the Run Route Optimization dropdown menu.</w:t>
      </w:r>
    </w:p>
    <w:p w14:paraId="149A745F" w14:textId="10ABA585" w:rsidR="00932035" w:rsidRPr="00932035" w:rsidRDefault="00932035" w:rsidP="00932035">
      <w:pPr>
        <w:pStyle w:val="ListParagraph"/>
        <w:numPr>
          <w:ilvl w:val="3"/>
          <w:numId w:val="21"/>
        </w:numPr>
        <w:rPr>
          <w:rFonts w:cs="Times New Roman"/>
        </w:rPr>
      </w:pPr>
      <w:r>
        <w:rPr>
          <w:rFonts w:cs="Times New Roman"/>
        </w:rPr>
        <w:t>This mode sends only the orders already assigned to routes to the VRP. If a subset of routes is selected, only orders on those routes are sent. No unassigned orders are included with the solve.</w:t>
      </w:r>
    </w:p>
    <w:p w14:paraId="2EFD4AD3" w14:textId="0A789548" w:rsidR="00932035" w:rsidRDefault="00932035" w:rsidP="00932035">
      <w:pPr>
        <w:pStyle w:val="ListParagraph"/>
        <w:numPr>
          <w:ilvl w:val="2"/>
          <w:numId w:val="21"/>
        </w:numPr>
        <w:rPr>
          <w:rFonts w:cs="Times New Roman"/>
        </w:rPr>
      </w:pPr>
      <w:proofErr w:type="spellStart"/>
      <w:r w:rsidRPr="00932035">
        <w:rPr>
          <w:rFonts w:cs="Times New Roman"/>
        </w:rPr>
        <w:t>showResequenceRoutes</w:t>
      </w:r>
      <w:proofErr w:type="spellEnd"/>
    </w:p>
    <w:p w14:paraId="5A848C07" w14:textId="77777777" w:rsidR="00932035" w:rsidRDefault="00932035" w:rsidP="00932035">
      <w:pPr>
        <w:pStyle w:val="ListParagraph"/>
        <w:numPr>
          <w:ilvl w:val="3"/>
          <w:numId w:val="21"/>
        </w:numPr>
        <w:rPr>
          <w:rFonts w:cs="Times New Roman"/>
        </w:rPr>
      </w:pPr>
      <w:r>
        <w:rPr>
          <w:rFonts w:cs="Times New Roman"/>
        </w:rPr>
        <w:t>Exposes the “</w:t>
      </w:r>
      <w:proofErr w:type="spellStart"/>
      <w:r>
        <w:rPr>
          <w:rFonts w:cs="Times New Roman"/>
        </w:rPr>
        <w:t>Resequence</w:t>
      </w:r>
      <w:proofErr w:type="spellEnd"/>
      <w:r>
        <w:rPr>
          <w:rFonts w:cs="Times New Roman"/>
        </w:rPr>
        <w:t xml:space="preserve"> Routes” solve mode option in the Run Route Optimization dropdown menu.</w:t>
      </w:r>
    </w:p>
    <w:p w14:paraId="4F03A959" w14:textId="2D41485C" w:rsidR="00932035" w:rsidRPr="00932035" w:rsidRDefault="00932035" w:rsidP="00932035">
      <w:pPr>
        <w:pStyle w:val="ListParagraph"/>
        <w:numPr>
          <w:ilvl w:val="3"/>
          <w:numId w:val="21"/>
        </w:numPr>
        <w:rPr>
          <w:rFonts w:cs="Times New Roman"/>
        </w:rPr>
      </w:pPr>
      <w:r>
        <w:rPr>
          <w:rFonts w:cs="Times New Roman"/>
        </w:rPr>
        <w:t>This mode sends only orders already assigned to routes to the VRP and treats them all as if their Assignment Rule = Preserve Route. If a subset of routes is selected, only orders on those routes are sent. No unassigned orders are included with the solve. The Assignment Rule adjustment is virtual, no values are changed in the Plan.</w:t>
      </w:r>
    </w:p>
    <w:p w14:paraId="462C516D" w14:textId="78CF1AFE" w:rsidR="00932035" w:rsidRDefault="00932035" w:rsidP="00932035">
      <w:pPr>
        <w:pStyle w:val="ListParagraph"/>
        <w:numPr>
          <w:ilvl w:val="2"/>
          <w:numId w:val="21"/>
        </w:numPr>
        <w:rPr>
          <w:rFonts w:cs="Times New Roman"/>
        </w:rPr>
      </w:pPr>
      <w:proofErr w:type="spellStart"/>
      <w:r w:rsidRPr="00932035">
        <w:rPr>
          <w:rFonts w:cs="Times New Roman"/>
        </w:rPr>
        <w:t>showValidateRoutes</w:t>
      </w:r>
      <w:proofErr w:type="spellEnd"/>
    </w:p>
    <w:p w14:paraId="37A87657" w14:textId="77777777" w:rsidR="00932035" w:rsidRDefault="00932035" w:rsidP="00932035">
      <w:pPr>
        <w:pStyle w:val="ListParagraph"/>
        <w:numPr>
          <w:ilvl w:val="3"/>
          <w:numId w:val="21"/>
        </w:numPr>
        <w:rPr>
          <w:rFonts w:cs="Times New Roman"/>
        </w:rPr>
      </w:pPr>
      <w:r>
        <w:rPr>
          <w:rFonts w:cs="Times New Roman"/>
        </w:rPr>
        <w:t>Exposes the “Validate Routes” solve mode option in the Run Route Optimization dropdown menu.</w:t>
      </w:r>
    </w:p>
    <w:p w14:paraId="54D0C843" w14:textId="77777777" w:rsidR="00932035" w:rsidRDefault="00932035" w:rsidP="00932035">
      <w:pPr>
        <w:pStyle w:val="ListParagraph"/>
        <w:numPr>
          <w:ilvl w:val="3"/>
          <w:numId w:val="21"/>
        </w:numPr>
        <w:rPr>
          <w:rFonts w:cs="Times New Roman"/>
        </w:rPr>
      </w:pPr>
      <w:r>
        <w:rPr>
          <w:rFonts w:cs="Times New Roman"/>
        </w:rPr>
        <w:lastRenderedPageBreak/>
        <w:t>This mode sends only orders already assigned to routes to the VRP and treats them all as if their Assignment Rule = Preserve Route and Relative Sequence. If a subset of routes is selected, only orders on those routes are sent. No unassigned orders are included with the solve. The Assignment Rule adjustment is virtual, no values are changed in the Plan.</w:t>
      </w:r>
    </w:p>
    <w:p w14:paraId="3C4B8134" w14:textId="77777777" w:rsidR="00932035" w:rsidRDefault="00932035" w:rsidP="00932035">
      <w:pPr>
        <w:pStyle w:val="ListParagraph"/>
        <w:ind w:left="2880"/>
        <w:rPr>
          <w:rFonts w:cs="Times New Roman"/>
        </w:rPr>
      </w:pPr>
    </w:p>
    <w:p w14:paraId="7D81F180" w14:textId="77777777" w:rsidR="00932035" w:rsidRDefault="00932035" w:rsidP="00932035">
      <w:pPr>
        <w:pStyle w:val="ListParagraph"/>
        <w:numPr>
          <w:ilvl w:val="1"/>
          <w:numId w:val="21"/>
        </w:numPr>
        <w:rPr>
          <w:rFonts w:cs="Times New Roman"/>
        </w:rPr>
      </w:pPr>
    </w:p>
    <w:p w14:paraId="47778E54" w14:textId="067580CF" w:rsidR="00EC631F" w:rsidRDefault="00EC631F" w:rsidP="00EC631F">
      <w:pPr>
        <w:pStyle w:val="ListParagraph"/>
        <w:numPr>
          <w:ilvl w:val="0"/>
          <w:numId w:val="21"/>
        </w:numPr>
        <w:rPr>
          <w:rFonts w:cs="Times New Roman"/>
        </w:rPr>
      </w:pPr>
      <w:r>
        <w:rPr>
          <w:rFonts w:cs="Times New Roman"/>
        </w:rPr>
        <w:t>“</w:t>
      </w:r>
      <w:proofErr w:type="spellStart"/>
      <w:r w:rsidR="00E71F13">
        <w:rPr>
          <w:rFonts w:cs="Times New Roman"/>
        </w:rPr>
        <w:t>resequence</w:t>
      </w:r>
      <w:proofErr w:type="spellEnd"/>
      <w:r w:rsidR="00E71F13">
        <w:rPr>
          <w:rFonts w:cs="Times New Roman"/>
        </w:rPr>
        <w:t xml:space="preserve"> routes”</w:t>
      </w:r>
    </w:p>
    <w:p w14:paraId="7D95F7FB" w14:textId="35BF3964" w:rsidR="00E71F13" w:rsidRDefault="00E71F13" w:rsidP="00E71F13">
      <w:pPr>
        <w:pStyle w:val="ListParagraph"/>
        <w:numPr>
          <w:ilvl w:val="1"/>
          <w:numId w:val="21"/>
        </w:numPr>
        <w:rPr>
          <w:rFonts w:cs="Times New Roman"/>
        </w:rPr>
      </w:pPr>
      <w:r>
        <w:rPr>
          <w:rFonts w:cs="Times New Roman"/>
        </w:rPr>
        <w:t>Exposes the “</w:t>
      </w:r>
      <w:proofErr w:type="spellStart"/>
      <w:r>
        <w:rPr>
          <w:rFonts w:cs="Times New Roman"/>
        </w:rPr>
        <w:t>Resequence</w:t>
      </w:r>
      <w:proofErr w:type="spellEnd"/>
      <w:r>
        <w:rPr>
          <w:rFonts w:cs="Times New Roman"/>
        </w:rPr>
        <w:t xml:space="preserve"> Routes” solve mode option in the Run Route Optimization dropdown menu.</w:t>
      </w:r>
    </w:p>
    <w:p w14:paraId="04097943" w14:textId="7208CC0F" w:rsidR="007E2D5C" w:rsidRDefault="00D14AB7" w:rsidP="00E71F13">
      <w:pPr>
        <w:pStyle w:val="ListParagraph"/>
        <w:numPr>
          <w:ilvl w:val="1"/>
          <w:numId w:val="21"/>
        </w:numPr>
        <w:rPr>
          <w:rFonts w:cs="Times New Roman"/>
        </w:rPr>
      </w:pPr>
      <w:r>
        <w:rPr>
          <w:rFonts w:cs="Times New Roman"/>
        </w:rPr>
        <w:t>This mode sends only orders already assigned to routes to the VRP and treats them all as if their Assignment Rule = Preserve Route. If a subset of routes is selected, only orders on those routes are sent. No unassigned orders are included with the solve. The Assignment Rule adjustment is virtual, no values are changed in the Plan.</w:t>
      </w:r>
    </w:p>
    <w:p w14:paraId="19908F07" w14:textId="43C850C2" w:rsidR="00E71F13" w:rsidRDefault="00E71F13" w:rsidP="00E71F13">
      <w:pPr>
        <w:pStyle w:val="ListParagraph"/>
        <w:numPr>
          <w:ilvl w:val="0"/>
          <w:numId w:val="21"/>
        </w:numPr>
        <w:rPr>
          <w:rFonts w:cs="Times New Roman"/>
        </w:rPr>
      </w:pPr>
      <w:r>
        <w:rPr>
          <w:rFonts w:cs="Times New Roman"/>
        </w:rPr>
        <w:t>“validate routes”</w:t>
      </w:r>
    </w:p>
    <w:p w14:paraId="7C3FB1C7" w14:textId="73BBBC09" w:rsidR="00E71F13" w:rsidRDefault="00E71F13" w:rsidP="00E71F13">
      <w:pPr>
        <w:pStyle w:val="ListParagraph"/>
        <w:numPr>
          <w:ilvl w:val="1"/>
          <w:numId w:val="21"/>
        </w:numPr>
        <w:rPr>
          <w:rFonts w:cs="Times New Roman"/>
        </w:rPr>
      </w:pPr>
      <w:r>
        <w:rPr>
          <w:rFonts w:cs="Times New Roman"/>
        </w:rPr>
        <w:t>Exposes the “Validate Routes” solve mode option in the Run Route Optimization dropdown menu.</w:t>
      </w:r>
    </w:p>
    <w:p w14:paraId="6545B435" w14:textId="0D8B5939" w:rsidR="00D14AB7" w:rsidRDefault="00D14AB7" w:rsidP="00D14AB7">
      <w:pPr>
        <w:pStyle w:val="ListParagraph"/>
        <w:numPr>
          <w:ilvl w:val="1"/>
          <w:numId w:val="21"/>
        </w:numPr>
        <w:rPr>
          <w:rFonts w:cs="Times New Roman"/>
        </w:rPr>
      </w:pPr>
      <w:r>
        <w:rPr>
          <w:rFonts w:cs="Times New Roman"/>
        </w:rPr>
        <w:t>This mode sends only orders already assigned to routes to the VRP and treats them all as if their Assignment Rule = Preserve Route and Relative Sequence. If a subset of routes is selected, only orders on those routes are sent. No unassigned orders are included with the solve. The Assignment Rule adjustment is virtual, no values are changed in the Plan.</w:t>
      </w:r>
    </w:p>
    <w:p w14:paraId="76CEF2A6" w14:textId="77777777" w:rsidR="00E71F13" w:rsidRDefault="00E71F13" w:rsidP="00D14AB7">
      <w:pPr>
        <w:pStyle w:val="ListParagraph"/>
        <w:ind w:left="1440"/>
        <w:rPr>
          <w:rFonts w:cs="Times New Roman"/>
        </w:rPr>
      </w:pPr>
    </w:p>
    <w:p w14:paraId="02810CB1" w14:textId="45107978" w:rsidR="000E04B9" w:rsidRDefault="0089674C" w:rsidP="0089674C">
      <w:pPr>
        <w:pStyle w:val="EsriHeading2"/>
      </w:pPr>
      <w:bookmarkStart w:id="10" w:name="_Toc171683400"/>
      <w:r>
        <w:t>Selection Highlight</w:t>
      </w:r>
      <w:bookmarkEnd w:id="10"/>
    </w:p>
    <w:p w14:paraId="3488E69B" w14:textId="1107CE2C" w:rsidR="0089674C" w:rsidRDefault="0089674C" w:rsidP="0089674C">
      <w:r>
        <w:t>Parameters allow for changing the properties of the selection color and opacity for both Routes and Orders.</w:t>
      </w:r>
    </w:p>
    <w:p w14:paraId="3E9E2FE6" w14:textId="1476BF77" w:rsidR="0089674C" w:rsidRPr="0089674C" w:rsidRDefault="0089674C" w:rsidP="0089674C">
      <w:pPr>
        <w:jc w:val="center"/>
      </w:pPr>
      <w:r>
        <w:rPr>
          <w:noProof/>
        </w:rPr>
        <w:drawing>
          <wp:inline distT="0" distB="0" distL="0" distR="0" wp14:anchorId="2A9BE317" wp14:editId="3132C2D6">
            <wp:extent cx="2609524" cy="1514286"/>
            <wp:effectExtent l="152400" t="152400" r="362585" b="353060"/>
            <wp:docPr id="25093305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933059" name="Picture 1" descr="A screenshot of a computer code&#10;&#10;Description automatically generated"/>
                    <pic:cNvPicPr/>
                  </pic:nvPicPr>
                  <pic:blipFill>
                    <a:blip r:embed="rId16"/>
                    <a:stretch>
                      <a:fillRect/>
                    </a:stretch>
                  </pic:blipFill>
                  <pic:spPr>
                    <a:xfrm>
                      <a:off x="0" y="0"/>
                      <a:ext cx="2609524" cy="1514286"/>
                    </a:xfrm>
                    <a:prstGeom prst="rect">
                      <a:avLst/>
                    </a:prstGeom>
                    <a:ln>
                      <a:noFill/>
                    </a:ln>
                    <a:effectLst>
                      <a:outerShdw blurRad="292100" dist="139700" dir="2700000" algn="tl" rotWithShape="0">
                        <a:srgbClr val="333333">
                          <a:alpha val="65000"/>
                        </a:srgbClr>
                      </a:outerShdw>
                    </a:effectLst>
                  </pic:spPr>
                </pic:pic>
              </a:graphicData>
            </a:graphic>
          </wp:inline>
        </w:drawing>
      </w:r>
    </w:p>
    <w:p w14:paraId="1F525488" w14:textId="416BB54B" w:rsidR="0089674C" w:rsidRDefault="0089674C" w:rsidP="0089674C">
      <w:pPr>
        <w:pStyle w:val="ListParagraph"/>
        <w:numPr>
          <w:ilvl w:val="0"/>
          <w:numId w:val="21"/>
        </w:numPr>
        <w:rPr>
          <w:rFonts w:cs="Times New Roman"/>
        </w:rPr>
      </w:pPr>
      <w:bookmarkStart w:id="11" w:name="_Hlk178676052"/>
      <w:r>
        <w:rPr>
          <w:rFonts w:cs="Times New Roman"/>
        </w:rPr>
        <w:t>“</w:t>
      </w:r>
      <w:proofErr w:type="spellStart"/>
      <w:r>
        <w:rPr>
          <w:rFonts w:cs="Times New Roman"/>
        </w:rPr>
        <w:t>routeHighlightOptions</w:t>
      </w:r>
      <w:proofErr w:type="spellEnd"/>
      <w:r>
        <w:rPr>
          <w:rFonts w:cs="Times New Roman"/>
        </w:rPr>
        <w:t>”</w:t>
      </w:r>
    </w:p>
    <w:p w14:paraId="390CFF6E" w14:textId="6A557517" w:rsidR="0089674C" w:rsidRDefault="0089674C" w:rsidP="0089674C">
      <w:pPr>
        <w:pStyle w:val="ListParagraph"/>
        <w:numPr>
          <w:ilvl w:val="1"/>
          <w:numId w:val="21"/>
        </w:numPr>
        <w:rPr>
          <w:rFonts w:cs="Times New Roman"/>
        </w:rPr>
      </w:pPr>
      <w:r>
        <w:rPr>
          <w:rFonts w:cs="Times New Roman"/>
        </w:rPr>
        <w:t>Controls properties on route lines.</w:t>
      </w:r>
    </w:p>
    <w:p w14:paraId="67D1B87C" w14:textId="284045C2" w:rsidR="0089674C" w:rsidRDefault="0089674C" w:rsidP="0089674C">
      <w:pPr>
        <w:pStyle w:val="ListParagraph"/>
        <w:numPr>
          <w:ilvl w:val="0"/>
          <w:numId w:val="21"/>
        </w:numPr>
        <w:rPr>
          <w:rFonts w:cs="Times New Roman"/>
        </w:rPr>
      </w:pPr>
      <w:r>
        <w:rPr>
          <w:rFonts w:cs="Times New Roman"/>
        </w:rPr>
        <w:t>“</w:t>
      </w:r>
      <w:proofErr w:type="spellStart"/>
      <w:r>
        <w:rPr>
          <w:rFonts w:cs="Times New Roman"/>
        </w:rPr>
        <w:t>orderHighlightOptions</w:t>
      </w:r>
      <w:proofErr w:type="spellEnd"/>
      <w:r>
        <w:rPr>
          <w:rFonts w:cs="Times New Roman"/>
        </w:rPr>
        <w:t>”</w:t>
      </w:r>
    </w:p>
    <w:p w14:paraId="3778A3FE" w14:textId="3651A8B7" w:rsidR="0089674C" w:rsidRDefault="0089674C" w:rsidP="0089674C">
      <w:pPr>
        <w:pStyle w:val="ListParagraph"/>
        <w:numPr>
          <w:ilvl w:val="1"/>
          <w:numId w:val="21"/>
        </w:numPr>
        <w:rPr>
          <w:rFonts w:cs="Times New Roman"/>
        </w:rPr>
      </w:pPr>
      <w:r>
        <w:rPr>
          <w:rFonts w:cs="Times New Roman"/>
        </w:rPr>
        <w:lastRenderedPageBreak/>
        <w:t>Controls properties on order points.</w:t>
      </w:r>
    </w:p>
    <w:p w14:paraId="1EBA4671" w14:textId="7A11FE36" w:rsidR="0089674C" w:rsidRDefault="0089674C" w:rsidP="0089674C">
      <w:pPr>
        <w:pStyle w:val="ListParagraph"/>
        <w:numPr>
          <w:ilvl w:val="0"/>
          <w:numId w:val="21"/>
        </w:numPr>
        <w:rPr>
          <w:rFonts w:cs="Times New Roman"/>
        </w:rPr>
      </w:pPr>
      <w:r>
        <w:rPr>
          <w:rFonts w:cs="Times New Roman"/>
        </w:rPr>
        <w:t>“</w:t>
      </w:r>
      <w:proofErr w:type="spellStart"/>
      <w:r>
        <w:rPr>
          <w:rFonts w:cs="Times New Roman"/>
        </w:rPr>
        <w:t>fillOpacity</w:t>
      </w:r>
      <w:proofErr w:type="spellEnd"/>
      <w:r>
        <w:rPr>
          <w:rFonts w:cs="Times New Roman"/>
        </w:rPr>
        <w:t>”</w:t>
      </w:r>
    </w:p>
    <w:p w14:paraId="13C00A37" w14:textId="77777777" w:rsidR="0089674C" w:rsidRDefault="0089674C" w:rsidP="0089674C">
      <w:pPr>
        <w:pStyle w:val="ListParagraph"/>
        <w:numPr>
          <w:ilvl w:val="1"/>
          <w:numId w:val="21"/>
        </w:numPr>
        <w:rPr>
          <w:rFonts w:cs="Times New Roman"/>
        </w:rPr>
      </w:pPr>
      <w:r w:rsidRPr="0089674C">
        <w:rPr>
          <w:rFonts w:cs="Times New Roman"/>
        </w:rPr>
        <w:t xml:space="preserve">The opacity of the fill (area within the halo). This will be multiplied with the opacity specified in color. </w:t>
      </w:r>
    </w:p>
    <w:p w14:paraId="085FDB67" w14:textId="6E24C5AA" w:rsidR="0089674C" w:rsidRDefault="0089674C" w:rsidP="0089674C">
      <w:pPr>
        <w:pStyle w:val="ListParagraph"/>
        <w:numPr>
          <w:ilvl w:val="1"/>
          <w:numId w:val="21"/>
        </w:numPr>
        <w:rPr>
          <w:rFonts w:cs="Times New Roman"/>
        </w:rPr>
      </w:pPr>
      <w:r>
        <w:rPr>
          <w:rFonts w:cs="Times New Roman"/>
        </w:rPr>
        <w:t>Valid values 0-1.</w:t>
      </w:r>
    </w:p>
    <w:p w14:paraId="2835D8CF" w14:textId="49421D03" w:rsidR="0089674C" w:rsidRDefault="0089674C" w:rsidP="0089674C">
      <w:pPr>
        <w:pStyle w:val="ListParagraph"/>
        <w:numPr>
          <w:ilvl w:val="0"/>
          <w:numId w:val="21"/>
        </w:numPr>
        <w:rPr>
          <w:rFonts w:cs="Times New Roman"/>
        </w:rPr>
      </w:pPr>
      <w:r>
        <w:rPr>
          <w:rFonts w:cs="Times New Roman"/>
        </w:rPr>
        <w:t>“</w:t>
      </w:r>
      <w:proofErr w:type="spellStart"/>
      <w:r>
        <w:rPr>
          <w:rFonts w:cs="Times New Roman"/>
        </w:rPr>
        <w:t>haloOpacity</w:t>
      </w:r>
      <w:proofErr w:type="spellEnd"/>
      <w:r>
        <w:rPr>
          <w:rFonts w:cs="Times New Roman"/>
        </w:rPr>
        <w:t>”</w:t>
      </w:r>
    </w:p>
    <w:p w14:paraId="171886A4" w14:textId="7D550852" w:rsidR="0089674C" w:rsidRDefault="0089674C" w:rsidP="0089674C">
      <w:pPr>
        <w:pStyle w:val="ListParagraph"/>
        <w:numPr>
          <w:ilvl w:val="1"/>
          <w:numId w:val="21"/>
        </w:numPr>
        <w:rPr>
          <w:rFonts w:cs="Times New Roman"/>
        </w:rPr>
      </w:pPr>
      <w:r w:rsidRPr="0089674C">
        <w:rPr>
          <w:rFonts w:cs="Times New Roman"/>
        </w:rPr>
        <w:t>The opacity of the highlight halo. This will be multiplied with any opacity specified in</w:t>
      </w:r>
      <w:r>
        <w:rPr>
          <w:rFonts w:cs="Times New Roman"/>
        </w:rPr>
        <w:t xml:space="preserve"> color.</w:t>
      </w:r>
    </w:p>
    <w:p w14:paraId="54471BEB" w14:textId="4706E24F" w:rsidR="0089674C" w:rsidRDefault="0089674C" w:rsidP="0089674C">
      <w:pPr>
        <w:pStyle w:val="ListParagraph"/>
        <w:numPr>
          <w:ilvl w:val="1"/>
          <w:numId w:val="21"/>
        </w:numPr>
        <w:rPr>
          <w:rFonts w:cs="Times New Roman"/>
        </w:rPr>
      </w:pPr>
      <w:r>
        <w:rPr>
          <w:rFonts w:cs="Times New Roman"/>
        </w:rPr>
        <w:t>Valid values 0-1.</w:t>
      </w:r>
    </w:p>
    <w:p w14:paraId="737B98B7" w14:textId="693D91DF" w:rsidR="0089674C" w:rsidRDefault="0089674C" w:rsidP="0089674C">
      <w:pPr>
        <w:pStyle w:val="ListParagraph"/>
        <w:numPr>
          <w:ilvl w:val="0"/>
          <w:numId w:val="21"/>
        </w:numPr>
        <w:rPr>
          <w:rFonts w:cs="Times New Roman"/>
        </w:rPr>
      </w:pPr>
      <w:r>
        <w:rPr>
          <w:rFonts w:cs="Times New Roman"/>
        </w:rPr>
        <w:t>“color”</w:t>
      </w:r>
    </w:p>
    <w:p w14:paraId="6D0EB9D3" w14:textId="77777777" w:rsidR="003949CC" w:rsidRDefault="0089674C" w:rsidP="0089674C">
      <w:pPr>
        <w:pStyle w:val="ListParagraph"/>
        <w:numPr>
          <w:ilvl w:val="1"/>
          <w:numId w:val="21"/>
        </w:numPr>
        <w:rPr>
          <w:rFonts w:cs="Times New Roman"/>
        </w:rPr>
      </w:pPr>
      <w:r>
        <w:rPr>
          <w:rFonts w:cs="Times New Roman"/>
        </w:rPr>
        <w:t>First 3 values sets RGB color code.</w:t>
      </w:r>
    </w:p>
    <w:p w14:paraId="432746B4" w14:textId="678067CB" w:rsidR="003949CC" w:rsidRPr="003949CC" w:rsidRDefault="0089674C" w:rsidP="009173F0">
      <w:pPr>
        <w:pStyle w:val="ListParagraph"/>
        <w:numPr>
          <w:ilvl w:val="1"/>
          <w:numId w:val="21"/>
        </w:numPr>
        <w:rPr>
          <w:rFonts w:cs="Times New Roman"/>
        </w:rPr>
      </w:pPr>
      <w:r w:rsidRPr="003949CC">
        <w:rPr>
          <w:rFonts w:cs="Times New Roman"/>
        </w:rPr>
        <w:t>Fourth is transparency value that Opacity is multiplied by.</w:t>
      </w:r>
      <w:r w:rsidR="003949CC" w:rsidRPr="003949CC">
        <w:rPr>
          <w:rFonts w:cs="Times New Roman"/>
        </w:rPr>
        <w:t xml:space="preserve"> Recommend to leave at 1 and change only the Opacity values.</w:t>
      </w:r>
      <w:bookmarkEnd w:id="11"/>
    </w:p>
    <w:p w14:paraId="18AA9BF9" w14:textId="77777777" w:rsidR="0089674C" w:rsidRDefault="0089674C" w:rsidP="0089674C">
      <w:pPr>
        <w:spacing w:before="0" w:after="200"/>
      </w:pPr>
    </w:p>
    <w:p w14:paraId="49D7A5EC" w14:textId="5C2D71D7" w:rsidR="001401BA" w:rsidRPr="0089674C" w:rsidRDefault="001401BA" w:rsidP="0089674C">
      <w:pPr>
        <w:pStyle w:val="ListParagraph"/>
        <w:spacing w:before="0" w:after="200"/>
        <w:ind w:left="3600"/>
        <w:rPr>
          <w:rFonts w:ascii="Arial" w:eastAsiaTheme="majorEastAsia" w:hAnsi="Arial" w:cs="Arial"/>
          <w:b/>
          <w:bCs/>
          <w:color w:val="007AC2"/>
          <w:sz w:val="32"/>
          <w:szCs w:val="32"/>
        </w:rPr>
      </w:pPr>
      <w:r>
        <w:br w:type="page"/>
      </w:r>
    </w:p>
    <w:p w14:paraId="562D4C72" w14:textId="7A16D4B9" w:rsidR="007A32C5" w:rsidRDefault="007A32C5" w:rsidP="00681FEE">
      <w:pPr>
        <w:pStyle w:val="EsriHeading1"/>
      </w:pPr>
      <w:bookmarkStart w:id="12" w:name="_Toc171683401"/>
      <w:proofErr w:type="spellStart"/>
      <w:r>
        <w:lastRenderedPageBreak/>
        <w:t>Config_data.json</w:t>
      </w:r>
      <w:bookmarkEnd w:id="12"/>
      <w:proofErr w:type="spellEnd"/>
    </w:p>
    <w:p w14:paraId="2BD098A0" w14:textId="0FF8C86A" w:rsidR="000E04B9" w:rsidRDefault="00CB609E" w:rsidP="007A32C5">
      <w:pPr>
        <w:pStyle w:val="EsriHeading2"/>
      </w:pPr>
      <w:bookmarkStart w:id="13" w:name="_Toc171683402"/>
      <w:r>
        <w:t>Tables</w:t>
      </w:r>
      <w:r w:rsidR="008B65E3">
        <w:t xml:space="preserve"> and Fields</w:t>
      </w:r>
      <w:bookmarkEnd w:id="13"/>
    </w:p>
    <w:p w14:paraId="6E0F00A3" w14:textId="59E80DD0" w:rsidR="000E04B9" w:rsidRDefault="00C70C3A" w:rsidP="000E04B9">
      <w:r>
        <w:t>The content of e</w:t>
      </w:r>
      <w:r w:rsidR="008B65E3">
        <w:t>ach of the tables can be customized</w:t>
      </w:r>
      <w:r>
        <w:t>.</w:t>
      </w:r>
    </w:p>
    <w:p w14:paraId="0830BD22" w14:textId="77777777" w:rsidR="000C7F55" w:rsidRDefault="000C7F55" w:rsidP="00FD073E">
      <w:pPr>
        <w:pStyle w:val="ListParagraph"/>
        <w:numPr>
          <w:ilvl w:val="0"/>
          <w:numId w:val="22"/>
        </w:numPr>
      </w:pPr>
      <w:r w:rsidRPr="000C7F55">
        <w:t>"</w:t>
      </w:r>
      <w:proofErr w:type="spellStart"/>
      <w:r w:rsidRPr="000C7F55">
        <w:t>planTableFields</w:t>
      </w:r>
      <w:proofErr w:type="spellEnd"/>
      <w:r w:rsidRPr="000C7F55">
        <w:t xml:space="preserve">" </w:t>
      </w:r>
    </w:p>
    <w:p w14:paraId="3639A521" w14:textId="3DE6AE1E" w:rsidR="00FD073E" w:rsidRDefault="000C7F55" w:rsidP="000C7F55">
      <w:pPr>
        <w:pStyle w:val="ListParagraph"/>
        <w:numPr>
          <w:ilvl w:val="1"/>
          <w:numId w:val="22"/>
        </w:numPr>
      </w:pPr>
      <w:r>
        <w:t xml:space="preserve">This section controls the </w:t>
      </w:r>
      <w:r w:rsidR="00F946E4">
        <w:t>configuration</w:t>
      </w:r>
      <w:r>
        <w:t xml:space="preserve"> </w:t>
      </w:r>
      <w:r w:rsidR="004E7B82">
        <w:t xml:space="preserve">for the </w:t>
      </w:r>
      <w:r w:rsidR="00FD073E">
        <w:t>All Plans</w:t>
      </w:r>
      <w:r w:rsidR="004E7B82">
        <w:t xml:space="preserve"> table</w:t>
      </w:r>
    </w:p>
    <w:p w14:paraId="56C6FB96" w14:textId="77777777" w:rsidR="004E7B82" w:rsidRDefault="004E7B82" w:rsidP="00FD073E">
      <w:pPr>
        <w:pStyle w:val="ListParagraph"/>
        <w:numPr>
          <w:ilvl w:val="0"/>
          <w:numId w:val="22"/>
        </w:numPr>
      </w:pPr>
      <w:r>
        <w:t>“collections”</w:t>
      </w:r>
    </w:p>
    <w:p w14:paraId="559D3786" w14:textId="23DEDFF5" w:rsidR="00FD073E" w:rsidRDefault="004E7B82" w:rsidP="004E7B82">
      <w:pPr>
        <w:pStyle w:val="ListParagraph"/>
        <w:numPr>
          <w:ilvl w:val="1"/>
          <w:numId w:val="22"/>
        </w:numPr>
      </w:pPr>
      <w:r>
        <w:t xml:space="preserve">This section controls the </w:t>
      </w:r>
      <w:r w:rsidR="00F946E4">
        <w:t xml:space="preserve">configuration of the </w:t>
      </w:r>
      <w:r w:rsidR="00FD073E">
        <w:t>Collections</w:t>
      </w:r>
      <w:r w:rsidR="00F946E4">
        <w:t xml:space="preserve"> table</w:t>
      </w:r>
    </w:p>
    <w:p w14:paraId="624A9A2B" w14:textId="77777777" w:rsidR="00D434D1" w:rsidRDefault="00D434D1" w:rsidP="00FD073E">
      <w:pPr>
        <w:pStyle w:val="ListParagraph"/>
        <w:numPr>
          <w:ilvl w:val="0"/>
          <w:numId w:val="22"/>
        </w:numPr>
      </w:pPr>
      <w:r>
        <w:t>“orders”</w:t>
      </w:r>
    </w:p>
    <w:p w14:paraId="0D9C21E5" w14:textId="3F2BB62E" w:rsidR="00FD073E" w:rsidRDefault="00D434D1" w:rsidP="00D434D1">
      <w:pPr>
        <w:pStyle w:val="ListParagraph"/>
        <w:numPr>
          <w:ilvl w:val="1"/>
          <w:numId w:val="22"/>
        </w:numPr>
      </w:pPr>
      <w:r>
        <w:t xml:space="preserve">This section controls the configuration of the </w:t>
      </w:r>
      <w:r w:rsidR="00FD073E">
        <w:t>Orders</w:t>
      </w:r>
      <w:r>
        <w:t xml:space="preserve"> table. This includes Unassigned Orders, Assigned Orders, and Orders viewed under Collections.</w:t>
      </w:r>
    </w:p>
    <w:p w14:paraId="78442CE2" w14:textId="77777777" w:rsidR="00D434D1" w:rsidRDefault="00D434D1" w:rsidP="00FD073E">
      <w:pPr>
        <w:pStyle w:val="ListParagraph"/>
        <w:numPr>
          <w:ilvl w:val="0"/>
          <w:numId w:val="22"/>
        </w:numPr>
      </w:pPr>
      <w:r>
        <w:t>“routes”</w:t>
      </w:r>
    </w:p>
    <w:p w14:paraId="43829D86" w14:textId="67B1C2C8" w:rsidR="000E04B9" w:rsidRDefault="00D434D1" w:rsidP="00D434D1">
      <w:pPr>
        <w:pStyle w:val="ListParagraph"/>
        <w:numPr>
          <w:ilvl w:val="1"/>
          <w:numId w:val="22"/>
        </w:numPr>
      </w:pPr>
      <w:r>
        <w:t xml:space="preserve">This section controls the configuration of the </w:t>
      </w:r>
      <w:r w:rsidR="00FD073E">
        <w:t>Routes</w:t>
      </w:r>
      <w:r>
        <w:t xml:space="preserve"> table.</w:t>
      </w:r>
    </w:p>
    <w:p w14:paraId="5AA388FA" w14:textId="1FCA877F" w:rsidR="00D931F3" w:rsidRDefault="00D931F3" w:rsidP="00D931F3">
      <w:pPr>
        <w:pStyle w:val="EsriHeading2"/>
      </w:pPr>
      <w:bookmarkStart w:id="14" w:name="_Toc171683403"/>
      <w:r>
        <w:t>Name, Alias, and Width</w:t>
      </w:r>
      <w:bookmarkEnd w:id="14"/>
    </w:p>
    <w:p w14:paraId="4ECACDDD" w14:textId="37BCE1BD" w:rsidR="00D931F3" w:rsidRDefault="00D931F3" w:rsidP="00D931F3">
      <w:r>
        <w:t>These are basic configuration for each field.</w:t>
      </w:r>
    </w:p>
    <w:p w14:paraId="642CD7E4" w14:textId="7BE578D4" w:rsidR="00D931F3" w:rsidRDefault="00D931F3" w:rsidP="00D931F3">
      <w:pPr>
        <w:pStyle w:val="ListParagraph"/>
        <w:numPr>
          <w:ilvl w:val="0"/>
          <w:numId w:val="24"/>
        </w:numPr>
      </w:pPr>
      <w:r>
        <w:t>“name”</w:t>
      </w:r>
    </w:p>
    <w:p w14:paraId="2D5949D0" w14:textId="06A291DD" w:rsidR="00D931F3" w:rsidRDefault="00D931F3" w:rsidP="00D931F3">
      <w:pPr>
        <w:pStyle w:val="ListParagraph"/>
        <w:numPr>
          <w:ilvl w:val="1"/>
          <w:numId w:val="24"/>
        </w:numPr>
      </w:pPr>
      <w:r>
        <w:t xml:space="preserve">This must match the name of the field in the </w:t>
      </w:r>
      <w:r w:rsidR="00645874">
        <w:t>feature service.</w:t>
      </w:r>
    </w:p>
    <w:p w14:paraId="25C2831C" w14:textId="62C7E31A" w:rsidR="00645874" w:rsidRDefault="00645874" w:rsidP="00645874">
      <w:pPr>
        <w:pStyle w:val="ListParagraph"/>
        <w:numPr>
          <w:ilvl w:val="0"/>
          <w:numId w:val="24"/>
        </w:numPr>
      </w:pPr>
      <w:r>
        <w:t>“alias”</w:t>
      </w:r>
    </w:p>
    <w:p w14:paraId="2960487E" w14:textId="0F59ACDB" w:rsidR="00645874" w:rsidRDefault="00645874" w:rsidP="00645874">
      <w:pPr>
        <w:pStyle w:val="ListParagraph"/>
        <w:numPr>
          <w:ilvl w:val="1"/>
          <w:numId w:val="24"/>
        </w:numPr>
      </w:pPr>
      <w:r>
        <w:t>How the field is visible to the user. Does not need to match the alias of the field in the feature service.</w:t>
      </w:r>
    </w:p>
    <w:p w14:paraId="7E4916FC" w14:textId="33B6611D" w:rsidR="00645874" w:rsidRDefault="00645874" w:rsidP="00645874">
      <w:pPr>
        <w:pStyle w:val="ListParagraph"/>
        <w:numPr>
          <w:ilvl w:val="0"/>
          <w:numId w:val="24"/>
        </w:numPr>
      </w:pPr>
      <w:r>
        <w:t>“width”</w:t>
      </w:r>
    </w:p>
    <w:p w14:paraId="76B8754A" w14:textId="1CCDA483" w:rsidR="00645874" w:rsidRPr="00D931F3" w:rsidRDefault="00645874" w:rsidP="00645874">
      <w:pPr>
        <w:pStyle w:val="ListParagraph"/>
        <w:numPr>
          <w:ilvl w:val="1"/>
          <w:numId w:val="24"/>
        </w:numPr>
      </w:pPr>
      <w:r>
        <w:t>How wide the field column will be by default.</w:t>
      </w:r>
    </w:p>
    <w:p w14:paraId="16EE2AFB" w14:textId="7E0B37A5" w:rsidR="00CB609E" w:rsidRDefault="000165BC" w:rsidP="00CB609E">
      <w:pPr>
        <w:pStyle w:val="EsriHeading2"/>
      </w:pPr>
      <w:bookmarkStart w:id="15" w:name="_Toc171683404"/>
      <w:r>
        <w:t>Visibility</w:t>
      </w:r>
      <w:bookmarkEnd w:id="15"/>
    </w:p>
    <w:p w14:paraId="040A3476" w14:textId="61D795A5" w:rsidR="000165BC" w:rsidRDefault="00A25D84" w:rsidP="000165BC">
      <w:r>
        <w:t>By default, all fields are visible. There are two tags to use to control visibility.</w:t>
      </w:r>
    </w:p>
    <w:p w14:paraId="2694D8E6" w14:textId="68107D4F" w:rsidR="00A25D84" w:rsidRDefault="00A25D84" w:rsidP="00A25D84">
      <w:pPr>
        <w:pStyle w:val="ListParagraph"/>
        <w:numPr>
          <w:ilvl w:val="0"/>
          <w:numId w:val="23"/>
        </w:numPr>
      </w:pPr>
      <w:r>
        <w:t>“hidden”</w:t>
      </w:r>
    </w:p>
    <w:p w14:paraId="5BA424DA" w14:textId="0E02CEA5" w:rsidR="00A25D84" w:rsidRDefault="00A25D84" w:rsidP="00A25D84">
      <w:pPr>
        <w:pStyle w:val="ListParagraph"/>
        <w:numPr>
          <w:ilvl w:val="1"/>
          <w:numId w:val="23"/>
        </w:numPr>
      </w:pPr>
      <w:r>
        <w:t xml:space="preserve">When true, the field is turned off by default but the user can turn on </w:t>
      </w:r>
      <w:r w:rsidR="000E5834">
        <w:t>in the Hide/Show section</w:t>
      </w:r>
    </w:p>
    <w:p w14:paraId="1CBE546E" w14:textId="6FFBF1F1" w:rsidR="000E5834" w:rsidRDefault="000E5834" w:rsidP="000E5834">
      <w:pPr>
        <w:pStyle w:val="ListParagraph"/>
        <w:numPr>
          <w:ilvl w:val="0"/>
          <w:numId w:val="23"/>
        </w:numPr>
      </w:pPr>
      <w:r>
        <w:t>“</w:t>
      </w:r>
      <w:proofErr w:type="spellStart"/>
      <w:r>
        <w:t>hiddenAlways</w:t>
      </w:r>
      <w:proofErr w:type="spellEnd"/>
      <w:r>
        <w:t>”</w:t>
      </w:r>
    </w:p>
    <w:p w14:paraId="2F7D9E2B" w14:textId="61DF16D8" w:rsidR="000E5834" w:rsidRDefault="000E5834" w:rsidP="000E5834">
      <w:pPr>
        <w:pStyle w:val="ListParagraph"/>
        <w:numPr>
          <w:ilvl w:val="1"/>
          <w:numId w:val="23"/>
        </w:numPr>
      </w:pPr>
      <w:r>
        <w:t xml:space="preserve">When true, the user never sees the field. </w:t>
      </w:r>
      <w:r w:rsidR="00BC35F0">
        <w:t>Note that the application will still see the field so if it is used for any calculations hiding always will not affect functionality.</w:t>
      </w:r>
    </w:p>
    <w:p w14:paraId="3F22C146" w14:textId="4987AE15" w:rsidR="00820F73" w:rsidRDefault="00820F73" w:rsidP="00820F73">
      <w:pPr>
        <w:pStyle w:val="EsriHeading2"/>
      </w:pPr>
      <w:bookmarkStart w:id="16" w:name="_Toc171683405"/>
      <w:r>
        <w:lastRenderedPageBreak/>
        <w:t>Sequence</w:t>
      </w:r>
      <w:bookmarkEnd w:id="16"/>
    </w:p>
    <w:p w14:paraId="752E47AD" w14:textId="60233806" w:rsidR="00820F73" w:rsidRPr="00820F73" w:rsidRDefault="00820F73" w:rsidP="00820F73">
      <w:r>
        <w:t>To change the sequence (order) of how the fields appear in the table, simply change the order they are listed under each table section.</w:t>
      </w:r>
    </w:p>
    <w:p w14:paraId="270C9A3D" w14:textId="449895C0" w:rsidR="00D836C1" w:rsidRDefault="00820F73" w:rsidP="00D836C1">
      <w:pPr>
        <w:pStyle w:val="EsriHeading2"/>
      </w:pPr>
      <w:bookmarkStart w:id="17" w:name="_Toc171683406"/>
      <w:r>
        <w:t>Editable</w:t>
      </w:r>
      <w:bookmarkEnd w:id="17"/>
    </w:p>
    <w:p w14:paraId="2CB5BBB8" w14:textId="60D1490A" w:rsidR="001E400D" w:rsidRDefault="001E400D" w:rsidP="001E400D">
      <w:r>
        <w:t>Each field in each table can be controlled individually</w:t>
      </w:r>
      <w:r w:rsidR="0004209D">
        <w:t xml:space="preserve"> to define if </w:t>
      </w:r>
      <w:r w:rsidR="00457020">
        <w:t>the user</w:t>
      </w:r>
      <w:r w:rsidR="0004209D">
        <w:t xml:space="preserve"> can edit.</w:t>
      </w:r>
    </w:p>
    <w:p w14:paraId="478EA0D7" w14:textId="7007C87F" w:rsidR="0004209D" w:rsidRDefault="0004209D" w:rsidP="0004209D">
      <w:pPr>
        <w:pStyle w:val="ListParagraph"/>
        <w:numPr>
          <w:ilvl w:val="0"/>
          <w:numId w:val="25"/>
        </w:numPr>
      </w:pPr>
      <w:r>
        <w:t>“editable”</w:t>
      </w:r>
    </w:p>
    <w:p w14:paraId="75A39C55" w14:textId="14D26BDE" w:rsidR="0004209D" w:rsidRDefault="0004209D" w:rsidP="0004209D">
      <w:pPr>
        <w:pStyle w:val="ListParagraph"/>
        <w:numPr>
          <w:ilvl w:val="1"/>
          <w:numId w:val="25"/>
        </w:numPr>
      </w:pPr>
      <w:r>
        <w:t xml:space="preserve">If true, </w:t>
      </w:r>
      <w:r w:rsidR="00457020">
        <w:t>the user</w:t>
      </w:r>
      <w:r>
        <w:t xml:space="preserve"> can edit. If not defined the field will be editable.</w:t>
      </w:r>
    </w:p>
    <w:p w14:paraId="401B999F" w14:textId="77777777" w:rsidR="00457020" w:rsidRDefault="00457020" w:rsidP="00457020"/>
    <w:tbl>
      <w:tblPr>
        <w:tblStyle w:val="TableGridLight1"/>
        <w:tblW w:w="10075" w:type="dxa"/>
        <w:tblInd w:w="0" w:type="dxa"/>
        <w:tblLook w:val="04A0" w:firstRow="1" w:lastRow="0" w:firstColumn="1" w:lastColumn="0" w:noHBand="0" w:noVBand="1"/>
      </w:tblPr>
      <w:tblGrid>
        <w:gridCol w:w="625"/>
        <w:gridCol w:w="9450"/>
      </w:tblGrid>
      <w:tr w:rsidR="00457020" w14:paraId="191F0E0C" w14:textId="77777777" w:rsidTr="00457020">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6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E024DE" w14:textId="77777777" w:rsidR="00457020" w:rsidRDefault="00457020">
            <w:pPr>
              <w:spacing w:before="200" w:after="200" w:line="268" w:lineRule="auto"/>
              <w:ind w:left="-36"/>
              <w:jc w:val="center"/>
            </w:pPr>
            <w:r>
              <w:rPr>
                <w:rFonts w:ascii="Webdings" w:hAnsi="Webdings"/>
                <w:color w:val="4472C4"/>
                <w:sz w:val="44"/>
                <w:szCs w:val="44"/>
              </w:rPr>
              <w:t>i</w:t>
            </w:r>
          </w:p>
        </w:tc>
        <w:tc>
          <w:tcPr>
            <w:tcW w:w="94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F312A5" w14:textId="49F3E53B" w:rsidR="00457020" w:rsidRPr="00457020" w:rsidRDefault="00457020" w:rsidP="00457020">
            <w:pPr>
              <w:keepNext/>
              <w:ind w:left="256"/>
              <w:cnfStyle w:val="100000000000" w:firstRow="1" w:lastRow="0" w:firstColumn="0" w:lastColumn="0" w:oddVBand="0" w:evenVBand="0" w:oddHBand="0" w:evenHBand="0" w:firstRowFirstColumn="0" w:firstRowLastColumn="0" w:lastRowFirstColumn="0" w:lastRowLastColumn="0"/>
              <w:rPr>
                <w:rFonts w:ascii="Arial" w:hAnsi="Arial"/>
                <w:sz w:val="20"/>
              </w:rPr>
            </w:pPr>
            <w:r>
              <w:rPr>
                <w:rFonts w:ascii="Arial" w:hAnsi="Arial"/>
                <w:b w:val="0"/>
                <w:sz w:val="20"/>
              </w:rPr>
              <w:t xml:space="preserve">The Batch Edit options for Assignment Rule and Specialties is also controlled by the editable setting. If the fields are not editable the Batch Edit option for that field will be disabled. </w:t>
            </w:r>
          </w:p>
        </w:tc>
      </w:tr>
    </w:tbl>
    <w:p w14:paraId="050D575B" w14:textId="77777777" w:rsidR="00457020" w:rsidRPr="001E400D" w:rsidRDefault="00457020" w:rsidP="00457020"/>
    <w:p w14:paraId="7C073657" w14:textId="132B7F62" w:rsidR="00553796" w:rsidRDefault="00E56F2C" w:rsidP="00E56F2C">
      <w:pPr>
        <w:pStyle w:val="EsriHeading3"/>
      </w:pPr>
      <w:bookmarkStart w:id="18" w:name="_Toc171683407"/>
      <w:r>
        <w:t>Edit by Order Type</w:t>
      </w:r>
      <w:bookmarkEnd w:id="18"/>
    </w:p>
    <w:p w14:paraId="458B69B5" w14:textId="37EE0DCD" w:rsidR="00E56F2C" w:rsidRDefault="006F4E51" w:rsidP="00E56F2C">
      <w:r>
        <w:t>If using</w:t>
      </w:r>
      <w:r w:rsidR="00556523">
        <w:t xml:space="preserve"> more than one delivery type</w:t>
      </w:r>
      <w:r w:rsidR="00F31D74">
        <w:t xml:space="preserve">, </w:t>
      </w:r>
      <w:r>
        <w:t>whether fields are editable can be controlled by type.</w:t>
      </w:r>
      <w:r w:rsidR="00556523">
        <w:t xml:space="preserve"> The “default” value is if an order is not defined as </w:t>
      </w:r>
      <w:r w:rsidR="00F31D74">
        <w:t>listed type</w:t>
      </w:r>
      <w:r w:rsidR="00556523">
        <w:t>.</w:t>
      </w:r>
    </w:p>
    <w:p w14:paraId="24A2B74D" w14:textId="708738DB" w:rsidR="002F21A0" w:rsidRDefault="002F21A0" w:rsidP="0059150C">
      <w:pPr>
        <w:jc w:val="center"/>
      </w:pPr>
      <w:r>
        <w:rPr>
          <w:noProof/>
        </w:rPr>
        <mc:AlternateContent>
          <mc:Choice Requires="wps">
            <w:drawing>
              <wp:inline distT="0" distB="0" distL="0" distR="0" wp14:anchorId="75F7E295" wp14:editId="1CDB7A5D">
                <wp:extent cx="2360930" cy="1404620"/>
                <wp:effectExtent l="0" t="0" r="20320" b="158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9E7F0C2" w14:textId="1CCEB500" w:rsidR="00234C76" w:rsidRPr="00234C76" w:rsidRDefault="00234C76" w:rsidP="00234C76">
                            <w:pPr>
                              <w:rPr>
                                <w:rFonts w:ascii="Consolas" w:hAnsi="Consolas"/>
                                <w:sz w:val="16"/>
                                <w:szCs w:val="14"/>
                              </w:rPr>
                            </w:pPr>
                            <w:r w:rsidRPr="00234C76">
                              <w:rPr>
                                <w:rFonts w:ascii="Consolas" w:hAnsi="Consolas"/>
                                <w:sz w:val="16"/>
                                <w:szCs w:val="14"/>
                              </w:rPr>
                              <w:t>"name": "assignmentrule",</w:t>
                            </w:r>
                          </w:p>
                          <w:p w14:paraId="720C133F" w14:textId="77777777" w:rsidR="00234C76" w:rsidRPr="00234C76" w:rsidRDefault="00234C76" w:rsidP="00234C76">
                            <w:pPr>
                              <w:rPr>
                                <w:rFonts w:ascii="Consolas" w:hAnsi="Consolas"/>
                                <w:sz w:val="16"/>
                                <w:szCs w:val="14"/>
                              </w:rPr>
                            </w:pPr>
                            <w:r w:rsidRPr="00234C76">
                              <w:rPr>
                                <w:rFonts w:ascii="Consolas" w:hAnsi="Consolas"/>
                                <w:sz w:val="16"/>
                                <w:szCs w:val="14"/>
                              </w:rPr>
                              <w:t>"alias": "Assignment Rule",</w:t>
                            </w:r>
                          </w:p>
                          <w:p w14:paraId="544B50BF" w14:textId="77777777" w:rsidR="00234C76" w:rsidRPr="00234C76" w:rsidRDefault="00234C76" w:rsidP="00234C76">
                            <w:pPr>
                              <w:rPr>
                                <w:rFonts w:ascii="Consolas" w:hAnsi="Consolas"/>
                                <w:sz w:val="16"/>
                                <w:szCs w:val="14"/>
                              </w:rPr>
                            </w:pPr>
                            <w:r w:rsidRPr="00234C76">
                              <w:rPr>
                                <w:rFonts w:ascii="Consolas" w:hAnsi="Consolas"/>
                                <w:sz w:val="16"/>
                                <w:szCs w:val="14"/>
                              </w:rPr>
                              <w:t>"editable": {</w:t>
                            </w:r>
                          </w:p>
                          <w:p w14:paraId="686588C6" w14:textId="77777777" w:rsidR="00234C76" w:rsidRPr="00234C76" w:rsidRDefault="00234C76" w:rsidP="00234C76">
                            <w:pPr>
                              <w:rPr>
                                <w:rFonts w:ascii="Consolas" w:hAnsi="Consolas"/>
                                <w:sz w:val="16"/>
                                <w:szCs w:val="14"/>
                              </w:rPr>
                            </w:pPr>
                            <w:r w:rsidRPr="00234C76">
                              <w:rPr>
                                <w:rFonts w:ascii="Consolas" w:hAnsi="Consolas"/>
                                <w:sz w:val="16"/>
                                <w:szCs w:val="14"/>
                              </w:rPr>
                              <w:t>"byRowField": {</w:t>
                            </w:r>
                          </w:p>
                          <w:p w14:paraId="1A3D0885" w14:textId="77777777" w:rsidR="00234C76" w:rsidRPr="00234C76" w:rsidRDefault="00234C76" w:rsidP="00234C76">
                            <w:pPr>
                              <w:rPr>
                                <w:rFonts w:ascii="Consolas" w:hAnsi="Consolas"/>
                                <w:sz w:val="16"/>
                                <w:szCs w:val="14"/>
                              </w:rPr>
                            </w:pPr>
                            <w:r w:rsidRPr="00234C76">
                              <w:rPr>
                                <w:rFonts w:ascii="Consolas" w:hAnsi="Consolas"/>
                                <w:sz w:val="16"/>
                                <w:szCs w:val="14"/>
                              </w:rPr>
                              <w:t xml:space="preserve">  "stoptype": {</w:t>
                            </w:r>
                          </w:p>
                          <w:p w14:paraId="327CA212" w14:textId="77777777" w:rsidR="00234C76" w:rsidRPr="00234C76" w:rsidRDefault="00234C76" w:rsidP="00234C76">
                            <w:pPr>
                              <w:rPr>
                                <w:rFonts w:ascii="Consolas" w:hAnsi="Consolas"/>
                                <w:sz w:val="16"/>
                                <w:szCs w:val="14"/>
                              </w:rPr>
                            </w:pPr>
                            <w:r w:rsidRPr="00234C76">
                              <w:rPr>
                                <w:rFonts w:ascii="Consolas" w:hAnsi="Consolas"/>
                                <w:sz w:val="16"/>
                                <w:szCs w:val="14"/>
                              </w:rPr>
                              <w:tab/>
                              <w:t>"Delivery": true,</w:t>
                            </w:r>
                          </w:p>
                          <w:p w14:paraId="72625883" w14:textId="77777777" w:rsidR="00234C76" w:rsidRPr="00234C76" w:rsidRDefault="00234C76" w:rsidP="00234C76">
                            <w:pPr>
                              <w:rPr>
                                <w:rFonts w:ascii="Consolas" w:hAnsi="Consolas"/>
                                <w:sz w:val="16"/>
                                <w:szCs w:val="14"/>
                              </w:rPr>
                            </w:pPr>
                            <w:r w:rsidRPr="00234C76">
                              <w:rPr>
                                <w:rFonts w:ascii="Consolas" w:hAnsi="Consolas"/>
                                <w:sz w:val="16"/>
                                <w:szCs w:val="14"/>
                              </w:rPr>
                              <w:tab/>
                              <w:t>"Pickup": true</w:t>
                            </w:r>
                          </w:p>
                          <w:p w14:paraId="41EAA0D6" w14:textId="77777777" w:rsidR="00234C76" w:rsidRPr="00234C76" w:rsidRDefault="00234C76" w:rsidP="00234C76">
                            <w:pPr>
                              <w:rPr>
                                <w:rFonts w:ascii="Consolas" w:hAnsi="Consolas"/>
                                <w:sz w:val="16"/>
                                <w:szCs w:val="14"/>
                              </w:rPr>
                            </w:pPr>
                            <w:r w:rsidRPr="00234C76">
                              <w:rPr>
                                <w:rFonts w:ascii="Consolas" w:hAnsi="Consolas"/>
                                <w:sz w:val="16"/>
                                <w:szCs w:val="14"/>
                              </w:rPr>
                              <w:t xml:space="preserve">  },</w:t>
                            </w:r>
                          </w:p>
                          <w:p w14:paraId="61290656" w14:textId="77777777" w:rsidR="00234C76" w:rsidRPr="00234C76" w:rsidRDefault="00234C76" w:rsidP="00234C76">
                            <w:pPr>
                              <w:rPr>
                                <w:rFonts w:ascii="Consolas" w:hAnsi="Consolas"/>
                                <w:sz w:val="16"/>
                                <w:szCs w:val="14"/>
                              </w:rPr>
                            </w:pPr>
                            <w:r w:rsidRPr="00234C76">
                              <w:rPr>
                                <w:rFonts w:ascii="Consolas" w:hAnsi="Consolas"/>
                                <w:sz w:val="16"/>
                                <w:szCs w:val="14"/>
                              </w:rPr>
                              <w:t xml:space="preserve">  "default": true</w:t>
                            </w:r>
                          </w:p>
                          <w:p w14:paraId="115ED1DA" w14:textId="1B262C38" w:rsidR="002F21A0" w:rsidRDefault="00234C76" w:rsidP="00234C76">
                            <w:pPr>
                              <w:rPr>
                                <w:rFonts w:ascii="Consolas" w:hAnsi="Consolas"/>
                                <w:sz w:val="16"/>
                                <w:szCs w:val="14"/>
                              </w:rPr>
                            </w:pPr>
                            <w:r w:rsidRPr="00234C76">
                              <w:rPr>
                                <w:rFonts w:ascii="Consolas" w:hAnsi="Consolas"/>
                                <w:sz w:val="16"/>
                                <w:szCs w:val="14"/>
                              </w:rPr>
                              <w:t>}</w:t>
                            </w:r>
                          </w:p>
                          <w:p w14:paraId="227B0E47" w14:textId="496C8AD9" w:rsidR="00B60CD9" w:rsidRDefault="00B60CD9" w:rsidP="00234C76">
                            <w:pPr>
                              <w:rPr>
                                <w:rFonts w:ascii="Consolas" w:hAnsi="Consolas"/>
                                <w:sz w:val="16"/>
                                <w:szCs w:val="14"/>
                              </w:rPr>
                            </w:pPr>
                            <w:r>
                              <w:rPr>
                                <w:rFonts w:ascii="Consolas" w:hAnsi="Consolas"/>
                                <w:sz w:val="16"/>
                                <w:szCs w:val="14"/>
                              </w:rPr>
                              <w:t>.</w:t>
                            </w:r>
                          </w:p>
                          <w:p w14:paraId="09082F59" w14:textId="62C712FA" w:rsidR="00B60CD9" w:rsidRPr="00234C76" w:rsidRDefault="00B60CD9" w:rsidP="00234C76">
                            <w:pPr>
                              <w:rPr>
                                <w:rFonts w:ascii="Consolas" w:hAnsi="Consolas"/>
                                <w:sz w:val="16"/>
                                <w:szCs w:val="14"/>
                              </w:rPr>
                            </w:pPr>
                            <w:r>
                              <w:rPr>
                                <w:rFonts w:ascii="Consolas" w:hAnsi="Consolas"/>
                                <w:sz w:val="16"/>
                                <w:szCs w:val="14"/>
                              </w:rPr>
                              <w:t>.</w:t>
                            </w:r>
                          </w:p>
                        </w:txbxContent>
                      </wps:txbx>
                      <wps:bodyPr rot="0" vert="horz" wrap="square" lIns="91440" tIns="45720" rIns="91440" bIns="45720" anchor="t" anchorCtr="0">
                        <a:spAutoFit/>
                      </wps:bodyPr>
                    </wps:wsp>
                  </a:graphicData>
                </a:graphic>
              </wp:inline>
            </w:drawing>
          </mc:Choice>
          <mc:Fallback>
            <w:pict>
              <v:shapetype w14:anchorId="75F7E295" id="_x0000_t202" coordsize="21600,21600" o:spt="202" path="m,l,21600r21600,l21600,xe">
                <v:stroke joinstyle="miter"/>
                <v:path gradientshapeok="t" o:connecttype="rect"/>
              </v:shapetype>
              <v:shape id="Text Box 2"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">
                <v:textbox style="mso-fit-shape-to-text:t">
                  <w:txbxContent>
                    <w:p w14:paraId="19E7F0C2" w14:textId="1CCEB500" w:rsidR="00234C76" w:rsidRPr="00234C76" w:rsidRDefault="00234C76" w:rsidP="00234C76">
                      <w:pPr>
                        <w:rPr>
                          <w:rFonts w:ascii="Consolas" w:hAnsi="Consolas"/>
                          <w:sz w:val="16"/>
                          <w:szCs w:val="14"/>
                        </w:rPr>
                      </w:pPr>
                      <w:r w:rsidRPr="00234C76">
                        <w:rPr>
                          <w:rFonts w:ascii="Consolas" w:hAnsi="Consolas"/>
                          <w:sz w:val="16"/>
                          <w:szCs w:val="14"/>
                        </w:rPr>
                        <w:t>"name": "assignmentrule",</w:t>
                      </w:r>
                    </w:p>
                    <w:p w14:paraId="720C133F" w14:textId="77777777" w:rsidR="00234C76" w:rsidRPr="00234C76" w:rsidRDefault="00234C76" w:rsidP="00234C76">
                      <w:pPr>
                        <w:rPr>
                          <w:rFonts w:ascii="Consolas" w:hAnsi="Consolas"/>
                          <w:sz w:val="16"/>
                          <w:szCs w:val="14"/>
                        </w:rPr>
                      </w:pPr>
                      <w:r w:rsidRPr="00234C76">
                        <w:rPr>
                          <w:rFonts w:ascii="Consolas" w:hAnsi="Consolas"/>
                          <w:sz w:val="16"/>
                          <w:szCs w:val="14"/>
                        </w:rPr>
                        <w:t>"alias": "Assignment Rule",</w:t>
                      </w:r>
                    </w:p>
                    <w:p w14:paraId="544B50BF" w14:textId="77777777" w:rsidR="00234C76" w:rsidRPr="00234C76" w:rsidRDefault="00234C76" w:rsidP="00234C76">
                      <w:pPr>
                        <w:rPr>
                          <w:rFonts w:ascii="Consolas" w:hAnsi="Consolas"/>
                          <w:sz w:val="16"/>
                          <w:szCs w:val="14"/>
                        </w:rPr>
                      </w:pPr>
                      <w:r w:rsidRPr="00234C76">
                        <w:rPr>
                          <w:rFonts w:ascii="Consolas" w:hAnsi="Consolas"/>
                          <w:sz w:val="16"/>
                          <w:szCs w:val="14"/>
                        </w:rPr>
                        <w:t>"editable": {</w:t>
                      </w:r>
                    </w:p>
                    <w:p w14:paraId="686588C6" w14:textId="77777777" w:rsidR="00234C76" w:rsidRPr="00234C76" w:rsidRDefault="00234C76" w:rsidP="00234C76">
                      <w:pPr>
                        <w:rPr>
                          <w:rFonts w:ascii="Consolas" w:hAnsi="Consolas"/>
                          <w:sz w:val="16"/>
                          <w:szCs w:val="14"/>
                        </w:rPr>
                      </w:pPr>
                      <w:r w:rsidRPr="00234C76">
                        <w:rPr>
                          <w:rFonts w:ascii="Consolas" w:hAnsi="Consolas"/>
                          <w:sz w:val="16"/>
                          <w:szCs w:val="14"/>
                        </w:rPr>
                        <w:t>"byRowField": {</w:t>
                      </w:r>
                    </w:p>
                    <w:p w14:paraId="1A3D0885" w14:textId="77777777" w:rsidR="00234C76" w:rsidRPr="00234C76" w:rsidRDefault="00234C76" w:rsidP="00234C76">
                      <w:pPr>
                        <w:rPr>
                          <w:rFonts w:ascii="Consolas" w:hAnsi="Consolas"/>
                          <w:sz w:val="16"/>
                          <w:szCs w:val="14"/>
                        </w:rPr>
                      </w:pPr>
                      <w:r w:rsidRPr="00234C76">
                        <w:rPr>
                          <w:rFonts w:ascii="Consolas" w:hAnsi="Consolas"/>
                          <w:sz w:val="16"/>
                          <w:szCs w:val="14"/>
                        </w:rPr>
                        <w:t xml:space="preserve">  "stoptype": {</w:t>
                      </w:r>
                    </w:p>
                    <w:p w14:paraId="327CA212" w14:textId="77777777" w:rsidR="00234C76" w:rsidRPr="00234C76" w:rsidRDefault="00234C76" w:rsidP="00234C76">
                      <w:pPr>
                        <w:rPr>
                          <w:rFonts w:ascii="Consolas" w:hAnsi="Consolas"/>
                          <w:sz w:val="16"/>
                          <w:szCs w:val="14"/>
                        </w:rPr>
                      </w:pPr>
                      <w:r w:rsidRPr="00234C76">
                        <w:rPr>
                          <w:rFonts w:ascii="Consolas" w:hAnsi="Consolas"/>
                          <w:sz w:val="16"/>
                          <w:szCs w:val="14"/>
                        </w:rPr>
                        <w:tab/>
                        <w:t>"Delivery": true,</w:t>
                      </w:r>
                    </w:p>
                    <w:p w14:paraId="72625883" w14:textId="77777777" w:rsidR="00234C76" w:rsidRPr="00234C76" w:rsidRDefault="00234C76" w:rsidP="00234C76">
                      <w:pPr>
                        <w:rPr>
                          <w:rFonts w:ascii="Consolas" w:hAnsi="Consolas"/>
                          <w:sz w:val="16"/>
                          <w:szCs w:val="14"/>
                        </w:rPr>
                      </w:pPr>
                      <w:r w:rsidRPr="00234C76">
                        <w:rPr>
                          <w:rFonts w:ascii="Consolas" w:hAnsi="Consolas"/>
                          <w:sz w:val="16"/>
                          <w:szCs w:val="14"/>
                        </w:rPr>
                        <w:tab/>
                        <w:t>"Pickup": true</w:t>
                      </w:r>
                    </w:p>
                    <w:p w14:paraId="41EAA0D6" w14:textId="77777777" w:rsidR="00234C76" w:rsidRPr="00234C76" w:rsidRDefault="00234C76" w:rsidP="00234C76">
                      <w:pPr>
                        <w:rPr>
                          <w:rFonts w:ascii="Consolas" w:hAnsi="Consolas"/>
                          <w:sz w:val="16"/>
                          <w:szCs w:val="14"/>
                        </w:rPr>
                      </w:pPr>
                      <w:r w:rsidRPr="00234C76">
                        <w:rPr>
                          <w:rFonts w:ascii="Consolas" w:hAnsi="Consolas"/>
                          <w:sz w:val="16"/>
                          <w:szCs w:val="14"/>
                        </w:rPr>
                        <w:t xml:space="preserve">  },</w:t>
                      </w:r>
                    </w:p>
                    <w:p w14:paraId="61290656" w14:textId="77777777" w:rsidR="00234C76" w:rsidRPr="00234C76" w:rsidRDefault="00234C76" w:rsidP="00234C76">
                      <w:pPr>
                        <w:rPr>
                          <w:rFonts w:ascii="Consolas" w:hAnsi="Consolas"/>
                          <w:sz w:val="16"/>
                          <w:szCs w:val="14"/>
                        </w:rPr>
                      </w:pPr>
                      <w:r w:rsidRPr="00234C76">
                        <w:rPr>
                          <w:rFonts w:ascii="Consolas" w:hAnsi="Consolas"/>
                          <w:sz w:val="16"/>
                          <w:szCs w:val="14"/>
                        </w:rPr>
                        <w:t xml:space="preserve">  "default": true</w:t>
                      </w:r>
                    </w:p>
                    <w:p w14:paraId="115ED1DA" w14:textId="1B262C38" w:rsidR="002F21A0" w:rsidRDefault="00234C76" w:rsidP="00234C76">
                      <w:pPr>
                        <w:rPr>
                          <w:rFonts w:ascii="Consolas" w:hAnsi="Consolas"/>
                          <w:sz w:val="16"/>
                          <w:szCs w:val="14"/>
                        </w:rPr>
                      </w:pPr>
                      <w:r w:rsidRPr="00234C76">
                        <w:rPr>
                          <w:rFonts w:ascii="Consolas" w:hAnsi="Consolas"/>
                          <w:sz w:val="16"/>
                          <w:szCs w:val="14"/>
                        </w:rPr>
                        <w:t>}</w:t>
                      </w:r>
                    </w:p>
                    <w:p w14:paraId="227B0E47" w14:textId="496C8AD9" w:rsidR="00B60CD9" w:rsidRDefault="00B60CD9" w:rsidP="00234C76">
                      <w:pPr>
                        <w:rPr>
                          <w:rFonts w:ascii="Consolas" w:hAnsi="Consolas"/>
                          <w:sz w:val="16"/>
                          <w:szCs w:val="14"/>
                        </w:rPr>
                      </w:pPr>
                      <w:r>
                        <w:rPr>
                          <w:rFonts w:ascii="Consolas" w:hAnsi="Consolas"/>
                          <w:sz w:val="16"/>
                          <w:szCs w:val="14"/>
                        </w:rPr>
                        <w:t>.</w:t>
                      </w:r>
                    </w:p>
                    <w:p w14:paraId="09082F59" w14:textId="62C712FA" w:rsidR="00B60CD9" w:rsidRPr="00234C76" w:rsidRDefault="00B60CD9" w:rsidP="00234C76">
                      <w:pPr>
                        <w:rPr>
                          <w:rFonts w:ascii="Consolas" w:hAnsi="Consolas"/>
                          <w:sz w:val="16"/>
                          <w:szCs w:val="14"/>
                        </w:rPr>
                      </w:pPr>
                      <w:r>
                        <w:rPr>
                          <w:rFonts w:ascii="Consolas" w:hAnsi="Consolas"/>
                          <w:sz w:val="16"/>
                          <w:szCs w:val="14"/>
                        </w:rPr>
                        <w:t>.</w:t>
                      </w:r>
                    </w:p>
                  </w:txbxContent>
                </v:textbox>
                <w10:anchorlock/>
              </v:shape>
            </w:pict>
          </mc:Fallback>
        </mc:AlternateContent>
      </w:r>
      <w:r w:rsidR="0059150C">
        <w:t xml:space="preserve">               </w:t>
      </w:r>
      <w:r w:rsidR="0059150C">
        <w:rPr>
          <w:noProof/>
        </w:rPr>
        <mc:AlternateContent>
          <mc:Choice Requires="wps">
            <w:drawing>
              <wp:inline distT="0" distB="0" distL="0" distR="0" wp14:anchorId="7509A1F0" wp14:editId="51A3B4B4">
                <wp:extent cx="2360930" cy="1995777"/>
                <wp:effectExtent l="0" t="0" r="20320" b="2413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995777"/>
                        </a:xfrm>
                        <a:prstGeom prst="rect">
                          <a:avLst/>
                        </a:prstGeom>
                        <a:solidFill>
                          <a:srgbClr val="FFFFFF"/>
                        </a:solidFill>
                        <a:ln w="9525">
                          <a:solidFill>
                            <a:srgbClr val="000000"/>
                          </a:solidFill>
                          <a:miter lim="800000"/>
                          <a:headEnd/>
                          <a:tailEnd/>
                        </a:ln>
                      </wps:spPr>
                      <wps:txbx>
                        <w:txbxContent>
                          <w:p w14:paraId="758D8D51" w14:textId="77777777" w:rsidR="0059150C" w:rsidRPr="00234C76" w:rsidRDefault="0059150C" w:rsidP="0059150C">
                            <w:pPr>
                              <w:rPr>
                                <w:rFonts w:ascii="Consolas" w:hAnsi="Consolas"/>
                                <w:sz w:val="16"/>
                                <w:szCs w:val="14"/>
                              </w:rPr>
                            </w:pPr>
                            <w:r w:rsidRPr="00234C76">
                              <w:rPr>
                                <w:rFonts w:ascii="Consolas" w:hAnsi="Consolas"/>
                                <w:sz w:val="16"/>
                                <w:szCs w:val="14"/>
                              </w:rPr>
                              <w:t>"name": "assignmentrule",</w:t>
                            </w:r>
                          </w:p>
                          <w:p w14:paraId="527354E9" w14:textId="77777777" w:rsidR="0059150C" w:rsidRPr="00234C76" w:rsidRDefault="0059150C" w:rsidP="0059150C">
                            <w:pPr>
                              <w:rPr>
                                <w:rFonts w:ascii="Consolas" w:hAnsi="Consolas"/>
                                <w:sz w:val="16"/>
                                <w:szCs w:val="14"/>
                              </w:rPr>
                            </w:pPr>
                            <w:r w:rsidRPr="00234C76">
                              <w:rPr>
                                <w:rFonts w:ascii="Consolas" w:hAnsi="Consolas"/>
                                <w:sz w:val="16"/>
                                <w:szCs w:val="14"/>
                              </w:rPr>
                              <w:t>"alias": "Assignment Rule",</w:t>
                            </w:r>
                          </w:p>
                          <w:p w14:paraId="04586881" w14:textId="524595F2" w:rsidR="0059150C" w:rsidRDefault="0059150C" w:rsidP="0059150C">
                            <w:pPr>
                              <w:rPr>
                                <w:rFonts w:ascii="Consolas" w:hAnsi="Consolas"/>
                                <w:sz w:val="16"/>
                                <w:szCs w:val="14"/>
                              </w:rPr>
                            </w:pPr>
                            <w:r w:rsidRPr="00234C76">
                              <w:rPr>
                                <w:rFonts w:ascii="Consolas" w:hAnsi="Consolas"/>
                                <w:sz w:val="16"/>
                                <w:szCs w:val="14"/>
                              </w:rPr>
                              <w:t xml:space="preserve">"editable": </w:t>
                            </w:r>
                            <w:r>
                              <w:rPr>
                                <w:rFonts w:ascii="Consolas" w:hAnsi="Consolas"/>
                                <w:sz w:val="16"/>
                                <w:szCs w:val="14"/>
                              </w:rPr>
                              <w:t>true</w:t>
                            </w:r>
                            <w:r w:rsidR="00B60CD9">
                              <w:rPr>
                                <w:rFonts w:ascii="Consolas" w:hAnsi="Consolas"/>
                                <w:sz w:val="16"/>
                                <w:szCs w:val="14"/>
                              </w:rPr>
                              <w:t>,</w:t>
                            </w:r>
                          </w:p>
                          <w:p w14:paraId="52964545" w14:textId="2B0D4BE6" w:rsidR="00B60CD9" w:rsidRDefault="00B60CD9" w:rsidP="0059150C">
                            <w:pPr>
                              <w:rPr>
                                <w:rFonts w:ascii="Consolas" w:hAnsi="Consolas"/>
                                <w:sz w:val="16"/>
                                <w:szCs w:val="14"/>
                              </w:rPr>
                            </w:pPr>
                            <w:r>
                              <w:rPr>
                                <w:rFonts w:ascii="Consolas" w:hAnsi="Consolas"/>
                                <w:sz w:val="16"/>
                                <w:szCs w:val="14"/>
                              </w:rPr>
                              <w:t>.</w:t>
                            </w:r>
                          </w:p>
                          <w:p w14:paraId="38257F03" w14:textId="6B78868A" w:rsidR="00B60CD9" w:rsidRDefault="00B60CD9" w:rsidP="0059150C">
                            <w:pPr>
                              <w:rPr>
                                <w:rFonts w:ascii="Consolas" w:hAnsi="Consolas"/>
                                <w:sz w:val="16"/>
                                <w:szCs w:val="14"/>
                              </w:rPr>
                            </w:pPr>
                            <w:r>
                              <w:rPr>
                                <w:rFonts w:ascii="Consolas" w:hAnsi="Consolas"/>
                                <w:sz w:val="16"/>
                                <w:szCs w:val="14"/>
                              </w:rPr>
                              <w:t>.</w:t>
                            </w:r>
                          </w:p>
                          <w:p w14:paraId="09CE4689" w14:textId="4974A68C" w:rsidR="00B60CD9" w:rsidRPr="00234C76" w:rsidRDefault="00B60CD9" w:rsidP="0059150C">
                            <w:pPr>
                              <w:rPr>
                                <w:rFonts w:ascii="Consolas" w:hAnsi="Consolas"/>
                                <w:sz w:val="16"/>
                                <w:szCs w:val="14"/>
                              </w:rPr>
                            </w:pPr>
                            <w:r>
                              <w:rPr>
                                <w:rFonts w:ascii="Consolas" w:hAnsi="Consolas"/>
                                <w:sz w:val="16"/>
                                <w:szCs w:val="14"/>
                              </w:rPr>
                              <w:t>.</w:t>
                            </w:r>
                          </w:p>
                        </w:txbxContent>
                      </wps:txbx>
                      <wps:bodyPr rot="0" vert="horz" wrap="square" lIns="91440" tIns="45720" rIns="91440" bIns="45720" anchor="t" anchorCtr="0">
                        <a:noAutofit/>
                      </wps:bodyPr>
                    </wps:wsp>
                  </a:graphicData>
                </a:graphic>
              </wp:inline>
            </w:drawing>
          </mc:Choice>
          <mc:Fallback>
            <w:pict>
              <v:shape w14:anchorId="7509A1F0" id="_x0000_s1027" type="#_x0000_t202" style="width:185.9pt;height:15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">
                <v:textbox>
                  <w:txbxContent>
                    <w:p w14:paraId="758D8D51" w14:textId="77777777" w:rsidR="0059150C" w:rsidRPr="00234C76" w:rsidRDefault="0059150C" w:rsidP="0059150C">
                      <w:pPr>
                        <w:rPr>
                          <w:rFonts w:ascii="Consolas" w:hAnsi="Consolas"/>
                          <w:sz w:val="16"/>
                          <w:szCs w:val="14"/>
                        </w:rPr>
                      </w:pPr>
                      <w:r w:rsidRPr="00234C76">
                        <w:rPr>
                          <w:rFonts w:ascii="Consolas" w:hAnsi="Consolas"/>
                          <w:sz w:val="16"/>
                          <w:szCs w:val="14"/>
                        </w:rPr>
                        <w:t>"name": "assignmentrule",</w:t>
                      </w:r>
                    </w:p>
                    <w:p w14:paraId="527354E9" w14:textId="77777777" w:rsidR="0059150C" w:rsidRPr="00234C76" w:rsidRDefault="0059150C" w:rsidP="0059150C">
                      <w:pPr>
                        <w:rPr>
                          <w:rFonts w:ascii="Consolas" w:hAnsi="Consolas"/>
                          <w:sz w:val="16"/>
                          <w:szCs w:val="14"/>
                        </w:rPr>
                      </w:pPr>
                      <w:r w:rsidRPr="00234C76">
                        <w:rPr>
                          <w:rFonts w:ascii="Consolas" w:hAnsi="Consolas"/>
                          <w:sz w:val="16"/>
                          <w:szCs w:val="14"/>
                        </w:rPr>
                        <w:t>"alias": "Assignment Rule",</w:t>
                      </w:r>
                    </w:p>
                    <w:p w14:paraId="04586881" w14:textId="524595F2" w:rsidR="0059150C" w:rsidRDefault="0059150C" w:rsidP="0059150C">
                      <w:pPr>
                        <w:rPr>
                          <w:rFonts w:ascii="Consolas" w:hAnsi="Consolas"/>
                          <w:sz w:val="16"/>
                          <w:szCs w:val="14"/>
                        </w:rPr>
                      </w:pPr>
                      <w:r w:rsidRPr="00234C76">
                        <w:rPr>
                          <w:rFonts w:ascii="Consolas" w:hAnsi="Consolas"/>
                          <w:sz w:val="16"/>
                          <w:szCs w:val="14"/>
                        </w:rPr>
                        <w:t xml:space="preserve">"editable": </w:t>
                      </w:r>
                      <w:r>
                        <w:rPr>
                          <w:rFonts w:ascii="Consolas" w:hAnsi="Consolas"/>
                          <w:sz w:val="16"/>
                          <w:szCs w:val="14"/>
                        </w:rPr>
                        <w:t>true</w:t>
                      </w:r>
                      <w:r w:rsidR="00B60CD9">
                        <w:rPr>
                          <w:rFonts w:ascii="Consolas" w:hAnsi="Consolas"/>
                          <w:sz w:val="16"/>
                          <w:szCs w:val="14"/>
                        </w:rPr>
                        <w:t>,</w:t>
                      </w:r>
                    </w:p>
                    <w:p w14:paraId="52964545" w14:textId="2B0D4BE6" w:rsidR="00B60CD9" w:rsidRDefault="00B60CD9" w:rsidP="0059150C">
                      <w:pPr>
                        <w:rPr>
                          <w:rFonts w:ascii="Consolas" w:hAnsi="Consolas"/>
                          <w:sz w:val="16"/>
                          <w:szCs w:val="14"/>
                        </w:rPr>
                      </w:pPr>
                      <w:r>
                        <w:rPr>
                          <w:rFonts w:ascii="Consolas" w:hAnsi="Consolas"/>
                          <w:sz w:val="16"/>
                          <w:szCs w:val="14"/>
                        </w:rPr>
                        <w:t>.</w:t>
                      </w:r>
                    </w:p>
                    <w:p w14:paraId="38257F03" w14:textId="6B78868A" w:rsidR="00B60CD9" w:rsidRDefault="00B60CD9" w:rsidP="0059150C">
                      <w:pPr>
                        <w:rPr>
                          <w:rFonts w:ascii="Consolas" w:hAnsi="Consolas"/>
                          <w:sz w:val="16"/>
                          <w:szCs w:val="14"/>
                        </w:rPr>
                      </w:pPr>
                      <w:r>
                        <w:rPr>
                          <w:rFonts w:ascii="Consolas" w:hAnsi="Consolas"/>
                          <w:sz w:val="16"/>
                          <w:szCs w:val="14"/>
                        </w:rPr>
                        <w:t>.</w:t>
                      </w:r>
                    </w:p>
                    <w:p w14:paraId="09CE4689" w14:textId="4974A68C" w:rsidR="00B60CD9" w:rsidRPr="00234C76" w:rsidRDefault="00B60CD9" w:rsidP="0059150C">
                      <w:pPr>
                        <w:rPr>
                          <w:rFonts w:ascii="Consolas" w:hAnsi="Consolas"/>
                          <w:sz w:val="16"/>
                          <w:szCs w:val="14"/>
                        </w:rPr>
                      </w:pPr>
                      <w:r>
                        <w:rPr>
                          <w:rFonts w:ascii="Consolas" w:hAnsi="Consolas"/>
                          <w:sz w:val="16"/>
                          <w:szCs w:val="14"/>
                        </w:rPr>
                        <w:t>.</w:t>
                      </w:r>
                    </w:p>
                  </w:txbxContent>
                </v:textbox>
                <w10:anchorlock/>
              </v:shape>
            </w:pict>
          </mc:Fallback>
        </mc:AlternateContent>
      </w:r>
    </w:p>
    <w:p w14:paraId="6F8B25B7" w14:textId="77777777" w:rsidR="00C02AAE" w:rsidRDefault="00C02AAE">
      <w:pPr>
        <w:spacing w:before="0" w:after="200"/>
        <w:rPr>
          <w:rFonts w:ascii="Arial" w:eastAsiaTheme="majorEastAsia" w:hAnsi="Arial" w:cs="Arial"/>
          <w:b/>
          <w:bCs/>
          <w:color w:val="000000" w:themeColor="text1"/>
          <w:szCs w:val="26"/>
        </w:rPr>
      </w:pPr>
      <w:r>
        <w:br w:type="page"/>
      </w:r>
    </w:p>
    <w:p w14:paraId="459F3EA2" w14:textId="6F176503" w:rsidR="00E56F2C" w:rsidRDefault="00E56F2C" w:rsidP="00951AF8">
      <w:pPr>
        <w:pStyle w:val="EsriHeading2"/>
      </w:pPr>
      <w:bookmarkStart w:id="19" w:name="_Toc171683408"/>
      <w:r>
        <w:lastRenderedPageBreak/>
        <w:t>Edit Location</w:t>
      </w:r>
      <w:bookmarkEnd w:id="19"/>
    </w:p>
    <w:p w14:paraId="66C7AB73" w14:textId="43A8BBEA" w:rsidR="00D559C6" w:rsidRDefault="00370BE7" w:rsidP="00D559C6">
      <w:r>
        <w:t>In the “orders” table, there is a unique field “_</w:t>
      </w:r>
      <w:proofErr w:type="spellStart"/>
      <w:r>
        <w:t>editLocation</w:t>
      </w:r>
      <w:proofErr w:type="spellEnd"/>
      <w:r>
        <w:t xml:space="preserve">” that controls whether the </w:t>
      </w:r>
      <w:r w:rsidR="009E0130">
        <w:t>user can edit the physical location of an order point. And what type of edit can be made. Each type can be further divided by order type.</w:t>
      </w:r>
    </w:p>
    <w:p w14:paraId="6E79AEE6" w14:textId="28E26D5A" w:rsidR="0079145B" w:rsidRDefault="0079145B" w:rsidP="0079145B">
      <w:pPr>
        <w:pStyle w:val="ListParagraph"/>
        <w:numPr>
          <w:ilvl w:val="0"/>
          <w:numId w:val="25"/>
        </w:numPr>
      </w:pPr>
      <w:r>
        <w:t>“map”</w:t>
      </w:r>
    </w:p>
    <w:p w14:paraId="1189D8D6" w14:textId="6C2C4356" w:rsidR="00551718" w:rsidRDefault="00551718" w:rsidP="00551718">
      <w:pPr>
        <w:pStyle w:val="ListParagraph"/>
        <w:numPr>
          <w:ilvl w:val="1"/>
          <w:numId w:val="25"/>
        </w:numPr>
      </w:pPr>
      <w:r>
        <w:t>If set to true, user will have option of moving order location by clicking on the map.</w:t>
      </w:r>
    </w:p>
    <w:p w14:paraId="203433D3" w14:textId="79202B61" w:rsidR="0079145B" w:rsidRDefault="0079145B" w:rsidP="0079145B">
      <w:pPr>
        <w:pStyle w:val="ListParagraph"/>
        <w:numPr>
          <w:ilvl w:val="0"/>
          <w:numId w:val="25"/>
        </w:numPr>
      </w:pPr>
      <w:r>
        <w:t>“list”</w:t>
      </w:r>
    </w:p>
    <w:p w14:paraId="622D333A" w14:textId="2475D053" w:rsidR="00551718" w:rsidRDefault="00551718" w:rsidP="00551718">
      <w:pPr>
        <w:pStyle w:val="ListParagraph"/>
        <w:numPr>
          <w:ilvl w:val="1"/>
          <w:numId w:val="25"/>
        </w:numPr>
      </w:pPr>
      <w:r>
        <w:t>If set to true, user will have option to choose from a list of locations and can select to move order to that point.</w:t>
      </w:r>
    </w:p>
    <w:p w14:paraId="56C5B6A0" w14:textId="40546334" w:rsidR="00551718" w:rsidRPr="00D559C6" w:rsidRDefault="0073786B" w:rsidP="00551718">
      <w:pPr>
        <w:pStyle w:val="ListParagraph"/>
        <w:numPr>
          <w:ilvl w:val="1"/>
          <w:numId w:val="25"/>
        </w:numPr>
      </w:pPr>
      <w:r>
        <w:t>The MDM_Locations feature service must also have points for the list to be populated.</w:t>
      </w:r>
    </w:p>
    <w:p w14:paraId="4CF92F04" w14:textId="273E3ADF" w:rsidR="00553796" w:rsidRDefault="00553796" w:rsidP="00553796"/>
    <w:p w14:paraId="1965488B" w14:textId="2F28B5A1" w:rsidR="003F689D" w:rsidRDefault="003F689D" w:rsidP="0073786B">
      <w:pPr>
        <w:jc w:val="center"/>
      </w:pPr>
      <w:r>
        <w:rPr>
          <w:noProof/>
        </w:rPr>
        <mc:AlternateContent>
          <mc:Choice Requires="wps">
            <w:drawing>
              <wp:inline distT="0" distB="0" distL="0" distR="0" wp14:anchorId="4588112B" wp14:editId="3E33BBD9">
                <wp:extent cx="2607973" cy="3267986"/>
                <wp:effectExtent l="0" t="0" r="20955" b="2794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7973" cy="3267986"/>
                        </a:xfrm>
                        <a:prstGeom prst="rect">
                          <a:avLst/>
                        </a:prstGeom>
                        <a:solidFill>
                          <a:srgbClr val="FFFFFF"/>
                        </a:solidFill>
                        <a:ln w="9525">
                          <a:solidFill>
                            <a:srgbClr val="000000"/>
                          </a:solidFill>
                          <a:miter lim="800000"/>
                          <a:headEnd/>
                          <a:tailEnd/>
                        </a:ln>
                      </wps:spPr>
                      <wps:txbx>
                        <w:txbxContent>
                          <w:tbl>
                            <w:tblPr>
                              <w:tblW w:w="0" w:type="auto"/>
                              <w:tblInd w:w="-150" w:type="dxa"/>
                              <w:shd w:val="clear" w:color="auto" w:fill="FFFFFF"/>
                              <w:tblCellMar>
                                <w:top w:w="15" w:type="dxa"/>
                                <w:left w:w="15" w:type="dxa"/>
                                <w:bottom w:w="15" w:type="dxa"/>
                                <w:right w:w="15" w:type="dxa"/>
                              </w:tblCellMar>
                              <w:tblLook w:val="04A0" w:firstRow="1" w:lastRow="0" w:firstColumn="1" w:lastColumn="0" w:noHBand="0" w:noVBand="1"/>
                            </w:tblPr>
                            <w:tblGrid>
                              <w:gridCol w:w="750"/>
                              <w:gridCol w:w="2692"/>
                            </w:tblGrid>
                            <w:tr w:rsidR="003F689D" w:rsidRPr="003F689D" w14:paraId="50F65997" w14:textId="77777777" w:rsidTr="00304D4A">
                              <w:tc>
                                <w:tcPr>
                                  <w:tcW w:w="750" w:type="dxa"/>
                                  <w:shd w:val="clear" w:color="auto" w:fill="FFFFFF"/>
                                  <w:noWrap/>
                                  <w:tcMar>
                                    <w:top w:w="0" w:type="dxa"/>
                                    <w:left w:w="150" w:type="dxa"/>
                                    <w:bottom w:w="0" w:type="dxa"/>
                                    <w:right w:w="150" w:type="dxa"/>
                                  </w:tcMar>
                                  <w:hideMark/>
                                </w:tcPr>
                                <w:p w14:paraId="400E48F1" w14:textId="77777777" w:rsidR="003F689D" w:rsidRPr="003F689D" w:rsidRDefault="003F689D" w:rsidP="003F689D">
                                  <w:pPr>
                                    <w:spacing w:before="0" w:after="0" w:line="300" w:lineRule="atLeast"/>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tcPr>
                                <w:p w14:paraId="20914245"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"name": "_editLocation",</w:t>
                                  </w:r>
                                </w:p>
                                <w:p w14:paraId="7FA8171F"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"alias": "Location",</w:t>
                                  </w:r>
                                </w:p>
                                <w:p w14:paraId="6E8BFA18"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"editableType": {</w:t>
                                  </w:r>
                                </w:p>
                                <w:p w14:paraId="0B06520C"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"byRowField": {</w:t>
                                  </w:r>
                                </w:p>
                                <w:p w14:paraId="0C865C6C"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 xml:space="preserve">  "stoptype": {</w:t>
                                  </w:r>
                                </w:p>
                                <w:p w14:paraId="19944858"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"map": {</w:t>
                                  </w:r>
                                </w:p>
                                <w:p w14:paraId="68A818C8"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 xml:space="preserve">  "Delivery": true,</w:t>
                                  </w:r>
                                </w:p>
                                <w:p w14:paraId="13CB8F12"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 xml:space="preserve">  "Pickup": false</w:t>
                                  </w:r>
                                </w:p>
                                <w:p w14:paraId="033C53EC"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w:t>
                                  </w:r>
                                </w:p>
                                <w:p w14:paraId="3C6C48EB"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"list": {</w:t>
                                  </w:r>
                                </w:p>
                                <w:p w14:paraId="21364474"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 xml:space="preserve">  "Delivery": true,</w:t>
                                  </w:r>
                                </w:p>
                                <w:p w14:paraId="39ECE1E5"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 xml:space="preserve">  "Pickup": false</w:t>
                                  </w:r>
                                </w:p>
                                <w:p w14:paraId="4FA2DA2B"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w:t>
                                  </w:r>
                                </w:p>
                                <w:p w14:paraId="35988481"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 xml:space="preserve">  },</w:t>
                                  </w:r>
                                </w:p>
                                <w:p w14:paraId="37201D62"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 xml:space="preserve">  "default": true</w:t>
                                  </w:r>
                                </w:p>
                                <w:p w14:paraId="6C4E2FC0" w14:textId="5E4699AC" w:rsidR="003F689D"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w:t>
                                  </w:r>
                                </w:p>
                                <w:p w14:paraId="558236D2" w14:textId="77777777" w:rsidR="00166F0C" w:rsidRDefault="00166F0C" w:rsidP="00304D4A">
                                  <w:pPr>
                                    <w:spacing w:before="0" w:after="0" w:line="300" w:lineRule="atLeast"/>
                                    <w:rPr>
                                      <w:rFonts w:ascii="Consolas" w:eastAsia="Times New Roman" w:hAnsi="Consolas" w:cs="Segoe UI"/>
                                      <w:color w:val="24292E"/>
                                      <w:sz w:val="16"/>
                                      <w:szCs w:val="16"/>
                                    </w:rPr>
                                  </w:pPr>
                                </w:p>
                                <w:p w14:paraId="130271B8" w14:textId="77777777" w:rsidR="00B60CD9" w:rsidRDefault="00B60CD9" w:rsidP="00304D4A">
                                  <w:pPr>
                                    <w:spacing w:before="0" w:after="0" w:line="300" w:lineRule="atLeast"/>
                                    <w:rPr>
                                      <w:rFonts w:ascii="Consolas" w:eastAsia="Times New Roman" w:hAnsi="Consolas" w:cs="Segoe UI"/>
                                      <w:color w:val="24292E"/>
                                      <w:sz w:val="16"/>
                                      <w:szCs w:val="16"/>
                                    </w:rPr>
                                  </w:pPr>
                                  <w:r>
                                    <w:rPr>
                                      <w:rFonts w:ascii="Consolas" w:eastAsia="Times New Roman" w:hAnsi="Consolas" w:cs="Segoe UI"/>
                                      <w:color w:val="24292E"/>
                                      <w:sz w:val="16"/>
                                      <w:szCs w:val="16"/>
                                    </w:rPr>
                                    <w:t>.</w:t>
                                  </w:r>
                                </w:p>
                                <w:p w14:paraId="03157444" w14:textId="77777777" w:rsidR="00B60CD9" w:rsidRDefault="00B60CD9" w:rsidP="00304D4A">
                                  <w:pPr>
                                    <w:spacing w:before="0" w:after="0" w:line="300" w:lineRule="atLeast"/>
                                    <w:rPr>
                                      <w:rFonts w:ascii="Consolas" w:eastAsia="Times New Roman" w:hAnsi="Consolas" w:cs="Segoe UI"/>
                                      <w:color w:val="24292E"/>
                                      <w:sz w:val="16"/>
                                      <w:szCs w:val="16"/>
                                    </w:rPr>
                                  </w:pPr>
                                  <w:r>
                                    <w:rPr>
                                      <w:rFonts w:ascii="Consolas" w:eastAsia="Times New Roman" w:hAnsi="Consolas" w:cs="Segoe UI"/>
                                      <w:color w:val="24292E"/>
                                      <w:sz w:val="16"/>
                                      <w:szCs w:val="16"/>
                                    </w:rPr>
                                    <w:t>.</w:t>
                                  </w:r>
                                </w:p>
                                <w:p w14:paraId="7F112CF3" w14:textId="7DE631E7" w:rsidR="00B60CD9" w:rsidRPr="003F689D" w:rsidRDefault="00B60CD9" w:rsidP="00304D4A">
                                  <w:pPr>
                                    <w:spacing w:before="0" w:after="0" w:line="300" w:lineRule="atLeast"/>
                                    <w:rPr>
                                      <w:rFonts w:ascii="Consolas" w:eastAsia="Times New Roman" w:hAnsi="Consolas" w:cs="Segoe UI"/>
                                      <w:color w:val="24292E"/>
                                      <w:sz w:val="16"/>
                                      <w:szCs w:val="16"/>
                                    </w:rPr>
                                  </w:pPr>
                                </w:p>
                              </w:tc>
                            </w:tr>
                            <w:tr w:rsidR="003F689D" w:rsidRPr="003F689D" w14:paraId="5D6EDB04" w14:textId="77777777" w:rsidTr="00304D4A">
                              <w:tc>
                                <w:tcPr>
                                  <w:tcW w:w="750" w:type="dxa"/>
                                  <w:shd w:val="clear" w:color="auto" w:fill="FFFFFF"/>
                                  <w:noWrap/>
                                  <w:tcMar>
                                    <w:top w:w="0" w:type="dxa"/>
                                    <w:left w:w="150" w:type="dxa"/>
                                    <w:bottom w:w="0" w:type="dxa"/>
                                    <w:right w:w="150" w:type="dxa"/>
                                  </w:tcMar>
                                  <w:hideMark/>
                                </w:tcPr>
                                <w:p w14:paraId="15D7E4AD"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166C8D21" w14:textId="7DC19777"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1F83229A" w14:textId="77777777" w:rsidTr="00304D4A">
                              <w:tc>
                                <w:tcPr>
                                  <w:tcW w:w="750" w:type="dxa"/>
                                  <w:shd w:val="clear" w:color="auto" w:fill="FFFFFF"/>
                                  <w:noWrap/>
                                  <w:tcMar>
                                    <w:top w:w="0" w:type="dxa"/>
                                    <w:left w:w="150" w:type="dxa"/>
                                    <w:bottom w:w="0" w:type="dxa"/>
                                    <w:right w:w="150" w:type="dxa"/>
                                  </w:tcMar>
                                  <w:hideMark/>
                                </w:tcPr>
                                <w:p w14:paraId="00D512DB"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09410C57" w14:textId="06DCBB60"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49B868FA" w14:textId="77777777" w:rsidTr="00304D4A">
                              <w:tc>
                                <w:tcPr>
                                  <w:tcW w:w="750" w:type="dxa"/>
                                  <w:shd w:val="clear" w:color="auto" w:fill="FFFFFF"/>
                                  <w:noWrap/>
                                  <w:tcMar>
                                    <w:top w:w="0" w:type="dxa"/>
                                    <w:left w:w="150" w:type="dxa"/>
                                    <w:bottom w:w="0" w:type="dxa"/>
                                    <w:right w:w="150" w:type="dxa"/>
                                  </w:tcMar>
                                  <w:hideMark/>
                                </w:tcPr>
                                <w:p w14:paraId="04D32762"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339A83A0" w14:textId="5D0D1130"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00858D1F" w14:textId="77777777" w:rsidTr="00304D4A">
                              <w:tc>
                                <w:tcPr>
                                  <w:tcW w:w="750" w:type="dxa"/>
                                  <w:shd w:val="clear" w:color="auto" w:fill="FFFFFF"/>
                                  <w:noWrap/>
                                  <w:tcMar>
                                    <w:top w:w="0" w:type="dxa"/>
                                    <w:left w:w="150" w:type="dxa"/>
                                    <w:bottom w:w="0" w:type="dxa"/>
                                    <w:right w:w="150" w:type="dxa"/>
                                  </w:tcMar>
                                  <w:hideMark/>
                                </w:tcPr>
                                <w:p w14:paraId="42A02AD4"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1597EDAC" w14:textId="59594AEF"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5B1AE617" w14:textId="77777777" w:rsidTr="00304D4A">
                              <w:tc>
                                <w:tcPr>
                                  <w:tcW w:w="750" w:type="dxa"/>
                                  <w:shd w:val="clear" w:color="auto" w:fill="FFFFFF"/>
                                  <w:noWrap/>
                                  <w:tcMar>
                                    <w:top w:w="0" w:type="dxa"/>
                                    <w:left w:w="150" w:type="dxa"/>
                                    <w:bottom w:w="0" w:type="dxa"/>
                                    <w:right w:w="150" w:type="dxa"/>
                                  </w:tcMar>
                                  <w:hideMark/>
                                </w:tcPr>
                                <w:p w14:paraId="1E838321"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364A4A8D" w14:textId="519C8D43"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24E09867" w14:textId="77777777" w:rsidTr="00304D4A">
                              <w:tc>
                                <w:tcPr>
                                  <w:tcW w:w="750" w:type="dxa"/>
                                  <w:shd w:val="clear" w:color="auto" w:fill="FFFFFF"/>
                                  <w:noWrap/>
                                  <w:tcMar>
                                    <w:top w:w="0" w:type="dxa"/>
                                    <w:left w:w="150" w:type="dxa"/>
                                    <w:bottom w:w="0" w:type="dxa"/>
                                    <w:right w:w="150" w:type="dxa"/>
                                  </w:tcMar>
                                  <w:hideMark/>
                                </w:tcPr>
                                <w:p w14:paraId="31F9E0DD"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5A345653" w14:textId="7DE42664"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4970EFF7" w14:textId="77777777" w:rsidTr="00304D4A">
                              <w:tc>
                                <w:tcPr>
                                  <w:tcW w:w="750" w:type="dxa"/>
                                  <w:shd w:val="clear" w:color="auto" w:fill="FFFFFF"/>
                                  <w:noWrap/>
                                  <w:tcMar>
                                    <w:top w:w="0" w:type="dxa"/>
                                    <w:left w:w="150" w:type="dxa"/>
                                    <w:bottom w:w="0" w:type="dxa"/>
                                    <w:right w:w="150" w:type="dxa"/>
                                  </w:tcMar>
                                  <w:hideMark/>
                                </w:tcPr>
                                <w:p w14:paraId="5743709F"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51446F5C" w14:textId="34A1CF7A"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0DF511E1" w14:textId="77777777" w:rsidTr="00304D4A">
                              <w:tc>
                                <w:tcPr>
                                  <w:tcW w:w="750" w:type="dxa"/>
                                  <w:shd w:val="clear" w:color="auto" w:fill="FFFFFF"/>
                                  <w:noWrap/>
                                  <w:tcMar>
                                    <w:top w:w="0" w:type="dxa"/>
                                    <w:left w:w="150" w:type="dxa"/>
                                    <w:bottom w:w="0" w:type="dxa"/>
                                    <w:right w:w="150" w:type="dxa"/>
                                  </w:tcMar>
                                  <w:hideMark/>
                                </w:tcPr>
                                <w:p w14:paraId="0CB2C4E1"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41379FAA" w14:textId="3EA14C9E"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11F177D1" w14:textId="77777777" w:rsidTr="00304D4A">
                              <w:tc>
                                <w:tcPr>
                                  <w:tcW w:w="750" w:type="dxa"/>
                                  <w:shd w:val="clear" w:color="auto" w:fill="FFFFFF"/>
                                  <w:noWrap/>
                                  <w:tcMar>
                                    <w:top w:w="0" w:type="dxa"/>
                                    <w:left w:w="150" w:type="dxa"/>
                                    <w:bottom w:w="0" w:type="dxa"/>
                                    <w:right w:w="150" w:type="dxa"/>
                                  </w:tcMar>
                                  <w:hideMark/>
                                </w:tcPr>
                                <w:p w14:paraId="0DBBA568"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72C530E3" w14:textId="4D05264F"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78C6AD58" w14:textId="77777777" w:rsidTr="00304D4A">
                              <w:tc>
                                <w:tcPr>
                                  <w:tcW w:w="750" w:type="dxa"/>
                                  <w:shd w:val="clear" w:color="auto" w:fill="FFFFFF"/>
                                  <w:noWrap/>
                                  <w:tcMar>
                                    <w:top w:w="0" w:type="dxa"/>
                                    <w:left w:w="150" w:type="dxa"/>
                                    <w:bottom w:w="0" w:type="dxa"/>
                                    <w:right w:w="150" w:type="dxa"/>
                                  </w:tcMar>
                                  <w:hideMark/>
                                </w:tcPr>
                                <w:p w14:paraId="778E506F"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29B0A56A" w14:textId="599B8787"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75DCE627" w14:textId="77777777" w:rsidTr="00304D4A">
                              <w:tc>
                                <w:tcPr>
                                  <w:tcW w:w="750" w:type="dxa"/>
                                  <w:shd w:val="clear" w:color="auto" w:fill="FFFFFF"/>
                                  <w:noWrap/>
                                  <w:tcMar>
                                    <w:top w:w="0" w:type="dxa"/>
                                    <w:left w:w="150" w:type="dxa"/>
                                    <w:bottom w:w="0" w:type="dxa"/>
                                    <w:right w:w="150" w:type="dxa"/>
                                  </w:tcMar>
                                  <w:hideMark/>
                                </w:tcPr>
                                <w:p w14:paraId="78F50100"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6A345CE6" w14:textId="3EAB3649"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6FE3049E" w14:textId="77777777" w:rsidTr="00304D4A">
                              <w:tc>
                                <w:tcPr>
                                  <w:tcW w:w="750" w:type="dxa"/>
                                  <w:shd w:val="clear" w:color="auto" w:fill="FFFFFF"/>
                                  <w:noWrap/>
                                  <w:tcMar>
                                    <w:top w:w="0" w:type="dxa"/>
                                    <w:left w:w="150" w:type="dxa"/>
                                    <w:bottom w:w="0" w:type="dxa"/>
                                    <w:right w:w="150" w:type="dxa"/>
                                  </w:tcMar>
                                  <w:hideMark/>
                                </w:tcPr>
                                <w:p w14:paraId="36765703"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74F4D6D8" w14:textId="494E6C1B"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5FA64D99" w14:textId="77777777" w:rsidTr="00304D4A">
                              <w:tc>
                                <w:tcPr>
                                  <w:tcW w:w="750" w:type="dxa"/>
                                  <w:shd w:val="clear" w:color="auto" w:fill="FFFFFF"/>
                                  <w:noWrap/>
                                  <w:tcMar>
                                    <w:top w:w="0" w:type="dxa"/>
                                    <w:left w:w="150" w:type="dxa"/>
                                    <w:bottom w:w="0" w:type="dxa"/>
                                    <w:right w:w="150" w:type="dxa"/>
                                  </w:tcMar>
                                  <w:hideMark/>
                                </w:tcPr>
                                <w:p w14:paraId="73350DD1"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556004D5" w14:textId="60961CA0"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5B5D50D8" w14:textId="77777777" w:rsidTr="00304D4A">
                              <w:tc>
                                <w:tcPr>
                                  <w:tcW w:w="750" w:type="dxa"/>
                                  <w:shd w:val="clear" w:color="auto" w:fill="FFFFFF"/>
                                  <w:noWrap/>
                                  <w:tcMar>
                                    <w:top w:w="0" w:type="dxa"/>
                                    <w:left w:w="150" w:type="dxa"/>
                                    <w:bottom w:w="0" w:type="dxa"/>
                                    <w:right w:w="150" w:type="dxa"/>
                                  </w:tcMar>
                                  <w:hideMark/>
                                </w:tcPr>
                                <w:p w14:paraId="09FBC7D8"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1B2E541B" w14:textId="79D517A3"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31B048BA" w14:textId="77777777" w:rsidTr="00304D4A">
                              <w:tc>
                                <w:tcPr>
                                  <w:tcW w:w="750" w:type="dxa"/>
                                  <w:shd w:val="clear" w:color="auto" w:fill="FFFFFF"/>
                                  <w:noWrap/>
                                  <w:tcMar>
                                    <w:top w:w="0" w:type="dxa"/>
                                    <w:left w:w="150" w:type="dxa"/>
                                    <w:bottom w:w="0" w:type="dxa"/>
                                    <w:right w:w="150" w:type="dxa"/>
                                  </w:tcMar>
                                  <w:hideMark/>
                                </w:tcPr>
                                <w:p w14:paraId="25F361C9"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04FB2467" w14:textId="7EF8CF88" w:rsidR="003F689D" w:rsidRPr="003F689D" w:rsidRDefault="003F689D" w:rsidP="00A341B4">
                                  <w:pPr>
                                    <w:spacing w:before="0" w:after="0" w:line="300" w:lineRule="atLeast"/>
                                    <w:rPr>
                                      <w:rFonts w:ascii="Consolas" w:eastAsia="Times New Roman" w:hAnsi="Consolas" w:cs="Segoe UI"/>
                                      <w:color w:val="24292E"/>
                                      <w:sz w:val="18"/>
                                      <w:szCs w:val="18"/>
                                    </w:rPr>
                                  </w:pPr>
                                </w:p>
                              </w:tc>
                            </w:tr>
                          </w:tbl>
                          <w:p w14:paraId="31569DB0" w14:textId="61BA3CCF" w:rsidR="003F689D" w:rsidRDefault="0073786B">
                            <w:r>
                              <w:t xml:space="preserve"> </w:t>
                            </w:r>
                          </w:p>
                        </w:txbxContent>
                      </wps:txbx>
                      <wps:bodyPr rot="0" vert="horz" wrap="square" lIns="91440" tIns="45720" rIns="91440" bIns="45720" anchor="t" anchorCtr="0">
                        <a:noAutofit/>
                      </wps:bodyPr>
                    </wps:wsp>
                  </a:graphicData>
                </a:graphic>
              </wp:inline>
            </w:drawing>
          </mc:Choice>
          <mc:Fallback>
            <w:pict>
              <v:shape w14:anchorId="4588112B" id="_x0000_s1028" type="#_x0000_t202" style="width:205.35pt;height:25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">
                <v:textbox>
                  <w:txbxContent>
                    <w:tbl>
                      <w:tblPr>
                        <w:tblW w:w="0" w:type="auto"/>
                        <w:tblInd w:w="-150" w:type="dxa"/>
                        <w:shd w:val="clear" w:color="auto" w:fill="FFFFFF"/>
                        <w:tblCellMar>
                          <w:top w:w="15" w:type="dxa"/>
                          <w:left w:w="15" w:type="dxa"/>
                          <w:bottom w:w="15" w:type="dxa"/>
                          <w:right w:w="15" w:type="dxa"/>
                        </w:tblCellMar>
                        <w:tblLook w:val="04A0" w:firstRow="1" w:lastRow="0" w:firstColumn="1" w:lastColumn="0" w:noHBand="0" w:noVBand="1"/>
                      </w:tblPr>
                      <w:tblGrid>
                        <w:gridCol w:w="750"/>
                        <w:gridCol w:w="2692"/>
                      </w:tblGrid>
                      <w:tr w:rsidR="003F689D" w:rsidRPr="003F689D" w14:paraId="50F65997" w14:textId="77777777" w:rsidTr="00304D4A">
                        <w:tc>
                          <w:tcPr>
                            <w:tcW w:w="750" w:type="dxa"/>
                            <w:shd w:val="clear" w:color="auto" w:fill="FFFFFF"/>
                            <w:noWrap/>
                            <w:tcMar>
                              <w:top w:w="0" w:type="dxa"/>
                              <w:left w:w="150" w:type="dxa"/>
                              <w:bottom w:w="0" w:type="dxa"/>
                              <w:right w:w="150" w:type="dxa"/>
                            </w:tcMar>
                            <w:hideMark/>
                          </w:tcPr>
                          <w:p w14:paraId="400E48F1" w14:textId="77777777" w:rsidR="003F689D" w:rsidRPr="003F689D" w:rsidRDefault="003F689D" w:rsidP="003F689D">
                            <w:pPr>
                              <w:spacing w:before="0" w:after="0" w:line="300" w:lineRule="atLeast"/>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tcPr>
                          <w:p w14:paraId="20914245"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"name": "_editLocation",</w:t>
                            </w:r>
                          </w:p>
                          <w:p w14:paraId="7FA8171F"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"alias": "Location",</w:t>
                            </w:r>
                          </w:p>
                          <w:p w14:paraId="6E8BFA18"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"editableType": {</w:t>
                            </w:r>
                          </w:p>
                          <w:p w14:paraId="0B06520C"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"byRowField": {</w:t>
                            </w:r>
                          </w:p>
                          <w:p w14:paraId="0C865C6C"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 xml:space="preserve">  "stoptype": {</w:t>
                            </w:r>
                          </w:p>
                          <w:p w14:paraId="19944858"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"map": {</w:t>
                            </w:r>
                          </w:p>
                          <w:p w14:paraId="68A818C8"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 xml:space="preserve">  "Delivery": true,</w:t>
                            </w:r>
                          </w:p>
                          <w:p w14:paraId="13CB8F12"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 xml:space="preserve">  "Pickup": false</w:t>
                            </w:r>
                          </w:p>
                          <w:p w14:paraId="033C53EC"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w:t>
                            </w:r>
                          </w:p>
                          <w:p w14:paraId="3C6C48EB"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"list": {</w:t>
                            </w:r>
                          </w:p>
                          <w:p w14:paraId="21364474"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 xml:space="preserve">  "Delivery": true,</w:t>
                            </w:r>
                          </w:p>
                          <w:p w14:paraId="39ECE1E5"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 xml:space="preserve">  "Pickup": false</w:t>
                            </w:r>
                          </w:p>
                          <w:p w14:paraId="4FA2DA2B"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w:t>
                            </w:r>
                          </w:p>
                          <w:p w14:paraId="35988481"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 xml:space="preserve">  },</w:t>
                            </w:r>
                          </w:p>
                          <w:p w14:paraId="37201D62"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 xml:space="preserve">  "default": true</w:t>
                            </w:r>
                          </w:p>
                          <w:p w14:paraId="6C4E2FC0" w14:textId="5E4699AC" w:rsidR="003F689D"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w:t>
                            </w:r>
                          </w:p>
                          <w:p w14:paraId="558236D2" w14:textId="77777777" w:rsidR="00166F0C" w:rsidRDefault="00166F0C" w:rsidP="00304D4A">
                            <w:pPr>
                              <w:spacing w:before="0" w:after="0" w:line="300" w:lineRule="atLeast"/>
                              <w:rPr>
                                <w:rFonts w:ascii="Consolas" w:eastAsia="Times New Roman" w:hAnsi="Consolas" w:cs="Segoe UI"/>
                                <w:color w:val="24292E"/>
                                <w:sz w:val="16"/>
                                <w:szCs w:val="16"/>
                              </w:rPr>
                            </w:pPr>
                          </w:p>
                          <w:p w14:paraId="130271B8" w14:textId="77777777" w:rsidR="00B60CD9" w:rsidRDefault="00B60CD9" w:rsidP="00304D4A">
                            <w:pPr>
                              <w:spacing w:before="0" w:after="0" w:line="300" w:lineRule="atLeast"/>
                              <w:rPr>
                                <w:rFonts w:ascii="Consolas" w:eastAsia="Times New Roman" w:hAnsi="Consolas" w:cs="Segoe UI"/>
                                <w:color w:val="24292E"/>
                                <w:sz w:val="16"/>
                                <w:szCs w:val="16"/>
                              </w:rPr>
                            </w:pPr>
                            <w:r>
                              <w:rPr>
                                <w:rFonts w:ascii="Consolas" w:eastAsia="Times New Roman" w:hAnsi="Consolas" w:cs="Segoe UI"/>
                                <w:color w:val="24292E"/>
                                <w:sz w:val="16"/>
                                <w:szCs w:val="16"/>
                              </w:rPr>
                              <w:t>.</w:t>
                            </w:r>
                          </w:p>
                          <w:p w14:paraId="03157444" w14:textId="77777777" w:rsidR="00B60CD9" w:rsidRDefault="00B60CD9" w:rsidP="00304D4A">
                            <w:pPr>
                              <w:spacing w:before="0" w:after="0" w:line="300" w:lineRule="atLeast"/>
                              <w:rPr>
                                <w:rFonts w:ascii="Consolas" w:eastAsia="Times New Roman" w:hAnsi="Consolas" w:cs="Segoe UI"/>
                                <w:color w:val="24292E"/>
                                <w:sz w:val="16"/>
                                <w:szCs w:val="16"/>
                              </w:rPr>
                            </w:pPr>
                            <w:r>
                              <w:rPr>
                                <w:rFonts w:ascii="Consolas" w:eastAsia="Times New Roman" w:hAnsi="Consolas" w:cs="Segoe UI"/>
                                <w:color w:val="24292E"/>
                                <w:sz w:val="16"/>
                                <w:szCs w:val="16"/>
                              </w:rPr>
                              <w:t>.</w:t>
                            </w:r>
                          </w:p>
                          <w:p w14:paraId="7F112CF3" w14:textId="7DE631E7" w:rsidR="00B60CD9" w:rsidRPr="003F689D" w:rsidRDefault="00B60CD9" w:rsidP="00304D4A">
                            <w:pPr>
                              <w:spacing w:before="0" w:after="0" w:line="300" w:lineRule="atLeast"/>
                              <w:rPr>
                                <w:rFonts w:ascii="Consolas" w:eastAsia="Times New Roman" w:hAnsi="Consolas" w:cs="Segoe UI"/>
                                <w:color w:val="24292E"/>
                                <w:sz w:val="16"/>
                                <w:szCs w:val="16"/>
                              </w:rPr>
                            </w:pPr>
                          </w:p>
                        </w:tc>
                      </w:tr>
                      <w:tr w:rsidR="003F689D" w:rsidRPr="003F689D" w14:paraId="5D6EDB04" w14:textId="77777777" w:rsidTr="00304D4A">
                        <w:tc>
                          <w:tcPr>
                            <w:tcW w:w="750" w:type="dxa"/>
                            <w:shd w:val="clear" w:color="auto" w:fill="FFFFFF"/>
                            <w:noWrap/>
                            <w:tcMar>
                              <w:top w:w="0" w:type="dxa"/>
                              <w:left w:w="150" w:type="dxa"/>
                              <w:bottom w:w="0" w:type="dxa"/>
                              <w:right w:w="150" w:type="dxa"/>
                            </w:tcMar>
                            <w:hideMark/>
                          </w:tcPr>
                          <w:p w14:paraId="15D7E4AD"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166C8D21" w14:textId="7DC19777"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1F83229A" w14:textId="77777777" w:rsidTr="00304D4A">
                        <w:tc>
                          <w:tcPr>
                            <w:tcW w:w="750" w:type="dxa"/>
                            <w:shd w:val="clear" w:color="auto" w:fill="FFFFFF"/>
                            <w:noWrap/>
                            <w:tcMar>
                              <w:top w:w="0" w:type="dxa"/>
                              <w:left w:w="150" w:type="dxa"/>
                              <w:bottom w:w="0" w:type="dxa"/>
                              <w:right w:w="150" w:type="dxa"/>
                            </w:tcMar>
                            <w:hideMark/>
                          </w:tcPr>
                          <w:p w14:paraId="00D512DB"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09410C57" w14:textId="06DCBB60"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49B868FA" w14:textId="77777777" w:rsidTr="00304D4A">
                        <w:tc>
                          <w:tcPr>
                            <w:tcW w:w="750" w:type="dxa"/>
                            <w:shd w:val="clear" w:color="auto" w:fill="FFFFFF"/>
                            <w:noWrap/>
                            <w:tcMar>
                              <w:top w:w="0" w:type="dxa"/>
                              <w:left w:w="150" w:type="dxa"/>
                              <w:bottom w:w="0" w:type="dxa"/>
                              <w:right w:w="150" w:type="dxa"/>
                            </w:tcMar>
                            <w:hideMark/>
                          </w:tcPr>
                          <w:p w14:paraId="04D32762"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339A83A0" w14:textId="5D0D1130"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00858D1F" w14:textId="77777777" w:rsidTr="00304D4A">
                        <w:tc>
                          <w:tcPr>
                            <w:tcW w:w="750" w:type="dxa"/>
                            <w:shd w:val="clear" w:color="auto" w:fill="FFFFFF"/>
                            <w:noWrap/>
                            <w:tcMar>
                              <w:top w:w="0" w:type="dxa"/>
                              <w:left w:w="150" w:type="dxa"/>
                              <w:bottom w:w="0" w:type="dxa"/>
                              <w:right w:w="150" w:type="dxa"/>
                            </w:tcMar>
                            <w:hideMark/>
                          </w:tcPr>
                          <w:p w14:paraId="42A02AD4"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1597EDAC" w14:textId="59594AEF"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5B1AE617" w14:textId="77777777" w:rsidTr="00304D4A">
                        <w:tc>
                          <w:tcPr>
                            <w:tcW w:w="750" w:type="dxa"/>
                            <w:shd w:val="clear" w:color="auto" w:fill="FFFFFF"/>
                            <w:noWrap/>
                            <w:tcMar>
                              <w:top w:w="0" w:type="dxa"/>
                              <w:left w:w="150" w:type="dxa"/>
                              <w:bottom w:w="0" w:type="dxa"/>
                              <w:right w:w="150" w:type="dxa"/>
                            </w:tcMar>
                            <w:hideMark/>
                          </w:tcPr>
                          <w:p w14:paraId="1E838321"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364A4A8D" w14:textId="519C8D43"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24E09867" w14:textId="77777777" w:rsidTr="00304D4A">
                        <w:tc>
                          <w:tcPr>
                            <w:tcW w:w="750" w:type="dxa"/>
                            <w:shd w:val="clear" w:color="auto" w:fill="FFFFFF"/>
                            <w:noWrap/>
                            <w:tcMar>
                              <w:top w:w="0" w:type="dxa"/>
                              <w:left w:w="150" w:type="dxa"/>
                              <w:bottom w:w="0" w:type="dxa"/>
                              <w:right w:w="150" w:type="dxa"/>
                            </w:tcMar>
                            <w:hideMark/>
                          </w:tcPr>
                          <w:p w14:paraId="31F9E0DD"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5A345653" w14:textId="7DE42664"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4970EFF7" w14:textId="77777777" w:rsidTr="00304D4A">
                        <w:tc>
                          <w:tcPr>
                            <w:tcW w:w="750" w:type="dxa"/>
                            <w:shd w:val="clear" w:color="auto" w:fill="FFFFFF"/>
                            <w:noWrap/>
                            <w:tcMar>
                              <w:top w:w="0" w:type="dxa"/>
                              <w:left w:w="150" w:type="dxa"/>
                              <w:bottom w:w="0" w:type="dxa"/>
                              <w:right w:w="150" w:type="dxa"/>
                            </w:tcMar>
                            <w:hideMark/>
                          </w:tcPr>
                          <w:p w14:paraId="5743709F"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51446F5C" w14:textId="34A1CF7A"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0DF511E1" w14:textId="77777777" w:rsidTr="00304D4A">
                        <w:tc>
                          <w:tcPr>
                            <w:tcW w:w="750" w:type="dxa"/>
                            <w:shd w:val="clear" w:color="auto" w:fill="FFFFFF"/>
                            <w:noWrap/>
                            <w:tcMar>
                              <w:top w:w="0" w:type="dxa"/>
                              <w:left w:w="150" w:type="dxa"/>
                              <w:bottom w:w="0" w:type="dxa"/>
                              <w:right w:w="150" w:type="dxa"/>
                            </w:tcMar>
                            <w:hideMark/>
                          </w:tcPr>
                          <w:p w14:paraId="0CB2C4E1"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41379FAA" w14:textId="3EA14C9E"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11F177D1" w14:textId="77777777" w:rsidTr="00304D4A">
                        <w:tc>
                          <w:tcPr>
                            <w:tcW w:w="750" w:type="dxa"/>
                            <w:shd w:val="clear" w:color="auto" w:fill="FFFFFF"/>
                            <w:noWrap/>
                            <w:tcMar>
                              <w:top w:w="0" w:type="dxa"/>
                              <w:left w:w="150" w:type="dxa"/>
                              <w:bottom w:w="0" w:type="dxa"/>
                              <w:right w:w="150" w:type="dxa"/>
                            </w:tcMar>
                            <w:hideMark/>
                          </w:tcPr>
                          <w:p w14:paraId="0DBBA568"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72C530E3" w14:textId="4D05264F"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78C6AD58" w14:textId="77777777" w:rsidTr="00304D4A">
                        <w:tc>
                          <w:tcPr>
                            <w:tcW w:w="750" w:type="dxa"/>
                            <w:shd w:val="clear" w:color="auto" w:fill="FFFFFF"/>
                            <w:noWrap/>
                            <w:tcMar>
                              <w:top w:w="0" w:type="dxa"/>
                              <w:left w:w="150" w:type="dxa"/>
                              <w:bottom w:w="0" w:type="dxa"/>
                              <w:right w:w="150" w:type="dxa"/>
                            </w:tcMar>
                            <w:hideMark/>
                          </w:tcPr>
                          <w:p w14:paraId="778E506F"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29B0A56A" w14:textId="599B8787"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75DCE627" w14:textId="77777777" w:rsidTr="00304D4A">
                        <w:tc>
                          <w:tcPr>
                            <w:tcW w:w="750" w:type="dxa"/>
                            <w:shd w:val="clear" w:color="auto" w:fill="FFFFFF"/>
                            <w:noWrap/>
                            <w:tcMar>
                              <w:top w:w="0" w:type="dxa"/>
                              <w:left w:w="150" w:type="dxa"/>
                              <w:bottom w:w="0" w:type="dxa"/>
                              <w:right w:w="150" w:type="dxa"/>
                            </w:tcMar>
                            <w:hideMark/>
                          </w:tcPr>
                          <w:p w14:paraId="78F50100"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6A345CE6" w14:textId="3EAB3649"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6FE3049E" w14:textId="77777777" w:rsidTr="00304D4A">
                        <w:tc>
                          <w:tcPr>
                            <w:tcW w:w="750" w:type="dxa"/>
                            <w:shd w:val="clear" w:color="auto" w:fill="FFFFFF"/>
                            <w:noWrap/>
                            <w:tcMar>
                              <w:top w:w="0" w:type="dxa"/>
                              <w:left w:w="150" w:type="dxa"/>
                              <w:bottom w:w="0" w:type="dxa"/>
                              <w:right w:w="150" w:type="dxa"/>
                            </w:tcMar>
                            <w:hideMark/>
                          </w:tcPr>
                          <w:p w14:paraId="36765703"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74F4D6D8" w14:textId="494E6C1B"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5FA64D99" w14:textId="77777777" w:rsidTr="00304D4A">
                        <w:tc>
                          <w:tcPr>
                            <w:tcW w:w="750" w:type="dxa"/>
                            <w:shd w:val="clear" w:color="auto" w:fill="FFFFFF"/>
                            <w:noWrap/>
                            <w:tcMar>
                              <w:top w:w="0" w:type="dxa"/>
                              <w:left w:w="150" w:type="dxa"/>
                              <w:bottom w:w="0" w:type="dxa"/>
                              <w:right w:w="150" w:type="dxa"/>
                            </w:tcMar>
                            <w:hideMark/>
                          </w:tcPr>
                          <w:p w14:paraId="73350DD1"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556004D5" w14:textId="60961CA0"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5B5D50D8" w14:textId="77777777" w:rsidTr="00304D4A">
                        <w:tc>
                          <w:tcPr>
                            <w:tcW w:w="750" w:type="dxa"/>
                            <w:shd w:val="clear" w:color="auto" w:fill="FFFFFF"/>
                            <w:noWrap/>
                            <w:tcMar>
                              <w:top w:w="0" w:type="dxa"/>
                              <w:left w:w="150" w:type="dxa"/>
                              <w:bottom w:w="0" w:type="dxa"/>
                              <w:right w:w="150" w:type="dxa"/>
                            </w:tcMar>
                            <w:hideMark/>
                          </w:tcPr>
                          <w:p w14:paraId="09FBC7D8"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1B2E541B" w14:textId="79D517A3"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31B048BA" w14:textId="77777777" w:rsidTr="00304D4A">
                        <w:tc>
                          <w:tcPr>
                            <w:tcW w:w="750" w:type="dxa"/>
                            <w:shd w:val="clear" w:color="auto" w:fill="FFFFFF"/>
                            <w:noWrap/>
                            <w:tcMar>
                              <w:top w:w="0" w:type="dxa"/>
                              <w:left w:w="150" w:type="dxa"/>
                              <w:bottom w:w="0" w:type="dxa"/>
                              <w:right w:w="150" w:type="dxa"/>
                            </w:tcMar>
                            <w:hideMark/>
                          </w:tcPr>
                          <w:p w14:paraId="25F361C9"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04FB2467" w14:textId="7EF8CF88" w:rsidR="003F689D" w:rsidRPr="003F689D" w:rsidRDefault="003F689D" w:rsidP="00A341B4">
                            <w:pPr>
                              <w:spacing w:before="0" w:after="0" w:line="300" w:lineRule="atLeast"/>
                              <w:rPr>
                                <w:rFonts w:ascii="Consolas" w:eastAsia="Times New Roman" w:hAnsi="Consolas" w:cs="Segoe UI"/>
                                <w:color w:val="24292E"/>
                                <w:sz w:val="18"/>
                                <w:szCs w:val="18"/>
                              </w:rPr>
                            </w:pPr>
                          </w:p>
                        </w:tc>
                      </w:tr>
                    </w:tbl>
                    <w:p w14:paraId="31569DB0" w14:textId="61BA3CCF" w:rsidR="003F689D" w:rsidRDefault="0073786B">
                      <w:r>
                        <w:t xml:space="preserve"> </w:t>
                      </w:r>
                    </w:p>
                  </w:txbxContent>
                </v:textbox>
                <w10:anchorlock/>
              </v:shape>
            </w:pict>
          </mc:Fallback>
        </mc:AlternateContent>
      </w:r>
      <w:r w:rsidR="0073786B">
        <w:t xml:space="preserve">                 </w:t>
      </w:r>
    </w:p>
    <w:p w14:paraId="71D02987" w14:textId="5772A50C" w:rsidR="00052E3D" w:rsidRDefault="00052E3D">
      <w:pPr>
        <w:spacing w:before="0" w:after="200"/>
      </w:pPr>
    </w:p>
    <w:p w14:paraId="64329759" w14:textId="7216264A" w:rsidR="00BD344A" w:rsidRDefault="00BD344A" w:rsidP="00BD344A">
      <w:pPr>
        <w:pStyle w:val="EsriHeading2"/>
      </w:pPr>
      <w:bookmarkStart w:id="20" w:name="_Toc171683409"/>
      <w:r>
        <w:t>Type</w:t>
      </w:r>
      <w:bookmarkEnd w:id="20"/>
    </w:p>
    <w:p w14:paraId="56C7D25A" w14:textId="2CE35040" w:rsidR="005C42C0" w:rsidRDefault="00B3002A" w:rsidP="005C42C0">
      <w:r>
        <w:t>For fields, a type can be defined. If the type is not listed below, it is only reflecting the type in the feature service</w:t>
      </w:r>
      <w:r w:rsidR="005D3475">
        <w:t xml:space="preserve"> and is a placeholder for possible future functionality.</w:t>
      </w:r>
    </w:p>
    <w:p w14:paraId="278A649E" w14:textId="137EDBC1" w:rsidR="005D3475" w:rsidRDefault="005D3475" w:rsidP="005D3475">
      <w:pPr>
        <w:pStyle w:val="ListParagraph"/>
        <w:numPr>
          <w:ilvl w:val="0"/>
          <w:numId w:val="27"/>
        </w:numPr>
      </w:pPr>
      <w:r>
        <w:t>“</w:t>
      </w:r>
      <w:proofErr w:type="spellStart"/>
      <w:r>
        <w:t>fieldTypeTime</w:t>
      </w:r>
      <w:proofErr w:type="spellEnd"/>
      <w:r>
        <w:t>”</w:t>
      </w:r>
    </w:p>
    <w:p w14:paraId="04C135F0" w14:textId="7D3AC707" w:rsidR="00575874" w:rsidRDefault="00575874" w:rsidP="00575874">
      <w:pPr>
        <w:pStyle w:val="ListParagraph"/>
        <w:numPr>
          <w:ilvl w:val="1"/>
          <w:numId w:val="27"/>
        </w:numPr>
      </w:pPr>
      <w:r>
        <w:t xml:space="preserve">If field has this type, </w:t>
      </w:r>
      <w:r w:rsidR="002E602F">
        <w:t>Route Planner will convert to display in HH:MM or DD:HH:MM format.</w:t>
      </w:r>
    </w:p>
    <w:p w14:paraId="640F0260" w14:textId="52F25F89" w:rsidR="00C25B1B" w:rsidRDefault="0090530A" w:rsidP="00C25B1B">
      <w:pPr>
        <w:pStyle w:val="ListParagraph"/>
        <w:numPr>
          <w:ilvl w:val="1"/>
          <w:numId w:val="27"/>
        </w:numPr>
      </w:pPr>
      <w:r>
        <w:t>Is</w:t>
      </w:r>
      <w:r w:rsidR="00C25B1B">
        <w:t xml:space="preserve"> used in conjunction with “</w:t>
      </w:r>
      <w:proofErr w:type="spellStart"/>
      <w:r w:rsidR="00C25B1B">
        <w:t>timeUnits</w:t>
      </w:r>
      <w:proofErr w:type="spellEnd"/>
      <w:r w:rsidR="00C25B1B">
        <w:t>” and “</w:t>
      </w:r>
      <w:proofErr w:type="spellStart"/>
      <w:r w:rsidR="00C25B1B">
        <w:t>displayDays</w:t>
      </w:r>
      <w:proofErr w:type="spellEnd"/>
      <w:r w:rsidR="00C25B1B">
        <w:t xml:space="preserve">” </w:t>
      </w:r>
      <w:r>
        <w:t>settings</w:t>
      </w:r>
      <w:r w:rsidR="00C25B1B">
        <w:t>.</w:t>
      </w:r>
    </w:p>
    <w:p w14:paraId="3747FEAF" w14:textId="66DBE73C" w:rsidR="002E602F" w:rsidRPr="005C42C0" w:rsidRDefault="002E602F" w:rsidP="00C25B1B">
      <w:pPr>
        <w:pStyle w:val="ListParagraph"/>
        <w:numPr>
          <w:ilvl w:val="1"/>
          <w:numId w:val="27"/>
        </w:numPr>
      </w:pPr>
      <w:r>
        <w:t xml:space="preserve">For example, </w:t>
      </w:r>
      <w:r w:rsidR="008555BE">
        <w:t>130 would become 02:10.</w:t>
      </w:r>
    </w:p>
    <w:p w14:paraId="0FE3AF19" w14:textId="77777777" w:rsidR="00BD344A" w:rsidRPr="00BD344A" w:rsidRDefault="00BD344A" w:rsidP="00BD344A"/>
    <w:p w14:paraId="689083F5" w14:textId="7F7E003C" w:rsidR="00553796" w:rsidRDefault="00553796" w:rsidP="007A32C5">
      <w:pPr>
        <w:pStyle w:val="EsriHeading2"/>
      </w:pPr>
      <w:bookmarkStart w:id="21" w:name="_Toc171683410"/>
      <w:r>
        <w:lastRenderedPageBreak/>
        <w:t>Popups</w:t>
      </w:r>
      <w:bookmarkEnd w:id="21"/>
    </w:p>
    <w:p w14:paraId="14A506C4" w14:textId="32750F0B" w:rsidR="00AF73F6" w:rsidRDefault="006F4789" w:rsidP="00D5006A">
      <w:r>
        <w:t>The attributes that are displayed in popups when you click on a</w:t>
      </w:r>
      <w:r w:rsidR="00AF73F6">
        <w:t xml:space="preserve"> feature in the map are configured in the “</w:t>
      </w:r>
      <w:proofErr w:type="spellStart"/>
      <w:r w:rsidR="00AF73F6">
        <w:t>popupTemplates</w:t>
      </w:r>
      <w:proofErr w:type="spellEnd"/>
      <w:r w:rsidR="00AF73F6">
        <w:t>” section. There is a section for “orders” and “routes”.</w:t>
      </w:r>
    </w:p>
    <w:p w14:paraId="4FCEF216" w14:textId="28EA546A" w:rsidR="00AF73F6" w:rsidRDefault="00AF73F6" w:rsidP="00AF73F6">
      <w:pPr>
        <w:pStyle w:val="ListParagraph"/>
        <w:numPr>
          <w:ilvl w:val="0"/>
          <w:numId w:val="26"/>
        </w:numPr>
      </w:pPr>
      <w:r>
        <w:t>“title”</w:t>
      </w:r>
    </w:p>
    <w:p w14:paraId="40B52B4B" w14:textId="0A2C1B73" w:rsidR="00AF73F6" w:rsidRDefault="00AF73F6" w:rsidP="00AF73F6">
      <w:pPr>
        <w:pStyle w:val="ListParagraph"/>
        <w:numPr>
          <w:ilvl w:val="1"/>
          <w:numId w:val="26"/>
        </w:numPr>
      </w:pPr>
      <w:r>
        <w:t>Text and field displayed at top of popup.</w:t>
      </w:r>
    </w:p>
    <w:p w14:paraId="5925B39D" w14:textId="7D590163" w:rsidR="00AF73F6" w:rsidRDefault="00AF73F6" w:rsidP="00AF73F6">
      <w:pPr>
        <w:pStyle w:val="ListParagraph"/>
        <w:numPr>
          <w:ilvl w:val="0"/>
          <w:numId w:val="26"/>
        </w:numPr>
      </w:pPr>
      <w:r>
        <w:t>“</w:t>
      </w:r>
      <w:proofErr w:type="spellStart"/>
      <w:r w:rsidR="00F365E2">
        <w:t>fieldInfos</w:t>
      </w:r>
      <w:proofErr w:type="spellEnd"/>
      <w:r w:rsidR="00F365E2">
        <w:t>”</w:t>
      </w:r>
    </w:p>
    <w:p w14:paraId="5A972CA6" w14:textId="46EE4828" w:rsidR="00F365E2" w:rsidRDefault="00F365E2" w:rsidP="00F365E2">
      <w:pPr>
        <w:pStyle w:val="ListParagraph"/>
        <w:numPr>
          <w:ilvl w:val="1"/>
          <w:numId w:val="26"/>
        </w:numPr>
      </w:pPr>
      <w:r>
        <w:t>Which fields are displayed in the body of the popup. Can add as many fields as needed.</w:t>
      </w:r>
    </w:p>
    <w:p w14:paraId="3E52FB80" w14:textId="0BF20EA2" w:rsidR="00F365E2" w:rsidRDefault="00F365E2" w:rsidP="00F365E2">
      <w:pPr>
        <w:pStyle w:val="ListParagraph"/>
        <w:numPr>
          <w:ilvl w:val="1"/>
          <w:numId w:val="26"/>
        </w:numPr>
      </w:pPr>
      <w:r>
        <w:t>“fieldname”</w:t>
      </w:r>
      <w:r w:rsidR="001401BA">
        <w:t xml:space="preserve"> matches the field name in the feature service</w:t>
      </w:r>
    </w:p>
    <w:p w14:paraId="30279E20" w14:textId="37488442" w:rsidR="00D5006A" w:rsidRDefault="001401BA" w:rsidP="009C6034">
      <w:pPr>
        <w:pStyle w:val="ListParagraph"/>
        <w:numPr>
          <w:ilvl w:val="1"/>
          <w:numId w:val="26"/>
        </w:numPr>
      </w:pPr>
      <w:r>
        <w:t>“label” is what is shown in the popup, comparable to alias.</w:t>
      </w:r>
    </w:p>
    <w:p w14:paraId="425FBA76" w14:textId="626EA072" w:rsidR="008138BF" w:rsidRDefault="008138BF" w:rsidP="008138BF">
      <w:pPr>
        <w:pStyle w:val="ListParagraph"/>
        <w:numPr>
          <w:ilvl w:val="0"/>
          <w:numId w:val="26"/>
        </w:numPr>
      </w:pPr>
      <w:r>
        <w:t>“outfields”</w:t>
      </w:r>
    </w:p>
    <w:p w14:paraId="40376B10" w14:textId="10630B21" w:rsidR="008138BF" w:rsidRDefault="008138BF" w:rsidP="008138BF">
      <w:pPr>
        <w:pStyle w:val="ListParagraph"/>
        <w:numPr>
          <w:ilvl w:val="1"/>
          <w:numId w:val="26"/>
        </w:numPr>
      </w:pPr>
      <w:r>
        <w:t xml:space="preserve">This will be set to OrderID for Orders and </w:t>
      </w:r>
      <w:proofErr w:type="spellStart"/>
      <w:r>
        <w:t>RouteName</w:t>
      </w:r>
      <w:proofErr w:type="spellEnd"/>
      <w:r>
        <w:t xml:space="preserve"> for Routes. Values should not be changed, are needed to pass values between map and table with the View in Table functionality.</w:t>
      </w:r>
    </w:p>
    <w:p w14:paraId="172A55B4" w14:textId="4E268B18" w:rsidR="00D5006A" w:rsidRDefault="00D5006A" w:rsidP="00D5006A"/>
    <w:p w14:paraId="37B2F41B" w14:textId="0B0B31A0" w:rsidR="00D5006A" w:rsidRPr="00D5006A" w:rsidRDefault="000D11A6" w:rsidP="00D5006A">
      <w:r>
        <w:rPr>
          <w:noProof/>
        </w:rPr>
        <mc:AlternateContent>
          <mc:Choice Requires="wps">
            <w:drawing>
              <wp:inline distT="0" distB="0" distL="0" distR="0" wp14:anchorId="477B6C37" wp14:editId="19C5954D">
                <wp:extent cx="4895850" cy="1404620"/>
                <wp:effectExtent l="0" t="0" r="19050" b="1841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5850" cy="1404620"/>
                        </a:xfrm>
                        <a:prstGeom prst="rect">
                          <a:avLst/>
                        </a:prstGeom>
                        <a:solidFill>
                          <a:srgbClr val="FFFFFF"/>
                        </a:solidFill>
                        <a:ln w="9525">
                          <a:solidFill>
                            <a:srgbClr val="000000"/>
                          </a:solidFill>
                          <a:miter lim="800000"/>
                          <a:headEnd/>
                          <a:tailEnd/>
                        </a:ln>
                      </wps:spPr>
                      <wps:txbx>
                        <w:txbxContent>
                          <w:p w14:paraId="5F2E5D8F"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"orders": {</w:t>
                            </w:r>
                          </w:p>
                          <w:p w14:paraId="10C81570"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"title": "Order ID: {consignee}",</w:t>
                            </w:r>
                          </w:p>
                          <w:p w14:paraId="66EB1F09"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"content": [</w:t>
                            </w:r>
                          </w:p>
                          <w:p w14:paraId="651282B2"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122CCC1F"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"type": "fields",</w:t>
                            </w:r>
                          </w:p>
                          <w:p w14:paraId="5B9F727D"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"fieldInfos": [</w:t>
                            </w:r>
                          </w:p>
                          <w:p w14:paraId="0EF80C37"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5CF9558C"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"fieldName": "specialty",</w:t>
                            </w:r>
                          </w:p>
                          <w:p w14:paraId="6453C535"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"label": "Specialty"</w:t>
                            </w:r>
                          </w:p>
                          <w:p w14:paraId="7CC16AED"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232FFCC9"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03017A13"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"fieldName": "routename",</w:t>
                            </w:r>
                          </w:p>
                          <w:p w14:paraId="6AB4D037"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"label": "Route Name"</w:t>
                            </w:r>
                          </w:p>
                          <w:p w14:paraId="35A4B95B"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0B67ADB5"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237F9D79"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71C8DE94"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420FD9BD" w14:textId="696024AB" w:rsidR="008138BF" w:rsidRPr="008138BF" w:rsidRDefault="008138BF" w:rsidP="008138BF">
                            <w:pPr>
                              <w:rPr>
                                <w:rFonts w:ascii="Consolas" w:hAnsi="Consolas"/>
                                <w:sz w:val="16"/>
                                <w:szCs w:val="14"/>
                              </w:rPr>
                            </w:pPr>
                            <w:r w:rsidRPr="008138BF">
                              <w:rPr>
                                <w:rFonts w:ascii="Consolas" w:hAnsi="Consolas"/>
                                <w:sz w:val="16"/>
                                <w:szCs w:val="14"/>
                              </w:rPr>
                              <w:tab/>
                              <w:t>"outFields": ["orderid"]</w:t>
                            </w:r>
                          </w:p>
                          <w:p w14:paraId="7520F8CE"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7F849874" w14:textId="42B308A9" w:rsidR="000D11A6" w:rsidRPr="000D11A6" w:rsidRDefault="000D11A6" w:rsidP="008138BF">
                            <w:pPr>
                              <w:rPr>
                                <w:rFonts w:ascii="Consolas" w:hAnsi="Consolas"/>
                                <w:sz w:val="16"/>
                                <w:szCs w:val="14"/>
                              </w:rPr>
                            </w:pPr>
                            <w:r w:rsidRPr="000D11A6">
                              <w:rPr>
                                <w:rFonts w:ascii="Consolas" w:hAnsi="Consolas"/>
                                <w:sz w:val="16"/>
                                <w:szCs w:val="14"/>
                              </w:rPr>
                              <w:tab/>
                              <w:t>.</w:t>
                            </w:r>
                          </w:p>
                          <w:p w14:paraId="1CD9A788" w14:textId="77777777" w:rsidR="000D11A6" w:rsidRPr="000D11A6" w:rsidRDefault="000D11A6" w:rsidP="000D11A6">
                            <w:pPr>
                              <w:rPr>
                                <w:rFonts w:ascii="Consolas" w:hAnsi="Consolas"/>
                                <w:sz w:val="16"/>
                                <w:szCs w:val="14"/>
                              </w:rPr>
                            </w:pPr>
                            <w:r w:rsidRPr="000D11A6">
                              <w:rPr>
                                <w:rFonts w:ascii="Consolas" w:hAnsi="Consolas"/>
                                <w:sz w:val="16"/>
                                <w:szCs w:val="14"/>
                              </w:rPr>
                              <w:tab/>
                              <w:t>.</w:t>
                            </w:r>
                          </w:p>
                          <w:p w14:paraId="34B68030" w14:textId="64FCDCF4" w:rsidR="000D11A6" w:rsidRPr="000D11A6" w:rsidRDefault="000D11A6" w:rsidP="000D11A6">
                            <w:pPr>
                              <w:rPr>
                                <w:rFonts w:ascii="Consolas" w:hAnsi="Consolas"/>
                                <w:sz w:val="16"/>
                                <w:szCs w:val="14"/>
                              </w:rPr>
                            </w:pPr>
                            <w:r w:rsidRPr="000D11A6">
                              <w:rPr>
                                <w:rFonts w:ascii="Consolas" w:hAnsi="Consolas"/>
                                <w:sz w:val="16"/>
                                <w:szCs w:val="14"/>
                              </w:rPr>
                              <w:tab/>
                              <w:t>.</w:t>
                            </w:r>
                          </w:p>
                        </w:txbxContent>
                      </wps:txbx>
                      <wps:bodyPr rot="0" vert="horz" wrap="square" lIns="91440" tIns="45720" rIns="91440" bIns="45720" anchor="t" anchorCtr="0">
                        <a:spAutoFit/>
                      </wps:bodyPr>
                    </wps:wsp>
                  </a:graphicData>
                </a:graphic>
              </wp:inline>
            </w:drawing>
          </mc:Choice>
          <mc:Fallback>
            <w:pict>
              <v:shape w14:anchorId="477B6C37" id="_x0000_s1029" type="#_x0000_t202" style="width:38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">
                <v:textbox style="mso-fit-shape-to-text:t">
                  <w:txbxContent>
                    <w:p w14:paraId="5F2E5D8F"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"orders": {</w:t>
                      </w:r>
                    </w:p>
                    <w:p w14:paraId="10C81570"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"title": "Order ID: {consignee}",</w:t>
                      </w:r>
                    </w:p>
                    <w:p w14:paraId="66EB1F09"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"content": [</w:t>
                      </w:r>
                    </w:p>
                    <w:p w14:paraId="651282B2"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122CCC1F"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"type": "fields",</w:t>
                      </w:r>
                    </w:p>
                    <w:p w14:paraId="5B9F727D"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"fieldInfos": [</w:t>
                      </w:r>
                    </w:p>
                    <w:p w14:paraId="0EF80C37"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5CF9558C"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"fieldName": "specialty",</w:t>
                      </w:r>
                    </w:p>
                    <w:p w14:paraId="6453C535"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"label": "Specialty"</w:t>
                      </w:r>
                    </w:p>
                    <w:p w14:paraId="7CC16AED"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232FFCC9"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03017A13"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"fieldName": "routename",</w:t>
                      </w:r>
                    </w:p>
                    <w:p w14:paraId="6AB4D037"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"label": "Route Name"</w:t>
                      </w:r>
                    </w:p>
                    <w:p w14:paraId="35A4B95B"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0B67ADB5"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237F9D79"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71C8DE94"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420FD9BD" w14:textId="696024AB" w:rsidR="008138BF" w:rsidRPr="008138BF" w:rsidRDefault="008138BF" w:rsidP="008138BF">
                      <w:pPr>
                        <w:rPr>
                          <w:rFonts w:ascii="Consolas" w:hAnsi="Consolas"/>
                          <w:sz w:val="16"/>
                          <w:szCs w:val="14"/>
                        </w:rPr>
                      </w:pPr>
                      <w:r w:rsidRPr="008138BF">
                        <w:rPr>
                          <w:rFonts w:ascii="Consolas" w:hAnsi="Consolas"/>
                          <w:sz w:val="16"/>
                          <w:szCs w:val="14"/>
                        </w:rPr>
                        <w:tab/>
                        <w:t>"outFields": ["orderid"]</w:t>
                      </w:r>
                    </w:p>
                    <w:p w14:paraId="7520F8CE"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7F849874" w14:textId="42B308A9" w:rsidR="000D11A6" w:rsidRPr="000D11A6" w:rsidRDefault="000D11A6" w:rsidP="008138BF">
                      <w:pPr>
                        <w:rPr>
                          <w:rFonts w:ascii="Consolas" w:hAnsi="Consolas"/>
                          <w:sz w:val="16"/>
                          <w:szCs w:val="14"/>
                        </w:rPr>
                      </w:pPr>
                      <w:r w:rsidRPr="000D11A6">
                        <w:rPr>
                          <w:rFonts w:ascii="Consolas" w:hAnsi="Consolas"/>
                          <w:sz w:val="16"/>
                          <w:szCs w:val="14"/>
                        </w:rPr>
                        <w:tab/>
                        <w:t>.</w:t>
                      </w:r>
                    </w:p>
                    <w:p w14:paraId="1CD9A788" w14:textId="77777777" w:rsidR="000D11A6" w:rsidRPr="000D11A6" w:rsidRDefault="000D11A6" w:rsidP="000D11A6">
                      <w:pPr>
                        <w:rPr>
                          <w:rFonts w:ascii="Consolas" w:hAnsi="Consolas"/>
                          <w:sz w:val="16"/>
                          <w:szCs w:val="14"/>
                        </w:rPr>
                      </w:pPr>
                      <w:r w:rsidRPr="000D11A6">
                        <w:rPr>
                          <w:rFonts w:ascii="Consolas" w:hAnsi="Consolas"/>
                          <w:sz w:val="16"/>
                          <w:szCs w:val="14"/>
                        </w:rPr>
                        <w:tab/>
                        <w:t>.</w:t>
                      </w:r>
                    </w:p>
                    <w:p w14:paraId="34B68030" w14:textId="64FCDCF4" w:rsidR="000D11A6" w:rsidRPr="000D11A6" w:rsidRDefault="000D11A6" w:rsidP="000D11A6">
                      <w:pPr>
                        <w:rPr>
                          <w:rFonts w:ascii="Consolas" w:hAnsi="Consolas"/>
                          <w:sz w:val="16"/>
                          <w:szCs w:val="14"/>
                        </w:rPr>
                      </w:pPr>
                      <w:r w:rsidRPr="000D11A6">
                        <w:rPr>
                          <w:rFonts w:ascii="Consolas" w:hAnsi="Consolas"/>
                          <w:sz w:val="16"/>
                          <w:szCs w:val="14"/>
                        </w:rPr>
                        <w:tab/>
                        <w:t>.</w:t>
                      </w:r>
                    </w:p>
                  </w:txbxContent>
                </v:textbox>
                <w10:anchorlock/>
              </v:shape>
            </w:pict>
          </mc:Fallback>
        </mc:AlternateContent>
      </w:r>
    </w:p>
    <w:p w14:paraId="4A5EF19C" w14:textId="77777777" w:rsidR="00564CCC" w:rsidRDefault="00564CCC">
      <w:pPr>
        <w:spacing w:before="0" w:after="200"/>
        <w:rPr>
          <w:rFonts w:ascii="Arial" w:eastAsiaTheme="majorEastAsia" w:hAnsi="Arial" w:cs="Arial"/>
          <w:b/>
          <w:bCs/>
          <w:color w:val="007AC2"/>
          <w:sz w:val="32"/>
          <w:szCs w:val="32"/>
        </w:rPr>
      </w:pPr>
      <w:r>
        <w:br w:type="page"/>
      </w:r>
    </w:p>
    <w:p w14:paraId="2DB309E7" w14:textId="16704A80" w:rsidR="000E04B9" w:rsidRDefault="00564CCC" w:rsidP="007A32C5">
      <w:pPr>
        <w:pStyle w:val="EsriHeading2"/>
      </w:pPr>
      <w:bookmarkStart w:id="22" w:name="_Toc171683411"/>
      <w:r>
        <w:lastRenderedPageBreak/>
        <w:t>Layer Index</w:t>
      </w:r>
      <w:bookmarkEnd w:id="22"/>
    </w:p>
    <w:p w14:paraId="6CE6C397" w14:textId="0A1F606B" w:rsidR="008307D1" w:rsidRDefault="008307D1" w:rsidP="008307D1">
      <w:r>
        <w:t xml:space="preserve">In the data section, there </w:t>
      </w:r>
      <w:r w:rsidR="00357A6A">
        <w:t xml:space="preserve">is a place to set the index values for the different layers. These are based on the </w:t>
      </w:r>
      <w:proofErr w:type="spellStart"/>
      <w:r w:rsidR="00357A6A">
        <w:t>ERM_Plan_Template</w:t>
      </w:r>
      <w:proofErr w:type="spellEnd"/>
      <w:r w:rsidR="00357A6A">
        <w:t xml:space="preserve"> feature service.</w:t>
      </w:r>
    </w:p>
    <w:p w14:paraId="15BFB7DF" w14:textId="7740BF5E" w:rsidR="008307D1" w:rsidRDefault="008307D1" w:rsidP="008307D1">
      <w:pPr>
        <w:pStyle w:val="ListParagraph"/>
        <w:numPr>
          <w:ilvl w:val="0"/>
          <w:numId w:val="28"/>
        </w:numPr>
      </w:pPr>
      <w:r>
        <w:t>"</w:t>
      </w:r>
      <w:proofErr w:type="spellStart"/>
      <w:r>
        <w:t>planRoutesLayerId</w:t>
      </w:r>
      <w:proofErr w:type="spellEnd"/>
      <w:r>
        <w:t>"</w:t>
      </w:r>
    </w:p>
    <w:p w14:paraId="76FDA7A5" w14:textId="097E2AE9" w:rsidR="008307D1" w:rsidRDefault="008307D1" w:rsidP="008307D1">
      <w:pPr>
        <w:pStyle w:val="ListParagraph"/>
        <w:numPr>
          <w:ilvl w:val="0"/>
          <w:numId w:val="28"/>
        </w:numPr>
      </w:pPr>
      <w:r>
        <w:t>"</w:t>
      </w:r>
      <w:proofErr w:type="spellStart"/>
      <w:r>
        <w:t>planOrdersLayerId</w:t>
      </w:r>
      <w:proofErr w:type="spellEnd"/>
      <w:r>
        <w:t>"</w:t>
      </w:r>
    </w:p>
    <w:p w14:paraId="7C1569A3" w14:textId="39D7F082" w:rsidR="008307D1" w:rsidRDefault="008307D1" w:rsidP="008307D1">
      <w:pPr>
        <w:pStyle w:val="ListParagraph"/>
        <w:numPr>
          <w:ilvl w:val="0"/>
          <w:numId w:val="28"/>
        </w:numPr>
      </w:pPr>
      <w:r>
        <w:t>"</w:t>
      </w:r>
      <w:proofErr w:type="spellStart"/>
      <w:r>
        <w:t>planCollectionsLayerId</w:t>
      </w:r>
      <w:proofErr w:type="spellEnd"/>
      <w:r>
        <w:t>"</w:t>
      </w:r>
    </w:p>
    <w:p w14:paraId="5C82866D" w14:textId="445C8A42" w:rsidR="008307D1" w:rsidRDefault="008307D1" w:rsidP="008307D1">
      <w:pPr>
        <w:pStyle w:val="ListParagraph"/>
        <w:numPr>
          <w:ilvl w:val="0"/>
          <w:numId w:val="28"/>
        </w:numPr>
      </w:pPr>
      <w:r>
        <w:t>"</w:t>
      </w:r>
      <w:proofErr w:type="spellStart"/>
      <w:r>
        <w:t>planSpecialtiesLayerId</w:t>
      </w:r>
      <w:proofErr w:type="spellEnd"/>
      <w:r>
        <w:t>"</w:t>
      </w:r>
    </w:p>
    <w:p w14:paraId="166BF950" w14:textId="4B66AB30" w:rsidR="008307D1" w:rsidRDefault="008307D1" w:rsidP="008307D1">
      <w:pPr>
        <w:pStyle w:val="ListParagraph"/>
        <w:numPr>
          <w:ilvl w:val="0"/>
          <w:numId w:val="28"/>
        </w:numPr>
      </w:pPr>
      <w:r>
        <w:t>"</w:t>
      </w:r>
      <w:proofErr w:type="spellStart"/>
      <w:r>
        <w:t>planZonesLayerId</w:t>
      </w:r>
      <w:proofErr w:type="spellEnd"/>
      <w:r>
        <w:t>"</w:t>
      </w:r>
    </w:p>
    <w:p w14:paraId="47483340" w14:textId="32BF3473" w:rsidR="008307D1" w:rsidRDefault="008307D1" w:rsidP="008307D1">
      <w:pPr>
        <w:pStyle w:val="ListParagraph"/>
        <w:numPr>
          <w:ilvl w:val="0"/>
          <w:numId w:val="28"/>
        </w:numPr>
      </w:pPr>
      <w:r>
        <w:t>"</w:t>
      </w:r>
      <w:proofErr w:type="spellStart"/>
      <w:r>
        <w:t>planMetadataLayerId</w:t>
      </w:r>
      <w:proofErr w:type="spellEnd"/>
      <w:r>
        <w:t>"</w:t>
      </w:r>
    </w:p>
    <w:p w14:paraId="1A117B7F" w14:textId="1B019832" w:rsidR="008307D1" w:rsidRDefault="008307D1" w:rsidP="008307D1">
      <w:pPr>
        <w:pStyle w:val="ListParagraph"/>
        <w:numPr>
          <w:ilvl w:val="0"/>
          <w:numId w:val="28"/>
        </w:numPr>
      </w:pPr>
      <w:r>
        <w:t>"</w:t>
      </w:r>
      <w:proofErr w:type="spellStart"/>
      <w:r>
        <w:t>orderPairsLayerId</w:t>
      </w:r>
      <w:proofErr w:type="spellEnd"/>
      <w:r>
        <w:t>"</w:t>
      </w:r>
    </w:p>
    <w:p w14:paraId="27387388" w14:textId="363D4CA4" w:rsidR="00CB3AFA" w:rsidRDefault="00CB3AFA" w:rsidP="00CB3AFA"/>
    <w:p w14:paraId="68B1FF97" w14:textId="0FA7347A" w:rsidR="00CB3AFA" w:rsidRDefault="00CB3AFA">
      <w:pPr>
        <w:spacing w:before="0" w:after="200"/>
      </w:pPr>
      <w:r>
        <w:br w:type="page"/>
      </w:r>
    </w:p>
    <w:p w14:paraId="1C94E006" w14:textId="4236533E" w:rsidR="00CB3AFA" w:rsidRDefault="00CB3AFA" w:rsidP="00CB3AFA">
      <w:pPr>
        <w:pStyle w:val="EsriNumberedAppendixHeading"/>
      </w:pPr>
      <w:bookmarkStart w:id="23" w:name="_Toc171683412"/>
      <w:r>
        <w:lastRenderedPageBreak/>
        <w:t>Revision History</w:t>
      </w:r>
      <w:bookmarkEnd w:id="23"/>
    </w:p>
    <w:tbl>
      <w:tblPr>
        <w:tblStyle w:val="EsriProposalTable"/>
        <w:tblW w:w="0" w:type="auto"/>
        <w:tblLook w:val="04A0" w:firstRow="1" w:lastRow="0" w:firstColumn="1" w:lastColumn="0" w:noHBand="0" w:noVBand="1"/>
      </w:tblPr>
      <w:tblGrid>
        <w:gridCol w:w="1355"/>
        <w:gridCol w:w="6830"/>
        <w:gridCol w:w="1980"/>
      </w:tblGrid>
      <w:tr w:rsidR="00CB3AFA" w14:paraId="43889705" w14:textId="77777777" w:rsidTr="00F060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004D3276" w14:textId="77777777" w:rsidR="00CB3AFA" w:rsidRDefault="00CB3AFA" w:rsidP="00F0601D">
            <w:pPr>
              <w:pStyle w:val="EsriProposalBodyText"/>
            </w:pPr>
            <w:r>
              <w:t>Date</w:t>
            </w:r>
          </w:p>
        </w:tc>
        <w:tc>
          <w:tcPr>
            <w:tcW w:w="6830" w:type="dxa"/>
          </w:tcPr>
          <w:p w14:paraId="2C957E2F" w14:textId="77777777" w:rsidR="00CB3AFA" w:rsidRDefault="00CB3AFA" w:rsidP="00F0601D">
            <w:pPr>
              <w:pStyle w:val="EsriProposalBodyText"/>
              <w:cnfStyle w:val="100000000000" w:firstRow="1" w:lastRow="0" w:firstColumn="0" w:lastColumn="0" w:oddVBand="0" w:evenVBand="0" w:oddHBand="0" w:evenHBand="0" w:firstRowFirstColumn="0" w:firstRowLastColumn="0" w:lastRowFirstColumn="0" w:lastRowLastColumn="0"/>
            </w:pPr>
            <w:r>
              <w:t>Description</w:t>
            </w:r>
          </w:p>
        </w:tc>
        <w:tc>
          <w:tcPr>
            <w:tcW w:w="1980" w:type="dxa"/>
          </w:tcPr>
          <w:p w14:paraId="7E169615" w14:textId="77777777" w:rsidR="00CB3AFA" w:rsidRDefault="00CB3AFA" w:rsidP="00F0601D">
            <w:pPr>
              <w:pStyle w:val="EsriProposalBodyText"/>
              <w:cnfStyle w:val="100000000000" w:firstRow="1" w:lastRow="0" w:firstColumn="0" w:lastColumn="0" w:oddVBand="0" w:evenVBand="0" w:oddHBand="0" w:evenHBand="0" w:firstRowFirstColumn="0" w:firstRowLastColumn="0" w:lastRowFirstColumn="0" w:lastRowLastColumn="0"/>
            </w:pPr>
            <w:r>
              <w:t>Editor</w:t>
            </w:r>
          </w:p>
        </w:tc>
      </w:tr>
      <w:tr w:rsidR="00CB3AFA" w14:paraId="2C7CE692" w14:textId="77777777" w:rsidTr="00F0601D">
        <w:tc>
          <w:tcPr>
            <w:cnfStyle w:val="001000000000" w:firstRow="0" w:lastRow="0" w:firstColumn="1" w:lastColumn="0" w:oddVBand="0" w:evenVBand="0" w:oddHBand="0" w:evenHBand="0" w:firstRowFirstColumn="0" w:firstRowLastColumn="0" w:lastRowFirstColumn="0" w:lastRowLastColumn="0"/>
            <w:tcW w:w="1355" w:type="dxa"/>
          </w:tcPr>
          <w:p w14:paraId="6A166A2A" w14:textId="77777777" w:rsidR="00CB3AFA" w:rsidRPr="00950FB8" w:rsidRDefault="00CB3AFA" w:rsidP="00F0601D">
            <w:pPr>
              <w:pStyle w:val="EsriProposalBodyText"/>
              <w:rPr>
                <w:sz w:val="20"/>
                <w:szCs w:val="20"/>
              </w:rPr>
            </w:pPr>
            <w:r w:rsidRPr="00950FB8">
              <w:rPr>
                <w:sz w:val="20"/>
                <w:szCs w:val="20"/>
              </w:rPr>
              <w:t xml:space="preserve">9/16/2020 </w:t>
            </w:r>
          </w:p>
        </w:tc>
        <w:tc>
          <w:tcPr>
            <w:tcW w:w="6830" w:type="dxa"/>
          </w:tcPr>
          <w:p w14:paraId="78F3B4CE" w14:textId="77777777" w:rsidR="00CB3AFA" w:rsidRPr="00950FB8"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sidRPr="00950FB8">
              <w:rPr>
                <w:sz w:val="20"/>
                <w:szCs w:val="20"/>
              </w:rPr>
              <w:t>Initial version</w:t>
            </w:r>
          </w:p>
        </w:tc>
        <w:tc>
          <w:tcPr>
            <w:tcW w:w="1980" w:type="dxa"/>
          </w:tcPr>
          <w:p w14:paraId="386C4417" w14:textId="77777777" w:rsidR="00CB3AFA" w:rsidRPr="00950FB8"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sidRPr="00950FB8">
              <w:rPr>
                <w:sz w:val="20"/>
                <w:szCs w:val="20"/>
              </w:rPr>
              <w:t>Mike Nelson</w:t>
            </w:r>
          </w:p>
        </w:tc>
      </w:tr>
      <w:tr w:rsidR="00CB3AFA" w14:paraId="31D5DD53" w14:textId="77777777" w:rsidTr="00F0601D">
        <w:tc>
          <w:tcPr>
            <w:cnfStyle w:val="001000000000" w:firstRow="0" w:lastRow="0" w:firstColumn="1" w:lastColumn="0" w:oddVBand="0" w:evenVBand="0" w:oddHBand="0" w:evenHBand="0" w:firstRowFirstColumn="0" w:firstRowLastColumn="0" w:lastRowFirstColumn="0" w:lastRowLastColumn="0"/>
            <w:tcW w:w="1355" w:type="dxa"/>
          </w:tcPr>
          <w:p w14:paraId="4EA63C11" w14:textId="77777777" w:rsidR="00CB3AFA" w:rsidRPr="00950FB8" w:rsidRDefault="00CB3AFA" w:rsidP="00F0601D">
            <w:pPr>
              <w:pStyle w:val="EsriProposalBodyText"/>
              <w:rPr>
                <w:sz w:val="20"/>
                <w:szCs w:val="20"/>
              </w:rPr>
            </w:pPr>
            <w:r w:rsidRPr="00950FB8">
              <w:rPr>
                <w:sz w:val="20"/>
                <w:szCs w:val="20"/>
              </w:rPr>
              <w:t>3/3/2021</w:t>
            </w:r>
          </w:p>
        </w:tc>
        <w:tc>
          <w:tcPr>
            <w:tcW w:w="6830" w:type="dxa"/>
          </w:tcPr>
          <w:p w14:paraId="5A5B2786" w14:textId="77777777" w:rsidR="00CB3AFA" w:rsidRPr="00950FB8"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sidRPr="00950FB8">
              <w:rPr>
                <w:sz w:val="20"/>
                <w:szCs w:val="20"/>
              </w:rPr>
              <w:t>Update for interval config</w:t>
            </w:r>
          </w:p>
        </w:tc>
        <w:tc>
          <w:tcPr>
            <w:tcW w:w="1980" w:type="dxa"/>
          </w:tcPr>
          <w:p w14:paraId="7608273A" w14:textId="77777777" w:rsidR="00CB3AFA" w:rsidRPr="00950FB8"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sidRPr="00950FB8">
              <w:rPr>
                <w:sz w:val="20"/>
                <w:szCs w:val="20"/>
              </w:rPr>
              <w:t>Mike Nelson</w:t>
            </w:r>
          </w:p>
        </w:tc>
      </w:tr>
      <w:tr w:rsidR="00CB3AFA" w14:paraId="77656536" w14:textId="77777777" w:rsidTr="00F0601D">
        <w:tc>
          <w:tcPr>
            <w:cnfStyle w:val="001000000000" w:firstRow="0" w:lastRow="0" w:firstColumn="1" w:lastColumn="0" w:oddVBand="0" w:evenVBand="0" w:oddHBand="0" w:evenHBand="0" w:firstRowFirstColumn="0" w:firstRowLastColumn="0" w:lastRowFirstColumn="0" w:lastRowLastColumn="0"/>
            <w:tcW w:w="1355" w:type="dxa"/>
          </w:tcPr>
          <w:p w14:paraId="7498795D" w14:textId="77777777" w:rsidR="00CB3AFA" w:rsidRPr="00950FB8" w:rsidRDefault="00CB3AFA" w:rsidP="00F0601D">
            <w:pPr>
              <w:pStyle w:val="EsriProposalBodyText"/>
              <w:rPr>
                <w:sz w:val="20"/>
                <w:szCs w:val="20"/>
              </w:rPr>
            </w:pPr>
            <w:r w:rsidRPr="00950FB8">
              <w:rPr>
                <w:sz w:val="20"/>
                <w:szCs w:val="20"/>
              </w:rPr>
              <w:t>3/22/2021</w:t>
            </w:r>
          </w:p>
        </w:tc>
        <w:tc>
          <w:tcPr>
            <w:tcW w:w="6830" w:type="dxa"/>
          </w:tcPr>
          <w:p w14:paraId="1874D82D" w14:textId="77777777" w:rsidR="00CB3AFA" w:rsidRPr="00950FB8"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sidRPr="00950FB8">
              <w:rPr>
                <w:sz w:val="20"/>
                <w:szCs w:val="20"/>
              </w:rPr>
              <w:t>Detail on interval config</w:t>
            </w:r>
            <w:r>
              <w:rPr>
                <w:sz w:val="20"/>
                <w:szCs w:val="20"/>
              </w:rPr>
              <w:t xml:space="preserve"> and Clear Assigned Orders</w:t>
            </w:r>
          </w:p>
        </w:tc>
        <w:tc>
          <w:tcPr>
            <w:tcW w:w="1980" w:type="dxa"/>
          </w:tcPr>
          <w:p w14:paraId="559605B2" w14:textId="77777777" w:rsidR="00CB3AFA" w:rsidRPr="00950FB8"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sidRPr="00950FB8">
              <w:rPr>
                <w:sz w:val="20"/>
                <w:szCs w:val="20"/>
              </w:rPr>
              <w:t>Mike Nelson</w:t>
            </w:r>
          </w:p>
        </w:tc>
      </w:tr>
      <w:tr w:rsidR="00CB3AFA" w14:paraId="5426046E" w14:textId="77777777" w:rsidTr="00F0601D">
        <w:tc>
          <w:tcPr>
            <w:cnfStyle w:val="001000000000" w:firstRow="0" w:lastRow="0" w:firstColumn="1" w:lastColumn="0" w:oddVBand="0" w:evenVBand="0" w:oddHBand="0" w:evenHBand="0" w:firstRowFirstColumn="0" w:firstRowLastColumn="0" w:lastRowFirstColumn="0" w:lastRowLastColumn="0"/>
            <w:tcW w:w="1355" w:type="dxa"/>
          </w:tcPr>
          <w:p w14:paraId="07E8C9DF" w14:textId="77777777" w:rsidR="00CB3AFA" w:rsidRPr="00950FB8" w:rsidRDefault="00CB3AFA" w:rsidP="00F0601D">
            <w:pPr>
              <w:pStyle w:val="EsriProposalBodyText"/>
              <w:rPr>
                <w:sz w:val="20"/>
                <w:szCs w:val="20"/>
              </w:rPr>
            </w:pPr>
            <w:r>
              <w:rPr>
                <w:sz w:val="20"/>
                <w:szCs w:val="20"/>
              </w:rPr>
              <w:t>4/8/2021</w:t>
            </w:r>
          </w:p>
        </w:tc>
        <w:tc>
          <w:tcPr>
            <w:tcW w:w="6830" w:type="dxa"/>
          </w:tcPr>
          <w:p w14:paraId="0895303B" w14:textId="77777777" w:rsidR="00CB3AFA" w:rsidRPr="00950FB8"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Added detail on </w:t>
            </w:r>
            <w:proofErr w:type="spellStart"/>
            <w:r w:rsidRPr="00074276">
              <w:rPr>
                <w:sz w:val="20"/>
                <w:szCs w:val="20"/>
              </w:rPr>
              <w:t>showDateTimeTextDescription</w:t>
            </w:r>
            <w:proofErr w:type="spellEnd"/>
            <w:r>
              <w:rPr>
                <w:sz w:val="20"/>
                <w:szCs w:val="20"/>
              </w:rPr>
              <w:t xml:space="preserve">, </w:t>
            </w:r>
            <w:proofErr w:type="spellStart"/>
            <w:r w:rsidRPr="00684EA8">
              <w:rPr>
                <w:sz w:val="20"/>
                <w:szCs w:val="20"/>
              </w:rPr>
              <w:t>allowAssignPickupOrders</w:t>
            </w:r>
            <w:proofErr w:type="spellEnd"/>
            <w:r>
              <w:rPr>
                <w:sz w:val="20"/>
                <w:szCs w:val="20"/>
              </w:rPr>
              <w:t xml:space="preserve"> and </w:t>
            </w:r>
            <w:proofErr w:type="spellStart"/>
            <w:r w:rsidRPr="00684EA8">
              <w:rPr>
                <w:sz w:val="20"/>
                <w:szCs w:val="20"/>
              </w:rPr>
              <w:t>allowAssignLoadedCompletedExceptionOrders</w:t>
            </w:r>
            <w:proofErr w:type="spellEnd"/>
          </w:p>
        </w:tc>
        <w:tc>
          <w:tcPr>
            <w:tcW w:w="1980" w:type="dxa"/>
          </w:tcPr>
          <w:p w14:paraId="5E67EE18" w14:textId="77777777" w:rsidR="00CB3AFA" w:rsidRPr="00950FB8"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Mike Nelson</w:t>
            </w:r>
          </w:p>
        </w:tc>
      </w:tr>
      <w:tr w:rsidR="00CB3AFA" w14:paraId="76F1A9B5" w14:textId="77777777" w:rsidTr="00F0601D">
        <w:tc>
          <w:tcPr>
            <w:cnfStyle w:val="001000000000" w:firstRow="0" w:lastRow="0" w:firstColumn="1" w:lastColumn="0" w:oddVBand="0" w:evenVBand="0" w:oddHBand="0" w:evenHBand="0" w:firstRowFirstColumn="0" w:firstRowLastColumn="0" w:lastRowFirstColumn="0" w:lastRowLastColumn="0"/>
            <w:tcW w:w="1355" w:type="dxa"/>
          </w:tcPr>
          <w:p w14:paraId="5184D783" w14:textId="77777777" w:rsidR="00CB3AFA" w:rsidRDefault="00CB3AFA" w:rsidP="00F0601D">
            <w:pPr>
              <w:pStyle w:val="EsriProposalBodyText"/>
              <w:rPr>
                <w:sz w:val="20"/>
                <w:szCs w:val="20"/>
              </w:rPr>
            </w:pPr>
            <w:r>
              <w:rPr>
                <w:sz w:val="20"/>
                <w:szCs w:val="20"/>
              </w:rPr>
              <w:t>4/29/2021</w:t>
            </w:r>
          </w:p>
        </w:tc>
        <w:tc>
          <w:tcPr>
            <w:tcW w:w="6830" w:type="dxa"/>
          </w:tcPr>
          <w:p w14:paraId="704C977A" w14:textId="77777777" w:rsidR="00CB3AFA"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values for the Time Display configuration</w:t>
            </w:r>
          </w:p>
        </w:tc>
        <w:tc>
          <w:tcPr>
            <w:tcW w:w="1980" w:type="dxa"/>
          </w:tcPr>
          <w:p w14:paraId="455C09D2" w14:textId="77777777" w:rsidR="00CB3AFA"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Mike Nelson</w:t>
            </w:r>
          </w:p>
        </w:tc>
      </w:tr>
      <w:tr w:rsidR="00CB3AFA" w14:paraId="445C6EEE" w14:textId="77777777" w:rsidTr="00F0601D">
        <w:tc>
          <w:tcPr>
            <w:cnfStyle w:val="001000000000" w:firstRow="0" w:lastRow="0" w:firstColumn="1" w:lastColumn="0" w:oddVBand="0" w:evenVBand="0" w:oddHBand="0" w:evenHBand="0" w:firstRowFirstColumn="0" w:firstRowLastColumn="0" w:lastRowFirstColumn="0" w:lastRowLastColumn="0"/>
            <w:tcW w:w="1355" w:type="dxa"/>
          </w:tcPr>
          <w:p w14:paraId="30087E97" w14:textId="77777777" w:rsidR="00CB3AFA" w:rsidRDefault="00CB3AFA" w:rsidP="00F0601D">
            <w:pPr>
              <w:pStyle w:val="EsriProposalBodyText"/>
              <w:rPr>
                <w:sz w:val="20"/>
                <w:szCs w:val="20"/>
              </w:rPr>
            </w:pPr>
            <w:r>
              <w:rPr>
                <w:sz w:val="20"/>
                <w:szCs w:val="20"/>
              </w:rPr>
              <w:t>5/21/2021</w:t>
            </w:r>
          </w:p>
        </w:tc>
        <w:tc>
          <w:tcPr>
            <w:tcW w:w="6830" w:type="dxa"/>
          </w:tcPr>
          <w:p w14:paraId="50ED27D1" w14:textId="77777777" w:rsidR="00CB3AFA"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Updates for Reload Plan and Show Message</w:t>
            </w:r>
          </w:p>
        </w:tc>
        <w:tc>
          <w:tcPr>
            <w:tcW w:w="1980" w:type="dxa"/>
          </w:tcPr>
          <w:p w14:paraId="351D6946" w14:textId="77777777" w:rsidR="00CB3AFA"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Mike Nelson</w:t>
            </w:r>
          </w:p>
        </w:tc>
      </w:tr>
      <w:tr w:rsidR="00CB3AFA" w14:paraId="2D1FC65A" w14:textId="77777777" w:rsidTr="00F0601D">
        <w:tc>
          <w:tcPr>
            <w:cnfStyle w:val="001000000000" w:firstRow="0" w:lastRow="0" w:firstColumn="1" w:lastColumn="0" w:oddVBand="0" w:evenVBand="0" w:oddHBand="0" w:evenHBand="0" w:firstRowFirstColumn="0" w:firstRowLastColumn="0" w:lastRowFirstColumn="0" w:lastRowLastColumn="0"/>
            <w:tcW w:w="1355" w:type="dxa"/>
          </w:tcPr>
          <w:p w14:paraId="29188BC3" w14:textId="77777777" w:rsidR="00CB3AFA" w:rsidRDefault="00CB3AFA" w:rsidP="00F0601D">
            <w:pPr>
              <w:pStyle w:val="EsriProposalBodyText"/>
              <w:rPr>
                <w:sz w:val="20"/>
                <w:szCs w:val="20"/>
              </w:rPr>
            </w:pPr>
            <w:r>
              <w:rPr>
                <w:sz w:val="20"/>
                <w:szCs w:val="20"/>
              </w:rPr>
              <w:t>5/24/2021</w:t>
            </w:r>
          </w:p>
        </w:tc>
        <w:tc>
          <w:tcPr>
            <w:tcW w:w="6830" w:type="dxa"/>
          </w:tcPr>
          <w:p w14:paraId="2DB66F83" w14:textId="77777777" w:rsidR="00CB3AFA"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New section with layer index details</w:t>
            </w:r>
          </w:p>
        </w:tc>
        <w:tc>
          <w:tcPr>
            <w:tcW w:w="1980" w:type="dxa"/>
          </w:tcPr>
          <w:p w14:paraId="4AE0CCDB" w14:textId="77777777" w:rsidR="00CB3AFA"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Mike Nelson</w:t>
            </w:r>
          </w:p>
        </w:tc>
      </w:tr>
      <w:tr w:rsidR="00292B84" w14:paraId="354D00B8" w14:textId="77777777" w:rsidTr="00F0601D">
        <w:tc>
          <w:tcPr>
            <w:cnfStyle w:val="001000000000" w:firstRow="0" w:lastRow="0" w:firstColumn="1" w:lastColumn="0" w:oddVBand="0" w:evenVBand="0" w:oddHBand="0" w:evenHBand="0" w:firstRowFirstColumn="0" w:firstRowLastColumn="0" w:lastRowFirstColumn="0" w:lastRowLastColumn="0"/>
            <w:tcW w:w="1355" w:type="dxa"/>
          </w:tcPr>
          <w:p w14:paraId="40B0E6A5" w14:textId="1AA5679B" w:rsidR="00292B84" w:rsidRDefault="00292B84" w:rsidP="00F0601D">
            <w:pPr>
              <w:pStyle w:val="EsriProposalBodyText"/>
              <w:rPr>
                <w:sz w:val="20"/>
                <w:szCs w:val="20"/>
              </w:rPr>
            </w:pPr>
            <w:r>
              <w:rPr>
                <w:sz w:val="20"/>
                <w:szCs w:val="20"/>
              </w:rPr>
              <w:t>8/18/2021</w:t>
            </w:r>
          </w:p>
        </w:tc>
        <w:tc>
          <w:tcPr>
            <w:tcW w:w="6830" w:type="dxa"/>
          </w:tcPr>
          <w:p w14:paraId="5D8D2347" w14:textId="7385CC3E" w:rsidR="00292B84" w:rsidRDefault="00292B84"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Updates for v 3.2 – new solve modes</w:t>
            </w:r>
          </w:p>
        </w:tc>
        <w:tc>
          <w:tcPr>
            <w:tcW w:w="1980" w:type="dxa"/>
          </w:tcPr>
          <w:p w14:paraId="0A8F44BF" w14:textId="47B4C818" w:rsidR="00292B84" w:rsidRDefault="00292B84"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Mike Nelson</w:t>
            </w:r>
          </w:p>
        </w:tc>
      </w:tr>
      <w:tr w:rsidR="0024364B" w14:paraId="2A4D970C" w14:textId="77777777" w:rsidTr="00F0601D">
        <w:tc>
          <w:tcPr>
            <w:cnfStyle w:val="001000000000" w:firstRow="0" w:lastRow="0" w:firstColumn="1" w:lastColumn="0" w:oddVBand="0" w:evenVBand="0" w:oddHBand="0" w:evenHBand="0" w:firstRowFirstColumn="0" w:firstRowLastColumn="0" w:lastRowFirstColumn="0" w:lastRowLastColumn="0"/>
            <w:tcW w:w="1355" w:type="dxa"/>
          </w:tcPr>
          <w:p w14:paraId="740058A1" w14:textId="08EEA4BE" w:rsidR="0024364B" w:rsidRDefault="0024364B" w:rsidP="00F0601D">
            <w:pPr>
              <w:pStyle w:val="EsriProposalBodyText"/>
              <w:rPr>
                <w:sz w:val="20"/>
                <w:szCs w:val="20"/>
              </w:rPr>
            </w:pPr>
            <w:r>
              <w:rPr>
                <w:sz w:val="20"/>
                <w:szCs w:val="20"/>
              </w:rPr>
              <w:t>12/10/2021</w:t>
            </w:r>
          </w:p>
        </w:tc>
        <w:tc>
          <w:tcPr>
            <w:tcW w:w="6830" w:type="dxa"/>
          </w:tcPr>
          <w:p w14:paraId="4C551312" w14:textId="576FD7E0" w:rsidR="0024364B" w:rsidRDefault="0024364B"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Updates for v3.3 – default solve mode, row tool tip and allow resequencing parameters</w:t>
            </w:r>
          </w:p>
        </w:tc>
        <w:tc>
          <w:tcPr>
            <w:tcW w:w="1980" w:type="dxa"/>
          </w:tcPr>
          <w:p w14:paraId="76C979AB" w14:textId="78CFD8DB" w:rsidR="0024364B" w:rsidRDefault="0024364B"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Mike Nelson</w:t>
            </w:r>
          </w:p>
        </w:tc>
      </w:tr>
      <w:tr w:rsidR="001F2C06" w14:paraId="6EC74FE3" w14:textId="77777777" w:rsidTr="00F0601D">
        <w:tc>
          <w:tcPr>
            <w:cnfStyle w:val="001000000000" w:firstRow="0" w:lastRow="0" w:firstColumn="1" w:lastColumn="0" w:oddVBand="0" w:evenVBand="0" w:oddHBand="0" w:evenHBand="0" w:firstRowFirstColumn="0" w:firstRowLastColumn="0" w:lastRowFirstColumn="0" w:lastRowLastColumn="0"/>
            <w:tcW w:w="1355" w:type="dxa"/>
          </w:tcPr>
          <w:p w14:paraId="780896B7" w14:textId="49188442" w:rsidR="001F2C06" w:rsidRDefault="00753FF7" w:rsidP="00F0601D">
            <w:pPr>
              <w:pStyle w:val="EsriProposalBodyText"/>
              <w:rPr>
                <w:sz w:val="20"/>
                <w:szCs w:val="20"/>
              </w:rPr>
            </w:pPr>
            <w:r>
              <w:rPr>
                <w:sz w:val="20"/>
                <w:szCs w:val="20"/>
              </w:rPr>
              <w:t>1/10/2024</w:t>
            </w:r>
          </w:p>
        </w:tc>
        <w:tc>
          <w:tcPr>
            <w:tcW w:w="6830" w:type="dxa"/>
          </w:tcPr>
          <w:p w14:paraId="7C8AEB81" w14:textId="22A995DF" w:rsidR="001F2C06" w:rsidRDefault="001F2C06"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Updates for v4.1 – </w:t>
            </w:r>
            <w:proofErr w:type="spellStart"/>
            <w:r w:rsidRPr="001F2C06">
              <w:rPr>
                <w:sz w:val="20"/>
                <w:szCs w:val="20"/>
              </w:rPr>
              <w:t>persistSelectionOnSearch</w:t>
            </w:r>
            <w:proofErr w:type="spellEnd"/>
          </w:p>
        </w:tc>
        <w:tc>
          <w:tcPr>
            <w:tcW w:w="1980" w:type="dxa"/>
          </w:tcPr>
          <w:p w14:paraId="7879ABF8" w14:textId="719F1C29" w:rsidR="001F2C06" w:rsidRDefault="001F2C06"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Mike Nelson</w:t>
            </w:r>
          </w:p>
        </w:tc>
      </w:tr>
      <w:tr w:rsidR="007175C1" w14:paraId="053B202F" w14:textId="77777777" w:rsidTr="00F0601D">
        <w:tc>
          <w:tcPr>
            <w:cnfStyle w:val="001000000000" w:firstRow="0" w:lastRow="0" w:firstColumn="1" w:lastColumn="0" w:oddVBand="0" w:evenVBand="0" w:oddHBand="0" w:evenHBand="0" w:firstRowFirstColumn="0" w:firstRowLastColumn="0" w:lastRowFirstColumn="0" w:lastRowLastColumn="0"/>
            <w:tcW w:w="1355" w:type="dxa"/>
          </w:tcPr>
          <w:p w14:paraId="015764B2" w14:textId="28E706ED" w:rsidR="007175C1" w:rsidRDefault="00B73774" w:rsidP="00F0601D">
            <w:pPr>
              <w:pStyle w:val="EsriProposalBodyText"/>
              <w:rPr>
                <w:sz w:val="20"/>
                <w:szCs w:val="20"/>
              </w:rPr>
            </w:pPr>
            <w:r>
              <w:rPr>
                <w:sz w:val="20"/>
                <w:szCs w:val="20"/>
              </w:rPr>
              <w:t>6/14</w:t>
            </w:r>
            <w:r w:rsidR="007175C1">
              <w:rPr>
                <w:sz w:val="20"/>
                <w:szCs w:val="20"/>
              </w:rPr>
              <w:t>/2024</w:t>
            </w:r>
          </w:p>
        </w:tc>
        <w:tc>
          <w:tcPr>
            <w:tcW w:w="6830" w:type="dxa"/>
          </w:tcPr>
          <w:p w14:paraId="7F236CC4" w14:textId="77777777" w:rsidR="007175C1" w:rsidRDefault="007175C1"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Updates for v4.2</w:t>
            </w:r>
          </w:p>
          <w:p w14:paraId="6E90DC35" w14:textId="77777777" w:rsidR="007175C1" w:rsidRDefault="007175C1" w:rsidP="00C70C3A">
            <w:pPr>
              <w:pStyle w:val="EsriProposalBodyText"/>
              <w:numPr>
                <w:ilvl w:val="0"/>
                <w:numId w:val="32"/>
              </w:numPr>
              <w:spacing w:before="0" w:after="0"/>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allowRefreshPlan</w:t>
            </w:r>
            <w:proofErr w:type="spellEnd"/>
          </w:p>
          <w:p w14:paraId="13567B9E" w14:textId="77777777" w:rsidR="00C70C3A" w:rsidRDefault="00C70C3A" w:rsidP="00C70C3A">
            <w:pPr>
              <w:pStyle w:val="EsriProposalBodyText"/>
              <w:numPr>
                <w:ilvl w:val="0"/>
                <w:numId w:val="32"/>
              </w:numPr>
              <w:spacing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remove </w:t>
            </w:r>
            <w:proofErr w:type="spellStart"/>
            <w:r>
              <w:rPr>
                <w:sz w:val="20"/>
                <w:szCs w:val="20"/>
              </w:rPr>
              <w:t>routeOrders</w:t>
            </w:r>
            <w:proofErr w:type="spellEnd"/>
          </w:p>
          <w:p w14:paraId="3261653A" w14:textId="77777777" w:rsidR="00C70C3A" w:rsidRDefault="00C70C3A" w:rsidP="00C70C3A">
            <w:pPr>
              <w:pStyle w:val="EsriProposalBodyText"/>
              <w:numPr>
                <w:ilvl w:val="0"/>
                <w:numId w:val="32"/>
              </w:numPr>
              <w:spacing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 new default sort values</w:t>
            </w:r>
          </w:p>
          <w:p w14:paraId="54315F26" w14:textId="77777777" w:rsidR="00F4428C" w:rsidRDefault="00F4428C" w:rsidP="00C70C3A">
            <w:pPr>
              <w:pStyle w:val="EsriProposalBodyText"/>
              <w:numPr>
                <w:ilvl w:val="0"/>
                <w:numId w:val="32"/>
              </w:numPr>
              <w:spacing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settings for available Assignment Rules</w:t>
            </w:r>
          </w:p>
          <w:p w14:paraId="10BEA562" w14:textId="689115E6" w:rsidR="00457020" w:rsidRDefault="00457020" w:rsidP="00C70C3A">
            <w:pPr>
              <w:pStyle w:val="EsriProposalBodyText"/>
              <w:numPr>
                <w:ilvl w:val="0"/>
                <w:numId w:val="32"/>
              </w:numPr>
              <w:spacing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batch edit controlled by editable setting</w:t>
            </w:r>
          </w:p>
        </w:tc>
        <w:tc>
          <w:tcPr>
            <w:tcW w:w="1980" w:type="dxa"/>
          </w:tcPr>
          <w:p w14:paraId="7CDB543A" w14:textId="6A3A35E4" w:rsidR="007175C1" w:rsidRDefault="007175C1"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Mike Nelson</w:t>
            </w:r>
          </w:p>
        </w:tc>
      </w:tr>
      <w:tr w:rsidR="00DE6C21" w14:paraId="4F5DD454" w14:textId="77777777" w:rsidTr="00F0601D">
        <w:tc>
          <w:tcPr>
            <w:cnfStyle w:val="001000000000" w:firstRow="0" w:lastRow="0" w:firstColumn="1" w:lastColumn="0" w:oddVBand="0" w:evenVBand="0" w:oddHBand="0" w:evenHBand="0" w:firstRowFirstColumn="0" w:firstRowLastColumn="0" w:lastRowFirstColumn="0" w:lastRowLastColumn="0"/>
            <w:tcW w:w="1355" w:type="dxa"/>
          </w:tcPr>
          <w:p w14:paraId="65A03FF4" w14:textId="3D90FD43" w:rsidR="00DE6C21" w:rsidRDefault="00DE6C21" w:rsidP="00F0601D">
            <w:pPr>
              <w:pStyle w:val="EsriProposalBodyText"/>
              <w:rPr>
                <w:sz w:val="20"/>
                <w:szCs w:val="20"/>
              </w:rPr>
            </w:pPr>
            <w:r>
              <w:rPr>
                <w:sz w:val="20"/>
                <w:szCs w:val="20"/>
              </w:rPr>
              <w:t>7/1/2024</w:t>
            </w:r>
          </w:p>
        </w:tc>
        <w:tc>
          <w:tcPr>
            <w:tcW w:w="6830" w:type="dxa"/>
          </w:tcPr>
          <w:p w14:paraId="4FC25678" w14:textId="0713FB8A" w:rsidR="00DE6C21" w:rsidRDefault="00DE6C21"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 for “</w:t>
            </w:r>
            <w:proofErr w:type="spellStart"/>
            <w:r>
              <w:rPr>
                <w:sz w:val="20"/>
                <w:szCs w:val="20"/>
              </w:rPr>
              <w:t>outFields</w:t>
            </w:r>
            <w:proofErr w:type="spellEnd"/>
            <w:r>
              <w:rPr>
                <w:sz w:val="20"/>
                <w:szCs w:val="20"/>
              </w:rPr>
              <w:t>” with popup configuration</w:t>
            </w:r>
          </w:p>
        </w:tc>
        <w:tc>
          <w:tcPr>
            <w:tcW w:w="1980" w:type="dxa"/>
          </w:tcPr>
          <w:p w14:paraId="6D7C29D5" w14:textId="062D3036" w:rsidR="00DE6C21" w:rsidRDefault="00DE6C21"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Mike Nelson</w:t>
            </w:r>
          </w:p>
        </w:tc>
      </w:tr>
      <w:tr w:rsidR="0089674C" w14:paraId="180E6B93" w14:textId="77777777" w:rsidTr="00F0601D">
        <w:tc>
          <w:tcPr>
            <w:cnfStyle w:val="001000000000" w:firstRow="0" w:lastRow="0" w:firstColumn="1" w:lastColumn="0" w:oddVBand="0" w:evenVBand="0" w:oddHBand="0" w:evenHBand="0" w:firstRowFirstColumn="0" w:firstRowLastColumn="0" w:lastRowFirstColumn="0" w:lastRowLastColumn="0"/>
            <w:tcW w:w="1355" w:type="dxa"/>
          </w:tcPr>
          <w:p w14:paraId="729166AF" w14:textId="77777777" w:rsidR="0089674C" w:rsidRDefault="0089674C" w:rsidP="00F0601D">
            <w:pPr>
              <w:pStyle w:val="EsriProposalBodyText"/>
              <w:rPr>
                <w:sz w:val="20"/>
                <w:szCs w:val="20"/>
              </w:rPr>
            </w:pPr>
          </w:p>
        </w:tc>
        <w:tc>
          <w:tcPr>
            <w:tcW w:w="6830" w:type="dxa"/>
          </w:tcPr>
          <w:p w14:paraId="0C59067C" w14:textId="77777777" w:rsidR="0089674C" w:rsidRDefault="0089674C"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Updates for 4.3</w:t>
            </w:r>
          </w:p>
          <w:p w14:paraId="4F1D435B" w14:textId="4C2E4F63" w:rsidR="0089674C" w:rsidRDefault="0089674C" w:rsidP="0089674C">
            <w:pPr>
              <w:pStyle w:val="EsriProposalBodyText"/>
              <w:numPr>
                <w:ilvl w:val="0"/>
                <w:numId w:val="34"/>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Selection highlight configuration</w:t>
            </w:r>
          </w:p>
        </w:tc>
        <w:tc>
          <w:tcPr>
            <w:tcW w:w="1980" w:type="dxa"/>
          </w:tcPr>
          <w:p w14:paraId="30ADD699" w14:textId="2BE1F8EF" w:rsidR="0089674C" w:rsidRDefault="0089674C"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Mike Nelson</w:t>
            </w:r>
          </w:p>
        </w:tc>
      </w:tr>
    </w:tbl>
    <w:p w14:paraId="451CB34E" w14:textId="77777777" w:rsidR="00CB3AFA" w:rsidRPr="00CB3AFA" w:rsidRDefault="00CB3AFA" w:rsidP="00CB3AFA">
      <w:pPr>
        <w:pStyle w:val="EsriProposalBodyText"/>
      </w:pPr>
    </w:p>
    <w:sectPr w:rsidR="00CB3AFA" w:rsidRPr="00CB3AFA" w:rsidSect="0097185B">
      <w:headerReference w:type="default" r:id="rId17"/>
      <w:footerReference w:type="default" r:id="rId18"/>
      <w:pgSz w:w="12240" w:h="15840"/>
      <w:pgMar w:top="720" w:right="720" w:bottom="720" w:left="720" w:header="720" w:footer="9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435B76" w14:textId="77777777" w:rsidR="00730EDA" w:rsidRDefault="00730EDA">
      <w:pPr>
        <w:spacing w:after="0" w:line="240" w:lineRule="auto"/>
      </w:pPr>
      <w:r>
        <w:separator/>
      </w:r>
    </w:p>
  </w:endnote>
  <w:endnote w:type="continuationSeparator" w:id="0">
    <w:p w14:paraId="69584E38" w14:textId="77777777" w:rsidR="00730EDA" w:rsidRDefault="00730EDA">
      <w:pPr>
        <w:spacing w:after="0" w:line="240" w:lineRule="auto"/>
      </w:pPr>
      <w:r>
        <w:continuationSeparator/>
      </w:r>
    </w:p>
  </w:endnote>
  <w:endnote w:type="continuationNotice" w:id="1">
    <w:p w14:paraId="33B0F7D3" w14:textId="77777777" w:rsidR="00730EDA" w:rsidRDefault="00730EDA">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panose1 w:val="020B07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Webdings">
    <w:panose1 w:val="05030102010509060703"/>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0B4C44" w14:textId="77777777" w:rsidR="00931422" w:rsidRPr="000001EE" w:rsidRDefault="00931422" w:rsidP="00A87B58">
    <w:pPr>
      <w:pStyle w:val="Footer"/>
      <w:rPr>
        <w:rFonts w:ascii="Arial" w:hAnsi="Arial" w:cs="Arial"/>
        <w:sz w:val="12"/>
        <w:szCs w:val="16"/>
      </w:rPr>
    </w:pPr>
  </w:p>
  <w:p w14:paraId="3D79A006" w14:textId="0220D356" w:rsidR="00931422" w:rsidRPr="00BC6F1B" w:rsidRDefault="00931422" w:rsidP="00A87B58">
    <w:pPr>
      <w:pStyle w:val="Footer"/>
    </w:pPr>
    <w:r w:rsidRPr="00BD4894">
      <w:tab/>
    </w:r>
    <w:r w:rsidRPr="00EB18CE">
      <w:rPr>
        <w:rStyle w:val="PageNumber"/>
        <w:rFonts w:cs="Arial"/>
        <w:sz w:val="16"/>
        <w:szCs w:val="16"/>
      </w:rPr>
      <w:fldChar w:fldCharType="begin"/>
    </w:r>
    <w:r w:rsidRPr="00EB18CE">
      <w:rPr>
        <w:rStyle w:val="PageNumber"/>
        <w:rFonts w:cs="Arial"/>
        <w:bCs/>
        <w:sz w:val="16"/>
        <w:szCs w:val="16"/>
      </w:rPr>
      <w:instrText xml:space="preserve"> PAGE </w:instrText>
    </w:r>
    <w:r w:rsidRPr="00EB18CE">
      <w:rPr>
        <w:rStyle w:val="PageNumber"/>
        <w:rFonts w:cs="Arial"/>
        <w:sz w:val="16"/>
        <w:szCs w:val="16"/>
      </w:rPr>
      <w:fldChar w:fldCharType="separate"/>
    </w:r>
    <w:r w:rsidR="00FF328C">
      <w:rPr>
        <w:rStyle w:val="PageNumber"/>
        <w:rFonts w:cs="Arial"/>
        <w:bCs/>
        <w:noProof/>
        <w:sz w:val="16"/>
        <w:szCs w:val="16"/>
      </w:rPr>
      <w:t>2</w:t>
    </w:r>
    <w:r w:rsidRPr="00EB18CE">
      <w:rPr>
        <w:rStyle w:val="PageNumber"/>
        <w:rFonts w:cs="Arial"/>
        <w:sz w:val="16"/>
        <w:szCs w:val="16"/>
      </w:rPr>
      <w:fldChar w:fldCharType="end"/>
    </w:r>
    <w:r w:rsidRPr="00EB18CE">
      <w:rPr>
        <w:rStyle w:val="PageNumber"/>
        <w:rFonts w:cs="Arial"/>
        <w:bCs/>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2FAA9C" w14:textId="77777777" w:rsidR="00730EDA" w:rsidRDefault="00730EDA">
      <w:pPr>
        <w:spacing w:after="0" w:line="240" w:lineRule="auto"/>
      </w:pPr>
      <w:r>
        <w:separator/>
      </w:r>
    </w:p>
  </w:footnote>
  <w:footnote w:type="continuationSeparator" w:id="0">
    <w:p w14:paraId="41E159B5" w14:textId="77777777" w:rsidR="00730EDA" w:rsidRDefault="00730EDA">
      <w:pPr>
        <w:spacing w:after="0" w:line="240" w:lineRule="auto"/>
      </w:pPr>
      <w:r>
        <w:continuationSeparator/>
      </w:r>
    </w:p>
  </w:footnote>
  <w:footnote w:type="continuationNotice" w:id="1">
    <w:p w14:paraId="641B333B" w14:textId="77777777" w:rsidR="00730EDA" w:rsidRDefault="00730EDA">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27E31" w14:textId="77777777" w:rsidR="00931422" w:rsidRDefault="00931422">
    <w:pPr>
      <w:pStyle w:val="Header"/>
    </w:pPr>
    <w:r>
      <w:rPr>
        <w:noProof/>
      </w:rPr>
      <w:drawing>
        <wp:anchor distT="0" distB="0" distL="114300" distR="114300" simplePos="0" relativeHeight="251658240" behindDoc="1" locked="0" layoutInCell="1" allowOverlap="1" wp14:anchorId="3D4BD2D3" wp14:editId="20E3C1D2">
          <wp:simplePos x="0" y="0"/>
          <wp:positionH relativeFrom="page">
            <wp:posOffset>0</wp:posOffset>
          </wp:positionH>
          <wp:positionV relativeFrom="page">
            <wp:posOffset>-8467</wp:posOffset>
          </wp:positionV>
          <wp:extent cx="7764057" cy="10045702"/>
          <wp:effectExtent l="0" t="0" r="889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49731_PropCvr_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64057" cy="10045702"/>
                  </a:xfrm>
                  <a:prstGeom prst="rect">
                    <a:avLst/>
                  </a:prstGeom>
                  <a:noFill/>
                  <a:ln>
                    <a:noFill/>
                  </a:ln>
                  <a:extLst>
                    <a:ext uri="{FAA26D3D-D897-4be2-8F04-BA451C77F1D7}">
                      <ma14:placeholderFlag xmlns:a14="http://schemas.microsoft.com/office/drawing/2010/main"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4EEBFF" w14:textId="77777777" w:rsidR="00931422" w:rsidRDefault="00931422" w:rsidP="00A87B58">
    <w:pPr>
      <w:pStyle w:val="Header"/>
    </w:pPr>
  </w:p>
  <w:p w14:paraId="6CC048BC" w14:textId="77777777" w:rsidR="00931422" w:rsidRPr="006E453A" w:rsidRDefault="00931422" w:rsidP="00A87B58">
    <w:pPr>
      <w:pStyle w:val="Header"/>
      <w:rPr>
        <w:sz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CB3EC8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423585"/>
    <w:multiLevelType w:val="hybridMultilevel"/>
    <w:tmpl w:val="CAD043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551E4"/>
    <w:multiLevelType w:val="hybridMultilevel"/>
    <w:tmpl w:val="AEE07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C6B95"/>
    <w:multiLevelType w:val="hybridMultilevel"/>
    <w:tmpl w:val="2C725CDC"/>
    <w:lvl w:ilvl="0" w:tplc="D62AA636">
      <w:start w:val="1"/>
      <w:numFmt w:val="decimal"/>
      <w:pStyle w:val="Step"/>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61604AC"/>
    <w:multiLevelType w:val="multilevel"/>
    <w:tmpl w:val="37447B28"/>
    <w:lvl w:ilvl="0">
      <w:start w:val="1"/>
      <w:numFmt w:val="upperLetter"/>
      <w:pStyle w:val="EsriNumberedAppendixHeading"/>
      <w:suff w:val="space"/>
      <w:lvlText w:val="Appendix %1 "/>
      <w:lvlJc w:val="left"/>
      <w:pPr>
        <w:ind w:left="360" w:hanging="360"/>
      </w:pPr>
      <w:rPr>
        <w:rFonts w:ascii="Arial" w:hAnsi="Arial" w:hint="default"/>
        <w:b/>
        <w:sz w:val="32"/>
      </w:rPr>
    </w:lvl>
    <w:lvl w:ilvl="1">
      <w:start w:val="1"/>
      <w:numFmt w:val="decimal"/>
      <w:pStyle w:val="EsriSub-Appendix"/>
      <w:lvlText w:val="%1.%2."/>
      <w:lvlJc w:val="left"/>
      <w:pPr>
        <w:ind w:left="720" w:hanging="72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32048C1"/>
    <w:multiLevelType w:val="multilevel"/>
    <w:tmpl w:val="77EAA656"/>
    <w:styleLink w:val="PSActivitiesandSubactivities"/>
    <w:lvl w:ilvl="0">
      <w:start w:val="1"/>
      <w:numFmt w:val="decimal"/>
      <w:lvlText w:val="Activity %1"/>
      <w:lvlJc w:val="left"/>
      <w:pPr>
        <w:ind w:left="720" w:hanging="720"/>
      </w:pPr>
      <w:rPr>
        <w:rFonts w:ascii="Arial" w:hAnsi="Arial" w:hint="default"/>
        <w:b/>
        <w:i w:val="0"/>
        <w:sz w:val="26"/>
      </w:rPr>
    </w:lvl>
    <w:lvl w:ilvl="1">
      <w:start w:val="1"/>
      <w:numFmt w:val="decimal"/>
      <w:lvlText w:val="Activity %1.%2"/>
      <w:lvlJc w:val="left"/>
      <w:pPr>
        <w:ind w:left="720" w:hanging="720"/>
      </w:pPr>
      <w:rPr>
        <w:rFonts w:ascii="Arial" w:hAnsi="Arial" w:hint="default"/>
        <w:b/>
        <w:i/>
        <w:sz w:val="24"/>
      </w:rPr>
    </w:lvl>
    <w:lvl w:ilvl="2">
      <w:start w:val="1"/>
      <w:numFmt w:val="decimal"/>
      <w:lvlText w:val="Activity %1.%2.%3"/>
      <w:lvlJc w:val="left"/>
      <w:pPr>
        <w:ind w:left="720" w:hanging="720"/>
      </w:pPr>
      <w:rPr>
        <w:rFonts w:ascii="Arial" w:hAnsi="Arial" w:hint="default"/>
        <w:b/>
        <w:sz w:val="22"/>
      </w:rPr>
    </w:lvl>
    <w:lvl w:ilvl="3">
      <w:start w:val="1"/>
      <w:numFmt w:val="decimal"/>
      <w:lvlText w:val="Activity %1.%2.%3.%4"/>
      <w:lvlJc w:val="left"/>
      <w:pPr>
        <w:ind w:left="720" w:hanging="720"/>
      </w:pPr>
      <w:rPr>
        <w:rFonts w:hint="default"/>
        <w:b/>
        <w:i/>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6" w15:restartNumberingAfterBreak="0">
    <w:nsid w:val="27622157"/>
    <w:multiLevelType w:val="hybridMultilevel"/>
    <w:tmpl w:val="9DD6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707456"/>
    <w:multiLevelType w:val="multilevel"/>
    <w:tmpl w:val="3B1E5CF4"/>
    <w:lvl w:ilvl="0">
      <w:start w:val="1"/>
      <w:numFmt w:val="bullet"/>
      <w:pStyle w:val="Esri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A926070"/>
    <w:multiLevelType w:val="multilevel"/>
    <w:tmpl w:val="F4A2AD08"/>
    <w:styleLink w:val="Appendices"/>
    <w:lvl w:ilvl="0">
      <w:start w:val="1"/>
      <w:numFmt w:val="upperLetter"/>
      <w:suff w:val="space"/>
      <w:lvlText w:val="Appendix %1 "/>
      <w:lvlJc w:val="left"/>
      <w:pPr>
        <w:ind w:left="360" w:hanging="360"/>
      </w:pPr>
      <w:rPr>
        <w:rFonts w:ascii="Arial" w:hAnsi="Arial" w:hint="default"/>
        <w:b/>
        <w:sz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EF479CE"/>
    <w:multiLevelType w:val="hybridMultilevel"/>
    <w:tmpl w:val="41CE01F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32C02791"/>
    <w:multiLevelType w:val="hybridMultilevel"/>
    <w:tmpl w:val="54E2E640"/>
    <w:lvl w:ilvl="0" w:tplc="C6728708">
      <w:numFmt w:val="bullet"/>
      <w:pStyle w:val="EsriTable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5153D8"/>
    <w:multiLevelType w:val="hybridMultilevel"/>
    <w:tmpl w:val="B5AE5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4716D0"/>
    <w:multiLevelType w:val="hybridMultilevel"/>
    <w:tmpl w:val="1FC670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9950DD"/>
    <w:multiLevelType w:val="hybridMultilevel"/>
    <w:tmpl w:val="E9D65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7C5527"/>
    <w:multiLevelType w:val="hybridMultilevel"/>
    <w:tmpl w:val="1382A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765D4D"/>
    <w:multiLevelType w:val="multilevel"/>
    <w:tmpl w:val="A93E54E4"/>
    <w:styleLink w:val="PSBulletLevel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0565946"/>
    <w:multiLevelType w:val="hybridMultilevel"/>
    <w:tmpl w:val="58AC2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08249C"/>
    <w:multiLevelType w:val="hybridMultilevel"/>
    <w:tmpl w:val="53B84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EC414C"/>
    <w:multiLevelType w:val="hybridMultilevel"/>
    <w:tmpl w:val="7138D370"/>
    <w:lvl w:ilvl="0" w:tplc="04090001">
      <w:start w:val="1"/>
      <w:numFmt w:val="bullet"/>
      <w:lvlText w:val=""/>
      <w:lvlJc w:val="left"/>
      <w:pPr>
        <w:ind w:left="835" w:hanging="360"/>
      </w:pPr>
      <w:rPr>
        <w:rFonts w:ascii="Symbol" w:hAnsi="Symbol" w:hint="default"/>
      </w:rPr>
    </w:lvl>
    <w:lvl w:ilvl="1" w:tplc="04090003">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19" w15:restartNumberingAfterBreak="0">
    <w:nsid w:val="447160A2"/>
    <w:multiLevelType w:val="multilevel"/>
    <w:tmpl w:val="FD160132"/>
    <w:lvl w:ilvl="0">
      <w:start w:val="1"/>
      <w:numFmt w:val="decimal"/>
      <w:pStyle w:val="EsriHeading1"/>
      <w:lvlText w:val="%1.0"/>
      <w:lvlJc w:val="left"/>
      <w:pPr>
        <w:ind w:left="720" w:hanging="720"/>
      </w:pPr>
      <w:rPr>
        <w:rFonts w:ascii="Arial" w:hAnsi="Arial" w:hint="default"/>
        <w:b/>
        <w:color w:val="007AC2"/>
        <w:sz w:val="32"/>
      </w:rPr>
    </w:lvl>
    <w:lvl w:ilvl="1">
      <w:start w:val="1"/>
      <w:numFmt w:val="decimal"/>
      <w:pStyle w:val="EsriHeading2"/>
      <w:lvlText w:val="%1.%2"/>
      <w:lvlJc w:val="left"/>
      <w:pPr>
        <w:ind w:left="720" w:hanging="720"/>
      </w:pPr>
      <w:rPr>
        <w:rFonts w:ascii="Arial" w:hAnsi="Arial" w:hint="default"/>
        <w:b/>
        <w:sz w:val="28"/>
      </w:rPr>
    </w:lvl>
    <w:lvl w:ilvl="2">
      <w:start w:val="1"/>
      <w:numFmt w:val="decimal"/>
      <w:pStyle w:val="EsriHeading3"/>
      <w:lvlText w:val="%1.%2.%3"/>
      <w:lvlJc w:val="left"/>
      <w:pPr>
        <w:ind w:left="720" w:hanging="720"/>
      </w:pPr>
      <w:rPr>
        <w:rFonts w:ascii="Arial" w:hAnsi="Arial" w:hint="default"/>
        <w:b/>
        <w:sz w:val="24"/>
      </w:rPr>
    </w:lvl>
    <w:lvl w:ilvl="3">
      <w:start w:val="1"/>
      <w:numFmt w:val="decimal"/>
      <w:pStyle w:val="EsriHeading4"/>
      <w:lvlText w:val="%1.%2.%3.%4"/>
      <w:lvlJc w:val="left"/>
      <w:pPr>
        <w:ind w:left="720" w:hanging="720"/>
      </w:pPr>
      <w:rPr>
        <w:rFonts w:ascii="Arial" w:hAnsi="Arial" w:hint="default"/>
        <w:b/>
        <w:sz w:val="22"/>
      </w:rPr>
    </w:lvl>
    <w:lvl w:ilvl="4">
      <w:start w:val="1"/>
      <w:numFmt w:val="decimal"/>
      <w:pStyle w:val="EsriHeading5"/>
      <w:lvlText w:val="%1.%2.%3.%4.%5"/>
      <w:lvlJc w:val="left"/>
      <w:pPr>
        <w:ind w:left="720" w:hanging="720"/>
      </w:pPr>
      <w:rPr>
        <w:rFonts w:ascii="Arial" w:hAnsi="Arial" w:hint="default"/>
        <w:b w:val="0"/>
        <w:i w:val="0"/>
        <w:sz w:val="22"/>
      </w:rPr>
    </w:lvl>
    <w:lvl w:ilvl="5">
      <w:start w:val="1"/>
      <w:numFmt w:val="decimal"/>
      <w:pStyle w:val="EsriHeading6"/>
      <w:lvlText w:val="%1.%2.%3.%4.%5.%6"/>
      <w:lvlJc w:val="left"/>
      <w:pPr>
        <w:ind w:left="720" w:hanging="720"/>
      </w:pPr>
      <w:rPr>
        <w:rFonts w:ascii="Arial Bold" w:hAnsi="Arial Bold" w:hint="default"/>
        <w:b/>
        <w:i w:val="0"/>
        <w:sz w:val="20"/>
      </w:rPr>
    </w:lvl>
    <w:lvl w:ilvl="6">
      <w:start w:val="1"/>
      <w:numFmt w:val="decimal"/>
      <w:pStyle w:val="EsriHeading7"/>
      <w:lvlText w:val="%1.%2.%3.%4.%5.%6.%7"/>
      <w:lvlJc w:val="left"/>
      <w:pPr>
        <w:ind w:left="720" w:hanging="720"/>
      </w:pPr>
      <w:rPr>
        <w:rFonts w:ascii="Arial" w:hAnsi="Arial" w:hint="default"/>
        <w:b w:val="0"/>
        <w:i w:val="0"/>
        <w:sz w:val="20"/>
      </w:rPr>
    </w:lvl>
    <w:lvl w:ilvl="7">
      <w:start w:val="1"/>
      <w:numFmt w:val="decimal"/>
      <w:pStyle w:val="EsriHeading8"/>
      <w:lvlText w:val="%1.%2.%3.%4.%5.%6.%7.%8"/>
      <w:lvlJc w:val="left"/>
      <w:pPr>
        <w:ind w:left="720" w:hanging="720"/>
      </w:pPr>
      <w:rPr>
        <w:rFonts w:ascii="Arial Bold" w:hAnsi="Arial Bold" w:hint="default"/>
        <w:b/>
        <w:i w:val="0"/>
        <w:sz w:val="18"/>
      </w:rPr>
    </w:lvl>
    <w:lvl w:ilvl="8">
      <w:start w:val="1"/>
      <w:numFmt w:val="decimal"/>
      <w:lvlText w:val="%1.%2.%3.%4.%5.%6.%7.%8.%9"/>
      <w:lvlJc w:val="left"/>
      <w:pPr>
        <w:ind w:left="720" w:hanging="720"/>
      </w:pPr>
      <w:rPr>
        <w:rFonts w:hint="default"/>
      </w:rPr>
    </w:lvl>
  </w:abstractNum>
  <w:abstractNum w:abstractNumId="20" w15:restartNumberingAfterBreak="0">
    <w:nsid w:val="44AD61BD"/>
    <w:multiLevelType w:val="hybridMultilevel"/>
    <w:tmpl w:val="D236D814"/>
    <w:lvl w:ilvl="0" w:tplc="4404B8BC">
      <w:start w:val="1"/>
      <w:numFmt w:val="decimal"/>
      <w:pStyle w:val="EsriCaptionText"/>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546000"/>
    <w:multiLevelType w:val="multilevel"/>
    <w:tmpl w:val="49326CA8"/>
    <w:styleLink w:val="TasksandSubtasks"/>
    <w:lvl w:ilvl="0">
      <w:start w:val="1"/>
      <w:numFmt w:val="decimal"/>
      <w:lvlText w:val="Task %1"/>
      <w:lvlJc w:val="left"/>
      <w:pPr>
        <w:ind w:left="1728" w:hanging="1728"/>
      </w:pPr>
      <w:rPr>
        <w:rFonts w:ascii="Arial" w:hAnsi="Arial" w:hint="default"/>
        <w:b/>
        <w:sz w:val="26"/>
      </w:rPr>
    </w:lvl>
    <w:lvl w:ilvl="1">
      <w:start w:val="1"/>
      <w:numFmt w:val="decimal"/>
      <w:lvlText w:val="Task %1.%2"/>
      <w:lvlJc w:val="left"/>
      <w:pPr>
        <w:ind w:left="1728" w:hanging="1728"/>
      </w:pPr>
      <w:rPr>
        <w:rFonts w:hint="default"/>
      </w:rPr>
    </w:lvl>
    <w:lvl w:ilvl="2">
      <w:start w:val="1"/>
      <w:numFmt w:val="decimal"/>
      <w:lvlText w:val="Task %1.%2.%3"/>
      <w:lvlJc w:val="left"/>
      <w:pPr>
        <w:ind w:left="1728" w:hanging="1728"/>
      </w:pPr>
      <w:rPr>
        <w:rFonts w:ascii="Arial" w:hAnsi="Arial" w:hint="default"/>
        <w:b/>
        <w:i w:val="0"/>
        <w:sz w:val="22"/>
      </w:rPr>
    </w:lvl>
    <w:lvl w:ilvl="3">
      <w:start w:val="1"/>
      <w:numFmt w:val="decimal"/>
      <w:lvlText w:val="Task %1.%2.%3.%4"/>
      <w:lvlJc w:val="left"/>
      <w:pPr>
        <w:ind w:left="1728" w:hanging="1728"/>
      </w:pPr>
      <w:rPr>
        <w:rFonts w:ascii="Arial" w:hAnsi="Arial" w:hint="default"/>
        <w:b w:val="0"/>
        <w:i/>
        <w:sz w:val="22"/>
      </w:rPr>
    </w:lvl>
    <w:lvl w:ilvl="4">
      <w:start w:val="1"/>
      <w:numFmt w:val="decimal"/>
      <w:lvlText w:val="Task  %1.%2.%3.%4.%5"/>
      <w:lvlJc w:val="left"/>
      <w:pPr>
        <w:ind w:left="1728" w:firstLine="31042"/>
      </w:pPr>
      <w:rPr>
        <w:rFonts w:ascii="Arial" w:hAnsi="Arial" w:hint="default"/>
        <w:sz w:val="22"/>
      </w:rPr>
    </w:lvl>
    <w:lvl w:ilvl="5">
      <w:start w:val="1"/>
      <w:numFmt w:val="lowerRoman"/>
      <w:lvlText w:val="%6."/>
      <w:lvlJc w:val="right"/>
      <w:pPr>
        <w:ind w:left="1728" w:hanging="1728"/>
      </w:pPr>
      <w:rPr>
        <w:rFonts w:hint="default"/>
      </w:rPr>
    </w:lvl>
    <w:lvl w:ilvl="6">
      <w:start w:val="1"/>
      <w:numFmt w:val="decimal"/>
      <w:lvlText w:val="%7."/>
      <w:lvlJc w:val="left"/>
      <w:pPr>
        <w:ind w:left="1728" w:hanging="1728"/>
      </w:pPr>
      <w:rPr>
        <w:rFonts w:hint="default"/>
      </w:rPr>
    </w:lvl>
    <w:lvl w:ilvl="7">
      <w:start w:val="1"/>
      <w:numFmt w:val="lowerLetter"/>
      <w:lvlText w:val="%8."/>
      <w:lvlJc w:val="left"/>
      <w:pPr>
        <w:ind w:left="1728" w:hanging="1728"/>
      </w:pPr>
      <w:rPr>
        <w:rFonts w:hint="default"/>
      </w:rPr>
    </w:lvl>
    <w:lvl w:ilvl="8">
      <w:start w:val="1"/>
      <w:numFmt w:val="lowerRoman"/>
      <w:lvlText w:val="%9."/>
      <w:lvlJc w:val="right"/>
      <w:pPr>
        <w:ind w:left="1728" w:hanging="1728"/>
      </w:pPr>
      <w:rPr>
        <w:rFonts w:hint="default"/>
      </w:rPr>
    </w:lvl>
  </w:abstractNum>
  <w:abstractNum w:abstractNumId="22" w15:restartNumberingAfterBreak="0">
    <w:nsid w:val="45BC077C"/>
    <w:multiLevelType w:val="hybridMultilevel"/>
    <w:tmpl w:val="9A6CCE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DC41AB"/>
    <w:multiLevelType w:val="hybridMultilevel"/>
    <w:tmpl w:val="05722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AE0F57"/>
    <w:multiLevelType w:val="hybridMultilevel"/>
    <w:tmpl w:val="59768CF0"/>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25" w15:restartNumberingAfterBreak="0">
    <w:nsid w:val="51295582"/>
    <w:multiLevelType w:val="hybridMultilevel"/>
    <w:tmpl w:val="40AA3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BD292E"/>
    <w:multiLevelType w:val="hybridMultilevel"/>
    <w:tmpl w:val="1BE8DE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72433B"/>
    <w:multiLevelType w:val="hybridMultilevel"/>
    <w:tmpl w:val="DF8A3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123B93"/>
    <w:multiLevelType w:val="hybridMultilevel"/>
    <w:tmpl w:val="58B44F4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9" w15:restartNumberingAfterBreak="0">
    <w:nsid w:val="5C7F4DC7"/>
    <w:multiLevelType w:val="hybridMultilevel"/>
    <w:tmpl w:val="31D64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67143A"/>
    <w:multiLevelType w:val="hybridMultilevel"/>
    <w:tmpl w:val="3B22F5D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1" w15:restartNumberingAfterBreak="0">
    <w:nsid w:val="654D7A7A"/>
    <w:multiLevelType w:val="hybridMultilevel"/>
    <w:tmpl w:val="001A5FCA"/>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32" w15:restartNumberingAfterBreak="0">
    <w:nsid w:val="73B70BA0"/>
    <w:multiLevelType w:val="hybridMultilevel"/>
    <w:tmpl w:val="6A662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5636269">
    <w:abstractNumId w:val="15"/>
  </w:num>
  <w:num w:numId="2" w16cid:durableId="1397048421">
    <w:abstractNumId w:val="0"/>
  </w:num>
  <w:num w:numId="3" w16cid:durableId="928975027">
    <w:abstractNumId w:val="5"/>
  </w:num>
  <w:num w:numId="4" w16cid:durableId="712266338">
    <w:abstractNumId w:val="8"/>
  </w:num>
  <w:num w:numId="5" w16cid:durableId="371074467">
    <w:abstractNumId w:val="21"/>
  </w:num>
  <w:num w:numId="6" w16cid:durableId="1384908776">
    <w:abstractNumId w:val="20"/>
  </w:num>
  <w:num w:numId="7" w16cid:durableId="1898542453">
    <w:abstractNumId w:val="19"/>
    <w:lvlOverride w:ilvl="0">
      <w:lvl w:ilvl="0">
        <w:start w:val="1"/>
        <w:numFmt w:val="decimal"/>
        <w:pStyle w:val="EsriHeading1"/>
        <w:lvlText w:val="%1.0"/>
        <w:lvlJc w:val="left"/>
        <w:pPr>
          <w:ind w:left="720" w:hanging="720"/>
        </w:pPr>
        <w:rPr>
          <w:rFonts w:ascii="Arial" w:hAnsi="Arial" w:hint="default"/>
          <w:b/>
          <w:color w:val="007AC2"/>
          <w:sz w:val="32"/>
        </w:rPr>
      </w:lvl>
    </w:lvlOverride>
  </w:num>
  <w:num w:numId="8" w16cid:durableId="561064731">
    <w:abstractNumId w:val="4"/>
  </w:num>
  <w:num w:numId="9" w16cid:durableId="596333764">
    <w:abstractNumId w:val="10"/>
  </w:num>
  <w:num w:numId="10" w16cid:durableId="400718413">
    <w:abstractNumId w:val="7"/>
  </w:num>
  <w:num w:numId="11" w16cid:durableId="1965958971">
    <w:abstractNumId w:val="2"/>
  </w:num>
  <w:num w:numId="12" w16cid:durableId="1576433454">
    <w:abstractNumId w:val="7"/>
  </w:num>
  <w:num w:numId="13" w16cid:durableId="635526661">
    <w:abstractNumId w:val="13"/>
  </w:num>
  <w:num w:numId="14" w16cid:durableId="172690482">
    <w:abstractNumId w:val="12"/>
  </w:num>
  <w:num w:numId="15" w16cid:durableId="610092905">
    <w:abstractNumId w:val="32"/>
  </w:num>
  <w:num w:numId="16" w16cid:durableId="1308242685">
    <w:abstractNumId w:val="3"/>
  </w:num>
  <w:num w:numId="17" w16cid:durableId="1177305336">
    <w:abstractNumId w:val="14"/>
  </w:num>
  <w:num w:numId="18" w16cid:durableId="545066311">
    <w:abstractNumId w:val="19"/>
    <w:lvlOverride w:ilvl="0">
      <w:lvl w:ilvl="0">
        <w:start w:val="1"/>
        <w:numFmt w:val="decimal"/>
        <w:pStyle w:val="EsriHeading1"/>
        <w:lvlText w:val="%1.0"/>
        <w:lvlJc w:val="left"/>
        <w:pPr>
          <w:ind w:left="720" w:hanging="720"/>
        </w:pPr>
        <w:rPr>
          <w:rFonts w:ascii="Arial" w:hAnsi="Arial" w:hint="default"/>
          <w:b/>
          <w:color w:val="007AC2"/>
          <w:sz w:val="32"/>
        </w:rPr>
      </w:lvl>
    </w:lvlOverride>
    <w:lvlOverride w:ilvl="1">
      <w:lvl w:ilvl="1">
        <w:start w:val="1"/>
        <w:numFmt w:val="decimal"/>
        <w:pStyle w:val="EsriHeading2"/>
        <w:lvlText w:val="%1.%2"/>
        <w:lvlJc w:val="left"/>
        <w:pPr>
          <w:ind w:left="720" w:hanging="720"/>
        </w:pPr>
        <w:rPr>
          <w:rFonts w:ascii="Arial" w:hAnsi="Arial" w:hint="default"/>
          <w:b/>
          <w:sz w:val="28"/>
        </w:rPr>
      </w:lvl>
    </w:lvlOverride>
    <w:lvlOverride w:ilvl="2">
      <w:lvl w:ilvl="2">
        <w:start w:val="1"/>
        <w:numFmt w:val="decimal"/>
        <w:pStyle w:val="EsriHeading3"/>
        <w:lvlText w:val="%1.%2.%3"/>
        <w:lvlJc w:val="left"/>
        <w:pPr>
          <w:ind w:left="720" w:hanging="720"/>
        </w:pPr>
        <w:rPr>
          <w:rFonts w:ascii="Arial" w:hAnsi="Arial" w:hint="default"/>
          <w:b/>
          <w:sz w:val="24"/>
        </w:rPr>
      </w:lvl>
    </w:lvlOverride>
    <w:lvlOverride w:ilvl="3">
      <w:lvl w:ilvl="3">
        <w:start w:val="1"/>
        <w:numFmt w:val="decimal"/>
        <w:pStyle w:val="EsriHeading4"/>
        <w:lvlText w:val="%1.%2.%3.%4"/>
        <w:lvlJc w:val="left"/>
        <w:pPr>
          <w:ind w:left="720" w:hanging="720"/>
        </w:pPr>
        <w:rPr>
          <w:rFonts w:ascii="Arial" w:hAnsi="Arial" w:hint="default"/>
          <w:b/>
          <w:sz w:val="22"/>
        </w:rPr>
      </w:lvl>
    </w:lvlOverride>
    <w:lvlOverride w:ilvl="4">
      <w:lvl w:ilvl="4">
        <w:start w:val="1"/>
        <w:numFmt w:val="decimal"/>
        <w:pStyle w:val="EsriHeading5"/>
        <w:lvlText w:val="%1.%2.%3.%4.%5"/>
        <w:lvlJc w:val="left"/>
        <w:pPr>
          <w:ind w:left="720" w:hanging="720"/>
        </w:pPr>
        <w:rPr>
          <w:rFonts w:ascii="Arial" w:hAnsi="Arial" w:hint="default"/>
          <w:b w:val="0"/>
          <w:i w:val="0"/>
          <w:sz w:val="22"/>
        </w:rPr>
      </w:lvl>
    </w:lvlOverride>
    <w:lvlOverride w:ilvl="5">
      <w:lvl w:ilvl="5">
        <w:start w:val="1"/>
        <w:numFmt w:val="decimal"/>
        <w:pStyle w:val="EsriHeading6"/>
        <w:lvlText w:val="%1.%2.%3.%4.%5.%6"/>
        <w:lvlJc w:val="left"/>
        <w:pPr>
          <w:ind w:left="720" w:hanging="720"/>
        </w:pPr>
        <w:rPr>
          <w:rFonts w:ascii="Arial Bold" w:hAnsi="Arial Bold" w:hint="default"/>
          <w:b/>
          <w:i w:val="0"/>
          <w:sz w:val="20"/>
        </w:rPr>
      </w:lvl>
    </w:lvlOverride>
    <w:lvlOverride w:ilvl="6">
      <w:lvl w:ilvl="6">
        <w:start w:val="1"/>
        <w:numFmt w:val="decimal"/>
        <w:pStyle w:val="EsriHeading7"/>
        <w:lvlText w:val="%1.%2.%3.%4.%5.%6.%7"/>
        <w:lvlJc w:val="left"/>
        <w:pPr>
          <w:ind w:left="720" w:hanging="720"/>
        </w:pPr>
        <w:rPr>
          <w:rFonts w:ascii="Arial" w:hAnsi="Arial" w:hint="default"/>
          <w:b w:val="0"/>
          <w:i w:val="0"/>
          <w:sz w:val="20"/>
        </w:rPr>
      </w:lvl>
    </w:lvlOverride>
    <w:lvlOverride w:ilvl="7">
      <w:lvl w:ilvl="7">
        <w:start w:val="1"/>
        <w:numFmt w:val="decimal"/>
        <w:pStyle w:val="EsriHeading8"/>
        <w:lvlText w:val="%1.%2.%3.%4.%5.%6.%7.%8"/>
        <w:lvlJc w:val="left"/>
        <w:pPr>
          <w:ind w:left="720" w:hanging="720"/>
        </w:pPr>
        <w:rPr>
          <w:rFonts w:ascii="Arial Bold" w:hAnsi="Arial Bold" w:hint="default"/>
          <w:b/>
          <w:i w:val="0"/>
          <w:sz w:val="18"/>
        </w:rPr>
      </w:lvl>
    </w:lvlOverride>
    <w:lvlOverride w:ilvl="8">
      <w:lvl w:ilvl="8">
        <w:start w:val="1"/>
        <w:numFmt w:val="decimal"/>
        <w:lvlText w:val="%1.%2.%3.%4.%5.%6.%7.%8.%9"/>
        <w:lvlJc w:val="left"/>
        <w:pPr>
          <w:ind w:left="720" w:hanging="720"/>
        </w:pPr>
        <w:rPr>
          <w:rFonts w:hint="default"/>
        </w:rPr>
      </w:lvl>
    </w:lvlOverride>
  </w:num>
  <w:num w:numId="19" w16cid:durableId="1509633907">
    <w:abstractNumId w:val="26"/>
  </w:num>
  <w:num w:numId="20" w16cid:durableId="2040083940">
    <w:abstractNumId w:val="28"/>
  </w:num>
  <w:num w:numId="21" w16cid:durableId="112477745">
    <w:abstractNumId w:val="23"/>
  </w:num>
  <w:num w:numId="22" w16cid:durableId="1263879521">
    <w:abstractNumId w:val="29"/>
  </w:num>
  <w:num w:numId="23" w16cid:durableId="1067653708">
    <w:abstractNumId w:val="11"/>
  </w:num>
  <w:num w:numId="24" w16cid:durableId="2000424038">
    <w:abstractNumId w:val="6"/>
  </w:num>
  <w:num w:numId="25" w16cid:durableId="1366559483">
    <w:abstractNumId w:val="22"/>
  </w:num>
  <w:num w:numId="26" w16cid:durableId="778109950">
    <w:abstractNumId w:val="25"/>
  </w:num>
  <w:num w:numId="27" w16cid:durableId="1531265358">
    <w:abstractNumId w:val="1"/>
  </w:num>
  <w:num w:numId="28" w16cid:durableId="1712462483">
    <w:abstractNumId w:val="17"/>
  </w:num>
  <w:num w:numId="29" w16cid:durableId="454636067">
    <w:abstractNumId w:val="31"/>
  </w:num>
  <w:num w:numId="30" w16cid:durableId="384329086">
    <w:abstractNumId w:val="24"/>
  </w:num>
  <w:num w:numId="31" w16cid:durableId="1565602425">
    <w:abstractNumId w:val="18"/>
  </w:num>
  <w:num w:numId="32" w16cid:durableId="831683617">
    <w:abstractNumId w:val="27"/>
  </w:num>
  <w:num w:numId="33" w16cid:durableId="1534728236">
    <w:abstractNumId w:val="10"/>
  </w:num>
  <w:num w:numId="34" w16cid:durableId="168329005">
    <w:abstractNumId w:val="16"/>
  </w:num>
  <w:num w:numId="35" w16cid:durableId="1643921753">
    <w:abstractNumId w:val="9"/>
  </w:num>
  <w:num w:numId="36" w16cid:durableId="446391698">
    <w:abstractNumId w:val="3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removeDateAndTime/>
  <w:proofState w:spelling="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25F"/>
    <w:rsid w:val="000001EE"/>
    <w:rsid w:val="00000D91"/>
    <w:rsid w:val="000023F2"/>
    <w:rsid w:val="0000405C"/>
    <w:rsid w:val="000165BC"/>
    <w:rsid w:val="00020FCF"/>
    <w:rsid w:val="00020FF4"/>
    <w:rsid w:val="000309AC"/>
    <w:rsid w:val="000310E2"/>
    <w:rsid w:val="000320E6"/>
    <w:rsid w:val="000403E7"/>
    <w:rsid w:val="0004209D"/>
    <w:rsid w:val="00043999"/>
    <w:rsid w:val="00051682"/>
    <w:rsid w:val="00052E3D"/>
    <w:rsid w:val="00056BB5"/>
    <w:rsid w:val="00057203"/>
    <w:rsid w:val="0006338C"/>
    <w:rsid w:val="00065A36"/>
    <w:rsid w:val="00070D48"/>
    <w:rsid w:val="000729E6"/>
    <w:rsid w:val="0007344A"/>
    <w:rsid w:val="00073F05"/>
    <w:rsid w:val="00074276"/>
    <w:rsid w:val="0007506E"/>
    <w:rsid w:val="000753FA"/>
    <w:rsid w:val="00084395"/>
    <w:rsid w:val="00085101"/>
    <w:rsid w:val="00092A08"/>
    <w:rsid w:val="000943D7"/>
    <w:rsid w:val="000A3C6B"/>
    <w:rsid w:val="000A55DD"/>
    <w:rsid w:val="000B34E2"/>
    <w:rsid w:val="000B5E33"/>
    <w:rsid w:val="000C0640"/>
    <w:rsid w:val="000C24B7"/>
    <w:rsid w:val="000C29FB"/>
    <w:rsid w:val="000C7F55"/>
    <w:rsid w:val="000D0ED0"/>
    <w:rsid w:val="000D11A6"/>
    <w:rsid w:val="000D5516"/>
    <w:rsid w:val="000D7896"/>
    <w:rsid w:val="000E04B9"/>
    <w:rsid w:val="000E1908"/>
    <w:rsid w:val="000E1D23"/>
    <w:rsid w:val="000E5683"/>
    <w:rsid w:val="000E5834"/>
    <w:rsid w:val="000F54C6"/>
    <w:rsid w:val="000F72BE"/>
    <w:rsid w:val="00100D4B"/>
    <w:rsid w:val="00104A92"/>
    <w:rsid w:val="001062B9"/>
    <w:rsid w:val="00114018"/>
    <w:rsid w:val="00122899"/>
    <w:rsid w:val="00123333"/>
    <w:rsid w:val="0012689E"/>
    <w:rsid w:val="001332EA"/>
    <w:rsid w:val="001401BA"/>
    <w:rsid w:val="00141323"/>
    <w:rsid w:val="00143AD9"/>
    <w:rsid w:val="00143BA4"/>
    <w:rsid w:val="00145E7F"/>
    <w:rsid w:val="00147CD8"/>
    <w:rsid w:val="00152476"/>
    <w:rsid w:val="00153C2B"/>
    <w:rsid w:val="00154134"/>
    <w:rsid w:val="00156768"/>
    <w:rsid w:val="00162558"/>
    <w:rsid w:val="00163F97"/>
    <w:rsid w:val="00165FFA"/>
    <w:rsid w:val="00166520"/>
    <w:rsid w:val="001665AE"/>
    <w:rsid w:val="00166F0C"/>
    <w:rsid w:val="0016717B"/>
    <w:rsid w:val="00170819"/>
    <w:rsid w:val="00174981"/>
    <w:rsid w:val="00176DAD"/>
    <w:rsid w:val="0018063D"/>
    <w:rsid w:val="00180652"/>
    <w:rsid w:val="00180C8D"/>
    <w:rsid w:val="001820EE"/>
    <w:rsid w:val="00183AA5"/>
    <w:rsid w:val="001854AD"/>
    <w:rsid w:val="0019228F"/>
    <w:rsid w:val="00192508"/>
    <w:rsid w:val="001949E2"/>
    <w:rsid w:val="00195050"/>
    <w:rsid w:val="00195806"/>
    <w:rsid w:val="00195FAE"/>
    <w:rsid w:val="00196D8C"/>
    <w:rsid w:val="001A0FA1"/>
    <w:rsid w:val="001A2085"/>
    <w:rsid w:val="001A6DD7"/>
    <w:rsid w:val="001B0C25"/>
    <w:rsid w:val="001B30AB"/>
    <w:rsid w:val="001B335B"/>
    <w:rsid w:val="001B6A60"/>
    <w:rsid w:val="001B738C"/>
    <w:rsid w:val="001C2D87"/>
    <w:rsid w:val="001C5C87"/>
    <w:rsid w:val="001C68A9"/>
    <w:rsid w:val="001D5488"/>
    <w:rsid w:val="001E0BE0"/>
    <w:rsid w:val="001E11AD"/>
    <w:rsid w:val="001E1638"/>
    <w:rsid w:val="001E2BED"/>
    <w:rsid w:val="001E400D"/>
    <w:rsid w:val="001F04E1"/>
    <w:rsid w:val="001F2C06"/>
    <w:rsid w:val="001F344B"/>
    <w:rsid w:val="001F5B27"/>
    <w:rsid w:val="002036DD"/>
    <w:rsid w:val="00207203"/>
    <w:rsid w:val="00214DE9"/>
    <w:rsid w:val="002171A0"/>
    <w:rsid w:val="0022126B"/>
    <w:rsid w:val="002306F2"/>
    <w:rsid w:val="00233D38"/>
    <w:rsid w:val="00234C76"/>
    <w:rsid w:val="00235A42"/>
    <w:rsid w:val="002364F4"/>
    <w:rsid w:val="0023676D"/>
    <w:rsid w:val="00236DA4"/>
    <w:rsid w:val="0024364B"/>
    <w:rsid w:val="00245937"/>
    <w:rsid w:val="00245DE7"/>
    <w:rsid w:val="0024614A"/>
    <w:rsid w:val="0025080F"/>
    <w:rsid w:val="00250829"/>
    <w:rsid w:val="002513D4"/>
    <w:rsid w:val="00255A92"/>
    <w:rsid w:val="002574AE"/>
    <w:rsid w:val="00257905"/>
    <w:rsid w:val="002610FF"/>
    <w:rsid w:val="00263888"/>
    <w:rsid w:val="0026635C"/>
    <w:rsid w:val="002700FC"/>
    <w:rsid w:val="00272E3F"/>
    <w:rsid w:val="00277682"/>
    <w:rsid w:val="002831A8"/>
    <w:rsid w:val="00287FF7"/>
    <w:rsid w:val="00292954"/>
    <w:rsid w:val="00292B84"/>
    <w:rsid w:val="002936F1"/>
    <w:rsid w:val="00295A50"/>
    <w:rsid w:val="00295C79"/>
    <w:rsid w:val="002A0B0E"/>
    <w:rsid w:val="002A158A"/>
    <w:rsid w:val="002A17BA"/>
    <w:rsid w:val="002A6B8A"/>
    <w:rsid w:val="002A72EB"/>
    <w:rsid w:val="002B2148"/>
    <w:rsid w:val="002C29C3"/>
    <w:rsid w:val="002D41D7"/>
    <w:rsid w:val="002E0FF0"/>
    <w:rsid w:val="002E1E19"/>
    <w:rsid w:val="002E2F5D"/>
    <w:rsid w:val="002E30DB"/>
    <w:rsid w:val="002E516B"/>
    <w:rsid w:val="002E5AA0"/>
    <w:rsid w:val="002E602F"/>
    <w:rsid w:val="002F0816"/>
    <w:rsid w:val="002F21A0"/>
    <w:rsid w:val="002F5617"/>
    <w:rsid w:val="0030142A"/>
    <w:rsid w:val="00301ECE"/>
    <w:rsid w:val="003025B4"/>
    <w:rsid w:val="00303F2B"/>
    <w:rsid w:val="0030450F"/>
    <w:rsid w:val="00304D4A"/>
    <w:rsid w:val="00306118"/>
    <w:rsid w:val="003113EF"/>
    <w:rsid w:val="00314934"/>
    <w:rsid w:val="00315E4B"/>
    <w:rsid w:val="003168B3"/>
    <w:rsid w:val="00320D60"/>
    <w:rsid w:val="00324F7C"/>
    <w:rsid w:val="00326AE2"/>
    <w:rsid w:val="00330CA1"/>
    <w:rsid w:val="00335F6F"/>
    <w:rsid w:val="003364D1"/>
    <w:rsid w:val="00336701"/>
    <w:rsid w:val="00344261"/>
    <w:rsid w:val="00347E7F"/>
    <w:rsid w:val="00350012"/>
    <w:rsid w:val="00350064"/>
    <w:rsid w:val="0035133D"/>
    <w:rsid w:val="003523F8"/>
    <w:rsid w:val="0035711B"/>
    <w:rsid w:val="00357A6A"/>
    <w:rsid w:val="003636FF"/>
    <w:rsid w:val="00363779"/>
    <w:rsid w:val="00363EDE"/>
    <w:rsid w:val="003659BE"/>
    <w:rsid w:val="00365DB0"/>
    <w:rsid w:val="00370BE7"/>
    <w:rsid w:val="0037181E"/>
    <w:rsid w:val="00372817"/>
    <w:rsid w:val="00380070"/>
    <w:rsid w:val="0038258E"/>
    <w:rsid w:val="00385CEA"/>
    <w:rsid w:val="00387C9F"/>
    <w:rsid w:val="003907BE"/>
    <w:rsid w:val="003926B0"/>
    <w:rsid w:val="00392E47"/>
    <w:rsid w:val="003949CC"/>
    <w:rsid w:val="00396154"/>
    <w:rsid w:val="003A038B"/>
    <w:rsid w:val="003A059D"/>
    <w:rsid w:val="003A2573"/>
    <w:rsid w:val="003A2F4C"/>
    <w:rsid w:val="003A342A"/>
    <w:rsid w:val="003A4D14"/>
    <w:rsid w:val="003A4F47"/>
    <w:rsid w:val="003A6B81"/>
    <w:rsid w:val="003A73DC"/>
    <w:rsid w:val="003B064D"/>
    <w:rsid w:val="003B5A0B"/>
    <w:rsid w:val="003B6BC4"/>
    <w:rsid w:val="003B7703"/>
    <w:rsid w:val="003C225D"/>
    <w:rsid w:val="003C2964"/>
    <w:rsid w:val="003C5D64"/>
    <w:rsid w:val="003C6089"/>
    <w:rsid w:val="003D3707"/>
    <w:rsid w:val="003D6D77"/>
    <w:rsid w:val="003E0961"/>
    <w:rsid w:val="003E7A2A"/>
    <w:rsid w:val="003F0A85"/>
    <w:rsid w:val="003F4BB4"/>
    <w:rsid w:val="003F5A9D"/>
    <w:rsid w:val="003F689D"/>
    <w:rsid w:val="003F6CAD"/>
    <w:rsid w:val="00400A70"/>
    <w:rsid w:val="00401799"/>
    <w:rsid w:val="00403CE9"/>
    <w:rsid w:val="00407CF7"/>
    <w:rsid w:val="004109FB"/>
    <w:rsid w:val="00411507"/>
    <w:rsid w:val="00412955"/>
    <w:rsid w:val="00413F34"/>
    <w:rsid w:val="00414DB6"/>
    <w:rsid w:val="00415845"/>
    <w:rsid w:val="00415B6B"/>
    <w:rsid w:val="00420E0A"/>
    <w:rsid w:val="00421BD7"/>
    <w:rsid w:val="004233A7"/>
    <w:rsid w:val="00426829"/>
    <w:rsid w:val="0042731B"/>
    <w:rsid w:val="004306EC"/>
    <w:rsid w:val="00430BB5"/>
    <w:rsid w:val="0044776D"/>
    <w:rsid w:val="00453362"/>
    <w:rsid w:val="004539FB"/>
    <w:rsid w:val="004557E0"/>
    <w:rsid w:val="0045669D"/>
    <w:rsid w:val="00456912"/>
    <w:rsid w:val="00457020"/>
    <w:rsid w:val="00462483"/>
    <w:rsid w:val="004633B1"/>
    <w:rsid w:val="004732D3"/>
    <w:rsid w:val="004749CD"/>
    <w:rsid w:val="004805CE"/>
    <w:rsid w:val="00481F9E"/>
    <w:rsid w:val="004901ED"/>
    <w:rsid w:val="00491171"/>
    <w:rsid w:val="00492560"/>
    <w:rsid w:val="00493114"/>
    <w:rsid w:val="004A0B71"/>
    <w:rsid w:val="004A0E2F"/>
    <w:rsid w:val="004A289D"/>
    <w:rsid w:val="004A53F3"/>
    <w:rsid w:val="004A6710"/>
    <w:rsid w:val="004B19B6"/>
    <w:rsid w:val="004B2508"/>
    <w:rsid w:val="004B3D03"/>
    <w:rsid w:val="004B424E"/>
    <w:rsid w:val="004C18BC"/>
    <w:rsid w:val="004C3570"/>
    <w:rsid w:val="004C4A42"/>
    <w:rsid w:val="004C521C"/>
    <w:rsid w:val="004C5EDD"/>
    <w:rsid w:val="004C6B18"/>
    <w:rsid w:val="004D0A25"/>
    <w:rsid w:val="004D14CE"/>
    <w:rsid w:val="004D154B"/>
    <w:rsid w:val="004D41A0"/>
    <w:rsid w:val="004D57E5"/>
    <w:rsid w:val="004D5E6C"/>
    <w:rsid w:val="004D79EB"/>
    <w:rsid w:val="004E3699"/>
    <w:rsid w:val="004E59C9"/>
    <w:rsid w:val="004E71FF"/>
    <w:rsid w:val="004E7541"/>
    <w:rsid w:val="004E7B82"/>
    <w:rsid w:val="004F2EBD"/>
    <w:rsid w:val="004F581A"/>
    <w:rsid w:val="004F5DBE"/>
    <w:rsid w:val="004F6DB0"/>
    <w:rsid w:val="004F7317"/>
    <w:rsid w:val="0050261E"/>
    <w:rsid w:val="005036DC"/>
    <w:rsid w:val="005058AE"/>
    <w:rsid w:val="00507F8E"/>
    <w:rsid w:val="00510BAC"/>
    <w:rsid w:val="00512465"/>
    <w:rsid w:val="005167DC"/>
    <w:rsid w:val="00516E42"/>
    <w:rsid w:val="00520C49"/>
    <w:rsid w:val="00522470"/>
    <w:rsid w:val="00524327"/>
    <w:rsid w:val="00530B98"/>
    <w:rsid w:val="00530EF9"/>
    <w:rsid w:val="0053180D"/>
    <w:rsid w:val="005331D6"/>
    <w:rsid w:val="00533533"/>
    <w:rsid w:val="00536629"/>
    <w:rsid w:val="00536869"/>
    <w:rsid w:val="005408BB"/>
    <w:rsid w:val="00551718"/>
    <w:rsid w:val="00553796"/>
    <w:rsid w:val="005539E8"/>
    <w:rsid w:val="00555EA2"/>
    <w:rsid w:val="00556523"/>
    <w:rsid w:val="005577BD"/>
    <w:rsid w:val="005628C0"/>
    <w:rsid w:val="00563659"/>
    <w:rsid w:val="00563838"/>
    <w:rsid w:val="00563CA5"/>
    <w:rsid w:val="005643CA"/>
    <w:rsid w:val="0056456B"/>
    <w:rsid w:val="00564CCC"/>
    <w:rsid w:val="0057034D"/>
    <w:rsid w:val="00571183"/>
    <w:rsid w:val="005755D7"/>
    <w:rsid w:val="00575874"/>
    <w:rsid w:val="00577576"/>
    <w:rsid w:val="00577D91"/>
    <w:rsid w:val="00582800"/>
    <w:rsid w:val="00584EDF"/>
    <w:rsid w:val="0058656B"/>
    <w:rsid w:val="0059150C"/>
    <w:rsid w:val="00596B23"/>
    <w:rsid w:val="005972E5"/>
    <w:rsid w:val="005B434B"/>
    <w:rsid w:val="005B780F"/>
    <w:rsid w:val="005C3CC1"/>
    <w:rsid w:val="005C42C0"/>
    <w:rsid w:val="005D06F5"/>
    <w:rsid w:val="005D0E69"/>
    <w:rsid w:val="005D3475"/>
    <w:rsid w:val="005D471E"/>
    <w:rsid w:val="005D497C"/>
    <w:rsid w:val="005D6A4C"/>
    <w:rsid w:val="005D7307"/>
    <w:rsid w:val="005E25A1"/>
    <w:rsid w:val="005E4E13"/>
    <w:rsid w:val="005E64CC"/>
    <w:rsid w:val="005E71B8"/>
    <w:rsid w:val="005E77BB"/>
    <w:rsid w:val="005E7942"/>
    <w:rsid w:val="005F2C5F"/>
    <w:rsid w:val="005F2CA2"/>
    <w:rsid w:val="005F66B7"/>
    <w:rsid w:val="0060079E"/>
    <w:rsid w:val="00607258"/>
    <w:rsid w:val="0061075D"/>
    <w:rsid w:val="00613310"/>
    <w:rsid w:val="00613C4E"/>
    <w:rsid w:val="00614F0C"/>
    <w:rsid w:val="00615996"/>
    <w:rsid w:val="00616EAF"/>
    <w:rsid w:val="0062155B"/>
    <w:rsid w:val="006240C1"/>
    <w:rsid w:val="0062439D"/>
    <w:rsid w:val="00624C9F"/>
    <w:rsid w:val="00625598"/>
    <w:rsid w:val="00626E46"/>
    <w:rsid w:val="0063284F"/>
    <w:rsid w:val="00633A22"/>
    <w:rsid w:val="0063644C"/>
    <w:rsid w:val="00641D9B"/>
    <w:rsid w:val="0064412F"/>
    <w:rsid w:val="00645874"/>
    <w:rsid w:val="006470E5"/>
    <w:rsid w:val="006506E6"/>
    <w:rsid w:val="00653BA0"/>
    <w:rsid w:val="00654BFD"/>
    <w:rsid w:val="006567A9"/>
    <w:rsid w:val="006610EE"/>
    <w:rsid w:val="00665047"/>
    <w:rsid w:val="00666BF7"/>
    <w:rsid w:val="006676B9"/>
    <w:rsid w:val="00676354"/>
    <w:rsid w:val="00676BD9"/>
    <w:rsid w:val="00676D22"/>
    <w:rsid w:val="00677685"/>
    <w:rsid w:val="00681FEE"/>
    <w:rsid w:val="00684EA8"/>
    <w:rsid w:val="0068532E"/>
    <w:rsid w:val="0068798A"/>
    <w:rsid w:val="00695F2E"/>
    <w:rsid w:val="006A11EA"/>
    <w:rsid w:val="006A6E99"/>
    <w:rsid w:val="006A73B2"/>
    <w:rsid w:val="006B039A"/>
    <w:rsid w:val="006B1B9A"/>
    <w:rsid w:val="006B3287"/>
    <w:rsid w:val="006B33DC"/>
    <w:rsid w:val="006B3C05"/>
    <w:rsid w:val="006B40C7"/>
    <w:rsid w:val="006B74B3"/>
    <w:rsid w:val="006C1EA4"/>
    <w:rsid w:val="006C28B4"/>
    <w:rsid w:val="006C2E79"/>
    <w:rsid w:val="006C4D51"/>
    <w:rsid w:val="006C4F2E"/>
    <w:rsid w:val="006C57DB"/>
    <w:rsid w:val="006C7363"/>
    <w:rsid w:val="006D0124"/>
    <w:rsid w:val="006D145F"/>
    <w:rsid w:val="006D5A4B"/>
    <w:rsid w:val="006D5C28"/>
    <w:rsid w:val="006D6532"/>
    <w:rsid w:val="006E02E2"/>
    <w:rsid w:val="006E453A"/>
    <w:rsid w:val="006E7561"/>
    <w:rsid w:val="006F16B8"/>
    <w:rsid w:val="006F39D6"/>
    <w:rsid w:val="006F4789"/>
    <w:rsid w:val="006F4E51"/>
    <w:rsid w:val="006F5952"/>
    <w:rsid w:val="00701E63"/>
    <w:rsid w:val="00703A29"/>
    <w:rsid w:val="007044EF"/>
    <w:rsid w:val="007118B8"/>
    <w:rsid w:val="00714C53"/>
    <w:rsid w:val="00715EC1"/>
    <w:rsid w:val="00717228"/>
    <w:rsid w:val="007175C1"/>
    <w:rsid w:val="00717C03"/>
    <w:rsid w:val="007208D5"/>
    <w:rsid w:val="00722D4C"/>
    <w:rsid w:val="00723A48"/>
    <w:rsid w:val="007265D1"/>
    <w:rsid w:val="00727D16"/>
    <w:rsid w:val="00730EDA"/>
    <w:rsid w:val="00733208"/>
    <w:rsid w:val="00733436"/>
    <w:rsid w:val="00733973"/>
    <w:rsid w:val="00734E65"/>
    <w:rsid w:val="0073786B"/>
    <w:rsid w:val="00740A05"/>
    <w:rsid w:val="00743695"/>
    <w:rsid w:val="007437C6"/>
    <w:rsid w:val="00745708"/>
    <w:rsid w:val="00746C38"/>
    <w:rsid w:val="00746DB0"/>
    <w:rsid w:val="00752424"/>
    <w:rsid w:val="00753FF7"/>
    <w:rsid w:val="007666A5"/>
    <w:rsid w:val="00770EC1"/>
    <w:rsid w:val="00771D20"/>
    <w:rsid w:val="007729D8"/>
    <w:rsid w:val="0077301F"/>
    <w:rsid w:val="00774FEF"/>
    <w:rsid w:val="00775E00"/>
    <w:rsid w:val="00776717"/>
    <w:rsid w:val="0078041B"/>
    <w:rsid w:val="007816E9"/>
    <w:rsid w:val="00784011"/>
    <w:rsid w:val="007878A0"/>
    <w:rsid w:val="00790B06"/>
    <w:rsid w:val="0079145B"/>
    <w:rsid w:val="007944F1"/>
    <w:rsid w:val="00794C6B"/>
    <w:rsid w:val="00797989"/>
    <w:rsid w:val="007A223F"/>
    <w:rsid w:val="007A32C5"/>
    <w:rsid w:val="007A41A6"/>
    <w:rsid w:val="007A4C9D"/>
    <w:rsid w:val="007B131C"/>
    <w:rsid w:val="007B4936"/>
    <w:rsid w:val="007B52DA"/>
    <w:rsid w:val="007B7074"/>
    <w:rsid w:val="007C0C36"/>
    <w:rsid w:val="007C33FA"/>
    <w:rsid w:val="007D2659"/>
    <w:rsid w:val="007D45D6"/>
    <w:rsid w:val="007D48CB"/>
    <w:rsid w:val="007E1033"/>
    <w:rsid w:val="007E2426"/>
    <w:rsid w:val="007E2B76"/>
    <w:rsid w:val="007E2D5C"/>
    <w:rsid w:val="007E5033"/>
    <w:rsid w:val="007E6FF3"/>
    <w:rsid w:val="007F761F"/>
    <w:rsid w:val="007F792F"/>
    <w:rsid w:val="00803954"/>
    <w:rsid w:val="008138BF"/>
    <w:rsid w:val="0081451C"/>
    <w:rsid w:val="008164FC"/>
    <w:rsid w:val="008209A5"/>
    <w:rsid w:val="00820F73"/>
    <w:rsid w:val="00823140"/>
    <w:rsid w:val="008270C9"/>
    <w:rsid w:val="008275E8"/>
    <w:rsid w:val="008307D1"/>
    <w:rsid w:val="008310B5"/>
    <w:rsid w:val="0083593B"/>
    <w:rsid w:val="00837322"/>
    <w:rsid w:val="00842599"/>
    <w:rsid w:val="0084416C"/>
    <w:rsid w:val="00844E4D"/>
    <w:rsid w:val="008508B6"/>
    <w:rsid w:val="00850C3E"/>
    <w:rsid w:val="00851724"/>
    <w:rsid w:val="00853C93"/>
    <w:rsid w:val="008542A1"/>
    <w:rsid w:val="008550BB"/>
    <w:rsid w:val="008553FC"/>
    <w:rsid w:val="008555BE"/>
    <w:rsid w:val="00855637"/>
    <w:rsid w:val="008579DA"/>
    <w:rsid w:val="0086052B"/>
    <w:rsid w:val="00865712"/>
    <w:rsid w:val="00872281"/>
    <w:rsid w:val="00873F61"/>
    <w:rsid w:val="008757A3"/>
    <w:rsid w:val="00877EB1"/>
    <w:rsid w:val="00882923"/>
    <w:rsid w:val="00882EEA"/>
    <w:rsid w:val="00883394"/>
    <w:rsid w:val="0089146A"/>
    <w:rsid w:val="00892373"/>
    <w:rsid w:val="0089533A"/>
    <w:rsid w:val="0089674C"/>
    <w:rsid w:val="008A25B9"/>
    <w:rsid w:val="008A4C3E"/>
    <w:rsid w:val="008A6A6B"/>
    <w:rsid w:val="008A7B7D"/>
    <w:rsid w:val="008A7CD0"/>
    <w:rsid w:val="008B5F9E"/>
    <w:rsid w:val="008B65E3"/>
    <w:rsid w:val="008D28AE"/>
    <w:rsid w:val="008E13DB"/>
    <w:rsid w:val="008E18B2"/>
    <w:rsid w:val="008E1C66"/>
    <w:rsid w:val="008E45DA"/>
    <w:rsid w:val="008E599F"/>
    <w:rsid w:val="008E7F5A"/>
    <w:rsid w:val="008F1914"/>
    <w:rsid w:val="008F3290"/>
    <w:rsid w:val="008F35DF"/>
    <w:rsid w:val="00901600"/>
    <w:rsid w:val="0090265D"/>
    <w:rsid w:val="0090520C"/>
    <w:rsid w:val="0090530A"/>
    <w:rsid w:val="00910BBF"/>
    <w:rsid w:val="00910C96"/>
    <w:rsid w:val="00910FEE"/>
    <w:rsid w:val="00912C5A"/>
    <w:rsid w:val="00914A57"/>
    <w:rsid w:val="00930050"/>
    <w:rsid w:val="00930B3A"/>
    <w:rsid w:val="00931422"/>
    <w:rsid w:val="00931F15"/>
    <w:rsid w:val="00932035"/>
    <w:rsid w:val="00932763"/>
    <w:rsid w:val="00937183"/>
    <w:rsid w:val="0094009F"/>
    <w:rsid w:val="00942718"/>
    <w:rsid w:val="00942CF8"/>
    <w:rsid w:val="00950FB8"/>
    <w:rsid w:val="00951AF8"/>
    <w:rsid w:val="00952487"/>
    <w:rsid w:val="00953801"/>
    <w:rsid w:val="00954EA4"/>
    <w:rsid w:val="0095559C"/>
    <w:rsid w:val="00956484"/>
    <w:rsid w:val="009614DB"/>
    <w:rsid w:val="00961807"/>
    <w:rsid w:val="009664D7"/>
    <w:rsid w:val="009672C9"/>
    <w:rsid w:val="00970D7A"/>
    <w:rsid w:val="00971390"/>
    <w:rsid w:val="0097185B"/>
    <w:rsid w:val="00987769"/>
    <w:rsid w:val="00990055"/>
    <w:rsid w:val="0099044C"/>
    <w:rsid w:val="009966B2"/>
    <w:rsid w:val="009A08A3"/>
    <w:rsid w:val="009A1968"/>
    <w:rsid w:val="009A265A"/>
    <w:rsid w:val="009A2D0F"/>
    <w:rsid w:val="009B0027"/>
    <w:rsid w:val="009B28F6"/>
    <w:rsid w:val="009B3D48"/>
    <w:rsid w:val="009B512F"/>
    <w:rsid w:val="009C0465"/>
    <w:rsid w:val="009C15FE"/>
    <w:rsid w:val="009C2A0C"/>
    <w:rsid w:val="009C35DA"/>
    <w:rsid w:val="009D05F8"/>
    <w:rsid w:val="009D20C8"/>
    <w:rsid w:val="009D27EA"/>
    <w:rsid w:val="009D39A6"/>
    <w:rsid w:val="009D3E3A"/>
    <w:rsid w:val="009D672C"/>
    <w:rsid w:val="009D68D7"/>
    <w:rsid w:val="009D6DCB"/>
    <w:rsid w:val="009E0130"/>
    <w:rsid w:val="009E506E"/>
    <w:rsid w:val="009E61AE"/>
    <w:rsid w:val="009F2911"/>
    <w:rsid w:val="009F3267"/>
    <w:rsid w:val="009F460B"/>
    <w:rsid w:val="009F5EDC"/>
    <w:rsid w:val="009F7884"/>
    <w:rsid w:val="00A0008B"/>
    <w:rsid w:val="00A001F3"/>
    <w:rsid w:val="00A048BF"/>
    <w:rsid w:val="00A05EE7"/>
    <w:rsid w:val="00A2288D"/>
    <w:rsid w:val="00A22B39"/>
    <w:rsid w:val="00A2372E"/>
    <w:rsid w:val="00A247E9"/>
    <w:rsid w:val="00A2495C"/>
    <w:rsid w:val="00A25D84"/>
    <w:rsid w:val="00A2794C"/>
    <w:rsid w:val="00A27BDD"/>
    <w:rsid w:val="00A33EAE"/>
    <w:rsid w:val="00A341B4"/>
    <w:rsid w:val="00A34C71"/>
    <w:rsid w:val="00A35704"/>
    <w:rsid w:val="00A360FF"/>
    <w:rsid w:val="00A367AA"/>
    <w:rsid w:val="00A42D67"/>
    <w:rsid w:val="00A449C5"/>
    <w:rsid w:val="00A4656C"/>
    <w:rsid w:val="00A469FE"/>
    <w:rsid w:val="00A62404"/>
    <w:rsid w:val="00A625D4"/>
    <w:rsid w:val="00A63E1A"/>
    <w:rsid w:val="00A70A68"/>
    <w:rsid w:val="00A74EB9"/>
    <w:rsid w:val="00A753CA"/>
    <w:rsid w:val="00A776B9"/>
    <w:rsid w:val="00A84EB7"/>
    <w:rsid w:val="00A8695D"/>
    <w:rsid w:val="00A87B58"/>
    <w:rsid w:val="00A9008E"/>
    <w:rsid w:val="00A91A80"/>
    <w:rsid w:val="00A929B6"/>
    <w:rsid w:val="00AA440F"/>
    <w:rsid w:val="00AA560E"/>
    <w:rsid w:val="00AA576B"/>
    <w:rsid w:val="00AA5AC2"/>
    <w:rsid w:val="00AB3BB2"/>
    <w:rsid w:val="00AB54D0"/>
    <w:rsid w:val="00AC12E5"/>
    <w:rsid w:val="00AC226E"/>
    <w:rsid w:val="00AD0AA7"/>
    <w:rsid w:val="00AD3A41"/>
    <w:rsid w:val="00AD5228"/>
    <w:rsid w:val="00AE065E"/>
    <w:rsid w:val="00AE0DAA"/>
    <w:rsid w:val="00AE1CB8"/>
    <w:rsid w:val="00AE22EA"/>
    <w:rsid w:val="00AF2C0E"/>
    <w:rsid w:val="00AF40A8"/>
    <w:rsid w:val="00AF46BF"/>
    <w:rsid w:val="00AF73F6"/>
    <w:rsid w:val="00B013DD"/>
    <w:rsid w:val="00B11D9A"/>
    <w:rsid w:val="00B15A14"/>
    <w:rsid w:val="00B2015D"/>
    <w:rsid w:val="00B240CB"/>
    <w:rsid w:val="00B24F32"/>
    <w:rsid w:val="00B2673C"/>
    <w:rsid w:val="00B27C6B"/>
    <w:rsid w:val="00B3002A"/>
    <w:rsid w:val="00B34655"/>
    <w:rsid w:val="00B34D5D"/>
    <w:rsid w:val="00B37C1F"/>
    <w:rsid w:val="00B41B6C"/>
    <w:rsid w:val="00B43627"/>
    <w:rsid w:val="00B46F03"/>
    <w:rsid w:val="00B47228"/>
    <w:rsid w:val="00B475C3"/>
    <w:rsid w:val="00B51AD3"/>
    <w:rsid w:val="00B55D5C"/>
    <w:rsid w:val="00B5737B"/>
    <w:rsid w:val="00B5767E"/>
    <w:rsid w:val="00B57756"/>
    <w:rsid w:val="00B60CD9"/>
    <w:rsid w:val="00B61C00"/>
    <w:rsid w:val="00B6429C"/>
    <w:rsid w:val="00B64BBD"/>
    <w:rsid w:val="00B73507"/>
    <w:rsid w:val="00B73774"/>
    <w:rsid w:val="00B74FD5"/>
    <w:rsid w:val="00B77C67"/>
    <w:rsid w:val="00B77EE3"/>
    <w:rsid w:val="00B84000"/>
    <w:rsid w:val="00B846DC"/>
    <w:rsid w:val="00B8537D"/>
    <w:rsid w:val="00B92B17"/>
    <w:rsid w:val="00BA0899"/>
    <w:rsid w:val="00BA10FA"/>
    <w:rsid w:val="00BA2762"/>
    <w:rsid w:val="00BA4483"/>
    <w:rsid w:val="00BA4554"/>
    <w:rsid w:val="00BA6976"/>
    <w:rsid w:val="00BB16ED"/>
    <w:rsid w:val="00BB3939"/>
    <w:rsid w:val="00BB6CC4"/>
    <w:rsid w:val="00BC35F0"/>
    <w:rsid w:val="00BC3CD0"/>
    <w:rsid w:val="00BC6F1B"/>
    <w:rsid w:val="00BC75DE"/>
    <w:rsid w:val="00BD344A"/>
    <w:rsid w:val="00BD3C80"/>
    <w:rsid w:val="00BE341E"/>
    <w:rsid w:val="00BE49DC"/>
    <w:rsid w:val="00BE5687"/>
    <w:rsid w:val="00BE7351"/>
    <w:rsid w:val="00BF04DD"/>
    <w:rsid w:val="00BF13A3"/>
    <w:rsid w:val="00BF2D80"/>
    <w:rsid w:val="00BF505D"/>
    <w:rsid w:val="00C001B7"/>
    <w:rsid w:val="00C01052"/>
    <w:rsid w:val="00C01BC8"/>
    <w:rsid w:val="00C01ECB"/>
    <w:rsid w:val="00C02378"/>
    <w:rsid w:val="00C02AAE"/>
    <w:rsid w:val="00C02E91"/>
    <w:rsid w:val="00C151E8"/>
    <w:rsid w:val="00C16130"/>
    <w:rsid w:val="00C24566"/>
    <w:rsid w:val="00C25668"/>
    <w:rsid w:val="00C25B1B"/>
    <w:rsid w:val="00C311DF"/>
    <w:rsid w:val="00C334D6"/>
    <w:rsid w:val="00C35F70"/>
    <w:rsid w:val="00C41199"/>
    <w:rsid w:val="00C47842"/>
    <w:rsid w:val="00C515B4"/>
    <w:rsid w:val="00C51C14"/>
    <w:rsid w:val="00C52999"/>
    <w:rsid w:val="00C54E25"/>
    <w:rsid w:val="00C574C6"/>
    <w:rsid w:val="00C5799D"/>
    <w:rsid w:val="00C601EB"/>
    <w:rsid w:val="00C62821"/>
    <w:rsid w:val="00C63282"/>
    <w:rsid w:val="00C70C3A"/>
    <w:rsid w:val="00C75E52"/>
    <w:rsid w:val="00C76E35"/>
    <w:rsid w:val="00C90F74"/>
    <w:rsid w:val="00C95628"/>
    <w:rsid w:val="00CA1EAC"/>
    <w:rsid w:val="00CA231C"/>
    <w:rsid w:val="00CA5511"/>
    <w:rsid w:val="00CA5D4E"/>
    <w:rsid w:val="00CB3143"/>
    <w:rsid w:val="00CB3AFA"/>
    <w:rsid w:val="00CB4A80"/>
    <w:rsid w:val="00CB609E"/>
    <w:rsid w:val="00CB6A2F"/>
    <w:rsid w:val="00CB6AD2"/>
    <w:rsid w:val="00CC1145"/>
    <w:rsid w:val="00CC3C92"/>
    <w:rsid w:val="00CC76BF"/>
    <w:rsid w:val="00CC78BF"/>
    <w:rsid w:val="00CC7AF5"/>
    <w:rsid w:val="00CD0026"/>
    <w:rsid w:val="00CD0F65"/>
    <w:rsid w:val="00CD446A"/>
    <w:rsid w:val="00CD466C"/>
    <w:rsid w:val="00CD57F7"/>
    <w:rsid w:val="00CE38D7"/>
    <w:rsid w:val="00CE3C2C"/>
    <w:rsid w:val="00CF0C50"/>
    <w:rsid w:val="00CF2D76"/>
    <w:rsid w:val="00D0127E"/>
    <w:rsid w:val="00D018E8"/>
    <w:rsid w:val="00D01CAE"/>
    <w:rsid w:val="00D03941"/>
    <w:rsid w:val="00D059EA"/>
    <w:rsid w:val="00D108CC"/>
    <w:rsid w:val="00D11AF0"/>
    <w:rsid w:val="00D14AB7"/>
    <w:rsid w:val="00D14EED"/>
    <w:rsid w:val="00D207A2"/>
    <w:rsid w:val="00D21B68"/>
    <w:rsid w:val="00D21FF9"/>
    <w:rsid w:val="00D23625"/>
    <w:rsid w:val="00D2367C"/>
    <w:rsid w:val="00D31533"/>
    <w:rsid w:val="00D33174"/>
    <w:rsid w:val="00D434D1"/>
    <w:rsid w:val="00D46108"/>
    <w:rsid w:val="00D5006A"/>
    <w:rsid w:val="00D50815"/>
    <w:rsid w:val="00D51636"/>
    <w:rsid w:val="00D543E8"/>
    <w:rsid w:val="00D54AE0"/>
    <w:rsid w:val="00D559C6"/>
    <w:rsid w:val="00D61C2F"/>
    <w:rsid w:val="00D62C93"/>
    <w:rsid w:val="00D654F0"/>
    <w:rsid w:val="00D6585F"/>
    <w:rsid w:val="00D67818"/>
    <w:rsid w:val="00D7761E"/>
    <w:rsid w:val="00D8185B"/>
    <w:rsid w:val="00D81F12"/>
    <w:rsid w:val="00D836C1"/>
    <w:rsid w:val="00D869D5"/>
    <w:rsid w:val="00D86EEE"/>
    <w:rsid w:val="00D870B3"/>
    <w:rsid w:val="00D91D4E"/>
    <w:rsid w:val="00D92662"/>
    <w:rsid w:val="00D931F3"/>
    <w:rsid w:val="00DA203B"/>
    <w:rsid w:val="00DA38B0"/>
    <w:rsid w:val="00DA6C26"/>
    <w:rsid w:val="00DB441A"/>
    <w:rsid w:val="00DB451A"/>
    <w:rsid w:val="00DB4A06"/>
    <w:rsid w:val="00DC114A"/>
    <w:rsid w:val="00DC5A16"/>
    <w:rsid w:val="00DC5ED6"/>
    <w:rsid w:val="00DC76BB"/>
    <w:rsid w:val="00DD00E0"/>
    <w:rsid w:val="00DD1211"/>
    <w:rsid w:val="00DD17BA"/>
    <w:rsid w:val="00DD2D29"/>
    <w:rsid w:val="00DD32F5"/>
    <w:rsid w:val="00DE07A6"/>
    <w:rsid w:val="00DE25AA"/>
    <w:rsid w:val="00DE35C9"/>
    <w:rsid w:val="00DE6374"/>
    <w:rsid w:val="00DE6C21"/>
    <w:rsid w:val="00DF0465"/>
    <w:rsid w:val="00DF1222"/>
    <w:rsid w:val="00DF1FE0"/>
    <w:rsid w:val="00E01882"/>
    <w:rsid w:val="00E03125"/>
    <w:rsid w:val="00E064DC"/>
    <w:rsid w:val="00E146DF"/>
    <w:rsid w:val="00E16100"/>
    <w:rsid w:val="00E1745B"/>
    <w:rsid w:val="00E2292E"/>
    <w:rsid w:val="00E24383"/>
    <w:rsid w:val="00E24F11"/>
    <w:rsid w:val="00E2545C"/>
    <w:rsid w:val="00E258DF"/>
    <w:rsid w:val="00E3177B"/>
    <w:rsid w:val="00E32762"/>
    <w:rsid w:val="00E33040"/>
    <w:rsid w:val="00E33105"/>
    <w:rsid w:val="00E36E0A"/>
    <w:rsid w:val="00E37E14"/>
    <w:rsid w:val="00E43619"/>
    <w:rsid w:val="00E45823"/>
    <w:rsid w:val="00E52740"/>
    <w:rsid w:val="00E56F2C"/>
    <w:rsid w:val="00E61ABF"/>
    <w:rsid w:val="00E63C73"/>
    <w:rsid w:val="00E659EB"/>
    <w:rsid w:val="00E65FA3"/>
    <w:rsid w:val="00E65FE1"/>
    <w:rsid w:val="00E7126D"/>
    <w:rsid w:val="00E71F13"/>
    <w:rsid w:val="00E77BEB"/>
    <w:rsid w:val="00E77DAF"/>
    <w:rsid w:val="00E8041E"/>
    <w:rsid w:val="00E82704"/>
    <w:rsid w:val="00E82D6D"/>
    <w:rsid w:val="00E83E9C"/>
    <w:rsid w:val="00E8496A"/>
    <w:rsid w:val="00E91996"/>
    <w:rsid w:val="00E96702"/>
    <w:rsid w:val="00E97FF8"/>
    <w:rsid w:val="00EA441E"/>
    <w:rsid w:val="00EB025F"/>
    <w:rsid w:val="00EB3C35"/>
    <w:rsid w:val="00EB449B"/>
    <w:rsid w:val="00EB593C"/>
    <w:rsid w:val="00EB6AB6"/>
    <w:rsid w:val="00EB71C8"/>
    <w:rsid w:val="00EB790D"/>
    <w:rsid w:val="00EC3B90"/>
    <w:rsid w:val="00EC442A"/>
    <w:rsid w:val="00EC631F"/>
    <w:rsid w:val="00EC67ED"/>
    <w:rsid w:val="00ED0BB9"/>
    <w:rsid w:val="00ED20F2"/>
    <w:rsid w:val="00ED5E64"/>
    <w:rsid w:val="00ED6065"/>
    <w:rsid w:val="00EE121D"/>
    <w:rsid w:val="00EE175E"/>
    <w:rsid w:val="00EE332E"/>
    <w:rsid w:val="00EE4C0F"/>
    <w:rsid w:val="00EE7EA8"/>
    <w:rsid w:val="00F010F7"/>
    <w:rsid w:val="00F02CC0"/>
    <w:rsid w:val="00F0341F"/>
    <w:rsid w:val="00F03630"/>
    <w:rsid w:val="00F04049"/>
    <w:rsid w:val="00F05129"/>
    <w:rsid w:val="00F12366"/>
    <w:rsid w:val="00F12B03"/>
    <w:rsid w:val="00F134DB"/>
    <w:rsid w:val="00F1387C"/>
    <w:rsid w:val="00F15486"/>
    <w:rsid w:val="00F15EC5"/>
    <w:rsid w:val="00F22E08"/>
    <w:rsid w:val="00F23FED"/>
    <w:rsid w:val="00F26F80"/>
    <w:rsid w:val="00F27BB3"/>
    <w:rsid w:val="00F31D74"/>
    <w:rsid w:val="00F365E2"/>
    <w:rsid w:val="00F37EE6"/>
    <w:rsid w:val="00F41FB7"/>
    <w:rsid w:val="00F43283"/>
    <w:rsid w:val="00F4428C"/>
    <w:rsid w:val="00F45262"/>
    <w:rsid w:val="00F4755B"/>
    <w:rsid w:val="00F5104D"/>
    <w:rsid w:val="00F51370"/>
    <w:rsid w:val="00F52253"/>
    <w:rsid w:val="00F52ADD"/>
    <w:rsid w:val="00F53C16"/>
    <w:rsid w:val="00F61140"/>
    <w:rsid w:val="00F622DE"/>
    <w:rsid w:val="00F64EA4"/>
    <w:rsid w:val="00F67544"/>
    <w:rsid w:val="00F6898D"/>
    <w:rsid w:val="00F723B9"/>
    <w:rsid w:val="00F73F14"/>
    <w:rsid w:val="00F7773C"/>
    <w:rsid w:val="00F77C27"/>
    <w:rsid w:val="00F82071"/>
    <w:rsid w:val="00F82F4C"/>
    <w:rsid w:val="00F8435F"/>
    <w:rsid w:val="00F85B7E"/>
    <w:rsid w:val="00F87EB8"/>
    <w:rsid w:val="00F92E32"/>
    <w:rsid w:val="00F9469A"/>
    <w:rsid w:val="00F946E4"/>
    <w:rsid w:val="00F9646C"/>
    <w:rsid w:val="00FA4557"/>
    <w:rsid w:val="00FA7A72"/>
    <w:rsid w:val="00FA7A9D"/>
    <w:rsid w:val="00FB016B"/>
    <w:rsid w:val="00FB194B"/>
    <w:rsid w:val="00FB692E"/>
    <w:rsid w:val="00FC16A9"/>
    <w:rsid w:val="00FC66CA"/>
    <w:rsid w:val="00FC74AF"/>
    <w:rsid w:val="00FD073E"/>
    <w:rsid w:val="00FD38A7"/>
    <w:rsid w:val="00FD67AC"/>
    <w:rsid w:val="00FD6BE3"/>
    <w:rsid w:val="00FE55EB"/>
    <w:rsid w:val="00FF0630"/>
    <w:rsid w:val="00FF079B"/>
    <w:rsid w:val="00FF2878"/>
    <w:rsid w:val="00FF30B2"/>
    <w:rsid w:val="00FF328C"/>
    <w:rsid w:val="00FF4773"/>
    <w:rsid w:val="00FF488A"/>
    <w:rsid w:val="00FF5D6C"/>
    <w:rsid w:val="028B2266"/>
    <w:rsid w:val="037C52E9"/>
    <w:rsid w:val="039B0786"/>
    <w:rsid w:val="0556A2A7"/>
    <w:rsid w:val="07AC308D"/>
    <w:rsid w:val="08B10C2A"/>
    <w:rsid w:val="0C7A6F86"/>
    <w:rsid w:val="0CD5D109"/>
    <w:rsid w:val="0E02A7E0"/>
    <w:rsid w:val="0E2D498C"/>
    <w:rsid w:val="0E33BD21"/>
    <w:rsid w:val="0E931FAB"/>
    <w:rsid w:val="1198B844"/>
    <w:rsid w:val="12A24FFB"/>
    <w:rsid w:val="140B6C76"/>
    <w:rsid w:val="150A1338"/>
    <w:rsid w:val="157AA930"/>
    <w:rsid w:val="16FD2657"/>
    <w:rsid w:val="17871FAF"/>
    <w:rsid w:val="17F2772F"/>
    <w:rsid w:val="1A7F8F07"/>
    <w:rsid w:val="1A9E34BC"/>
    <w:rsid w:val="1AAF60AE"/>
    <w:rsid w:val="1AE98B9E"/>
    <w:rsid w:val="1B15BE3F"/>
    <w:rsid w:val="1B32658F"/>
    <w:rsid w:val="1C64FAB1"/>
    <w:rsid w:val="1C731207"/>
    <w:rsid w:val="1CCDFD9F"/>
    <w:rsid w:val="1EA152CD"/>
    <w:rsid w:val="1EDF74A6"/>
    <w:rsid w:val="1FC76AAB"/>
    <w:rsid w:val="2131F52B"/>
    <w:rsid w:val="21846DAB"/>
    <w:rsid w:val="2244C3F3"/>
    <w:rsid w:val="229AF8E5"/>
    <w:rsid w:val="23DCB908"/>
    <w:rsid w:val="257D2B59"/>
    <w:rsid w:val="26040ED1"/>
    <w:rsid w:val="266C4FCA"/>
    <w:rsid w:val="271BDBC7"/>
    <w:rsid w:val="27A1DCDC"/>
    <w:rsid w:val="292986E2"/>
    <w:rsid w:val="29C82A99"/>
    <w:rsid w:val="2A501E4E"/>
    <w:rsid w:val="2B134AA9"/>
    <w:rsid w:val="2CDE1328"/>
    <w:rsid w:val="2D1309A9"/>
    <w:rsid w:val="2D65D5F5"/>
    <w:rsid w:val="30E46D51"/>
    <w:rsid w:val="3123374C"/>
    <w:rsid w:val="318D2355"/>
    <w:rsid w:val="3191FFA9"/>
    <w:rsid w:val="3208B870"/>
    <w:rsid w:val="3316B9B2"/>
    <w:rsid w:val="332921CB"/>
    <w:rsid w:val="3647C7A7"/>
    <w:rsid w:val="3797DDE4"/>
    <w:rsid w:val="3C110BA6"/>
    <w:rsid w:val="3E782CEA"/>
    <w:rsid w:val="3F1A8615"/>
    <w:rsid w:val="3F36A433"/>
    <w:rsid w:val="430D686E"/>
    <w:rsid w:val="43F51B9D"/>
    <w:rsid w:val="45BEE1C5"/>
    <w:rsid w:val="463AED8D"/>
    <w:rsid w:val="471107F9"/>
    <w:rsid w:val="4755D969"/>
    <w:rsid w:val="478EE0CE"/>
    <w:rsid w:val="4AA175D6"/>
    <w:rsid w:val="4B008129"/>
    <w:rsid w:val="4B20CC94"/>
    <w:rsid w:val="4C1B2386"/>
    <w:rsid w:val="4C233E55"/>
    <w:rsid w:val="4D054FBC"/>
    <w:rsid w:val="4DEFADB5"/>
    <w:rsid w:val="4E373699"/>
    <w:rsid w:val="4E489778"/>
    <w:rsid w:val="50B80EFC"/>
    <w:rsid w:val="55369BA7"/>
    <w:rsid w:val="561A1316"/>
    <w:rsid w:val="56E8B409"/>
    <w:rsid w:val="56EB8FDB"/>
    <w:rsid w:val="56F10C4B"/>
    <w:rsid w:val="57130797"/>
    <w:rsid w:val="58F9BEEA"/>
    <w:rsid w:val="5A35F650"/>
    <w:rsid w:val="5CC5A935"/>
    <w:rsid w:val="5D2FE958"/>
    <w:rsid w:val="5E3FAB64"/>
    <w:rsid w:val="60E7F6DB"/>
    <w:rsid w:val="638E6999"/>
    <w:rsid w:val="646CB6C1"/>
    <w:rsid w:val="6707EC6D"/>
    <w:rsid w:val="681389C9"/>
    <w:rsid w:val="68BAC507"/>
    <w:rsid w:val="694FC972"/>
    <w:rsid w:val="6BB70180"/>
    <w:rsid w:val="6C6D4886"/>
    <w:rsid w:val="6E9B7446"/>
    <w:rsid w:val="711F980E"/>
    <w:rsid w:val="712BAE23"/>
    <w:rsid w:val="725A2E51"/>
    <w:rsid w:val="73D738DC"/>
    <w:rsid w:val="7570F0B9"/>
    <w:rsid w:val="75F78BE8"/>
    <w:rsid w:val="77A169DB"/>
    <w:rsid w:val="78A69556"/>
    <w:rsid w:val="799C05FF"/>
    <w:rsid w:val="79BADE1D"/>
    <w:rsid w:val="7A888205"/>
    <w:rsid w:val="7B7329A7"/>
    <w:rsid w:val="7FE9C1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C78ECB"/>
  <w15:docId w15:val="{4BFDA99E-5FEE-411D-89BC-F27D1CEE0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3"/>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8"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7"/>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rsid w:val="0062155B"/>
    <w:pPr>
      <w:spacing w:before="40" w:after="80"/>
    </w:pPr>
    <w:rPr>
      <w:rFonts w:ascii="Times New Roman" w:hAnsi="Times New Roman"/>
      <w:sz w:val="24"/>
    </w:rPr>
  </w:style>
  <w:style w:type="paragraph" w:styleId="Heading1">
    <w:name w:val="heading 1"/>
    <w:basedOn w:val="Normal"/>
    <w:next w:val="Normal"/>
    <w:link w:val="Heading1Char"/>
    <w:uiPriority w:val="9"/>
    <w:unhideWhenUs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unhideWhenUsed/>
    <w:qFormat/>
    <w:pPr>
      <w:ind w:left="720"/>
      <w:contextualSpacing/>
    </w:pPr>
  </w:style>
  <w:style w:type="paragraph" w:customStyle="1" w:styleId="EsriBullet">
    <w:name w:val="Esri Bullet"/>
    <w:uiPriority w:val="2"/>
    <w:qFormat/>
    <w:rsid w:val="006C57DB"/>
    <w:pPr>
      <w:numPr>
        <w:numId w:val="10"/>
      </w:numPr>
      <w:spacing w:before="40" w:after="80" w:line="269" w:lineRule="auto"/>
    </w:pPr>
    <w:rPr>
      <w:rFonts w:ascii="Times New Roman" w:hAnsi="Times New Roman" w:cs="Times New Roman"/>
      <w:color w:val="000000" w:themeColor="text1"/>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numbering" w:customStyle="1" w:styleId="PSBulletLevel1">
    <w:name w:val="PS Bullet Level 1"/>
    <w:basedOn w:val="NoList"/>
    <w:uiPriority w:val="99"/>
    <w:pPr>
      <w:numPr>
        <w:numId w:val="1"/>
      </w:numPr>
    </w:pPr>
  </w:style>
  <w:style w:type="paragraph" w:styleId="ListBullet">
    <w:name w:val="List Bullet"/>
    <w:basedOn w:val="Normal"/>
    <w:uiPriority w:val="99"/>
    <w:semiHidden/>
    <w:unhideWhenUsed/>
    <w:pPr>
      <w:numPr>
        <w:numId w:val="2"/>
      </w:numPr>
      <w:contextualSpacing/>
    </w:pPr>
  </w:style>
  <w:style w:type="paragraph" w:styleId="TOCHeading">
    <w:name w:val="TOC Heading"/>
    <w:basedOn w:val="Heading1"/>
    <w:next w:val="Normal"/>
    <w:uiPriority w:val="39"/>
    <w:unhideWhenUsed/>
    <w:qFormat/>
    <w:pPr>
      <w:outlineLvl w:val="9"/>
    </w:pPr>
    <w:rPr>
      <w:lang w:eastAsia="ja-JP"/>
    </w:rPr>
  </w:style>
  <w:style w:type="paragraph" w:styleId="TOC1">
    <w:name w:val="toc 1"/>
    <w:basedOn w:val="Normal"/>
    <w:next w:val="Normal"/>
    <w:autoRedefine/>
    <w:uiPriority w:val="39"/>
    <w:unhideWhenUsed/>
    <w:qFormat/>
    <w:rsid w:val="003C2964"/>
    <w:pPr>
      <w:tabs>
        <w:tab w:val="left" w:pos="660"/>
        <w:tab w:val="right" w:leader="dot" w:pos="9350"/>
      </w:tabs>
      <w:spacing w:after="100"/>
    </w:pPr>
    <w:rPr>
      <w:rFonts w:ascii="Arial" w:hAnsi="Arial" w:cs="Arial"/>
      <w:b/>
      <w:noProof/>
      <w:sz w:val="26"/>
      <w:szCs w:val="26"/>
    </w:rPr>
  </w:style>
  <w:style w:type="paragraph" w:styleId="TOC2">
    <w:name w:val="toc 2"/>
    <w:basedOn w:val="Normal"/>
    <w:next w:val="Normal"/>
    <w:autoRedefine/>
    <w:uiPriority w:val="39"/>
    <w:unhideWhenUsed/>
    <w:qFormat/>
    <w:pPr>
      <w:spacing w:after="100"/>
      <w:ind w:left="220"/>
    </w:pPr>
    <w:rPr>
      <w:rFonts w:ascii="Arial" w:hAnsi="Arial"/>
    </w:rPr>
  </w:style>
  <w:style w:type="paragraph" w:styleId="TOC3">
    <w:name w:val="toc 3"/>
    <w:basedOn w:val="Normal"/>
    <w:next w:val="Normal"/>
    <w:autoRedefine/>
    <w:uiPriority w:val="39"/>
    <w:unhideWhenUsed/>
    <w:qFormat/>
    <w:pPr>
      <w:tabs>
        <w:tab w:val="left" w:pos="1320"/>
        <w:tab w:val="right" w:leader="dot" w:pos="9350"/>
      </w:tabs>
      <w:spacing w:after="100"/>
      <w:ind w:left="440"/>
    </w:pPr>
    <w:rPr>
      <w:rFonts w:ascii="Arial" w:hAnsi="Arial"/>
      <w:noProof/>
      <w:sz w:val="20"/>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8"/>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aption">
    <w:name w:val="caption"/>
    <w:basedOn w:val="Normal"/>
    <w:next w:val="Normal"/>
    <w:uiPriority w:val="35"/>
    <w:unhideWhenUsed/>
    <w:qFormat/>
    <w:pPr>
      <w:spacing w:before="0" w:after="200" w:line="240" w:lineRule="auto"/>
    </w:pPr>
    <w:rPr>
      <w:b/>
      <w:bCs/>
      <w:color w:val="000000" w:themeColor="text1"/>
      <w:sz w:val="18"/>
      <w:szCs w:val="18"/>
    </w:rPr>
  </w:style>
  <w:style w:type="numbering" w:customStyle="1" w:styleId="TasksandSubtasks">
    <w:name w:val="Tasks and Subtasks"/>
    <w:uiPriority w:val="99"/>
    <w:rsid w:val="00D81F12"/>
    <w:pPr>
      <w:numPr>
        <w:numId w:val="5"/>
      </w:numPr>
    </w:pPr>
  </w:style>
  <w:style w:type="numbering" w:customStyle="1" w:styleId="PSActivitiesandSubactivities">
    <w:name w:val="PS Activities and Subactivities"/>
    <w:uiPriority w:val="99"/>
    <w:rsid w:val="00727D16"/>
    <w:pPr>
      <w:numPr>
        <w:numId w:val="3"/>
      </w:numPr>
    </w:pPr>
  </w:style>
  <w:style w:type="numbering" w:customStyle="1" w:styleId="Appendices">
    <w:name w:val="Appendices"/>
    <w:uiPriority w:val="99"/>
    <w:rsid w:val="009672C9"/>
    <w:pPr>
      <w:numPr>
        <w:numId w:val="4"/>
      </w:numPr>
    </w:pPr>
  </w:style>
  <w:style w:type="character" w:styleId="FollowedHyperlink">
    <w:name w:val="FollowedHyperlink"/>
    <w:basedOn w:val="DefaultParagraphFont"/>
    <w:uiPriority w:val="99"/>
    <w:semiHidden/>
    <w:unhideWhenUsed/>
    <w:rsid w:val="000C29FB"/>
    <w:rPr>
      <w:color w:val="800080" w:themeColor="followedHyperlink"/>
      <w:u w:val="single"/>
    </w:rPr>
  </w:style>
  <w:style w:type="paragraph" w:customStyle="1" w:styleId="BulletList-1">
    <w:name w:val="Bullet List-1"/>
    <w:basedOn w:val="Normal"/>
    <w:next w:val="Normal"/>
    <w:link w:val="BulletList-1CharChar"/>
    <w:semiHidden/>
    <w:rsid w:val="005D497C"/>
    <w:pPr>
      <w:spacing w:before="20" w:after="20" w:line="240" w:lineRule="auto"/>
    </w:pPr>
    <w:rPr>
      <w:rFonts w:eastAsia="Times New Roman" w:cs="Times New Roman"/>
      <w:color w:val="000000"/>
      <w:szCs w:val="20"/>
    </w:rPr>
  </w:style>
  <w:style w:type="character" w:customStyle="1" w:styleId="BulletList-1CharChar">
    <w:name w:val="Bullet List-1 Char Char"/>
    <w:link w:val="BulletList-1"/>
    <w:semiHidden/>
    <w:rsid w:val="003D3707"/>
    <w:rPr>
      <w:rFonts w:ascii="Times New Roman" w:eastAsia="Times New Roman" w:hAnsi="Times New Roman" w:cs="Times New Roman"/>
      <w:color w:val="000000"/>
      <w:sz w:val="24"/>
      <w:szCs w:val="20"/>
    </w:rPr>
  </w:style>
  <w:style w:type="table" w:styleId="TableGridLight">
    <w:name w:val="Grid Table Light"/>
    <w:basedOn w:val="TableNormal"/>
    <w:uiPriority w:val="40"/>
    <w:rsid w:val="00E327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rPr>
    </w:tblStylePr>
    <w:tblStylePr w:type="firstCol">
      <w:rPr>
        <w:b/>
      </w:rPr>
    </w:tblStylePr>
  </w:style>
  <w:style w:type="character" w:styleId="PageNumber">
    <w:name w:val="page number"/>
    <w:rsid w:val="00BC6F1B"/>
    <w:rPr>
      <w:rFonts w:ascii="Arial" w:hAnsi="Arial"/>
      <w:sz w:val="18"/>
    </w:rPr>
  </w:style>
  <w:style w:type="paragraph" w:customStyle="1" w:styleId="EsriCaptionText">
    <w:name w:val="Esri Caption Text"/>
    <w:next w:val="Normal"/>
    <w:uiPriority w:val="5"/>
    <w:qFormat/>
    <w:rsid w:val="006C57DB"/>
    <w:pPr>
      <w:numPr>
        <w:numId w:val="6"/>
      </w:numPr>
      <w:spacing w:line="240" w:lineRule="auto"/>
      <w:jc w:val="center"/>
    </w:pPr>
    <w:rPr>
      <w:rFonts w:ascii="Times New Roman" w:hAnsi="Times New Roman" w:cs="Times New Roman"/>
      <w:b/>
      <w:color w:val="000000" w:themeColor="text1"/>
      <w:sz w:val="20"/>
      <w:szCs w:val="24"/>
    </w:rPr>
  </w:style>
  <w:style w:type="paragraph" w:customStyle="1" w:styleId="EsriClientAddress">
    <w:name w:val="Esri Client Address"/>
    <w:basedOn w:val="Normal"/>
    <w:uiPriority w:val="5"/>
    <w:qFormat/>
    <w:rsid w:val="006C57DB"/>
    <w:rPr>
      <w:rFonts w:ascii="Arial" w:hAnsi="Arial" w:cs="Arial"/>
      <w:sz w:val="20"/>
      <w:szCs w:val="20"/>
    </w:rPr>
  </w:style>
  <w:style w:type="paragraph" w:customStyle="1" w:styleId="EsriCyrtBody">
    <w:name w:val="Esri Cyrt Body"/>
    <w:basedOn w:val="Normal"/>
    <w:uiPriority w:val="6"/>
    <w:qFormat/>
    <w:rsid w:val="006C57DB"/>
    <w:pPr>
      <w:spacing w:before="120" w:after="240" w:line="240" w:lineRule="auto"/>
      <w:jc w:val="both"/>
    </w:pPr>
    <w:rPr>
      <w:rFonts w:cs="Times New Roman"/>
      <w:sz w:val="18"/>
    </w:rPr>
  </w:style>
  <w:style w:type="paragraph" w:customStyle="1" w:styleId="EsriCyrtHeading1">
    <w:name w:val="Esri Cyrt Heading 1"/>
    <w:basedOn w:val="Normal"/>
    <w:uiPriority w:val="6"/>
    <w:qFormat/>
    <w:rsid w:val="006C57DB"/>
    <w:rPr>
      <w:rFonts w:cs="Times New Roman"/>
      <w:b/>
      <w:sz w:val="18"/>
      <w:szCs w:val="18"/>
    </w:rPr>
  </w:style>
  <w:style w:type="paragraph" w:customStyle="1" w:styleId="EsriTableText">
    <w:name w:val="Esri Table Text"/>
    <w:basedOn w:val="Normal"/>
    <w:uiPriority w:val="4"/>
    <w:rsid w:val="006C57DB"/>
    <w:rPr>
      <w:rFonts w:ascii="Arial" w:hAnsi="Arial"/>
      <w:bCs/>
      <w:sz w:val="20"/>
    </w:rPr>
  </w:style>
  <w:style w:type="paragraph" w:customStyle="1" w:styleId="EsriDeliverableTableHeading">
    <w:name w:val="Esri Deliverable Table Heading"/>
    <w:basedOn w:val="EsriTableText"/>
    <w:uiPriority w:val="5"/>
    <w:rsid w:val="006C57DB"/>
    <w:rPr>
      <w:b/>
    </w:rPr>
  </w:style>
  <w:style w:type="paragraph" w:customStyle="1" w:styleId="EsriHeading1">
    <w:name w:val="Esri Heading 1"/>
    <w:next w:val="Normal"/>
    <w:qFormat/>
    <w:rsid w:val="006C57DB"/>
    <w:pPr>
      <w:keepNext/>
      <w:numPr>
        <w:numId w:val="7"/>
      </w:numPr>
      <w:spacing w:before="240" w:after="480" w:line="240" w:lineRule="auto"/>
      <w:outlineLvl w:val="0"/>
    </w:pPr>
    <w:rPr>
      <w:rFonts w:ascii="Arial" w:eastAsiaTheme="majorEastAsia" w:hAnsi="Arial" w:cs="Arial"/>
      <w:b/>
      <w:bCs/>
      <w:color w:val="007AC2"/>
      <w:sz w:val="32"/>
      <w:szCs w:val="32"/>
    </w:rPr>
  </w:style>
  <w:style w:type="paragraph" w:customStyle="1" w:styleId="EsriHeading2">
    <w:name w:val="Esri Heading 2"/>
    <w:next w:val="Normal"/>
    <w:qFormat/>
    <w:rsid w:val="006C57DB"/>
    <w:pPr>
      <w:keepNext/>
      <w:numPr>
        <w:ilvl w:val="1"/>
        <w:numId w:val="7"/>
      </w:numPr>
      <w:spacing w:before="480" w:after="280" w:line="240" w:lineRule="auto"/>
      <w:outlineLvl w:val="1"/>
    </w:pPr>
    <w:rPr>
      <w:rFonts w:ascii="Arial" w:eastAsiaTheme="majorEastAsia" w:hAnsi="Arial" w:cs="Arial"/>
      <w:b/>
      <w:bCs/>
      <w:color w:val="000000" w:themeColor="text1"/>
      <w:sz w:val="28"/>
      <w:szCs w:val="26"/>
    </w:rPr>
  </w:style>
  <w:style w:type="paragraph" w:customStyle="1" w:styleId="EsriHeading3">
    <w:name w:val="Esri Heading 3"/>
    <w:next w:val="Normal"/>
    <w:qFormat/>
    <w:rsid w:val="006C57DB"/>
    <w:pPr>
      <w:keepNext/>
      <w:numPr>
        <w:ilvl w:val="2"/>
        <w:numId w:val="7"/>
      </w:numPr>
      <w:spacing w:before="440" w:after="240" w:line="240" w:lineRule="auto"/>
      <w:outlineLvl w:val="2"/>
    </w:pPr>
    <w:rPr>
      <w:rFonts w:ascii="Arial" w:eastAsiaTheme="majorEastAsia" w:hAnsi="Arial" w:cs="Arial"/>
      <w:b/>
      <w:bCs/>
      <w:color w:val="000000" w:themeColor="text1"/>
      <w:sz w:val="24"/>
      <w:szCs w:val="26"/>
    </w:rPr>
  </w:style>
  <w:style w:type="paragraph" w:customStyle="1" w:styleId="EsriHeading4">
    <w:name w:val="Esri Heading 4"/>
    <w:next w:val="Normal"/>
    <w:qFormat/>
    <w:rsid w:val="006C57DB"/>
    <w:pPr>
      <w:keepNext/>
      <w:numPr>
        <w:ilvl w:val="3"/>
        <w:numId w:val="7"/>
      </w:numPr>
      <w:spacing w:before="400" w:after="240" w:line="240" w:lineRule="auto"/>
      <w:outlineLvl w:val="3"/>
    </w:pPr>
    <w:rPr>
      <w:rFonts w:ascii="Arial" w:eastAsiaTheme="majorEastAsia" w:hAnsi="Arial" w:cs="Arial"/>
      <w:b/>
      <w:bCs/>
      <w:iCs/>
    </w:rPr>
  </w:style>
  <w:style w:type="paragraph" w:customStyle="1" w:styleId="EsriHeading5">
    <w:name w:val="Esri Heading 5"/>
    <w:next w:val="Normal"/>
    <w:rsid w:val="006C57DB"/>
    <w:pPr>
      <w:numPr>
        <w:ilvl w:val="4"/>
        <w:numId w:val="7"/>
      </w:numPr>
      <w:spacing w:before="360"/>
      <w:outlineLvl w:val="4"/>
    </w:pPr>
    <w:rPr>
      <w:rFonts w:ascii="Arial" w:eastAsiaTheme="majorEastAsia" w:hAnsi="Arial" w:cs="Arial"/>
      <w:bCs/>
      <w:iCs/>
    </w:rPr>
  </w:style>
  <w:style w:type="paragraph" w:customStyle="1" w:styleId="EsriHeading6">
    <w:name w:val="Esri Heading 6"/>
    <w:next w:val="Normal"/>
    <w:rsid w:val="006C57DB"/>
    <w:pPr>
      <w:numPr>
        <w:ilvl w:val="5"/>
        <w:numId w:val="7"/>
      </w:numPr>
      <w:spacing w:before="360"/>
      <w:outlineLvl w:val="5"/>
    </w:pPr>
    <w:rPr>
      <w:rFonts w:ascii="Arial" w:eastAsiaTheme="majorEastAsia" w:hAnsi="Arial" w:cs="Arial"/>
      <w:b/>
      <w:bCs/>
      <w:iCs/>
      <w:sz w:val="20"/>
    </w:rPr>
  </w:style>
  <w:style w:type="paragraph" w:customStyle="1" w:styleId="EsriHeading7">
    <w:name w:val="Esri Heading 7"/>
    <w:next w:val="Normal"/>
    <w:rsid w:val="006C57DB"/>
    <w:pPr>
      <w:numPr>
        <w:ilvl w:val="6"/>
        <w:numId w:val="7"/>
      </w:numPr>
      <w:spacing w:before="360"/>
      <w:outlineLvl w:val="6"/>
    </w:pPr>
    <w:rPr>
      <w:rFonts w:ascii="Arial" w:eastAsiaTheme="majorEastAsia" w:hAnsi="Arial" w:cs="Arial"/>
      <w:bCs/>
      <w:iCs/>
      <w:sz w:val="20"/>
    </w:rPr>
  </w:style>
  <w:style w:type="paragraph" w:customStyle="1" w:styleId="EsriHeading8">
    <w:name w:val="Esri Heading 8"/>
    <w:next w:val="Normal"/>
    <w:rsid w:val="006C57DB"/>
    <w:pPr>
      <w:numPr>
        <w:ilvl w:val="7"/>
        <w:numId w:val="7"/>
      </w:numPr>
      <w:spacing w:before="360"/>
      <w:outlineLvl w:val="7"/>
    </w:pPr>
    <w:rPr>
      <w:rFonts w:ascii="Arial" w:eastAsiaTheme="majorEastAsia" w:hAnsi="Arial" w:cs="Arial"/>
      <w:b/>
      <w:bCs/>
      <w:iCs/>
      <w:sz w:val="18"/>
    </w:rPr>
  </w:style>
  <w:style w:type="paragraph" w:customStyle="1" w:styleId="EsriProposalBodyText">
    <w:name w:val="Esri Proposal Body Text"/>
    <w:basedOn w:val="Normal"/>
    <w:qFormat/>
    <w:rsid w:val="006C57DB"/>
    <w:pPr>
      <w:spacing w:before="200" w:after="200" w:line="269" w:lineRule="auto"/>
    </w:pPr>
  </w:style>
  <w:style w:type="paragraph" w:customStyle="1" w:styleId="EsriNameandAddressreducedspacing">
    <w:name w:val="Esri Name and Address (reduced spacing)"/>
    <w:basedOn w:val="EsriProposalBodyText"/>
    <w:uiPriority w:val="2"/>
    <w:rsid w:val="006C57DB"/>
    <w:pPr>
      <w:contextualSpacing/>
    </w:pPr>
  </w:style>
  <w:style w:type="paragraph" w:customStyle="1" w:styleId="EsriNumberedAppendixHeading">
    <w:name w:val="Esri Numbered Appendix Heading"/>
    <w:next w:val="EsriProposalBodyText"/>
    <w:uiPriority w:val="1"/>
    <w:qFormat/>
    <w:rsid w:val="006C57DB"/>
    <w:pPr>
      <w:keepNext/>
      <w:widowControl w:val="0"/>
      <w:numPr>
        <w:numId w:val="8"/>
      </w:numPr>
      <w:tabs>
        <w:tab w:val="left" w:pos="0"/>
        <w:tab w:val="left" w:pos="1701"/>
      </w:tabs>
      <w:spacing w:before="240" w:after="480" w:line="240" w:lineRule="auto"/>
      <w:outlineLvl w:val="0"/>
    </w:pPr>
    <w:rPr>
      <w:rFonts w:ascii="Arial" w:eastAsiaTheme="majorEastAsia" w:hAnsi="Arial" w:cs="Arial"/>
      <w:b/>
      <w:bCs/>
      <w:color w:val="007AC2"/>
      <w:sz w:val="32"/>
      <w:szCs w:val="32"/>
    </w:rPr>
  </w:style>
  <w:style w:type="paragraph" w:customStyle="1" w:styleId="EsriORIGINALorCOPY">
    <w:name w:val="Esri ORIGINAL or COPY"/>
    <w:uiPriority w:val="7"/>
    <w:rsid w:val="006C57DB"/>
    <w:pPr>
      <w:widowControl w:val="0"/>
      <w:jc w:val="right"/>
    </w:pPr>
    <w:rPr>
      <w:rFonts w:ascii="Arial" w:hAnsi="Arial" w:cs="Arial"/>
      <w:b/>
      <w:color w:val="007AC2"/>
      <w:sz w:val="28"/>
    </w:rPr>
  </w:style>
  <w:style w:type="paragraph" w:customStyle="1" w:styleId="EsriPropopsalNumber">
    <w:name w:val="Esri Propopsal Number"/>
    <w:uiPriority w:val="7"/>
    <w:rsid w:val="006C57DB"/>
    <w:pPr>
      <w:spacing w:before="600"/>
    </w:pPr>
    <w:rPr>
      <w:rFonts w:ascii="Arial" w:hAnsi="Arial" w:cs="Arial"/>
      <w:b/>
      <w:sz w:val="18"/>
      <w:szCs w:val="24"/>
    </w:rPr>
  </w:style>
  <w:style w:type="table" w:customStyle="1" w:styleId="EsriProposalTable">
    <w:name w:val="Esri Proposal Table"/>
    <w:basedOn w:val="TableNormal"/>
    <w:uiPriority w:val="99"/>
    <w:rsid w:val="006C57DB"/>
    <w:pPr>
      <w:spacing w:after="0" w:line="240" w:lineRule="auto"/>
    </w:pPr>
    <w:rPr>
      <w:rFonts w:ascii="Arial" w:hAnsi="Arial"/>
      <w:sz w:val="20"/>
    </w:rPr>
    <w:tblPr>
      <w:tblBorders>
        <w:top w:val="single" w:sz="4" w:space="0" w:color="007AC2"/>
        <w:left w:val="single" w:sz="4" w:space="0" w:color="007AC2"/>
        <w:bottom w:val="single" w:sz="4" w:space="0" w:color="007AC2"/>
        <w:right w:val="single" w:sz="4" w:space="0" w:color="007AC2"/>
        <w:insideH w:val="single" w:sz="4" w:space="0" w:color="007AC2"/>
        <w:insideV w:val="single" w:sz="4" w:space="0" w:color="007AC2"/>
      </w:tblBorders>
    </w:tblPr>
    <w:tcPr>
      <w:vAlign w:val="center"/>
    </w:tcPr>
    <w:tblStylePr w:type="firstRow">
      <w:pPr>
        <w:wordWrap/>
        <w:spacing w:beforeLines="0" w:before="120" w:beforeAutospacing="0" w:afterLines="0" w:after="120" w:afterAutospacing="0"/>
        <w:contextualSpacing w:val="0"/>
        <w:jc w:val="center"/>
      </w:pPr>
      <w:rPr>
        <w:rFonts w:ascii="Arial" w:hAnsi="Arial"/>
        <w:b/>
        <w:color w:val="FFFFFF" w:themeColor="background1"/>
        <w:sz w:val="20"/>
      </w:rPr>
      <w:tblPr/>
      <w:tcPr>
        <w:shd w:val="clear" w:color="auto" w:fill="007AC2"/>
        <w:vAlign w:val="center"/>
      </w:tcPr>
    </w:tblStylePr>
    <w:tblStylePr w:type="firstCol">
      <w:pPr>
        <w:wordWrap/>
        <w:jc w:val="center"/>
      </w:pPr>
      <w:rPr>
        <w:rFonts w:ascii="Arial" w:hAnsi="Arial"/>
        <w:b/>
        <w:sz w:val="20"/>
      </w:rPr>
    </w:tblStylePr>
    <w:tblStylePr w:type="lastCol">
      <w:rPr>
        <w:rFonts w:ascii="Arial" w:hAnsi="Arial"/>
        <w:sz w:val="20"/>
      </w:rPr>
    </w:tblStylePr>
  </w:style>
  <w:style w:type="paragraph" w:customStyle="1" w:styleId="EsriProposalTitle">
    <w:name w:val="Esri Proposal Title"/>
    <w:basedOn w:val="Normal"/>
    <w:uiPriority w:val="6"/>
    <w:qFormat/>
    <w:rsid w:val="006C57DB"/>
    <w:pPr>
      <w:spacing w:before="1080" w:after="720"/>
    </w:pPr>
    <w:rPr>
      <w:rFonts w:ascii="Arial" w:hAnsi="Arial" w:cs="Arial"/>
      <w:b/>
      <w:sz w:val="48"/>
      <w:szCs w:val="48"/>
    </w:rPr>
  </w:style>
  <w:style w:type="paragraph" w:customStyle="1" w:styleId="EsriSub-Appendix">
    <w:name w:val="Esri Sub-Appendix"/>
    <w:basedOn w:val="Normal"/>
    <w:next w:val="EsriProposalBodyText"/>
    <w:uiPriority w:val="1"/>
    <w:rsid w:val="006C57DB"/>
    <w:pPr>
      <w:keepNext/>
      <w:widowControl w:val="0"/>
      <w:numPr>
        <w:ilvl w:val="1"/>
        <w:numId w:val="8"/>
      </w:numPr>
      <w:tabs>
        <w:tab w:val="left" w:pos="0"/>
        <w:tab w:val="left" w:pos="1701"/>
      </w:tabs>
      <w:spacing w:before="400" w:after="360" w:line="240" w:lineRule="auto"/>
      <w:outlineLvl w:val="2"/>
    </w:pPr>
    <w:rPr>
      <w:rFonts w:ascii="Arial" w:eastAsiaTheme="majorEastAsia" w:hAnsi="Arial" w:cs="Arial"/>
      <w:b/>
      <w:bCs/>
      <w:sz w:val="28"/>
      <w:szCs w:val="32"/>
    </w:rPr>
  </w:style>
  <w:style w:type="paragraph" w:customStyle="1" w:styleId="EsriSub-headingnooutlinelevel">
    <w:name w:val="Esri Sub-heading (no outline level)"/>
    <w:next w:val="EsriProposalBodyText"/>
    <w:uiPriority w:val="1"/>
    <w:rsid w:val="006C57DB"/>
    <w:pPr>
      <w:keepNext/>
      <w:spacing w:before="400"/>
    </w:pPr>
    <w:rPr>
      <w:rFonts w:ascii="Times New Roman" w:hAnsi="Times New Roman"/>
      <w:b/>
      <w:i/>
      <w:sz w:val="24"/>
    </w:rPr>
  </w:style>
  <w:style w:type="paragraph" w:customStyle="1" w:styleId="EsriSubmittalDate">
    <w:name w:val="Esri Submittal Date"/>
    <w:basedOn w:val="Normal"/>
    <w:uiPriority w:val="6"/>
    <w:qFormat/>
    <w:rsid w:val="006C57DB"/>
    <w:pPr>
      <w:spacing w:before="2040" w:after="840"/>
    </w:pPr>
    <w:rPr>
      <w:rFonts w:ascii="Arial" w:hAnsi="Arial" w:cs="Arial"/>
      <w:b/>
      <w:sz w:val="18"/>
      <w:szCs w:val="24"/>
    </w:rPr>
  </w:style>
  <w:style w:type="paragraph" w:customStyle="1" w:styleId="EsriTableBullet">
    <w:name w:val="Esri Table Bullet"/>
    <w:basedOn w:val="EsriTableText"/>
    <w:uiPriority w:val="4"/>
    <w:rsid w:val="006C57DB"/>
    <w:pPr>
      <w:keepNext/>
      <w:numPr>
        <w:numId w:val="9"/>
      </w:numPr>
      <w:tabs>
        <w:tab w:val="num" w:pos="360"/>
      </w:tabs>
      <w:spacing w:line="240" w:lineRule="auto"/>
      <w:ind w:left="0" w:firstLine="0"/>
    </w:pPr>
  </w:style>
  <w:style w:type="paragraph" w:customStyle="1" w:styleId="EsriTableHeading">
    <w:name w:val="Esri Table Heading"/>
    <w:uiPriority w:val="4"/>
    <w:rsid w:val="006C57DB"/>
    <w:pPr>
      <w:spacing w:before="40" w:after="80" w:line="240" w:lineRule="auto"/>
      <w:jc w:val="center"/>
    </w:pPr>
    <w:rPr>
      <w:rFonts w:ascii="Arial" w:hAnsi="Arial"/>
      <w:color w:val="FFFFFF" w:themeColor="background1"/>
      <w:sz w:val="20"/>
    </w:rPr>
  </w:style>
  <w:style w:type="paragraph" w:customStyle="1" w:styleId="EsriUnnumberedAppendix">
    <w:name w:val="Esri Unnumbered Appendix"/>
    <w:next w:val="EsriProposalBodyText"/>
    <w:rsid w:val="006C57DB"/>
    <w:pPr>
      <w:tabs>
        <w:tab w:val="left" w:pos="1800"/>
      </w:tabs>
      <w:spacing w:before="240" w:after="480" w:line="240" w:lineRule="auto"/>
      <w:ind w:left="360" w:hanging="360"/>
      <w:outlineLvl w:val="0"/>
    </w:pPr>
    <w:rPr>
      <w:rFonts w:ascii="Arial" w:hAnsi="Arial" w:cs="Arial"/>
      <w:b/>
      <w:color w:val="007AC2"/>
      <w:sz w:val="32"/>
    </w:rPr>
  </w:style>
  <w:style w:type="character" w:customStyle="1" w:styleId="UnresolvedMention1">
    <w:name w:val="Unresolved Mention1"/>
    <w:basedOn w:val="DefaultParagraphFont"/>
    <w:uiPriority w:val="99"/>
    <w:semiHidden/>
    <w:unhideWhenUsed/>
    <w:rsid w:val="002F0816"/>
    <w:rPr>
      <w:color w:val="808080"/>
      <w:shd w:val="clear" w:color="auto" w:fill="E6E6E6"/>
    </w:rPr>
  </w:style>
  <w:style w:type="paragraph" w:customStyle="1" w:styleId="Step">
    <w:name w:val="Step"/>
    <w:basedOn w:val="Normal"/>
    <w:next w:val="Normal"/>
    <w:rsid w:val="004D14CE"/>
    <w:pPr>
      <w:numPr>
        <w:numId w:val="16"/>
      </w:numPr>
      <w:spacing w:before="0" w:after="0" w:line="240" w:lineRule="auto"/>
    </w:pPr>
    <w:rPr>
      <w:rFonts w:ascii="Trebuchet MS" w:eastAsia="Times New Roman" w:hAnsi="Trebuchet MS" w:cs="Times New Roman"/>
      <w:b/>
      <w:bCs/>
      <w:sz w:val="22"/>
      <w:szCs w:val="20"/>
    </w:rPr>
  </w:style>
  <w:style w:type="table" w:styleId="GridTable4-Accent1">
    <w:name w:val="Grid Table 4 Accent 1"/>
    <w:basedOn w:val="TableNormal"/>
    <w:uiPriority w:val="49"/>
    <w:rsid w:val="00A70A6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C311DF"/>
    <w:rPr>
      <w:color w:val="605E5C"/>
      <w:shd w:val="clear" w:color="auto" w:fill="E1DFDD"/>
    </w:rPr>
  </w:style>
  <w:style w:type="character" w:customStyle="1" w:styleId="pl-s">
    <w:name w:val="pl-s"/>
    <w:basedOn w:val="DefaultParagraphFont"/>
    <w:rsid w:val="003F689D"/>
  </w:style>
  <w:style w:type="character" w:customStyle="1" w:styleId="pl-pds">
    <w:name w:val="pl-pds"/>
    <w:basedOn w:val="DefaultParagraphFont"/>
    <w:rsid w:val="003F689D"/>
  </w:style>
  <w:style w:type="character" w:customStyle="1" w:styleId="pl-c1">
    <w:name w:val="pl-c1"/>
    <w:basedOn w:val="DefaultParagraphFont"/>
    <w:rsid w:val="003F689D"/>
  </w:style>
  <w:style w:type="table" w:customStyle="1" w:styleId="TableGridLight1">
    <w:name w:val="Table Grid Light1"/>
    <w:basedOn w:val="TableNormal"/>
    <w:uiPriority w:val="40"/>
    <w:rsid w:val="00457020"/>
    <w:pPr>
      <w:spacing w:after="0" w:line="240" w:lineRule="auto"/>
    </w:p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r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70902">
      <w:bodyDiv w:val="1"/>
      <w:marLeft w:val="0"/>
      <w:marRight w:val="0"/>
      <w:marTop w:val="0"/>
      <w:marBottom w:val="0"/>
      <w:divBdr>
        <w:top w:val="none" w:sz="0" w:space="0" w:color="auto"/>
        <w:left w:val="none" w:sz="0" w:space="0" w:color="auto"/>
        <w:bottom w:val="none" w:sz="0" w:space="0" w:color="auto"/>
        <w:right w:val="none" w:sz="0" w:space="0" w:color="auto"/>
      </w:divBdr>
    </w:div>
    <w:div w:id="33621093">
      <w:bodyDiv w:val="1"/>
      <w:marLeft w:val="0"/>
      <w:marRight w:val="0"/>
      <w:marTop w:val="0"/>
      <w:marBottom w:val="0"/>
      <w:divBdr>
        <w:top w:val="none" w:sz="0" w:space="0" w:color="auto"/>
        <w:left w:val="none" w:sz="0" w:space="0" w:color="auto"/>
        <w:bottom w:val="none" w:sz="0" w:space="0" w:color="auto"/>
        <w:right w:val="none" w:sz="0" w:space="0" w:color="auto"/>
      </w:divBdr>
    </w:div>
    <w:div w:id="42801006">
      <w:bodyDiv w:val="1"/>
      <w:marLeft w:val="0"/>
      <w:marRight w:val="0"/>
      <w:marTop w:val="0"/>
      <w:marBottom w:val="0"/>
      <w:divBdr>
        <w:top w:val="none" w:sz="0" w:space="0" w:color="auto"/>
        <w:left w:val="none" w:sz="0" w:space="0" w:color="auto"/>
        <w:bottom w:val="none" w:sz="0" w:space="0" w:color="auto"/>
        <w:right w:val="none" w:sz="0" w:space="0" w:color="auto"/>
      </w:divBdr>
    </w:div>
    <w:div w:id="137693006">
      <w:bodyDiv w:val="1"/>
      <w:marLeft w:val="0"/>
      <w:marRight w:val="0"/>
      <w:marTop w:val="0"/>
      <w:marBottom w:val="0"/>
      <w:divBdr>
        <w:top w:val="none" w:sz="0" w:space="0" w:color="auto"/>
        <w:left w:val="none" w:sz="0" w:space="0" w:color="auto"/>
        <w:bottom w:val="none" w:sz="0" w:space="0" w:color="auto"/>
        <w:right w:val="none" w:sz="0" w:space="0" w:color="auto"/>
      </w:divBdr>
    </w:div>
    <w:div w:id="182548690">
      <w:bodyDiv w:val="1"/>
      <w:marLeft w:val="0"/>
      <w:marRight w:val="0"/>
      <w:marTop w:val="0"/>
      <w:marBottom w:val="0"/>
      <w:divBdr>
        <w:top w:val="none" w:sz="0" w:space="0" w:color="auto"/>
        <w:left w:val="none" w:sz="0" w:space="0" w:color="auto"/>
        <w:bottom w:val="none" w:sz="0" w:space="0" w:color="auto"/>
        <w:right w:val="none" w:sz="0" w:space="0" w:color="auto"/>
      </w:divBdr>
    </w:div>
    <w:div w:id="204949579">
      <w:bodyDiv w:val="1"/>
      <w:marLeft w:val="0"/>
      <w:marRight w:val="0"/>
      <w:marTop w:val="0"/>
      <w:marBottom w:val="0"/>
      <w:divBdr>
        <w:top w:val="none" w:sz="0" w:space="0" w:color="auto"/>
        <w:left w:val="none" w:sz="0" w:space="0" w:color="auto"/>
        <w:bottom w:val="none" w:sz="0" w:space="0" w:color="auto"/>
        <w:right w:val="none" w:sz="0" w:space="0" w:color="auto"/>
      </w:divBdr>
    </w:div>
    <w:div w:id="365377927">
      <w:bodyDiv w:val="1"/>
      <w:marLeft w:val="0"/>
      <w:marRight w:val="0"/>
      <w:marTop w:val="0"/>
      <w:marBottom w:val="0"/>
      <w:divBdr>
        <w:top w:val="none" w:sz="0" w:space="0" w:color="auto"/>
        <w:left w:val="none" w:sz="0" w:space="0" w:color="auto"/>
        <w:bottom w:val="none" w:sz="0" w:space="0" w:color="auto"/>
        <w:right w:val="none" w:sz="0" w:space="0" w:color="auto"/>
      </w:divBdr>
    </w:div>
    <w:div w:id="395275441">
      <w:bodyDiv w:val="1"/>
      <w:marLeft w:val="0"/>
      <w:marRight w:val="0"/>
      <w:marTop w:val="0"/>
      <w:marBottom w:val="0"/>
      <w:divBdr>
        <w:top w:val="none" w:sz="0" w:space="0" w:color="auto"/>
        <w:left w:val="none" w:sz="0" w:space="0" w:color="auto"/>
        <w:bottom w:val="none" w:sz="0" w:space="0" w:color="auto"/>
        <w:right w:val="none" w:sz="0" w:space="0" w:color="auto"/>
      </w:divBdr>
    </w:div>
    <w:div w:id="413551319">
      <w:bodyDiv w:val="1"/>
      <w:marLeft w:val="0"/>
      <w:marRight w:val="0"/>
      <w:marTop w:val="0"/>
      <w:marBottom w:val="0"/>
      <w:divBdr>
        <w:top w:val="none" w:sz="0" w:space="0" w:color="auto"/>
        <w:left w:val="none" w:sz="0" w:space="0" w:color="auto"/>
        <w:bottom w:val="none" w:sz="0" w:space="0" w:color="auto"/>
        <w:right w:val="none" w:sz="0" w:space="0" w:color="auto"/>
      </w:divBdr>
    </w:div>
    <w:div w:id="457063881">
      <w:bodyDiv w:val="1"/>
      <w:marLeft w:val="0"/>
      <w:marRight w:val="0"/>
      <w:marTop w:val="0"/>
      <w:marBottom w:val="0"/>
      <w:divBdr>
        <w:top w:val="none" w:sz="0" w:space="0" w:color="auto"/>
        <w:left w:val="none" w:sz="0" w:space="0" w:color="auto"/>
        <w:bottom w:val="none" w:sz="0" w:space="0" w:color="auto"/>
        <w:right w:val="none" w:sz="0" w:space="0" w:color="auto"/>
      </w:divBdr>
    </w:div>
    <w:div w:id="568229513">
      <w:bodyDiv w:val="1"/>
      <w:marLeft w:val="0"/>
      <w:marRight w:val="0"/>
      <w:marTop w:val="0"/>
      <w:marBottom w:val="0"/>
      <w:divBdr>
        <w:top w:val="none" w:sz="0" w:space="0" w:color="auto"/>
        <w:left w:val="none" w:sz="0" w:space="0" w:color="auto"/>
        <w:bottom w:val="none" w:sz="0" w:space="0" w:color="auto"/>
        <w:right w:val="none" w:sz="0" w:space="0" w:color="auto"/>
      </w:divBdr>
    </w:div>
    <w:div w:id="626205810">
      <w:bodyDiv w:val="1"/>
      <w:marLeft w:val="0"/>
      <w:marRight w:val="0"/>
      <w:marTop w:val="0"/>
      <w:marBottom w:val="0"/>
      <w:divBdr>
        <w:top w:val="none" w:sz="0" w:space="0" w:color="auto"/>
        <w:left w:val="none" w:sz="0" w:space="0" w:color="auto"/>
        <w:bottom w:val="none" w:sz="0" w:space="0" w:color="auto"/>
        <w:right w:val="none" w:sz="0" w:space="0" w:color="auto"/>
      </w:divBdr>
    </w:div>
    <w:div w:id="659584150">
      <w:bodyDiv w:val="1"/>
      <w:marLeft w:val="0"/>
      <w:marRight w:val="0"/>
      <w:marTop w:val="0"/>
      <w:marBottom w:val="0"/>
      <w:divBdr>
        <w:top w:val="none" w:sz="0" w:space="0" w:color="auto"/>
        <w:left w:val="none" w:sz="0" w:space="0" w:color="auto"/>
        <w:bottom w:val="none" w:sz="0" w:space="0" w:color="auto"/>
        <w:right w:val="none" w:sz="0" w:space="0" w:color="auto"/>
      </w:divBdr>
    </w:div>
    <w:div w:id="694505849">
      <w:bodyDiv w:val="1"/>
      <w:marLeft w:val="0"/>
      <w:marRight w:val="0"/>
      <w:marTop w:val="0"/>
      <w:marBottom w:val="0"/>
      <w:divBdr>
        <w:top w:val="none" w:sz="0" w:space="0" w:color="auto"/>
        <w:left w:val="none" w:sz="0" w:space="0" w:color="auto"/>
        <w:bottom w:val="none" w:sz="0" w:space="0" w:color="auto"/>
        <w:right w:val="none" w:sz="0" w:space="0" w:color="auto"/>
      </w:divBdr>
    </w:div>
    <w:div w:id="723868761">
      <w:bodyDiv w:val="1"/>
      <w:marLeft w:val="0"/>
      <w:marRight w:val="0"/>
      <w:marTop w:val="0"/>
      <w:marBottom w:val="0"/>
      <w:divBdr>
        <w:top w:val="none" w:sz="0" w:space="0" w:color="auto"/>
        <w:left w:val="none" w:sz="0" w:space="0" w:color="auto"/>
        <w:bottom w:val="none" w:sz="0" w:space="0" w:color="auto"/>
        <w:right w:val="none" w:sz="0" w:space="0" w:color="auto"/>
      </w:divBdr>
    </w:div>
    <w:div w:id="742216093">
      <w:bodyDiv w:val="1"/>
      <w:marLeft w:val="0"/>
      <w:marRight w:val="0"/>
      <w:marTop w:val="0"/>
      <w:marBottom w:val="0"/>
      <w:divBdr>
        <w:top w:val="none" w:sz="0" w:space="0" w:color="auto"/>
        <w:left w:val="none" w:sz="0" w:space="0" w:color="auto"/>
        <w:bottom w:val="none" w:sz="0" w:space="0" w:color="auto"/>
        <w:right w:val="none" w:sz="0" w:space="0" w:color="auto"/>
      </w:divBdr>
    </w:div>
    <w:div w:id="801000324">
      <w:bodyDiv w:val="1"/>
      <w:marLeft w:val="0"/>
      <w:marRight w:val="0"/>
      <w:marTop w:val="0"/>
      <w:marBottom w:val="0"/>
      <w:divBdr>
        <w:top w:val="none" w:sz="0" w:space="0" w:color="auto"/>
        <w:left w:val="none" w:sz="0" w:space="0" w:color="auto"/>
        <w:bottom w:val="none" w:sz="0" w:space="0" w:color="auto"/>
        <w:right w:val="none" w:sz="0" w:space="0" w:color="auto"/>
      </w:divBdr>
    </w:div>
    <w:div w:id="852190055">
      <w:bodyDiv w:val="1"/>
      <w:marLeft w:val="0"/>
      <w:marRight w:val="0"/>
      <w:marTop w:val="0"/>
      <w:marBottom w:val="0"/>
      <w:divBdr>
        <w:top w:val="none" w:sz="0" w:space="0" w:color="auto"/>
        <w:left w:val="none" w:sz="0" w:space="0" w:color="auto"/>
        <w:bottom w:val="none" w:sz="0" w:space="0" w:color="auto"/>
        <w:right w:val="none" w:sz="0" w:space="0" w:color="auto"/>
      </w:divBdr>
    </w:div>
    <w:div w:id="885869898">
      <w:bodyDiv w:val="1"/>
      <w:marLeft w:val="0"/>
      <w:marRight w:val="0"/>
      <w:marTop w:val="0"/>
      <w:marBottom w:val="0"/>
      <w:divBdr>
        <w:top w:val="none" w:sz="0" w:space="0" w:color="auto"/>
        <w:left w:val="none" w:sz="0" w:space="0" w:color="auto"/>
        <w:bottom w:val="none" w:sz="0" w:space="0" w:color="auto"/>
        <w:right w:val="none" w:sz="0" w:space="0" w:color="auto"/>
      </w:divBdr>
    </w:div>
    <w:div w:id="1010260938">
      <w:bodyDiv w:val="1"/>
      <w:marLeft w:val="0"/>
      <w:marRight w:val="0"/>
      <w:marTop w:val="0"/>
      <w:marBottom w:val="0"/>
      <w:divBdr>
        <w:top w:val="none" w:sz="0" w:space="0" w:color="auto"/>
        <w:left w:val="none" w:sz="0" w:space="0" w:color="auto"/>
        <w:bottom w:val="none" w:sz="0" w:space="0" w:color="auto"/>
        <w:right w:val="none" w:sz="0" w:space="0" w:color="auto"/>
      </w:divBdr>
    </w:div>
    <w:div w:id="1194924341">
      <w:bodyDiv w:val="1"/>
      <w:marLeft w:val="0"/>
      <w:marRight w:val="0"/>
      <w:marTop w:val="0"/>
      <w:marBottom w:val="0"/>
      <w:divBdr>
        <w:top w:val="none" w:sz="0" w:space="0" w:color="auto"/>
        <w:left w:val="none" w:sz="0" w:space="0" w:color="auto"/>
        <w:bottom w:val="none" w:sz="0" w:space="0" w:color="auto"/>
        <w:right w:val="none" w:sz="0" w:space="0" w:color="auto"/>
      </w:divBdr>
    </w:div>
    <w:div w:id="1262688324">
      <w:bodyDiv w:val="1"/>
      <w:marLeft w:val="0"/>
      <w:marRight w:val="0"/>
      <w:marTop w:val="0"/>
      <w:marBottom w:val="0"/>
      <w:divBdr>
        <w:top w:val="none" w:sz="0" w:space="0" w:color="auto"/>
        <w:left w:val="none" w:sz="0" w:space="0" w:color="auto"/>
        <w:bottom w:val="none" w:sz="0" w:space="0" w:color="auto"/>
        <w:right w:val="none" w:sz="0" w:space="0" w:color="auto"/>
      </w:divBdr>
    </w:div>
    <w:div w:id="1346248608">
      <w:bodyDiv w:val="1"/>
      <w:marLeft w:val="0"/>
      <w:marRight w:val="0"/>
      <w:marTop w:val="0"/>
      <w:marBottom w:val="0"/>
      <w:divBdr>
        <w:top w:val="none" w:sz="0" w:space="0" w:color="auto"/>
        <w:left w:val="none" w:sz="0" w:space="0" w:color="auto"/>
        <w:bottom w:val="none" w:sz="0" w:space="0" w:color="auto"/>
        <w:right w:val="none" w:sz="0" w:space="0" w:color="auto"/>
      </w:divBdr>
    </w:div>
    <w:div w:id="1408914378">
      <w:bodyDiv w:val="1"/>
      <w:marLeft w:val="0"/>
      <w:marRight w:val="0"/>
      <w:marTop w:val="0"/>
      <w:marBottom w:val="0"/>
      <w:divBdr>
        <w:top w:val="none" w:sz="0" w:space="0" w:color="auto"/>
        <w:left w:val="none" w:sz="0" w:space="0" w:color="auto"/>
        <w:bottom w:val="none" w:sz="0" w:space="0" w:color="auto"/>
        <w:right w:val="none" w:sz="0" w:space="0" w:color="auto"/>
      </w:divBdr>
    </w:div>
    <w:div w:id="1472361978">
      <w:bodyDiv w:val="1"/>
      <w:marLeft w:val="0"/>
      <w:marRight w:val="0"/>
      <w:marTop w:val="0"/>
      <w:marBottom w:val="0"/>
      <w:divBdr>
        <w:top w:val="none" w:sz="0" w:space="0" w:color="auto"/>
        <w:left w:val="none" w:sz="0" w:space="0" w:color="auto"/>
        <w:bottom w:val="none" w:sz="0" w:space="0" w:color="auto"/>
        <w:right w:val="none" w:sz="0" w:space="0" w:color="auto"/>
      </w:divBdr>
    </w:div>
    <w:div w:id="1651792641">
      <w:bodyDiv w:val="1"/>
      <w:marLeft w:val="0"/>
      <w:marRight w:val="0"/>
      <w:marTop w:val="0"/>
      <w:marBottom w:val="0"/>
      <w:divBdr>
        <w:top w:val="none" w:sz="0" w:space="0" w:color="auto"/>
        <w:left w:val="none" w:sz="0" w:space="0" w:color="auto"/>
        <w:bottom w:val="none" w:sz="0" w:space="0" w:color="auto"/>
        <w:right w:val="none" w:sz="0" w:space="0" w:color="auto"/>
      </w:divBdr>
    </w:div>
    <w:div w:id="1688942843">
      <w:bodyDiv w:val="1"/>
      <w:marLeft w:val="0"/>
      <w:marRight w:val="0"/>
      <w:marTop w:val="0"/>
      <w:marBottom w:val="0"/>
      <w:divBdr>
        <w:top w:val="none" w:sz="0" w:space="0" w:color="auto"/>
        <w:left w:val="none" w:sz="0" w:space="0" w:color="auto"/>
        <w:bottom w:val="none" w:sz="0" w:space="0" w:color="auto"/>
        <w:right w:val="none" w:sz="0" w:space="0" w:color="auto"/>
      </w:divBdr>
    </w:div>
    <w:div w:id="1704283273">
      <w:bodyDiv w:val="1"/>
      <w:marLeft w:val="0"/>
      <w:marRight w:val="0"/>
      <w:marTop w:val="0"/>
      <w:marBottom w:val="0"/>
      <w:divBdr>
        <w:top w:val="none" w:sz="0" w:space="0" w:color="auto"/>
        <w:left w:val="none" w:sz="0" w:space="0" w:color="auto"/>
        <w:bottom w:val="none" w:sz="0" w:space="0" w:color="auto"/>
        <w:right w:val="none" w:sz="0" w:space="0" w:color="auto"/>
      </w:divBdr>
    </w:div>
    <w:div w:id="1795980746">
      <w:bodyDiv w:val="1"/>
      <w:marLeft w:val="0"/>
      <w:marRight w:val="0"/>
      <w:marTop w:val="0"/>
      <w:marBottom w:val="0"/>
      <w:divBdr>
        <w:top w:val="none" w:sz="0" w:space="0" w:color="auto"/>
        <w:left w:val="none" w:sz="0" w:space="0" w:color="auto"/>
        <w:bottom w:val="none" w:sz="0" w:space="0" w:color="auto"/>
        <w:right w:val="none" w:sz="0" w:space="0" w:color="auto"/>
      </w:divBdr>
    </w:div>
    <w:div w:id="1814910744">
      <w:bodyDiv w:val="1"/>
      <w:marLeft w:val="0"/>
      <w:marRight w:val="0"/>
      <w:marTop w:val="0"/>
      <w:marBottom w:val="0"/>
      <w:divBdr>
        <w:top w:val="none" w:sz="0" w:space="0" w:color="auto"/>
        <w:left w:val="none" w:sz="0" w:space="0" w:color="auto"/>
        <w:bottom w:val="none" w:sz="0" w:space="0" w:color="auto"/>
        <w:right w:val="none" w:sz="0" w:space="0" w:color="auto"/>
      </w:divBdr>
      <w:divsChild>
        <w:div w:id="19552859">
          <w:marLeft w:val="0"/>
          <w:marRight w:val="0"/>
          <w:marTop w:val="0"/>
          <w:marBottom w:val="0"/>
          <w:divBdr>
            <w:top w:val="none" w:sz="0" w:space="0" w:color="auto"/>
            <w:left w:val="none" w:sz="0" w:space="0" w:color="auto"/>
            <w:bottom w:val="none" w:sz="0" w:space="0" w:color="auto"/>
            <w:right w:val="none" w:sz="0" w:space="0" w:color="auto"/>
          </w:divBdr>
        </w:div>
        <w:div w:id="390202017">
          <w:marLeft w:val="0"/>
          <w:marRight w:val="0"/>
          <w:marTop w:val="0"/>
          <w:marBottom w:val="0"/>
          <w:divBdr>
            <w:top w:val="none" w:sz="0" w:space="0" w:color="auto"/>
            <w:left w:val="none" w:sz="0" w:space="0" w:color="auto"/>
            <w:bottom w:val="none" w:sz="0" w:space="0" w:color="auto"/>
            <w:right w:val="none" w:sz="0" w:space="0" w:color="auto"/>
          </w:divBdr>
        </w:div>
        <w:div w:id="1174998201">
          <w:marLeft w:val="0"/>
          <w:marRight w:val="0"/>
          <w:marTop w:val="0"/>
          <w:marBottom w:val="0"/>
          <w:divBdr>
            <w:top w:val="none" w:sz="0" w:space="0" w:color="auto"/>
            <w:left w:val="none" w:sz="0" w:space="0" w:color="auto"/>
            <w:bottom w:val="none" w:sz="0" w:space="0" w:color="auto"/>
            <w:right w:val="none" w:sz="0" w:space="0" w:color="auto"/>
          </w:divBdr>
        </w:div>
        <w:div w:id="1825320152">
          <w:marLeft w:val="0"/>
          <w:marRight w:val="0"/>
          <w:marTop w:val="0"/>
          <w:marBottom w:val="0"/>
          <w:divBdr>
            <w:top w:val="none" w:sz="0" w:space="0" w:color="auto"/>
            <w:left w:val="none" w:sz="0" w:space="0" w:color="auto"/>
            <w:bottom w:val="none" w:sz="0" w:space="0" w:color="auto"/>
            <w:right w:val="none" w:sz="0" w:space="0" w:color="auto"/>
          </w:divBdr>
        </w:div>
        <w:div w:id="1831099412">
          <w:marLeft w:val="0"/>
          <w:marRight w:val="0"/>
          <w:marTop w:val="0"/>
          <w:marBottom w:val="0"/>
          <w:divBdr>
            <w:top w:val="none" w:sz="0" w:space="0" w:color="auto"/>
            <w:left w:val="none" w:sz="0" w:space="0" w:color="auto"/>
            <w:bottom w:val="none" w:sz="0" w:space="0" w:color="auto"/>
            <w:right w:val="none" w:sz="0" w:space="0" w:color="auto"/>
          </w:divBdr>
        </w:div>
      </w:divsChild>
    </w:div>
    <w:div w:id="214507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EsriPS/enterprise-route-management/blob/master/Install-Deployment/ERM%20Dashboard%20Deployment%20Guide.docx"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EsriPS/enterprise-route-management/blob/master/Configuration/Basemap%20Configuration.docx"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el5925\Documents\Release%20Management\ARC%20NSS\Release%20Management\Test%20Plan\ARC_Operational_Sheltering_Phase2_Test_Pl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474C48ACCEBF74AB6B5D245D4F75B4D" ma:contentTypeVersion="12" ma:contentTypeDescription="Create a new document." ma:contentTypeScope="" ma:versionID="ed33310014b9ed52e760a02db898315e">
  <xsd:schema xmlns:xsd="http://www.w3.org/2001/XMLSchema" xmlns:xs="http://www.w3.org/2001/XMLSchema" xmlns:p="http://schemas.microsoft.com/office/2006/metadata/properties" xmlns:ns2="3b231bd9-362e-4b4a-b934-a8e14959ce6d" xmlns:ns3="969634b1-bb27-4400-acd6-86276217b3b6" targetNamespace="http://schemas.microsoft.com/office/2006/metadata/properties" ma:root="true" ma:fieldsID="ec6aa9dfe3a44c12ea66b241de8500b0" ns2:_="" ns3:_="">
    <xsd:import namespace="3b231bd9-362e-4b4a-b934-a8e14959ce6d"/>
    <xsd:import namespace="969634b1-bb27-4400-acd6-86276217b3b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231bd9-362e-4b4a-b934-a8e14959ce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69634b1-bb27-4400-acd6-86276217b3b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080074E-29EC-4151-9623-994429932D6D}">
  <ds:schemaRefs>
    <ds:schemaRef ds:uri="http://schemas.microsoft.com/sharepoint/v3/contenttype/forms"/>
  </ds:schemaRefs>
</ds:datastoreItem>
</file>

<file path=customXml/itemProps2.xml><?xml version="1.0" encoding="utf-8"?>
<ds:datastoreItem xmlns:ds="http://schemas.openxmlformats.org/officeDocument/2006/customXml" ds:itemID="{260E9FF8-CC55-4F2D-90CA-0FF6493180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231bd9-362e-4b4a-b934-a8e14959ce6d"/>
    <ds:schemaRef ds:uri="969634b1-bb27-4400-acd6-86276217b3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6611CF9-9C88-410D-9E2F-AB734F7B1560}">
  <ds:schemaRefs>
    <ds:schemaRef ds:uri="http://schemas.openxmlformats.org/officeDocument/2006/bibliography"/>
  </ds:schemaRefs>
</ds:datastoreItem>
</file>

<file path=customXml/itemProps4.xml><?xml version="1.0" encoding="utf-8"?>
<ds:datastoreItem xmlns:ds="http://schemas.openxmlformats.org/officeDocument/2006/customXml" ds:itemID="{87A18308-A969-4D6E-BB09-05765A63961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ARC_Operational_Sheltering_Phase2_Test_Plan.dotx</Template>
  <TotalTime>337</TotalTime>
  <Pages>18</Pages>
  <Words>2835</Words>
  <Characters>16166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Guido</dc:creator>
  <cp:keywords/>
  <dc:description/>
  <cp:lastModifiedBy>Mike Nelson</cp:lastModifiedBy>
  <cp:revision>386</cp:revision>
  <dcterms:created xsi:type="dcterms:W3CDTF">2018-04-25T19:07:00Z</dcterms:created>
  <dcterms:modified xsi:type="dcterms:W3CDTF">2025-06-01T16:20:00Z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0x0101001474C48ACCEBF74AB6B5D245D4F75B4D</vt:lpwstr>
  </property>
</Properties>
</file>