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C8479F" w14:textId="19E6C845" w:rsidR="00703A29" w:rsidRDefault="00703A29" w:rsidP="00820348">
      <w:pPr>
        <w:pStyle w:val="EsriProposalBodyText"/>
      </w:pPr>
    </w:p>
    <w:p w14:paraId="60707AB3" w14:textId="0D71B03C" w:rsidR="006C57DB" w:rsidRDefault="00820348" w:rsidP="006C57DB">
      <w:pPr>
        <w:pStyle w:val="EsriSubmittalDate"/>
        <w:ind w:left="3600"/>
      </w:pPr>
      <w:r>
        <w:t xml:space="preserve">Last Update: </w:t>
      </w:r>
      <w:r>
        <w:fldChar w:fldCharType="begin"/>
      </w:r>
      <w:r>
        <w:instrText xml:space="preserve"> SAVEDATE  \@ "MMMM d, yyyy"  \* MERGEFORMAT </w:instrText>
      </w:r>
      <w:r>
        <w:fldChar w:fldCharType="separate"/>
      </w:r>
      <w:r w:rsidR="00B705E4">
        <w:rPr>
          <w:noProof/>
        </w:rPr>
        <w:t>July 1, 2024</w:t>
      </w:r>
      <w:r>
        <w:fldChar w:fldCharType="end"/>
      </w:r>
    </w:p>
    <w:p w14:paraId="2E3BA01E" w14:textId="00747F2A" w:rsidR="001854AD" w:rsidRDefault="005F2C5F" w:rsidP="001854AD">
      <w:pPr>
        <w:pStyle w:val="EsriProposalTitle"/>
        <w:ind w:left="3690"/>
      </w:pPr>
      <w:r>
        <w:t>Enterprise Route Management</w:t>
      </w:r>
    </w:p>
    <w:p w14:paraId="5EB9887C" w14:textId="40632711" w:rsidR="001854AD" w:rsidRPr="006C57DB" w:rsidRDefault="00820348" w:rsidP="001854AD">
      <w:pPr>
        <w:pStyle w:val="EsriProposalTitle"/>
        <w:ind w:left="3690"/>
      </w:pPr>
      <w:r>
        <w:t xml:space="preserve">ERM </w:t>
      </w:r>
      <w:r w:rsidR="00C169B6">
        <w:t>Data Model</w:t>
      </w:r>
    </w:p>
    <w:p w14:paraId="3EFAF14E" w14:textId="77777777" w:rsidR="00703A29" w:rsidRDefault="00703A29" w:rsidP="006C57DB">
      <w:pPr>
        <w:pStyle w:val="EsriProposalBodyText"/>
      </w:pPr>
    </w:p>
    <w:p w14:paraId="3C080F02" w14:textId="77777777" w:rsidR="00703A29" w:rsidRDefault="00703A29" w:rsidP="006C57DB">
      <w:pPr>
        <w:pStyle w:val="EsriProposalBodyText"/>
        <w:sectPr w:rsidR="00703A29" w:rsidSect="00020667">
          <w:headerReference w:type="default" r:id="rId11"/>
          <w:pgSz w:w="12240" w:h="15840"/>
          <w:pgMar w:top="1080" w:right="720" w:bottom="1440" w:left="990" w:header="720" w:footer="720" w:gutter="0"/>
          <w:cols w:space="720"/>
          <w:docGrid w:linePitch="360"/>
        </w:sectPr>
      </w:pPr>
    </w:p>
    <w:bookmarkStart w:id="0" w:name="_Toc516213353" w:displacedByCustomXml="next"/>
    <w:bookmarkEnd w:id="0" w:displacedByCustomXml="next"/>
    <w:bookmarkStart w:id="1" w:name="_Toc516213349" w:displacedByCustomXml="next"/>
    <w:bookmarkEnd w:id="1" w:displacedByCustomXml="next"/>
    <w:bookmarkStart w:id="2" w:name="_Toc516213340" w:displacedByCustomXml="next"/>
    <w:bookmarkEnd w:id="2" w:displacedByCustomXml="next"/>
    <w:bookmarkStart w:id="3" w:name="_Toc516213319" w:displacedByCustomXml="next"/>
    <w:bookmarkEnd w:id="3" w:displacedByCustomXml="next"/>
    <w:sdt>
      <w:sdtPr>
        <w:rPr>
          <w:rFonts w:ascii="Times New Roman" w:eastAsiaTheme="minorEastAsia" w:hAnsi="Times New Roman" w:cstheme="minorBidi"/>
          <w:b w:val="0"/>
          <w:bCs w:val="0"/>
          <w:color w:val="auto"/>
          <w:sz w:val="24"/>
          <w:szCs w:val="22"/>
          <w:lang w:eastAsia="en-US"/>
        </w:rPr>
        <w:id w:val="1794021162"/>
        <w:docPartObj>
          <w:docPartGallery w:val="Table of Contents"/>
          <w:docPartUnique/>
        </w:docPartObj>
      </w:sdtPr>
      <w:sdtEndPr>
        <w:rPr>
          <w:noProof/>
        </w:rPr>
      </w:sdtEndPr>
      <w:sdtContent>
        <w:p w14:paraId="7C8515C0" w14:textId="4CCED2BE" w:rsidR="000A7808" w:rsidRDefault="000A7808">
          <w:pPr>
            <w:pStyle w:val="TOCHeading"/>
          </w:pPr>
          <w:r>
            <w:t>Contents</w:t>
          </w:r>
        </w:p>
        <w:p w14:paraId="2F312C1B" w14:textId="00407CA0" w:rsidR="00C95E61" w:rsidRDefault="000A7808">
          <w:pPr>
            <w:pStyle w:val="TOC1"/>
            <w:rPr>
              <w:rFonts w:asciiTheme="minorHAnsi" w:hAnsiTheme="minorHAnsi" w:cstheme="minorBidi"/>
              <w:b w:val="0"/>
              <w:kern w:val="2"/>
              <w:sz w:val="24"/>
              <w:szCs w:val="24"/>
              <w14:ligatures w14:val="standardContextual"/>
            </w:rPr>
          </w:pPr>
          <w:r>
            <w:fldChar w:fldCharType="begin"/>
          </w:r>
          <w:r>
            <w:instrText xml:space="preserve"> TOC \o "1-3" \h \z \u </w:instrText>
          </w:r>
          <w:r>
            <w:fldChar w:fldCharType="separate"/>
          </w:r>
          <w:hyperlink w:anchor="_Toc169364331" w:history="1">
            <w:r w:rsidR="00C95E61" w:rsidRPr="002A1CC8">
              <w:rPr>
                <w:rStyle w:val="Hyperlink"/>
              </w:rPr>
              <w:t>1.0</w:t>
            </w:r>
            <w:r w:rsidR="00C95E61">
              <w:rPr>
                <w:rFonts w:asciiTheme="minorHAnsi" w:hAnsiTheme="minorHAnsi" w:cstheme="minorBidi"/>
                <w:b w:val="0"/>
                <w:kern w:val="2"/>
                <w:sz w:val="24"/>
                <w:szCs w:val="24"/>
                <w14:ligatures w14:val="standardContextual"/>
              </w:rPr>
              <w:tab/>
            </w:r>
            <w:r w:rsidR="00C95E61" w:rsidRPr="002A1CC8">
              <w:rPr>
                <w:rStyle w:val="Hyperlink"/>
              </w:rPr>
              <w:t>Overview</w:t>
            </w:r>
            <w:r w:rsidR="00C95E61">
              <w:rPr>
                <w:webHidden/>
              </w:rPr>
              <w:tab/>
            </w:r>
            <w:r w:rsidR="00C95E61">
              <w:rPr>
                <w:webHidden/>
              </w:rPr>
              <w:fldChar w:fldCharType="begin"/>
            </w:r>
            <w:r w:rsidR="00C95E61">
              <w:rPr>
                <w:webHidden/>
              </w:rPr>
              <w:instrText xml:space="preserve"> PAGEREF _Toc169364331 \h </w:instrText>
            </w:r>
            <w:r w:rsidR="00C95E61">
              <w:rPr>
                <w:webHidden/>
              </w:rPr>
            </w:r>
            <w:r w:rsidR="00C95E61">
              <w:rPr>
                <w:webHidden/>
              </w:rPr>
              <w:fldChar w:fldCharType="separate"/>
            </w:r>
            <w:r w:rsidR="00C95E61">
              <w:rPr>
                <w:webHidden/>
              </w:rPr>
              <w:t>4</w:t>
            </w:r>
            <w:r w:rsidR="00C95E61">
              <w:rPr>
                <w:webHidden/>
              </w:rPr>
              <w:fldChar w:fldCharType="end"/>
            </w:r>
          </w:hyperlink>
        </w:p>
        <w:p w14:paraId="0C75E2A0" w14:textId="525D9532" w:rsidR="00C95E61" w:rsidRDefault="00000000">
          <w:pPr>
            <w:pStyle w:val="TOC2"/>
            <w:tabs>
              <w:tab w:val="left" w:pos="960"/>
              <w:tab w:val="right" w:leader="dot" w:pos="10790"/>
            </w:tabs>
            <w:rPr>
              <w:rFonts w:asciiTheme="minorHAnsi" w:hAnsiTheme="minorHAnsi"/>
              <w:noProof/>
              <w:kern w:val="2"/>
              <w:szCs w:val="24"/>
              <w14:ligatures w14:val="standardContextual"/>
            </w:rPr>
          </w:pPr>
          <w:hyperlink w:anchor="_Toc169364332" w:history="1">
            <w:r w:rsidR="00C95E61" w:rsidRPr="002A1CC8">
              <w:rPr>
                <w:rStyle w:val="Hyperlink"/>
                <w:noProof/>
              </w:rPr>
              <w:t>1.1</w:t>
            </w:r>
            <w:r w:rsidR="00C95E61">
              <w:rPr>
                <w:rFonts w:asciiTheme="minorHAnsi" w:hAnsiTheme="minorHAnsi"/>
                <w:noProof/>
                <w:kern w:val="2"/>
                <w:szCs w:val="24"/>
                <w14:ligatures w14:val="standardContextual"/>
              </w:rPr>
              <w:tab/>
            </w:r>
            <w:r w:rsidR="00C95E61" w:rsidRPr="002A1CC8">
              <w:rPr>
                <w:rStyle w:val="Hyperlink"/>
                <w:noProof/>
              </w:rPr>
              <w:t>System Fields</w:t>
            </w:r>
            <w:r w:rsidR="00C95E61">
              <w:rPr>
                <w:noProof/>
                <w:webHidden/>
              </w:rPr>
              <w:tab/>
            </w:r>
            <w:r w:rsidR="00C95E61">
              <w:rPr>
                <w:noProof/>
                <w:webHidden/>
              </w:rPr>
              <w:fldChar w:fldCharType="begin"/>
            </w:r>
            <w:r w:rsidR="00C95E61">
              <w:rPr>
                <w:noProof/>
                <w:webHidden/>
              </w:rPr>
              <w:instrText xml:space="preserve"> PAGEREF _Toc169364332 \h </w:instrText>
            </w:r>
            <w:r w:rsidR="00C95E61">
              <w:rPr>
                <w:noProof/>
                <w:webHidden/>
              </w:rPr>
            </w:r>
            <w:r w:rsidR="00C95E61">
              <w:rPr>
                <w:noProof/>
                <w:webHidden/>
              </w:rPr>
              <w:fldChar w:fldCharType="separate"/>
            </w:r>
            <w:r w:rsidR="00C95E61">
              <w:rPr>
                <w:noProof/>
                <w:webHidden/>
              </w:rPr>
              <w:t>4</w:t>
            </w:r>
            <w:r w:rsidR="00C95E61">
              <w:rPr>
                <w:noProof/>
                <w:webHidden/>
              </w:rPr>
              <w:fldChar w:fldCharType="end"/>
            </w:r>
          </w:hyperlink>
        </w:p>
        <w:p w14:paraId="2183CD4C" w14:textId="07AFD3DA" w:rsidR="00C95E61" w:rsidRDefault="00000000">
          <w:pPr>
            <w:pStyle w:val="TOC2"/>
            <w:tabs>
              <w:tab w:val="left" w:pos="960"/>
              <w:tab w:val="right" w:leader="dot" w:pos="10790"/>
            </w:tabs>
            <w:rPr>
              <w:rFonts w:asciiTheme="minorHAnsi" w:hAnsiTheme="minorHAnsi"/>
              <w:noProof/>
              <w:kern w:val="2"/>
              <w:szCs w:val="24"/>
              <w14:ligatures w14:val="standardContextual"/>
            </w:rPr>
          </w:pPr>
          <w:hyperlink w:anchor="_Toc169364333" w:history="1">
            <w:r w:rsidR="00C95E61" w:rsidRPr="002A1CC8">
              <w:rPr>
                <w:rStyle w:val="Hyperlink"/>
                <w:noProof/>
              </w:rPr>
              <w:t>1.2</w:t>
            </w:r>
            <w:r w:rsidR="00C95E61">
              <w:rPr>
                <w:rFonts w:asciiTheme="minorHAnsi" w:hAnsiTheme="minorHAnsi"/>
                <w:noProof/>
                <w:kern w:val="2"/>
                <w:szCs w:val="24"/>
                <w14:ligatures w14:val="standardContextual"/>
              </w:rPr>
              <w:tab/>
            </w:r>
            <w:r w:rsidR="00C95E61" w:rsidRPr="002A1CC8">
              <w:rPr>
                <w:rStyle w:val="Hyperlink"/>
                <w:noProof/>
              </w:rPr>
              <w:t>ERM Managed Fields</w:t>
            </w:r>
            <w:r w:rsidR="00C95E61">
              <w:rPr>
                <w:noProof/>
                <w:webHidden/>
              </w:rPr>
              <w:tab/>
            </w:r>
            <w:r w:rsidR="00C95E61">
              <w:rPr>
                <w:noProof/>
                <w:webHidden/>
              </w:rPr>
              <w:fldChar w:fldCharType="begin"/>
            </w:r>
            <w:r w:rsidR="00C95E61">
              <w:rPr>
                <w:noProof/>
                <w:webHidden/>
              </w:rPr>
              <w:instrText xml:space="preserve"> PAGEREF _Toc169364333 \h </w:instrText>
            </w:r>
            <w:r w:rsidR="00C95E61">
              <w:rPr>
                <w:noProof/>
                <w:webHidden/>
              </w:rPr>
            </w:r>
            <w:r w:rsidR="00C95E61">
              <w:rPr>
                <w:noProof/>
                <w:webHidden/>
              </w:rPr>
              <w:fldChar w:fldCharType="separate"/>
            </w:r>
            <w:r w:rsidR="00C95E61">
              <w:rPr>
                <w:noProof/>
                <w:webHidden/>
              </w:rPr>
              <w:t>4</w:t>
            </w:r>
            <w:r w:rsidR="00C95E61">
              <w:rPr>
                <w:noProof/>
                <w:webHidden/>
              </w:rPr>
              <w:fldChar w:fldCharType="end"/>
            </w:r>
          </w:hyperlink>
        </w:p>
        <w:p w14:paraId="5867A6CA" w14:textId="5CBB3853" w:rsidR="00C95E61" w:rsidRDefault="00000000">
          <w:pPr>
            <w:pStyle w:val="TOC2"/>
            <w:tabs>
              <w:tab w:val="left" w:pos="960"/>
              <w:tab w:val="right" w:leader="dot" w:pos="10790"/>
            </w:tabs>
            <w:rPr>
              <w:rFonts w:asciiTheme="minorHAnsi" w:hAnsiTheme="minorHAnsi"/>
              <w:noProof/>
              <w:kern w:val="2"/>
              <w:szCs w:val="24"/>
              <w14:ligatures w14:val="standardContextual"/>
            </w:rPr>
          </w:pPr>
          <w:hyperlink w:anchor="_Toc169364334" w:history="1">
            <w:r w:rsidR="00C95E61" w:rsidRPr="002A1CC8">
              <w:rPr>
                <w:rStyle w:val="Hyperlink"/>
                <w:noProof/>
              </w:rPr>
              <w:t>1.3</w:t>
            </w:r>
            <w:r w:rsidR="00C95E61">
              <w:rPr>
                <w:rFonts w:asciiTheme="minorHAnsi" w:hAnsiTheme="minorHAnsi"/>
                <w:noProof/>
                <w:kern w:val="2"/>
                <w:szCs w:val="24"/>
                <w14:ligatures w14:val="standardContextual"/>
              </w:rPr>
              <w:tab/>
            </w:r>
            <w:r w:rsidR="00C95E61" w:rsidRPr="002A1CC8">
              <w:rPr>
                <w:rStyle w:val="Hyperlink"/>
                <w:noProof/>
              </w:rPr>
              <w:t>VRP Fields</w:t>
            </w:r>
            <w:r w:rsidR="00C95E61">
              <w:rPr>
                <w:noProof/>
                <w:webHidden/>
              </w:rPr>
              <w:tab/>
            </w:r>
            <w:r w:rsidR="00C95E61">
              <w:rPr>
                <w:noProof/>
                <w:webHidden/>
              </w:rPr>
              <w:fldChar w:fldCharType="begin"/>
            </w:r>
            <w:r w:rsidR="00C95E61">
              <w:rPr>
                <w:noProof/>
                <w:webHidden/>
              </w:rPr>
              <w:instrText xml:space="preserve"> PAGEREF _Toc169364334 \h </w:instrText>
            </w:r>
            <w:r w:rsidR="00C95E61">
              <w:rPr>
                <w:noProof/>
                <w:webHidden/>
              </w:rPr>
            </w:r>
            <w:r w:rsidR="00C95E61">
              <w:rPr>
                <w:noProof/>
                <w:webHidden/>
              </w:rPr>
              <w:fldChar w:fldCharType="separate"/>
            </w:r>
            <w:r w:rsidR="00C95E61">
              <w:rPr>
                <w:noProof/>
                <w:webHidden/>
              </w:rPr>
              <w:t>4</w:t>
            </w:r>
            <w:r w:rsidR="00C95E61">
              <w:rPr>
                <w:noProof/>
                <w:webHidden/>
              </w:rPr>
              <w:fldChar w:fldCharType="end"/>
            </w:r>
          </w:hyperlink>
        </w:p>
        <w:p w14:paraId="1B76667B" w14:textId="495730A0" w:rsidR="00C95E61" w:rsidRDefault="00000000">
          <w:pPr>
            <w:pStyle w:val="TOC2"/>
            <w:tabs>
              <w:tab w:val="left" w:pos="960"/>
              <w:tab w:val="right" w:leader="dot" w:pos="10790"/>
            </w:tabs>
            <w:rPr>
              <w:rFonts w:asciiTheme="minorHAnsi" w:hAnsiTheme="minorHAnsi"/>
              <w:noProof/>
              <w:kern w:val="2"/>
              <w:szCs w:val="24"/>
              <w14:ligatures w14:val="standardContextual"/>
            </w:rPr>
          </w:pPr>
          <w:hyperlink w:anchor="_Toc169364335" w:history="1">
            <w:r w:rsidR="00C95E61" w:rsidRPr="002A1CC8">
              <w:rPr>
                <w:rStyle w:val="Hyperlink"/>
                <w:noProof/>
              </w:rPr>
              <w:t>1.4</w:t>
            </w:r>
            <w:r w:rsidR="00C95E61">
              <w:rPr>
                <w:rFonts w:asciiTheme="minorHAnsi" w:hAnsiTheme="minorHAnsi"/>
                <w:noProof/>
                <w:kern w:val="2"/>
                <w:szCs w:val="24"/>
                <w14:ligatures w14:val="standardContextual"/>
              </w:rPr>
              <w:tab/>
            </w:r>
            <w:r w:rsidR="00C95E61" w:rsidRPr="002A1CC8">
              <w:rPr>
                <w:rStyle w:val="Hyperlink"/>
                <w:noProof/>
              </w:rPr>
              <w:t>Document History</w:t>
            </w:r>
            <w:r w:rsidR="00C95E61">
              <w:rPr>
                <w:noProof/>
                <w:webHidden/>
              </w:rPr>
              <w:tab/>
            </w:r>
            <w:r w:rsidR="00C95E61">
              <w:rPr>
                <w:noProof/>
                <w:webHidden/>
              </w:rPr>
              <w:fldChar w:fldCharType="begin"/>
            </w:r>
            <w:r w:rsidR="00C95E61">
              <w:rPr>
                <w:noProof/>
                <w:webHidden/>
              </w:rPr>
              <w:instrText xml:space="preserve"> PAGEREF _Toc169364335 \h </w:instrText>
            </w:r>
            <w:r w:rsidR="00C95E61">
              <w:rPr>
                <w:noProof/>
                <w:webHidden/>
              </w:rPr>
            </w:r>
            <w:r w:rsidR="00C95E61">
              <w:rPr>
                <w:noProof/>
                <w:webHidden/>
              </w:rPr>
              <w:fldChar w:fldCharType="separate"/>
            </w:r>
            <w:r w:rsidR="00C95E61">
              <w:rPr>
                <w:noProof/>
                <w:webHidden/>
              </w:rPr>
              <w:t>5</w:t>
            </w:r>
            <w:r w:rsidR="00C95E61">
              <w:rPr>
                <w:noProof/>
                <w:webHidden/>
              </w:rPr>
              <w:fldChar w:fldCharType="end"/>
            </w:r>
          </w:hyperlink>
        </w:p>
        <w:p w14:paraId="28464105" w14:textId="14003A54" w:rsidR="00C95E61" w:rsidRDefault="00000000">
          <w:pPr>
            <w:pStyle w:val="TOC1"/>
            <w:rPr>
              <w:rFonts w:asciiTheme="minorHAnsi" w:hAnsiTheme="minorHAnsi" w:cstheme="minorBidi"/>
              <w:b w:val="0"/>
              <w:kern w:val="2"/>
              <w:sz w:val="24"/>
              <w:szCs w:val="24"/>
              <w14:ligatures w14:val="standardContextual"/>
            </w:rPr>
          </w:pPr>
          <w:hyperlink w:anchor="_Toc169364336" w:history="1">
            <w:r w:rsidR="00C95E61" w:rsidRPr="002A1CC8">
              <w:rPr>
                <w:rStyle w:val="Hyperlink"/>
              </w:rPr>
              <w:t>2.0</w:t>
            </w:r>
            <w:r w:rsidR="00C95E61">
              <w:rPr>
                <w:rFonts w:asciiTheme="minorHAnsi" w:hAnsiTheme="minorHAnsi" w:cstheme="minorBidi"/>
                <w:b w:val="0"/>
                <w:kern w:val="2"/>
                <w:sz w:val="24"/>
                <w:szCs w:val="24"/>
                <w14:ligatures w14:val="standardContextual"/>
              </w:rPr>
              <w:tab/>
            </w:r>
            <w:r w:rsidR="00C95E61" w:rsidRPr="002A1CC8">
              <w:rPr>
                <w:rStyle w:val="Hyperlink"/>
              </w:rPr>
              <w:t>ERM Plan Defaults</w:t>
            </w:r>
            <w:r w:rsidR="00C95E61">
              <w:rPr>
                <w:webHidden/>
              </w:rPr>
              <w:tab/>
            </w:r>
            <w:r w:rsidR="00C95E61">
              <w:rPr>
                <w:webHidden/>
              </w:rPr>
              <w:fldChar w:fldCharType="begin"/>
            </w:r>
            <w:r w:rsidR="00C95E61">
              <w:rPr>
                <w:webHidden/>
              </w:rPr>
              <w:instrText xml:space="preserve"> PAGEREF _Toc169364336 \h </w:instrText>
            </w:r>
            <w:r w:rsidR="00C95E61">
              <w:rPr>
                <w:webHidden/>
              </w:rPr>
            </w:r>
            <w:r w:rsidR="00C95E61">
              <w:rPr>
                <w:webHidden/>
              </w:rPr>
              <w:fldChar w:fldCharType="separate"/>
            </w:r>
            <w:r w:rsidR="00C95E61">
              <w:rPr>
                <w:webHidden/>
              </w:rPr>
              <w:t>6</w:t>
            </w:r>
            <w:r w:rsidR="00C95E61">
              <w:rPr>
                <w:webHidden/>
              </w:rPr>
              <w:fldChar w:fldCharType="end"/>
            </w:r>
          </w:hyperlink>
        </w:p>
        <w:p w14:paraId="2A392978" w14:textId="5BE3FBD6" w:rsidR="00C95E61" w:rsidRDefault="00000000">
          <w:pPr>
            <w:pStyle w:val="TOC2"/>
            <w:tabs>
              <w:tab w:val="left" w:pos="960"/>
              <w:tab w:val="right" w:leader="dot" w:pos="10790"/>
            </w:tabs>
            <w:rPr>
              <w:rFonts w:asciiTheme="minorHAnsi" w:hAnsiTheme="minorHAnsi"/>
              <w:noProof/>
              <w:kern w:val="2"/>
              <w:szCs w:val="24"/>
              <w14:ligatures w14:val="standardContextual"/>
            </w:rPr>
          </w:pPr>
          <w:hyperlink w:anchor="_Toc169364337" w:history="1">
            <w:r w:rsidR="00C95E61" w:rsidRPr="002A1CC8">
              <w:rPr>
                <w:rStyle w:val="Hyperlink"/>
                <w:noProof/>
              </w:rPr>
              <w:t>2.1</w:t>
            </w:r>
            <w:r w:rsidR="00C95E61">
              <w:rPr>
                <w:rFonts w:asciiTheme="minorHAnsi" w:hAnsiTheme="minorHAnsi"/>
                <w:noProof/>
                <w:kern w:val="2"/>
                <w:szCs w:val="24"/>
                <w14:ligatures w14:val="standardContextual"/>
              </w:rPr>
              <w:tab/>
            </w:r>
            <w:r w:rsidR="00C95E61" w:rsidRPr="002A1CC8">
              <w:rPr>
                <w:rStyle w:val="Hyperlink"/>
                <w:noProof/>
              </w:rPr>
              <w:t>DepotTemplate</w:t>
            </w:r>
            <w:r w:rsidR="00C95E61">
              <w:rPr>
                <w:noProof/>
                <w:webHidden/>
              </w:rPr>
              <w:tab/>
            </w:r>
            <w:r w:rsidR="00C95E61">
              <w:rPr>
                <w:noProof/>
                <w:webHidden/>
              </w:rPr>
              <w:fldChar w:fldCharType="begin"/>
            </w:r>
            <w:r w:rsidR="00C95E61">
              <w:rPr>
                <w:noProof/>
                <w:webHidden/>
              </w:rPr>
              <w:instrText xml:space="preserve"> PAGEREF _Toc169364337 \h </w:instrText>
            </w:r>
            <w:r w:rsidR="00C95E61">
              <w:rPr>
                <w:noProof/>
                <w:webHidden/>
              </w:rPr>
            </w:r>
            <w:r w:rsidR="00C95E61">
              <w:rPr>
                <w:noProof/>
                <w:webHidden/>
              </w:rPr>
              <w:fldChar w:fldCharType="separate"/>
            </w:r>
            <w:r w:rsidR="00C95E61">
              <w:rPr>
                <w:noProof/>
                <w:webHidden/>
              </w:rPr>
              <w:t>6</w:t>
            </w:r>
            <w:r w:rsidR="00C95E61">
              <w:rPr>
                <w:noProof/>
                <w:webHidden/>
              </w:rPr>
              <w:fldChar w:fldCharType="end"/>
            </w:r>
          </w:hyperlink>
        </w:p>
        <w:p w14:paraId="6DF8B376" w14:textId="37DEB87A" w:rsidR="00C95E61" w:rsidRDefault="00000000">
          <w:pPr>
            <w:pStyle w:val="TOC2"/>
            <w:tabs>
              <w:tab w:val="left" w:pos="960"/>
              <w:tab w:val="right" w:leader="dot" w:pos="10790"/>
            </w:tabs>
            <w:rPr>
              <w:rFonts w:asciiTheme="minorHAnsi" w:hAnsiTheme="minorHAnsi"/>
              <w:noProof/>
              <w:kern w:val="2"/>
              <w:szCs w:val="24"/>
              <w14:ligatures w14:val="standardContextual"/>
            </w:rPr>
          </w:pPr>
          <w:hyperlink w:anchor="_Toc169364338" w:history="1">
            <w:r w:rsidR="00C95E61" w:rsidRPr="002A1CC8">
              <w:rPr>
                <w:rStyle w:val="Hyperlink"/>
                <w:noProof/>
              </w:rPr>
              <w:t>2.2</w:t>
            </w:r>
            <w:r w:rsidR="00C95E61">
              <w:rPr>
                <w:rFonts w:asciiTheme="minorHAnsi" w:hAnsiTheme="minorHAnsi"/>
                <w:noProof/>
                <w:kern w:val="2"/>
                <w:szCs w:val="24"/>
                <w14:ligatures w14:val="standardContextual"/>
              </w:rPr>
              <w:tab/>
            </w:r>
            <w:r w:rsidR="00C95E61" w:rsidRPr="002A1CC8">
              <w:rPr>
                <w:rStyle w:val="Hyperlink"/>
                <w:noProof/>
              </w:rPr>
              <w:t>DispatchLocation</w:t>
            </w:r>
            <w:r w:rsidR="00C95E61">
              <w:rPr>
                <w:noProof/>
                <w:webHidden/>
              </w:rPr>
              <w:tab/>
            </w:r>
            <w:r w:rsidR="00C95E61">
              <w:rPr>
                <w:noProof/>
                <w:webHidden/>
              </w:rPr>
              <w:fldChar w:fldCharType="begin"/>
            </w:r>
            <w:r w:rsidR="00C95E61">
              <w:rPr>
                <w:noProof/>
                <w:webHidden/>
              </w:rPr>
              <w:instrText xml:space="preserve"> PAGEREF _Toc169364338 \h </w:instrText>
            </w:r>
            <w:r w:rsidR="00C95E61">
              <w:rPr>
                <w:noProof/>
                <w:webHidden/>
              </w:rPr>
            </w:r>
            <w:r w:rsidR="00C95E61">
              <w:rPr>
                <w:noProof/>
                <w:webHidden/>
              </w:rPr>
              <w:fldChar w:fldCharType="separate"/>
            </w:r>
            <w:r w:rsidR="00C95E61">
              <w:rPr>
                <w:noProof/>
                <w:webHidden/>
              </w:rPr>
              <w:t>7</w:t>
            </w:r>
            <w:r w:rsidR="00C95E61">
              <w:rPr>
                <w:noProof/>
                <w:webHidden/>
              </w:rPr>
              <w:fldChar w:fldCharType="end"/>
            </w:r>
          </w:hyperlink>
        </w:p>
        <w:p w14:paraId="7909B205" w14:textId="715FD135" w:rsidR="00C95E61" w:rsidRDefault="00000000">
          <w:pPr>
            <w:pStyle w:val="TOC2"/>
            <w:tabs>
              <w:tab w:val="left" w:pos="960"/>
              <w:tab w:val="right" w:leader="dot" w:pos="10790"/>
            </w:tabs>
            <w:rPr>
              <w:rFonts w:asciiTheme="minorHAnsi" w:hAnsiTheme="minorHAnsi"/>
              <w:noProof/>
              <w:kern w:val="2"/>
              <w:szCs w:val="24"/>
              <w14:ligatures w14:val="standardContextual"/>
            </w:rPr>
          </w:pPr>
          <w:hyperlink w:anchor="_Toc169364339" w:history="1">
            <w:r w:rsidR="00C95E61" w:rsidRPr="002A1CC8">
              <w:rPr>
                <w:rStyle w:val="Hyperlink"/>
                <w:noProof/>
              </w:rPr>
              <w:t>2.3</w:t>
            </w:r>
            <w:r w:rsidR="00C95E61">
              <w:rPr>
                <w:rFonts w:asciiTheme="minorHAnsi" w:hAnsiTheme="minorHAnsi"/>
                <w:noProof/>
                <w:kern w:val="2"/>
                <w:szCs w:val="24"/>
                <w14:ligatures w14:val="standardContextual"/>
              </w:rPr>
              <w:tab/>
            </w:r>
            <w:r w:rsidR="00C95E61" w:rsidRPr="002A1CC8">
              <w:rPr>
                <w:rStyle w:val="Hyperlink"/>
                <w:noProof/>
              </w:rPr>
              <w:t>LineBarrierLibrary</w:t>
            </w:r>
            <w:r w:rsidR="00C95E61">
              <w:rPr>
                <w:noProof/>
                <w:webHidden/>
              </w:rPr>
              <w:tab/>
            </w:r>
            <w:r w:rsidR="00C95E61">
              <w:rPr>
                <w:noProof/>
                <w:webHidden/>
              </w:rPr>
              <w:fldChar w:fldCharType="begin"/>
            </w:r>
            <w:r w:rsidR="00C95E61">
              <w:rPr>
                <w:noProof/>
                <w:webHidden/>
              </w:rPr>
              <w:instrText xml:space="preserve"> PAGEREF _Toc169364339 \h </w:instrText>
            </w:r>
            <w:r w:rsidR="00C95E61">
              <w:rPr>
                <w:noProof/>
                <w:webHidden/>
              </w:rPr>
            </w:r>
            <w:r w:rsidR="00C95E61">
              <w:rPr>
                <w:noProof/>
                <w:webHidden/>
              </w:rPr>
              <w:fldChar w:fldCharType="separate"/>
            </w:r>
            <w:r w:rsidR="00C95E61">
              <w:rPr>
                <w:noProof/>
                <w:webHidden/>
              </w:rPr>
              <w:t>8</w:t>
            </w:r>
            <w:r w:rsidR="00C95E61">
              <w:rPr>
                <w:noProof/>
                <w:webHidden/>
              </w:rPr>
              <w:fldChar w:fldCharType="end"/>
            </w:r>
          </w:hyperlink>
        </w:p>
        <w:p w14:paraId="03FF6946" w14:textId="334EDB13" w:rsidR="00C95E61" w:rsidRDefault="00000000">
          <w:pPr>
            <w:pStyle w:val="TOC2"/>
            <w:tabs>
              <w:tab w:val="left" w:pos="960"/>
              <w:tab w:val="right" w:leader="dot" w:pos="10790"/>
            </w:tabs>
            <w:rPr>
              <w:rFonts w:asciiTheme="minorHAnsi" w:hAnsiTheme="minorHAnsi"/>
              <w:noProof/>
              <w:kern w:val="2"/>
              <w:szCs w:val="24"/>
              <w14:ligatures w14:val="standardContextual"/>
            </w:rPr>
          </w:pPr>
          <w:hyperlink w:anchor="_Toc169364340" w:history="1">
            <w:r w:rsidR="00C95E61" w:rsidRPr="002A1CC8">
              <w:rPr>
                <w:rStyle w:val="Hyperlink"/>
                <w:noProof/>
              </w:rPr>
              <w:t>2.4</w:t>
            </w:r>
            <w:r w:rsidR="00C95E61">
              <w:rPr>
                <w:rFonts w:asciiTheme="minorHAnsi" w:hAnsiTheme="minorHAnsi"/>
                <w:noProof/>
                <w:kern w:val="2"/>
                <w:szCs w:val="24"/>
                <w14:ligatures w14:val="standardContextual"/>
              </w:rPr>
              <w:tab/>
            </w:r>
            <w:r w:rsidR="00C95E61" w:rsidRPr="002A1CC8">
              <w:rPr>
                <w:rStyle w:val="Hyperlink"/>
                <w:noProof/>
              </w:rPr>
              <w:t>PointBarrierLibrary</w:t>
            </w:r>
            <w:r w:rsidR="00C95E61">
              <w:rPr>
                <w:noProof/>
                <w:webHidden/>
              </w:rPr>
              <w:tab/>
            </w:r>
            <w:r w:rsidR="00C95E61">
              <w:rPr>
                <w:noProof/>
                <w:webHidden/>
              </w:rPr>
              <w:fldChar w:fldCharType="begin"/>
            </w:r>
            <w:r w:rsidR="00C95E61">
              <w:rPr>
                <w:noProof/>
                <w:webHidden/>
              </w:rPr>
              <w:instrText xml:space="preserve"> PAGEREF _Toc169364340 \h </w:instrText>
            </w:r>
            <w:r w:rsidR="00C95E61">
              <w:rPr>
                <w:noProof/>
                <w:webHidden/>
              </w:rPr>
            </w:r>
            <w:r w:rsidR="00C95E61">
              <w:rPr>
                <w:noProof/>
                <w:webHidden/>
              </w:rPr>
              <w:fldChar w:fldCharType="separate"/>
            </w:r>
            <w:r w:rsidR="00C95E61">
              <w:rPr>
                <w:noProof/>
                <w:webHidden/>
              </w:rPr>
              <w:t>8</w:t>
            </w:r>
            <w:r w:rsidR="00C95E61">
              <w:rPr>
                <w:noProof/>
                <w:webHidden/>
              </w:rPr>
              <w:fldChar w:fldCharType="end"/>
            </w:r>
          </w:hyperlink>
        </w:p>
        <w:p w14:paraId="787654DA" w14:textId="43718613" w:rsidR="00C95E61" w:rsidRDefault="00000000">
          <w:pPr>
            <w:pStyle w:val="TOC2"/>
            <w:tabs>
              <w:tab w:val="left" w:pos="960"/>
              <w:tab w:val="right" w:leader="dot" w:pos="10790"/>
            </w:tabs>
            <w:rPr>
              <w:rFonts w:asciiTheme="minorHAnsi" w:hAnsiTheme="minorHAnsi"/>
              <w:noProof/>
              <w:kern w:val="2"/>
              <w:szCs w:val="24"/>
              <w14:ligatures w14:val="standardContextual"/>
            </w:rPr>
          </w:pPr>
          <w:hyperlink w:anchor="_Toc169364341" w:history="1">
            <w:r w:rsidR="00C95E61" w:rsidRPr="002A1CC8">
              <w:rPr>
                <w:rStyle w:val="Hyperlink"/>
                <w:noProof/>
              </w:rPr>
              <w:t>2.5</w:t>
            </w:r>
            <w:r w:rsidR="00C95E61">
              <w:rPr>
                <w:rFonts w:asciiTheme="minorHAnsi" w:hAnsiTheme="minorHAnsi"/>
                <w:noProof/>
                <w:kern w:val="2"/>
                <w:szCs w:val="24"/>
                <w14:ligatures w14:val="standardContextual"/>
              </w:rPr>
              <w:tab/>
            </w:r>
            <w:r w:rsidR="00C95E61" w:rsidRPr="002A1CC8">
              <w:rPr>
                <w:rStyle w:val="Hyperlink"/>
                <w:noProof/>
              </w:rPr>
              <w:t>PolygonBarrierLibrary</w:t>
            </w:r>
            <w:r w:rsidR="00C95E61">
              <w:rPr>
                <w:noProof/>
                <w:webHidden/>
              </w:rPr>
              <w:tab/>
            </w:r>
            <w:r w:rsidR="00C95E61">
              <w:rPr>
                <w:noProof/>
                <w:webHidden/>
              </w:rPr>
              <w:fldChar w:fldCharType="begin"/>
            </w:r>
            <w:r w:rsidR="00C95E61">
              <w:rPr>
                <w:noProof/>
                <w:webHidden/>
              </w:rPr>
              <w:instrText xml:space="preserve"> PAGEREF _Toc169364341 \h </w:instrText>
            </w:r>
            <w:r w:rsidR="00C95E61">
              <w:rPr>
                <w:noProof/>
                <w:webHidden/>
              </w:rPr>
            </w:r>
            <w:r w:rsidR="00C95E61">
              <w:rPr>
                <w:noProof/>
                <w:webHidden/>
              </w:rPr>
              <w:fldChar w:fldCharType="separate"/>
            </w:r>
            <w:r w:rsidR="00C95E61">
              <w:rPr>
                <w:noProof/>
                <w:webHidden/>
              </w:rPr>
              <w:t>9</w:t>
            </w:r>
            <w:r w:rsidR="00C95E61">
              <w:rPr>
                <w:noProof/>
                <w:webHidden/>
              </w:rPr>
              <w:fldChar w:fldCharType="end"/>
            </w:r>
          </w:hyperlink>
        </w:p>
        <w:p w14:paraId="6EA238C3" w14:textId="204C6C3C" w:rsidR="00C95E61" w:rsidRDefault="00000000">
          <w:pPr>
            <w:pStyle w:val="TOC2"/>
            <w:tabs>
              <w:tab w:val="left" w:pos="960"/>
              <w:tab w:val="right" w:leader="dot" w:pos="10790"/>
            </w:tabs>
            <w:rPr>
              <w:rFonts w:asciiTheme="minorHAnsi" w:hAnsiTheme="minorHAnsi"/>
              <w:noProof/>
              <w:kern w:val="2"/>
              <w:szCs w:val="24"/>
              <w14:ligatures w14:val="standardContextual"/>
            </w:rPr>
          </w:pPr>
          <w:hyperlink w:anchor="_Toc169364342" w:history="1">
            <w:r w:rsidR="00C95E61" w:rsidRPr="002A1CC8">
              <w:rPr>
                <w:rStyle w:val="Hyperlink"/>
                <w:noProof/>
              </w:rPr>
              <w:t>2.6</w:t>
            </w:r>
            <w:r w:rsidR="00C95E61">
              <w:rPr>
                <w:rFonts w:asciiTheme="minorHAnsi" w:hAnsiTheme="minorHAnsi"/>
                <w:noProof/>
                <w:kern w:val="2"/>
                <w:szCs w:val="24"/>
                <w14:ligatures w14:val="standardContextual"/>
              </w:rPr>
              <w:tab/>
            </w:r>
            <w:r w:rsidR="00C95E61" w:rsidRPr="002A1CC8">
              <w:rPr>
                <w:rStyle w:val="Hyperlink"/>
                <w:noProof/>
              </w:rPr>
              <w:t>RouteTemplate</w:t>
            </w:r>
            <w:r w:rsidR="00C95E61">
              <w:rPr>
                <w:noProof/>
                <w:webHidden/>
              </w:rPr>
              <w:tab/>
            </w:r>
            <w:r w:rsidR="00C95E61">
              <w:rPr>
                <w:noProof/>
                <w:webHidden/>
              </w:rPr>
              <w:fldChar w:fldCharType="begin"/>
            </w:r>
            <w:r w:rsidR="00C95E61">
              <w:rPr>
                <w:noProof/>
                <w:webHidden/>
              </w:rPr>
              <w:instrText xml:space="preserve"> PAGEREF _Toc169364342 \h </w:instrText>
            </w:r>
            <w:r w:rsidR="00C95E61">
              <w:rPr>
                <w:noProof/>
                <w:webHidden/>
              </w:rPr>
            </w:r>
            <w:r w:rsidR="00C95E61">
              <w:rPr>
                <w:noProof/>
                <w:webHidden/>
              </w:rPr>
              <w:fldChar w:fldCharType="separate"/>
            </w:r>
            <w:r w:rsidR="00C95E61">
              <w:rPr>
                <w:noProof/>
                <w:webHidden/>
              </w:rPr>
              <w:t>10</w:t>
            </w:r>
            <w:r w:rsidR="00C95E61">
              <w:rPr>
                <w:noProof/>
                <w:webHidden/>
              </w:rPr>
              <w:fldChar w:fldCharType="end"/>
            </w:r>
          </w:hyperlink>
        </w:p>
        <w:p w14:paraId="60687D8F" w14:textId="27BFE253" w:rsidR="00C95E61" w:rsidRDefault="00000000">
          <w:pPr>
            <w:pStyle w:val="TOC2"/>
            <w:tabs>
              <w:tab w:val="left" w:pos="960"/>
              <w:tab w:val="right" w:leader="dot" w:pos="10790"/>
            </w:tabs>
            <w:rPr>
              <w:rFonts w:asciiTheme="minorHAnsi" w:hAnsiTheme="minorHAnsi"/>
              <w:noProof/>
              <w:kern w:val="2"/>
              <w:szCs w:val="24"/>
              <w14:ligatures w14:val="standardContextual"/>
            </w:rPr>
          </w:pPr>
          <w:hyperlink w:anchor="_Toc169364343" w:history="1">
            <w:r w:rsidR="00C95E61" w:rsidRPr="002A1CC8">
              <w:rPr>
                <w:rStyle w:val="Hyperlink"/>
                <w:noProof/>
              </w:rPr>
              <w:t>2.7</w:t>
            </w:r>
            <w:r w:rsidR="00C95E61">
              <w:rPr>
                <w:rFonts w:asciiTheme="minorHAnsi" w:hAnsiTheme="minorHAnsi"/>
                <w:noProof/>
                <w:kern w:val="2"/>
                <w:szCs w:val="24"/>
                <w14:ligatures w14:val="standardContextual"/>
              </w:rPr>
              <w:tab/>
            </w:r>
            <w:r w:rsidR="00C95E61" w:rsidRPr="002A1CC8">
              <w:rPr>
                <w:rStyle w:val="Hyperlink"/>
                <w:noProof/>
              </w:rPr>
              <w:t>SpecialtyNameTemplate</w:t>
            </w:r>
            <w:r w:rsidR="00C95E61">
              <w:rPr>
                <w:noProof/>
                <w:webHidden/>
              </w:rPr>
              <w:tab/>
            </w:r>
            <w:r w:rsidR="00C95E61">
              <w:rPr>
                <w:noProof/>
                <w:webHidden/>
              </w:rPr>
              <w:fldChar w:fldCharType="begin"/>
            </w:r>
            <w:r w:rsidR="00C95E61">
              <w:rPr>
                <w:noProof/>
                <w:webHidden/>
              </w:rPr>
              <w:instrText xml:space="preserve"> PAGEREF _Toc169364343 \h </w:instrText>
            </w:r>
            <w:r w:rsidR="00C95E61">
              <w:rPr>
                <w:noProof/>
                <w:webHidden/>
              </w:rPr>
            </w:r>
            <w:r w:rsidR="00C95E61">
              <w:rPr>
                <w:noProof/>
                <w:webHidden/>
              </w:rPr>
              <w:fldChar w:fldCharType="separate"/>
            </w:r>
            <w:r w:rsidR="00C95E61">
              <w:rPr>
                <w:noProof/>
                <w:webHidden/>
              </w:rPr>
              <w:t>13</w:t>
            </w:r>
            <w:r w:rsidR="00C95E61">
              <w:rPr>
                <w:noProof/>
                <w:webHidden/>
              </w:rPr>
              <w:fldChar w:fldCharType="end"/>
            </w:r>
          </w:hyperlink>
        </w:p>
        <w:p w14:paraId="23A5C65F" w14:textId="1D7D034B" w:rsidR="00C95E61" w:rsidRDefault="00000000">
          <w:pPr>
            <w:pStyle w:val="TOC2"/>
            <w:tabs>
              <w:tab w:val="left" w:pos="960"/>
              <w:tab w:val="right" w:leader="dot" w:pos="10790"/>
            </w:tabs>
            <w:rPr>
              <w:rFonts w:asciiTheme="minorHAnsi" w:hAnsiTheme="minorHAnsi"/>
              <w:noProof/>
              <w:kern w:val="2"/>
              <w:szCs w:val="24"/>
              <w14:ligatures w14:val="standardContextual"/>
            </w:rPr>
          </w:pPr>
          <w:hyperlink w:anchor="_Toc169364344" w:history="1">
            <w:r w:rsidR="00C95E61" w:rsidRPr="002A1CC8">
              <w:rPr>
                <w:rStyle w:val="Hyperlink"/>
                <w:noProof/>
              </w:rPr>
              <w:t>2.8</w:t>
            </w:r>
            <w:r w:rsidR="00C95E61">
              <w:rPr>
                <w:rFonts w:asciiTheme="minorHAnsi" w:hAnsiTheme="minorHAnsi"/>
                <w:noProof/>
                <w:kern w:val="2"/>
                <w:szCs w:val="24"/>
                <w14:ligatures w14:val="standardContextual"/>
              </w:rPr>
              <w:tab/>
            </w:r>
            <w:r w:rsidR="00C95E61" w:rsidRPr="002A1CC8">
              <w:rPr>
                <w:rStyle w:val="Hyperlink"/>
                <w:noProof/>
              </w:rPr>
              <w:t>ZoneTemplate</w:t>
            </w:r>
            <w:r w:rsidR="00C95E61">
              <w:rPr>
                <w:noProof/>
                <w:webHidden/>
              </w:rPr>
              <w:tab/>
            </w:r>
            <w:r w:rsidR="00C95E61">
              <w:rPr>
                <w:noProof/>
                <w:webHidden/>
              </w:rPr>
              <w:fldChar w:fldCharType="begin"/>
            </w:r>
            <w:r w:rsidR="00C95E61">
              <w:rPr>
                <w:noProof/>
                <w:webHidden/>
              </w:rPr>
              <w:instrText xml:space="preserve"> PAGEREF _Toc169364344 \h </w:instrText>
            </w:r>
            <w:r w:rsidR="00C95E61">
              <w:rPr>
                <w:noProof/>
                <w:webHidden/>
              </w:rPr>
            </w:r>
            <w:r w:rsidR="00C95E61">
              <w:rPr>
                <w:noProof/>
                <w:webHidden/>
              </w:rPr>
              <w:fldChar w:fldCharType="separate"/>
            </w:r>
            <w:r w:rsidR="00C95E61">
              <w:rPr>
                <w:noProof/>
                <w:webHidden/>
              </w:rPr>
              <w:t>13</w:t>
            </w:r>
            <w:r w:rsidR="00C95E61">
              <w:rPr>
                <w:noProof/>
                <w:webHidden/>
              </w:rPr>
              <w:fldChar w:fldCharType="end"/>
            </w:r>
          </w:hyperlink>
        </w:p>
        <w:p w14:paraId="29B7E1CF" w14:textId="15F7CB19" w:rsidR="00C95E61" w:rsidRDefault="00000000">
          <w:pPr>
            <w:pStyle w:val="TOC2"/>
            <w:tabs>
              <w:tab w:val="left" w:pos="960"/>
              <w:tab w:val="right" w:leader="dot" w:pos="10790"/>
            </w:tabs>
            <w:rPr>
              <w:rFonts w:asciiTheme="minorHAnsi" w:hAnsiTheme="minorHAnsi"/>
              <w:noProof/>
              <w:kern w:val="2"/>
              <w:szCs w:val="24"/>
              <w14:ligatures w14:val="standardContextual"/>
            </w:rPr>
          </w:pPr>
          <w:hyperlink w:anchor="_Toc169364345" w:history="1">
            <w:r w:rsidR="00C95E61" w:rsidRPr="002A1CC8">
              <w:rPr>
                <w:rStyle w:val="Hyperlink"/>
                <w:noProof/>
              </w:rPr>
              <w:t>2.9</w:t>
            </w:r>
            <w:r w:rsidR="00C95E61">
              <w:rPr>
                <w:rFonts w:asciiTheme="minorHAnsi" w:hAnsiTheme="minorHAnsi"/>
                <w:noProof/>
                <w:kern w:val="2"/>
                <w:szCs w:val="24"/>
                <w14:ligatures w14:val="standardContextual"/>
              </w:rPr>
              <w:tab/>
            </w:r>
            <w:r w:rsidR="00C95E61" w:rsidRPr="002A1CC8">
              <w:rPr>
                <w:rStyle w:val="Hyperlink"/>
                <w:noProof/>
              </w:rPr>
              <w:t>BreakTemplate</w:t>
            </w:r>
            <w:r w:rsidR="00C95E61">
              <w:rPr>
                <w:noProof/>
                <w:webHidden/>
              </w:rPr>
              <w:tab/>
            </w:r>
            <w:r w:rsidR="00C95E61">
              <w:rPr>
                <w:noProof/>
                <w:webHidden/>
              </w:rPr>
              <w:fldChar w:fldCharType="begin"/>
            </w:r>
            <w:r w:rsidR="00C95E61">
              <w:rPr>
                <w:noProof/>
                <w:webHidden/>
              </w:rPr>
              <w:instrText xml:space="preserve"> PAGEREF _Toc169364345 \h </w:instrText>
            </w:r>
            <w:r w:rsidR="00C95E61">
              <w:rPr>
                <w:noProof/>
                <w:webHidden/>
              </w:rPr>
            </w:r>
            <w:r w:rsidR="00C95E61">
              <w:rPr>
                <w:noProof/>
                <w:webHidden/>
              </w:rPr>
              <w:fldChar w:fldCharType="separate"/>
            </w:r>
            <w:r w:rsidR="00C95E61">
              <w:rPr>
                <w:noProof/>
                <w:webHidden/>
              </w:rPr>
              <w:t>13</w:t>
            </w:r>
            <w:r w:rsidR="00C95E61">
              <w:rPr>
                <w:noProof/>
                <w:webHidden/>
              </w:rPr>
              <w:fldChar w:fldCharType="end"/>
            </w:r>
          </w:hyperlink>
        </w:p>
        <w:p w14:paraId="0E5E9DFD" w14:textId="08BDE897" w:rsidR="00C95E61" w:rsidRDefault="00000000">
          <w:pPr>
            <w:pStyle w:val="TOC2"/>
            <w:tabs>
              <w:tab w:val="left" w:pos="960"/>
              <w:tab w:val="right" w:leader="dot" w:pos="10790"/>
            </w:tabs>
            <w:rPr>
              <w:rFonts w:asciiTheme="minorHAnsi" w:hAnsiTheme="minorHAnsi"/>
              <w:noProof/>
              <w:kern w:val="2"/>
              <w:szCs w:val="24"/>
              <w14:ligatures w14:val="standardContextual"/>
            </w:rPr>
          </w:pPr>
          <w:hyperlink w:anchor="_Toc169364346" w:history="1">
            <w:r w:rsidR="00C95E61" w:rsidRPr="002A1CC8">
              <w:rPr>
                <w:rStyle w:val="Hyperlink"/>
                <w:noProof/>
              </w:rPr>
              <w:t>2.10</w:t>
            </w:r>
            <w:r w:rsidR="00C95E61">
              <w:rPr>
                <w:rFonts w:asciiTheme="minorHAnsi" w:hAnsiTheme="minorHAnsi"/>
                <w:noProof/>
                <w:kern w:val="2"/>
                <w:szCs w:val="24"/>
                <w14:ligatures w14:val="standardContextual"/>
              </w:rPr>
              <w:tab/>
            </w:r>
            <w:r w:rsidR="00C95E61" w:rsidRPr="002A1CC8">
              <w:rPr>
                <w:rStyle w:val="Hyperlink"/>
                <w:noProof/>
              </w:rPr>
              <w:t>GeoOrderTemplate</w:t>
            </w:r>
            <w:r w:rsidR="00C95E61">
              <w:rPr>
                <w:noProof/>
                <w:webHidden/>
              </w:rPr>
              <w:tab/>
            </w:r>
            <w:r w:rsidR="00C95E61">
              <w:rPr>
                <w:noProof/>
                <w:webHidden/>
              </w:rPr>
              <w:fldChar w:fldCharType="begin"/>
            </w:r>
            <w:r w:rsidR="00C95E61">
              <w:rPr>
                <w:noProof/>
                <w:webHidden/>
              </w:rPr>
              <w:instrText xml:space="preserve"> PAGEREF _Toc169364346 \h </w:instrText>
            </w:r>
            <w:r w:rsidR="00C95E61">
              <w:rPr>
                <w:noProof/>
                <w:webHidden/>
              </w:rPr>
            </w:r>
            <w:r w:rsidR="00C95E61">
              <w:rPr>
                <w:noProof/>
                <w:webHidden/>
              </w:rPr>
              <w:fldChar w:fldCharType="separate"/>
            </w:r>
            <w:r w:rsidR="00C95E61">
              <w:rPr>
                <w:noProof/>
                <w:webHidden/>
              </w:rPr>
              <w:t>15</w:t>
            </w:r>
            <w:r w:rsidR="00C95E61">
              <w:rPr>
                <w:noProof/>
                <w:webHidden/>
              </w:rPr>
              <w:fldChar w:fldCharType="end"/>
            </w:r>
          </w:hyperlink>
        </w:p>
        <w:p w14:paraId="5EDFB9F1" w14:textId="61E214D4" w:rsidR="00C95E61" w:rsidRDefault="00000000">
          <w:pPr>
            <w:pStyle w:val="TOC2"/>
            <w:tabs>
              <w:tab w:val="left" w:pos="960"/>
              <w:tab w:val="right" w:leader="dot" w:pos="10790"/>
            </w:tabs>
            <w:rPr>
              <w:rFonts w:asciiTheme="minorHAnsi" w:hAnsiTheme="minorHAnsi"/>
              <w:noProof/>
              <w:kern w:val="2"/>
              <w:szCs w:val="24"/>
              <w14:ligatures w14:val="standardContextual"/>
            </w:rPr>
          </w:pPr>
          <w:hyperlink w:anchor="_Toc169364347" w:history="1">
            <w:r w:rsidR="00C95E61" w:rsidRPr="002A1CC8">
              <w:rPr>
                <w:rStyle w:val="Hyperlink"/>
                <w:noProof/>
              </w:rPr>
              <w:t>2.11</w:t>
            </w:r>
            <w:r w:rsidR="00C95E61">
              <w:rPr>
                <w:rFonts w:asciiTheme="minorHAnsi" w:hAnsiTheme="minorHAnsi"/>
                <w:noProof/>
                <w:kern w:val="2"/>
                <w:szCs w:val="24"/>
                <w14:ligatures w14:val="standardContextual"/>
              </w:rPr>
              <w:tab/>
            </w:r>
            <w:r w:rsidR="00C95E61" w:rsidRPr="002A1CC8">
              <w:rPr>
                <w:rStyle w:val="Hyperlink"/>
                <w:noProof/>
              </w:rPr>
              <w:t>CollectionTemplate</w:t>
            </w:r>
            <w:r w:rsidR="00C95E61">
              <w:rPr>
                <w:noProof/>
                <w:webHidden/>
              </w:rPr>
              <w:tab/>
            </w:r>
            <w:r w:rsidR="00C95E61">
              <w:rPr>
                <w:noProof/>
                <w:webHidden/>
              </w:rPr>
              <w:fldChar w:fldCharType="begin"/>
            </w:r>
            <w:r w:rsidR="00C95E61">
              <w:rPr>
                <w:noProof/>
                <w:webHidden/>
              </w:rPr>
              <w:instrText xml:space="preserve"> PAGEREF _Toc169364347 \h </w:instrText>
            </w:r>
            <w:r w:rsidR="00C95E61">
              <w:rPr>
                <w:noProof/>
                <w:webHidden/>
              </w:rPr>
            </w:r>
            <w:r w:rsidR="00C95E61">
              <w:rPr>
                <w:noProof/>
                <w:webHidden/>
              </w:rPr>
              <w:fldChar w:fldCharType="separate"/>
            </w:r>
            <w:r w:rsidR="00C95E61">
              <w:rPr>
                <w:noProof/>
                <w:webHidden/>
              </w:rPr>
              <w:t>16</w:t>
            </w:r>
            <w:r w:rsidR="00C95E61">
              <w:rPr>
                <w:noProof/>
                <w:webHidden/>
              </w:rPr>
              <w:fldChar w:fldCharType="end"/>
            </w:r>
          </w:hyperlink>
        </w:p>
        <w:p w14:paraId="47ED33E2" w14:textId="56E7DD4F" w:rsidR="00C95E61" w:rsidRDefault="00000000">
          <w:pPr>
            <w:pStyle w:val="TOC2"/>
            <w:tabs>
              <w:tab w:val="left" w:pos="960"/>
              <w:tab w:val="right" w:leader="dot" w:pos="10790"/>
            </w:tabs>
            <w:rPr>
              <w:rFonts w:asciiTheme="minorHAnsi" w:hAnsiTheme="minorHAnsi"/>
              <w:noProof/>
              <w:kern w:val="2"/>
              <w:szCs w:val="24"/>
              <w14:ligatures w14:val="standardContextual"/>
            </w:rPr>
          </w:pPr>
          <w:hyperlink w:anchor="_Toc169364348" w:history="1">
            <w:r w:rsidR="00C95E61" w:rsidRPr="002A1CC8">
              <w:rPr>
                <w:rStyle w:val="Hyperlink"/>
                <w:noProof/>
              </w:rPr>
              <w:t>2.12</w:t>
            </w:r>
            <w:r w:rsidR="00C95E61">
              <w:rPr>
                <w:rFonts w:asciiTheme="minorHAnsi" w:hAnsiTheme="minorHAnsi"/>
                <w:noProof/>
                <w:kern w:val="2"/>
                <w:szCs w:val="24"/>
                <w14:ligatures w14:val="standardContextual"/>
              </w:rPr>
              <w:tab/>
            </w:r>
            <w:r w:rsidR="00C95E61" w:rsidRPr="002A1CC8">
              <w:rPr>
                <w:rStyle w:val="Hyperlink"/>
                <w:noProof/>
              </w:rPr>
              <w:t>OrderPairTemplate</w:t>
            </w:r>
            <w:r w:rsidR="00C95E61">
              <w:rPr>
                <w:noProof/>
                <w:webHidden/>
              </w:rPr>
              <w:tab/>
            </w:r>
            <w:r w:rsidR="00C95E61">
              <w:rPr>
                <w:noProof/>
                <w:webHidden/>
              </w:rPr>
              <w:fldChar w:fldCharType="begin"/>
            </w:r>
            <w:r w:rsidR="00C95E61">
              <w:rPr>
                <w:noProof/>
                <w:webHidden/>
              </w:rPr>
              <w:instrText xml:space="preserve"> PAGEREF _Toc169364348 \h </w:instrText>
            </w:r>
            <w:r w:rsidR="00C95E61">
              <w:rPr>
                <w:noProof/>
                <w:webHidden/>
              </w:rPr>
            </w:r>
            <w:r w:rsidR="00C95E61">
              <w:rPr>
                <w:noProof/>
                <w:webHidden/>
              </w:rPr>
              <w:fldChar w:fldCharType="separate"/>
            </w:r>
            <w:r w:rsidR="00C95E61">
              <w:rPr>
                <w:noProof/>
                <w:webHidden/>
              </w:rPr>
              <w:t>16</w:t>
            </w:r>
            <w:r w:rsidR="00C95E61">
              <w:rPr>
                <w:noProof/>
                <w:webHidden/>
              </w:rPr>
              <w:fldChar w:fldCharType="end"/>
            </w:r>
          </w:hyperlink>
        </w:p>
        <w:p w14:paraId="71EC3D11" w14:textId="02B1D09A" w:rsidR="00C95E61" w:rsidRDefault="00000000">
          <w:pPr>
            <w:pStyle w:val="TOC1"/>
            <w:rPr>
              <w:rFonts w:asciiTheme="minorHAnsi" w:hAnsiTheme="minorHAnsi" w:cstheme="minorBidi"/>
              <w:b w:val="0"/>
              <w:kern w:val="2"/>
              <w:sz w:val="24"/>
              <w:szCs w:val="24"/>
              <w14:ligatures w14:val="standardContextual"/>
            </w:rPr>
          </w:pPr>
          <w:hyperlink w:anchor="_Toc169364349" w:history="1">
            <w:r w:rsidR="00C95E61" w:rsidRPr="002A1CC8">
              <w:rPr>
                <w:rStyle w:val="Hyperlink"/>
              </w:rPr>
              <w:t>3.0</w:t>
            </w:r>
            <w:r w:rsidR="00C95E61">
              <w:rPr>
                <w:rFonts w:asciiTheme="minorHAnsi" w:hAnsiTheme="minorHAnsi" w:cstheme="minorBidi"/>
                <w:b w:val="0"/>
                <w:kern w:val="2"/>
                <w:sz w:val="24"/>
                <w:szCs w:val="24"/>
                <w14:ligatures w14:val="standardContextual"/>
              </w:rPr>
              <w:tab/>
            </w:r>
            <w:r w:rsidR="00C95E61" w:rsidRPr="002A1CC8">
              <w:rPr>
                <w:rStyle w:val="Hyperlink"/>
              </w:rPr>
              <w:t>ERM Plan Template</w:t>
            </w:r>
            <w:r w:rsidR="00C95E61">
              <w:rPr>
                <w:webHidden/>
              </w:rPr>
              <w:tab/>
            </w:r>
            <w:r w:rsidR="00C95E61">
              <w:rPr>
                <w:webHidden/>
              </w:rPr>
              <w:fldChar w:fldCharType="begin"/>
            </w:r>
            <w:r w:rsidR="00C95E61">
              <w:rPr>
                <w:webHidden/>
              </w:rPr>
              <w:instrText xml:space="preserve"> PAGEREF _Toc169364349 \h </w:instrText>
            </w:r>
            <w:r w:rsidR="00C95E61">
              <w:rPr>
                <w:webHidden/>
              </w:rPr>
            </w:r>
            <w:r w:rsidR="00C95E61">
              <w:rPr>
                <w:webHidden/>
              </w:rPr>
              <w:fldChar w:fldCharType="separate"/>
            </w:r>
            <w:r w:rsidR="00C95E61">
              <w:rPr>
                <w:webHidden/>
              </w:rPr>
              <w:t>17</w:t>
            </w:r>
            <w:r w:rsidR="00C95E61">
              <w:rPr>
                <w:webHidden/>
              </w:rPr>
              <w:fldChar w:fldCharType="end"/>
            </w:r>
          </w:hyperlink>
        </w:p>
        <w:p w14:paraId="0EEF9876" w14:textId="7DE2F481" w:rsidR="00C95E61" w:rsidRDefault="00000000">
          <w:pPr>
            <w:pStyle w:val="TOC2"/>
            <w:tabs>
              <w:tab w:val="left" w:pos="960"/>
              <w:tab w:val="right" w:leader="dot" w:pos="10790"/>
            </w:tabs>
            <w:rPr>
              <w:rFonts w:asciiTheme="minorHAnsi" w:hAnsiTheme="minorHAnsi"/>
              <w:noProof/>
              <w:kern w:val="2"/>
              <w:szCs w:val="24"/>
              <w14:ligatures w14:val="standardContextual"/>
            </w:rPr>
          </w:pPr>
          <w:hyperlink w:anchor="_Toc169364350" w:history="1">
            <w:r w:rsidR="00C95E61" w:rsidRPr="002A1CC8">
              <w:rPr>
                <w:rStyle w:val="Hyperlink"/>
                <w:noProof/>
              </w:rPr>
              <w:t>3.1</w:t>
            </w:r>
            <w:r w:rsidR="00C95E61">
              <w:rPr>
                <w:rFonts w:asciiTheme="minorHAnsi" w:hAnsiTheme="minorHAnsi"/>
                <w:noProof/>
                <w:kern w:val="2"/>
                <w:szCs w:val="24"/>
                <w14:ligatures w14:val="standardContextual"/>
              </w:rPr>
              <w:tab/>
            </w:r>
            <w:r w:rsidR="00C95E61" w:rsidRPr="002A1CC8">
              <w:rPr>
                <w:rStyle w:val="Hyperlink"/>
                <w:noProof/>
              </w:rPr>
              <w:t>Collection</w:t>
            </w:r>
            <w:r w:rsidR="00C95E61">
              <w:rPr>
                <w:noProof/>
                <w:webHidden/>
              </w:rPr>
              <w:tab/>
            </w:r>
            <w:r w:rsidR="00C95E61">
              <w:rPr>
                <w:noProof/>
                <w:webHidden/>
              </w:rPr>
              <w:fldChar w:fldCharType="begin"/>
            </w:r>
            <w:r w:rsidR="00C95E61">
              <w:rPr>
                <w:noProof/>
                <w:webHidden/>
              </w:rPr>
              <w:instrText xml:space="preserve"> PAGEREF _Toc169364350 \h </w:instrText>
            </w:r>
            <w:r w:rsidR="00C95E61">
              <w:rPr>
                <w:noProof/>
                <w:webHidden/>
              </w:rPr>
            </w:r>
            <w:r w:rsidR="00C95E61">
              <w:rPr>
                <w:noProof/>
                <w:webHidden/>
              </w:rPr>
              <w:fldChar w:fldCharType="separate"/>
            </w:r>
            <w:r w:rsidR="00C95E61">
              <w:rPr>
                <w:noProof/>
                <w:webHidden/>
              </w:rPr>
              <w:t>17</w:t>
            </w:r>
            <w:r w:rsidR="00C95E61">
              <w:rPr>
                <w:noProof/>
                <w:webHidden/>
              </w:rPr>
              <w:fldChar w:fldCharType="end"/>
            </w:r>
          </w:hyperlink>
        </w:p>
        <w:p w14:paraId="18B88DE8" w14:textId="62EF6A8C" w:rsidR="00C95E61" w:rsidRDefault="00000000">
          <w:pPr>
            <w:pStyle w:val="TOC2"/>
            <w:tabs>
              <w:tab w:val="left" w:pos="960"/>
              <w:tab w:val="right" w:leader="dot" w:pos="10790"/>
            </w:tabs>
            <w:rPr>
              <w:rFonts w:asciiTheme="minorHAnsi" w:hAnsiTheme="minorHAnsi"/>
              <w:noProof/>
              <w:kern w:val="2"/>
              <w:szCs w:val="24"/>
              <w14:ligatures w14:val="standardContextual"/>
            </w:rPr>
          </w:pPr>
          <w:hyperlink w:anchor="_Toc169364351" w:history="1">
            <w:r w:rsidR="00C95E61" w:rsidRPr="002A1CC8">
              <w:rPr>
                <w:rStyle w:val="Hyperlink"/>
                <w:noProof/>
              </w:rPr>
              <w:t>3.2</w:t>
            </w:r>
            <w:r w:rsidR="00C95E61">
              <w:rPr>
                <w:rFonts w:asciiTheme="minorHAnsi" w:hAnsiTheme="minorHAnsi"/>
                <w:noProof/>
                <w:kern w:val="2"/>
                <w:szCs w:val="24"/>
                <w14:ligatures w14:val="standardContextual"/>
              </w:rPr>
              <w:tab/>
            </w:r>
            <w:r w:rsidR="00C95E61" w:rsidRPr="002A1CC8">
              <w:rPr>
                <w:rStyle w:val="Hyperlink"/>
                <w:noProof/>
              </w:rPr>
              <w:t>Collection_Edits</w:t>
            </w:r>
            <w:r w:rsidR="00C95E61">
              <w:rPr>
                <w:noProof/>
                <w:webHidden/>
              </w:rPr>
              <w:tab/>
            </w:r>
            <w:r w:rsidR="00C95E61">
              <w:rPr>
                <w:noProof/>
                <w:webHidden/>
              </w:rPr>
              <w:fldChar w:fldCharType="begin"/>
            </w:r>
            <w:r w:rsidR="00C95E61">
              <w:rPr>
                <w:noProof/>
                <w:webHidden/>
              </w:rPr>
              <w:instrText xml:space="preserve"> PAGEREF _Toc169364351 \h </w:instrText>
            </w:r>
            <w:r w:rsidR="00C95E61">
              <w:rPr>
                <w:noProof/>
                <w:webHidden/>
              </w:rPr>
            </w:r>
            <w:r w:rsidR="00C95E61">
              <w:rPr>
                <w:noProof/>
                <w:webHidden/>
              </w:rPr>
              <w:fldChar w:fldCharType="separate"/>
            </w:r>
            <w:r w:rsidR="00C95E61">
              <w:rPr>
                <w:noProof/>
                <w:webHidden/>
              </w:rPr>
              <w:t>18</w:t>
            </w:r>
            <w:r w:rsidR="00C95E61">
              <w:rPr>
                <w:noProof/>
                <w:webHidden/>
              </w:rPr>
              <w:fldChar w:fldCharType="end"/>
            </w:r>
          </w:hyperlink>
        </w:p>
        <w:p w14:paraId="7B28C91B" w14:textId="77883D05" w:rsidR="00C95E61" w:rsidRDefault="00000000">
          <w:pPr>
            <w:pStyle w:val="TOC2"/>
            <w:tabs>
              <w:tab w:val="left" w:pos="960"/>
              <w:tab w:val="right" w:leader="dot" w:pos="10790"/>
            </w:tabs>
            <w:rPr>
              <w:rFonts w:asciiTheme="minorHAnsi" w:hAnsiTheme="minorHAnsi"/>
              <w:noProof/>
              <w:kern w:val="2"/>
              <w:szCs w:val="24"/>
              <w14:ligatures w14:val="standardContextual"/>
            </w:rPr>
          </w:pPr>
          <w:hyperlink w:anchor="_Toc169364352" w:history="1">
            <w:r w:rsidR="00C95E61" w:rsidRPr="002A1CC8">
              <w:rPr>
                <w:rStyle w:val="Hyperlink"/>
                <w:noProof/>
              </w:rPr>
              <w:t>3.3</w:t>
            </w:r>
            <w:r w:rsidR="00C95E61">
              <w:rPr>
                <w:rFonts w:asciiTheme="minorHAnsi" w:hAnsiTheme="minorHAnsi"/>
                <w:noProof/>
                <w:kern w:val="2"/>
                <w:szCs w:val="24"/>
                <w14:ligatures w14:val="standardContextual"/>
              </w:rPr>
              <w:tab/>
            </w:r>
            <w:r w:rsidR="00C95E61" w:rsidRPr="002A1CC8">
              <w:rPr>
                <w:rStyle w:val="Hyperlink"/>
                <w:noProof/>
              </w:rPr>
              <w:t>Depot</w:t>
            </w:r>
            <w:r w:rsidR="00C95E61">
              <w:rPr>
                <w:noProof/>
                <w:webHidden/>
              </w:rPr>
              <w:tab/>
            </w:r>
            <w:r w:rsidR="00C95E61">
              <w:rPr>
                <w:noProof/>
                <w:webHidden/>
              </w:rPr>
              <w:fldChar w:fldCharType="begin"/>
            </w:r>
            <w:r w:rsidR="00C95E61">
              <w:rPr>
                <w:noProof/>
                <w:webHidden/>
              </w:rPr>
              <w:instrText xml:space="preserve"> PAGEREF _Toc169364352 \h </w:instrText>
            </w:r>
            <w:r w:rsidR="00C95E61">
              <w:rPr>
                <w:noProof/>
                <w:webHidden/>
              </w:rPr>
            </w:r>
            <w:r w:rsidR="00C95E61">
              <w:rPr>
                <w:noProof/>
                <w:webHidden/>
              </w:rPr>
              <w:fldChar w:fldCharType="separate"/>
            </w:r>
            <w:r w:rsidR="00C95E61">
              <w:rPr>
                <w:noProof/>
                <w:webHidden/>
              </w:rPr>
              <w:t>19</w:t>
            </w:r>
            <w:r w:rsidR="00C95E61">
              <w:rPr>
                <w:noProof/>
                <w:webHidden/>
              </w:rPr>
              <w:fldChar w:fldCharType="end"/>
            </w:r>
          </w:hyperlink>
        </w:p>
        <w:p w14:paraId="66B80A1E" w14:textId="52AFCE76" w:rsidR="00C95E61" w:rsidRDefault="00000000">
          <w:pPr>
            <w:pStyle w:val="TOC2"/>
            <w:tabs>
              <w:tab w:val="left" w:pos="960"/>
              <w:tab w:val="right" w:leader="dot" w:pos="10790"/>
            </w:tabs>
            <w:rPr>
              <w:rFonts w:asciiTheme="minorHAnsi" w:hAnsiTheme="minorHAnsi"/>
              <w:noProof/>
              <w:kern w:val="2"/>
              <w:szCs w:val="24"/>
              <w14:ligatures w14:val="standardContextual"/>
            </w:rPr>
          </w:pPr>
          <w:hyperlink w:anchor="_Toc169364353" w:history="1">
            <w:r w:rsidR="00C95E61" w:rsidRPr="002A1CC8">
              <w:rPr>
                <w:rStyle w:val="Hyperlink"/>
                <w:noProof/>
              </w:rPr>
              <w:t>3.4</w:t>
            </w:r>
            <w:r w:rsidR="00C95E61">
              <w:rPr>
                <w:rFonts w:asciiTheme="minorHAnsi" w:hAnsiTheme="minorHAnsi"/>
                <w:noProof/>
                <w:kern w:val="2"/>
                <w:szCs w:val="24"/>
                <w14:ligatures w14:val="standardContextual"/>
              </w:rPr>
              <w:tab/>
            </w:r>
            <w:r w:rsidR="00C95E61" w:rsidRPr="002A1CC8">
              <w:rPr>
                <w:rStyle w:val="Hyperlink"/>
                <w:noProof/>
              </w:rPr>
              <w:t>DepotVisit</w:t>
            </w:r>
            <w:r w:rsidR="00C95E61">
              <w:rPr>
                <w:noProof/>
                <w:webHidden/>
              </w:rPr>
              <w:tab/>
            </w:r>
            <w:r w:rsidR="00C95E61">
              <w:rPr>
                <w:noProof/>
                <w:webHidden/>
              </w:rPr>
              <w:fldChar w:fldCharType="begin"/>
            </w:r>
            <w:r w:rsidR="00C95E61">
              <w:rPr>
                <w:noProof/>
                <w:webHidden/>
              </w:rPr>
              <w:instrText xml:space="preserve"> PAGEREF _Toc169364353 \h </w:instrText>
            </w:r>
            <w:r w:rsidR="00C95E61">
              <w:rPr>
                <w:noProof/>
                <w:webHidden/>
              </w:rPr>
            </w:r>
            <w:r w:rsidR="00C95E61">
              <w:rPr>
                <w:noProof/>
                <w:webHidden/>
              </w:rPr>
              <w:fldChar w:fldCharType="separate"/>
            </w:r>
            <w:r w:rsidR="00C95E61">
              <w:rPr>
                <w:noProof/>
                <w:webHidden/>
              </w:rPr>
              <w:t>20</w:t>
            </w:r>
            <w:r w:rsidR="00C95E61">
              <w:rPr>
                <w:noProof/>
                <w:webHidden/>
              </w:rPr>
              <w:fldChar w:fldCharType="end"/>
            </w:r>
          </w:hyperlink>
        </w:p>
        <w:p w14:paraId="3D68FDBC" w14:textId="22C3D461" w:rsidR="00C95E61" w:rsidRDefault="00000000">
          <w:pPr>
            <w:pStyle w:val="TOC2"/>
            <w:tabs>
              <w:tab w:val="left" w:pos="960"/>
              <w:tab w:val="right" w:leader="dot" w:pos="10790"/>
            </w:tabs>
            <w:rPr>
              <w:rFonts w:asciiTheme="minorHAnsi" w:hAnsiTheme="minorHAnsi"/>
              <w:noProof/>
              <w:kern w:val="2"/>
              <w:szCs w:val="24"/>
              <w14:ligatures w14:val="standardContextual"/>
            </w:rPr>
          </w:pPr>
          <w:hyperlink w:anchor="_Toc169364354" w:history="1">
            <w:r w:rsidR="00C95E61" w:rsidRPr="002A1CC8">
              <w:rPr>
                <w:rStyle w:val="Hyperlink"/>
                <w:noProof/>
              </w:rPr>
              <w:t>3.5</w:t>
            </w:r>
            <w:r w:rsidR="00C95E61">
              <w:rPr>
                <w:rFonts w:asciiTheme="minorHAnsi" w:hAnsiTheme="minorHAnsi"/>
                <w:noProof/>
                <w:kern w:val="2"/>
                <w:szCs w:val="24"/>
                <w14:ligatures w14:val="standardContextual"/>
              </w:rPr>
              <w:tab/>
            </w:r>
            <w:r w:rsidR="00C95E61" w:rsidRPr="002A1CC8">
              <w:rPr>
                <w:rStyle w:val="Hyperlink"/>
                <w:noProof/>
              </w:rPr>
              <w:t>GeoOrder</w:t>
            </w:r>
            <w:r w:rsidR="00C95E61">
              <w:rPr>
                <w:noProof/>
                <w:webHidden/>
              </w:rPr>
              <w:tab/>
            </w:r>
            <w:r w:rsidR="00C95E61">
              <w:rPr>
                <w:noProof/>
                <w:webHidden/>
              </w:rPr>
              <w:fldChar w:fldCharType="begin"/>
            </w:r>
            <w:r w:rsidR="00C95E61">
              <w:rPr>
                <w:noProof/>
                <w:webHidden/>
              </w:rPr>
              <w:instrText xml:space="preserve"> PAGEREF _Toc169364354 \h </w:instrText>
            </w:r>
            <w:r w:rsidR="00C95E61">
              <w:rPr>
                <w:noProof/>
                <w:webHidden/>
              </w:rPr>
            </w:r>
            <w:r w:rsidR="00C95E61">
              <w:rPr>
                <w:noProof/>
                <w:webHidden/>
              </w:rPr>
              <w:fldChar w:fldCharType="separate"/>
            </w:r>
            <w:r w:rsidR="00C95E61">
              <w:rPr>
                <w:noProof/>
                <w:webHidden/>
              </w:rPr>
              <w:t>22</w:t>
            </w:r>
            <w:r w:rsidR="00C95E61">
              <w:rPr>
                <w:noProof/>
                <w:webHidden/>
              </w:rPr>
              <w:fldChar w:fldCharType="end"/>
            </w:r>
          </w:hyperlink>
        </w:p>
        <w:p w14:paraId="7FDAF128" w14:textId="7F007662" w:rsidR="00C95E61" w:rsidRDefault="00000000">
          <w:pPr>
            <w:pStyle w:val="TOC2"/>
            <w:tabs>
              <w:tab w:val="left" w:pos="960"/>
              <w:tab w:val="right" w:leader="dot" w:pos="10790"/>
            </w:tabs>
            <w:rPr>
              <w:rFonts w:asciiTheme="minorHAnsi" w:hAnsiTheme="minorHAnsi"/>
              <w:noProof/>
              <w:kern w:val="2"/>
              <w:szCs w:val="24"/>
              <w14:ligatures w14:val="standardContextual"/>
            </w:rPr>
          </w:pPr>
          <w:hyperlink w:anchor="_Toc169364355" w:history="1">
            <w:r w:rsidR="00C95E61" w:rsidRPr="002A1CC8">
              <w:rPr>
                <w:rStyle w:val="Hyperlink"/>
                <w:noProof/>
              </w:rPr>
              <w:t>3.6</w:t>
            </w:r>
            <w:r w:rsidR="00C95E61">
              <w:rPr>
                <w:rFonts w:asciiTheme="minorHAnsi" w:hAnsiTheme="minorHAnsi"/>
                <w:noProof/>
                <w:kern w:val="2"/>
                <w:szCs w:val="24"/>
                <w14:ligatures w14:val="standardContextual"/>
              </w:rPr>
              <w:tab/>
            </w:r>
            <w:r w:rsidR="00C95E61" w:rsidRPr="002A1CC8">
              <w:rPr>
                <w:rStyle w:val="Hyperlink"/>
                <w:noProof/>
              </w:rPr>
              <w:t>GeoOrder_Edits</w:t>
            </w:r>
            <w:r w:rsidR="00C95E61">
              <w:rPr>
                <w:noProof/>
                <w:webHidden/>
              </w:rPr>
              <w:tab/>
            </w:r>
            <w:r w:rsidR="00C95E61">
              <w:rPr>
                <w:noProof/>
                <w:webHidden/>
              </w:rPr>
              <w:fldChar w:fldCharType="begin"/>
            </w:r>
            <w:r w:rsidR="00C95E61">
              <w:rPr>
                <w:noProof/>
                <w:webHidden/>
              </w:rPr>
              <w:instrText xml:space="preserve"> PAGEREF _Toc169364355 \h </w:instrText>
            </w:r>
            <w:r w:rsidR="00C95E61">
              <w:rPr>
                <w:noProof/>
                <w:webHidden/>
              </w:rPr>
            </w:r>
            <w:r w:rsidR="00C95E61">
              <w:rPr>
                <w:noProof/>
                <w:webHidden/>
              </w:rPr>
              <w:fldChar w:fldCharType="separate"/>
            </w:r>
            <w:r w:rsidR="00C95E61">
              <w:rPr>
                <w:noProof/>
                <w:webHidden/>
              </w:rPr>
              <w:t>29</w:t>
            </w:r>
            <w:r w:rsidR="00C95E61">
              <w:rPr>
                <w:noProof/>
                <w:webHidden/>
              </w:rPr>
              <w:fldChar w:fldCharType="end"/>
            </w:r>
          </w:hyperlink>
        </w:p>
        <w:p w14:paraId="0D627FE6" w14:textId="0A83B695" w:rsidR="00C95E61" w:rsidRDefault="00000000">
          <w:pPr>
            <w:pStyle w:val="TOC2"/>
            <w:tabs>
              <w:tab w:val="left" w:pos="960"/>
              <w:tab w:val="right" w:leader="dot" w:pos="10790"/>
            </w:tabs>
            <w:rPr>
              <w:rFonts w:asciiTheme="minorHAnsi" w:hAnsiTheme="minorHAnsi"/>
              <w:noProof/>
              <w:kern w:val="2"/>
              <w:szCs w:val="24"/>
              <w14:ligatures w14:val="standardContextual"/>
            </w:rPr>
          </w:pPr>
          <w:hyperlink w:anchor="_Toc169364356" w:history="1">
            <w:r w:rsidR="00C95E61" w:rsidRPr="002A1CC8">
              <w:rPr>
                <w:rStyle w:val="Hyperlink"/>
                <w:noProof/>
              </w:rPr>
              <w:t>3.7</w:t>
            </w:r>
            <w:r w:rsidR="00C95E61">
              <w:rPr>
                <w:rFonts w:asciiTheme="minorHAnsi" w:hAnsiTheme="minorHAnsi"/>
                <w:noProof/>
                <w:kern w:val="2"/>
                <w:szCs w:val="24"/>
                <w14:ligatures w14:val="standardContextual"/>
              </w:rPr>
              <w:tab/>
            </w:r>
            <w:r w:rsidR="00C95E61" w:rsidRPr="002A1CC8">
              <w:rPr>
                <w:rStyle w:val="Hyperlink"/>
                <w:noProof/>
              </w:rPr>
              <w:t>LineBarrier</w:t>
            </w:r>
            <w:r w:rsidR="00C95E61">
              <w:rPr>
                <w:noProof/>
                <w:webHidden/>
              </w:rPr>
              <w:tab/>
            </w:r>
            <w:r w:rsidR="00C95E61">
              <w:rPr>
                <w:noProof/>
                <w:webHidden/>
              </w:rPr>
              <w:fldChar w:fldCharType="begin"/>
            </w:r>
            <w:r w:rsidR="00C95E61">
              <w:rPr>
                <w:noProof/>
                <w:webHidden/>
              </w:rPr>
              <w:instrText xml:space="preserve"> PAGEREF _Toc169364356 \h </w:instrText>
            </w:r>
            <w:r w:rsidR="00C95E61">
              <w:rPr>
                <w:noProof/>
                <w:webHidden/>
              </w:rPr>
            </w:r>
            <w:r w:rsidR="00C95E61">
              <w:rPr>
                <w:noProof/>
                <w:webHidden/>
              </w:rPr>
              <w:fldChar w:fldCharType="separate"/>
            </w:r>
            <w:r w:rsidR="00C95E61">
              <w:rPr>
                <w:noProof/>
                <w:webHidden/>
              </w:rPr>
              <w:t>31</w:t>
            </w:r>
            <w:r w:rsidR="00C95E61">
              <w:rPr>
                <w:noProof/>
                <w:webHidden/>
              </w:rPr>
              <w:fldChar w:fldCharType="end"/>
            </w:r>
          </w:hyperlink>
        </w:p>
        <w:p w14:paraId="16D1517B" w14:textId="5EAABF2B" w:rsidR="00C95E61" w:rsidRDefault="00000000">
          <w:pPr>
            <w:pStyle w:val="TOC2"/>
            <w:tabs>
              <w:tab w:val="left" w:pos="960"/>
              <w:tab w:val="right" w:leader="dot" w:pos="10790"/>
            </w:tabs>
            <w:rPr>
              <w:rFonts w:asciiTheme="minorHAnsi" w:hAnsiTheme="minorHAnsi"/>
              <w:noProof/>
              <w:kern w:val="2"/>
              <w:szCs w:val="24"/>
              <w14:ligatures w14:val="standardContextual"/>
            </w:rPr>
          </w:pPr>
          <w:hyperlink w:anchor="_Toc169364357" w:history="1">
            <w:r w:rsidR="00C95E61" w:rsidRPr="002A1CC8">
              <w:rPr>
                <w:rStyle w:val="Hyperlink"/>
                <w:noProof/>
              </w:rPr>
              <w:t>3.8</w:t>
            </w:r>
            <w:r w:rsidR="00C95E61">
              <w:rPr>
                <w:rFonts w:asciiTheme="minorHAnsi" w:hAnsiTheme="minorHAnsi"/>
                <w:noProof/>
                <w:kern w:val="2"/>
                <w:szCs w:val="24"/>
                <w14:ligatures w14:val="standardContextual"/>
              </w:rPr>
              <w:tab/>
            </w:r>
            <w:r w:rsidR="00C95E61" w:rsidRPr="002A1CC8">
              <w:rPr>
                <w:rStyle w:val="Hyperlink"/>
                <w:noProof/>
              </w:rPr>
              <w:t>OrderPair</w:t>
            </w:r>
            <w:r w:rsidR="00C95E61">
              <w:rPr>
                <w:noProof/>
                <w:webHidden/>
              </w:rPr>
              <w:tab/>
            </w:r>
            <w:r w:rsidR="00C95E61">
              <w:rPr>
                <w:noProof/>
                <w:webHidden/>
              </w:rPr>
              <w:fldChar w:fldCharType="begin"/>
            </w:r>
            <w:r w:rsidR="00C95E61">
              <w:rPr>
                <w:noProof/>
                <w:webHidden/>
              </w:rPr>
              <w:instrText xml:space="preserve"> PAGEREF _Toc169364357 \h </w:instrText>
            </w:r>
            <w:r w:rsidR="00C95E61">
              <w:rPr>
                <w:noProof/>
                <w:webHidden/>
              </w:rPr>
            </w:r>
            <w:r w:rsidR="00C95E61">
              <w:rPr>
                <w:noProof/>
                <w:webHidden/>
              </w:rPr>
              <w:fldChar w:fldCharType="separate"/>
            </w:r>
            <w:r w:rsidR="00C95E61">
              <w:rPr>
                <w:noProof/>
                <w:webHidden/>
              </w:rPr>
              <w:t>31</w:t>
            </w:r>
            <w:r w:rsidR="00C95E61">
              <w:rPr>
                <w:noProof/>
                <w:webHidden/>
              </w:rPr>
              <w:fldChar w:fldCharType="end"/>
            </w:r>
          </w:hyperlink>
        </w:p>
        <w:p w14:paraId="772F94A0" w14:textId="0EFF8039" w:rsidR="00C95E61" w:rsidRDefault="00000000">
          <w:pPr>
            <w:pStyle w:val="TOC2"/>
            <w:tabs>
              <w:tab w:val="left" w:pos="960"/>
              <w:tab w:val="right" w:leader="dot" w:pos="10790"/>
            </w:tabs>
            <w:rPr>
              <w:rFonts w:asciiTheme="minorHAnsi" w:hAnsiTheme="minorHAnsi"/>
              <w:noProof/>
              <w:kern w:val="2"/>
              <w:szCs w:val="24"/>
              <w14:ligatures w14:val="standardContextual"/>
            </w:rPr>
          </w:pPr>
          <w:hyperlink w:anchor="_Toc169364358" w:history="1">
            <w:r w:rsidR="00C95E61" w:rsidRPr="002A1CC8">
              <w:rPr>
                <w:rStyle w:val="Hyperlink"/>
                <w:noProof/>
              </w:rPr>
              <w:t>3.9</w:t>
            </w:r>
            <w:r w:rsidR="00C95E61">
              <w:rPr>
                <w:rFonts w:asciiTheme="minorHAnsi" w:hAnsiTheme="minorHAnsi"/>
                <w:noProof/>
                <w:kern w:val="2"/>
                <w:szCs w:val="24"/>
                <w14:ligatures w14:val="standardContextual"/>
              </w:rPr>
              <w:tab/>
            </w:r>
            <w:r w:rsidR="00C95E61" w:rsidRPr="002A1CC8">
              <w:rPr>
                <w:rStyle w:val="Hyperlink"/>
                <w:noProof/>
              </w:rPr>
              <w:t>PlanMetadata</w:t>
            </w:r>
            <w:r w:rsidR="00C95E61">
              <w:rPr>
                <w:noProof/>
                <w:webHidden/>
              </w:rPr>
              <w:tab/>
            </w:r>
            <w:r w:rsidR="00C95E61">
              <w:rPr>
                <w:noProof/>
                <w:webHidden/>
              </w:rPr>
              <w:fldChar w:fldCharType="begin"/>
            </w:r>
            <w:r w:rsidR="00C95E61">
              <w:rPr>
                <w:noProof/>
                <w:webHidden/>
              </w:rPr>
              <w:instrText xml:space="preserve"> PAGEREF _Toc169364358 \h </w:instrText>
            </w:r>
            <w:r w:rsidR="00C95E61">
              <w:rPr>
                <w:noProof/>
                <w:webHidden/>
              </w:rPr>
            </w:r>
            <w:r w:rsidR="00C95E61">
              <w:rPr>
                <w:noProof/>
                <w:webHidden/>
              </w:rPr>
              <w:fldChar w:fldCharType="separate"/>
            </w:r>
            <w:r w:rsidR="00C95E61">
              <w:rPr>
                <w:noProof/>
                <w:webHidden/>
              </w:rPr>
              <w:t>32</w:t>
            </w:r>
            <w:r w:rsidR="00C95E61">
              <w:rPr>
                <w:noProof/>
                <w:webHidden/>
              </w:rPr>
              <w:fldChar w:fldCharType="end"/>
            </w:r>
          </w:hyperlink>
        </w:p>
        <w:p w14:paraId="7765C01F" w14:textId="59C22B3F" w:rsidR="00C95E61" w:rsidRDefault="00000000">
          <w:pPr>
            <w:pStyle w:val="TOC2"/>
            <w:tabs>
              <w:tab w:val="left" w:pos="960"/>
              <w:tab w:val="right" w:leader="dot" w:pos="10790"/>
            </w:tabs>
            <w:rPr>
              <w:rFonts w:asciiTheme="minorHAnsi" w:hAnsiTheme="minorHAnsi"/>
              <w:noProof/>
              <w:kern w:val="2"/>
              <w:szCs w:val="24"/>
              <w14:ligatures w14:val="standardContextual"/>
            </w:rPr>
          </w:pPr>
          <w:hyperlink w:anchor="_Toc169364359" w:history="1">
            <w:r w:rsidR="00C95E61" w:rsidRPr="002A1CC8">
              <w:rPr>
                <w:rStyle w:val="Hyperlink"/>
                <w:noProof/>
              </w:rPr>
              <w:t>3.10</w:t>
            </w:r>
            <w:r w:rsidR="00C95E61">
              <w:rPr>
                <w:rFonts w:asciiTheme="minorHAnsi" w:hAnsiTheme="minorHAnsi"/>
                <w:noProof/>
                <w:kern w:val="2"/>
                <w:szCs w:val="24"/>
                <w14:ligatures w14:val="standardContextual"/>
              </w:rPr>
              <w:tab/>
            </w:r>
            <w:r w:rsidR="00C95E61" w:rsidRPr="002A1CC8">
              <w:rPr>
                <w:rStyle w:val="Hyperlink"/>
                <w:noProof/>
              </w:rPr>
              <w:t>PointBarrierLibrary</w:t>
            </w:r>
            <w:r w:rsidR="00C95E61">
              <w:rPr>
                <w:noProof/>
                <w:webHidden/>
              </w:rPr>
              <w:tab/>
            </w:r>
            <w:r w:rsidR="00C95E61">
              <w:rPr>
                <w:noProof/>
                <w:webHidden/>
              </w:rPr>
              <w:fldChar w:fldCharType="begin"/>
            </w:r>
            <w:r w:rsidR="00C95E61">
              <w:rPr>
                <w:noProof/>
                <w:webHidden/>
              </w:rPr>
              <w:instrText xml:space="preserve"> PAGEREF _Toc169364359 \h </w:instrText>
            </w:r>
            <w:r w:rsidR="00C95E61">
              <w:rPr>
                <w:noProof/>
                <w:webHidden/>
              </w:rPr>
            </w:r>
            <w:r w:rsidR="00C95E61">
              <w:rPr>
                <w:noProof/>
                <w:webHidden/>
              </w:rPr>
              <w:fldChar w:fldCharType="separate"/>
            </w:r>
            <w:r w:rsidR="00C95E61">
              <w:rPr>
                <w:noProof/>
                <w:webHidden/>
              </w:rPr>
              <w:t>33</w:t>
            </w:r>
            <w:r w:rsidR="00C95E61">
              <w:rPr>
                <w:noProof/>
                <w:webHidden/>
              </w:rPr>
              <w:fldChar w:fldCharType="end"/>
            </w:r>
          </w:hyperlink>
        </w:p>
        <w:p w14:paraId="15886B29" w14:textId="5AA566F4" w:rsidR="00C95E61" w:rsidRDefault="00000000">
          <w:pPr>
            <w:pStyle w:val="TOC2"/>
            <w:tabs>
              <w:tab w:val="left" w:pos="960"/>
              <w:tab w:val="right" w:leader="dot" w:pos="10790"/>
            </w:tabs>
            <w:rPr>
              <w:rFonts w:asciiTheme="minorHAnsi" w:hAnsiTheme="minorHAnsi"/>
              <w:noProof/>
              <w:kern w:val="2"/>
              <w:szCs w:val="24"/>
              <w14:ligatures w14:val="standardContextual"/>
            </w:rPr>
          </w:pPr>
          <w:hyperlink w:anchor="_Toc169364360" w:history="1">
            <w:r w:rsidR="00C95E61" w:rsidRPr="002A1CC8">
              <w:rPr>
                <w:rStyle w:val="Hyperlink"/>
                <w:noProof/>
              </w:rPr>
              <w:t>3.11</w:t>
            </w:r>
            <w:r w:rsidR="00C95E61">
              <w:rPr>
                <w:rFonts w:asciiTheme="minorHAnsi" w:hAnsiTheme="minorHAnsi"/>
                <w:noProof/>
                <w:kern w:val="2"/>
                <w:szCs w:val="24"/>
                <w14:ligatures w14:val="standardContextual"/>
              </w:rPr>
              <w:tab/>
            </w:r>
            <w:r w:rsidR="00C95E61" w:rsidRPr="002A1CC8">
              <w:rPr>
                <w:rStyle w:val="Hyperlink"/>
                <w:noProof/>
              </w:rPr>
              <w:t>PolygonBarrier</w:t>
            </w:r>
            <w:r w:rsidR="00C95E61">
              <w:rPr>
                <w:noProof/>
                <w:webHidden/>
              </w:rPr>
              <w:tab/>
            </w:r>
            <w:r w:rsidR="00C95E61">
              <w:rPr>
                <w:noProof/>
                <w:webHidden/>
              </w:rPr>
              <w:fldChar w:fldCharType="begin"/>
            </w:r>
            <w:r w:rsidR="00C95E61">
              <w:rPr>
                <w:noProof/>
                <w:webHidden/>
              </w:rPr>
              <w:instrText xml:space="preserve"> PAGEREF _Toc169364360 \h </w:instrText>
            </w:r>
            <w:r w:rsidR="00C95E61">
              <w:rPr>
                <w:noProof/>
                <w:webHidden/>
              </w:rPr>
            </w:r>
            <w:r w:rsidR="00C95E61">
              <w:rPr>
                <w:noProof/>
                <w:webHidden/>
              </w:rPr>
              <w:fldChar w:fldCharType="separate"/>
            </w:r>
            <w:r w:rsidR="00C95E61">
              <w:rPr>
                <w:noProof/>
                <w:webHidden/>
              </w:rPr>
              <w:t>34</w:t>
            </w:r>
            <w:r w:rsidR="00C95E61">
              <w:rPr>
                <w:noProof/>
                <w:webHidden/>
              </w:rPr>
              <w:fldChar w:fldCharType="end"/>
            </w:r>
          </w:hyperlink>
        </w:p>
        <w:p w14:paraId="2D83CE26" w14:textId="795A93DE" w:rsidR="00C95E61" w:rsidRDefault="00000000">
          <w:pPr>
            <w:pStyle w:val="TOC2"/>
            <w:tabs>
              <w:tab w:val="left" w:pos="960"/>
              <w:tab w:val="right" w:leader="dot" w:pos="10790"/>
            </w:tabs>
            <w:rPr>
              <w:rFonts w:asciiTheme="minorHAnsi" w:hAnsiTheme="minorHAnsi"/>
              <w:noProof/>
              <w:kern w:val="2"/>
              <w:szCs w:val="24"/>
              <w14:ligatures w14:val="standardContextual"/>
            </w:rPr>
          </w:pPr>
          <w:hyperlink w:anchor="_Toc169364361" w:history="1">
            <w:r w:rsidR="00C95E61" w:rsidRPr="002A1CC8">
              <w:rPr>
                <w:rStyle w:val="Hyperlink"/>
                <w:noProof/>
              </w:rPr>
              <w:t>3.12</w:t>
            </w:r>
            <w:r w:rsidR="00C95E61">
              <w:rPr>
                <w:rFonts w:asciiTheme="minorHAnsi" w:hAnsiTheme="minorHAnsi"/>
                <w:noProof/>
                <w:kern w:val="2"/>
                <w:szCs w:val="24"/>
                <w14:ligatures w14:val="standardContextual"/>
              </w:rPr>
              <w:tab/>
            </w:r>
            <w:r w:rsidR="00C95E61" w:rsidRPr="002A1CC8">
              <w:rPr>
                <w:rStyle w:val="Hyperlink"/>
                <w:noProof/>
              </w:rPr>
              <w:t>Route</w:t>
            </w:r>
            <w:r w:rsidR="00C95E61">
              <w:rPr>
                <w:noProof/>
                <w:webHidden/>
              </w:rPr>
              <w:tab/>
            </w:r>
            <w:r w:rsidR="00C95E61">
              <w:rPr>
                <w:noProof/>
                <w:webHidden/>
              </w:rPr>
              <w:fldChar w:fldCharType="begin"/>
            </w:r>
            <w:r w:rsidR="00C95E61">
              <w:rPr>
                <w:noProof/>
                <w:webHidden/>
              </w:rPr>
              <w:instrText xml:space="preserve"> PAGEREF _Toc169364361 \h </w:instrText>
            </w:r>
            <w:r w:rsidR="00C95E61">
              <w:rPr>
                <w:noProof/>
                <w:webHidden/>
              </w:rPr>
            </w:r>
            <w:r w:rsidR="00C95E61">
              <w:rPr>
                <w:noProof/>
                <w:webHidden/>
              </w:rPr>
              <w:fldChar w:fldCharType="separate"/>
            </w:r>
            <w:r w:rsidR="00C95E61">
              <w:rPr>
                <w:noProof/>
                <w:webHidden/>
              </w:rPr>
              <w:t>35</w:t>
            </w:r>
            <w:r w:rsidR="00C95E61">
              <w:rPr>
                <w:noProof/>
                <w:webHidden/>
              </w:rPr>
              <w:fldChar w:fldCharType="end"/>
            </w:r>
          </w:hyperlink>
        </w:p>
        <w:p w14:paraId="348861DF" w14:textId="7CC04CF6" w:rsidR="00C95E61" w:rsidRDefault="00000000">
          <w:pPr>
            <w:pStyle w:val="TOC2"/>
            <w:tabs>
              <w:tab w:val="left" w:pos="960"/>
              <w:tab w:val="right" w:leader="dot" w:pos="10790"/>
            </w:tabs>
            <w:rPr>
              <w:rFonts w:asciiTheme="minorHAnsi" w:hAnsiTheme="minorHAnsi"/>
              <w:noProof/>
              <w:kern w:val="2"/>
              <w:szCs w:val="24"/>
              <w14:ligatures w14:val="standardContextual"/>
            </w:rPr>
          </w:pPr>
          <w:hyperlink w:anchor="_Toc169364362" w:history="1">
            <w:r w:rsidR="00C95E61" w:rsidRPr="002A1CC8">
              <w:rPr>
                <w:rStyle w:val="Hyperlink"/>
                <w:noProof/>
              </w:rPr>
              <w:t>3.13</w:t>
            </w:r>
            <w:r w:rsidR="00C95E61">
              <w:rPr>
                <w:rFonts w:asciiTheme="minorHAnsi" w:hAnsiTheme="minorHAnsi"/>
                <w:noProof/>
                <w:kern w:val="2"/>
                <w:szCs w:val="24"/>
                <w14:ligatures w14:val="standardContextual"/>
              </w:rPr>
              <w:tab/>
            </w:r>
            <w:r w:rsidR="00C95E61" w:rsidRPr="002A1CC8">
              <w:rPr>
                <w:rStyle w:val="Hyperlink"/>
                <w:noProof/>
              </w:rPr>
              <w:t>RouteSeedPoint</w:t>
            </w:r>
            <w:r w:rsidR="00C95E61">
              <w:rPr>
                <w:noProof/>
                <w:webHidden/>
              </w:rPr>
              <w:tab/>
            </w:r>
            <w:r w:rsidR="00C95E61">
              <w:rPr>
                <w:noProof/>
                <w:webHidden/>
              </w:rPr>
              <w:fldChar w:fldCharType="begin"/>
            </w:r>
            <w:r w:rsidR="00C95E61">
              <w:rPr>
                <w:noProof/>
                <w:webHidden/>
              </w:rPr>
              <w:instrText xml:space="preserve"> PAGEREF _Toc169364362 \h </w:instrText>
            </w:r>
            <w:r w:rsidR="00C95E61">
              <w:rPr>
                <w:noProof/>
                <w:webHidden/>
              </w:rPr>
            </w:r>
            <w:r w:rsidR="00C95E61">
              <w:rPr>
                <w:noProof/>
                <w:webHidden/>
              </w:rPr>
              <w:fldChar w:fldCharType="separate"/>
            </w:r>
            <w:r w:rsidR="00C95E61">
              <w:rPr>
                <w:noProof/>
                <w:webHidden/>
              </w:rPr>
              <w:t>41</w:t>
            </w:r>
            <w:r w:rsidR="00C95E61">
              <w:rPr>
                <w:noProof/>
                <w:webHidden/>
              </w:rPr>
              <w:fldChar w:fldCharType="end"/>
            </w:r>
          </w:hyperlink>
        </w:p>
        <w:p w14:paraId="6F1F6839" w14:textId="46F85DB9" w:rsidR="00C95E61" w:rsidRDefault="00000000">
          <w:pPr>
            <w:pStyle w:val="TOC2"/>
            <w:tabs>
              <w:tab w:val="left" w:pos="960"/>
              <w:tab w:val="right" w:leader="dot" w:pos="10790"/>
            </w:tabs>
            <w:rPr>
              <w:rFonts w:asciiTheme="minorHAnsi" w:hAnsiTheme="minorHAnsi"/>
              <w:noProof/>
              <w:kern w:val="2"/>
              <w:szCs w:val="24"/>
              <w14:ligatures w14:val="standardContextual"/>
            </w:rPr>
          </w:pPr>
          <w:hyperlink w:anchor="_Toc169364363" w:history="1">
            <w:r w:rsidR="00C95E61" w:rsidRPr="002A1CC8">
              <w:rPr>
                <w:rStyle w:val="Hyperlink"/>
                <w:noProof/>
              </w:rPr>
              <w:t>3.14</w:t>
            </w:r>
            <w:r w:rsidR="00C95E61">
              <w:rPr>
                <w:rFonts w:asciiTheme="minorHAnsi" w:hAnsiTheme="minorHAnsi"/>
                <w:noProof/>
                <w:kern w:val="2"/>
                <w:szCs w:val="24"/>
                <w14:ligatures w14:val="standardContextual"/>
              </w:rPr>
              <w:tab/>
            </w:r>
            <w:r w:rsidR="00C95E61" w:rsidRPr="002A1CC8">
              <w:rPr>
                <w:rStyle w:val="Hyperlink"/>
                <w:noProof/>
              </w:rPr>
              <w:t>SpecialtyName</w:t>
            </w:r>
            <w:r w:rsidR="00C95E61">
              <w:rPr>
                <w:noProof/>
                <w:webHidden/>
              </w:rPr>
              <w:tab/>
            </w:r>
            <w:r w:rsidR="00C95E61">
              <w:rPr>
                <w:noProof/>
                <w:webHidden/>
              </w:rPr>
              <w:fldChar w:fldCharType="begin"/>
            </w:r>
            <w:r w:rsidR="00C95E61">
              <w:rPr>
                <w:noProof/>
                <w:webHidden/>
              </w:rPr>
              <w:instrText xml:space="preserve"> PAGEREF _Toc169364363 \h </w:instrText>
            </w:r>
            <w:r w:rsidR="00C95E61">
              <w:rPr>
                <w:noProof/>
                <w:webHidden/>
              </w:rPr>
            </w:r>
            <w:r w:rsidR="00C95E61">
              <w:rPr>
                <w:noProof/>
                <w:webHidden/>
              </w:rPr>
              <w:fldChar w:fldCharType="separate"/>
            </w:r>
            <w:r w:rsidR="00C95E61">
              <w:rPr>
                <w:noProof/>
                <w:webHidden/>
              </w:rPr>
              <w:t>42</w:t>
            </w:r>
            <w:r w:rsidR="00C95E61">
              <w:rPr>
                <w:noProof/>
                <w:webHidden/>
              </w:rPr>
              <w:fldChar w:fldCharType="end"/>
            </w:r>
          </w:hyperlink>
        </w:p>
        <w:p w14:paraId="22EE4619" w14:textId="52F58B63" w:rsidR="00C95E61" w:rsidRDefault="00000000">
          <w:pPr>
            <w:pStyle w:val="TOC2"/>
            <w:tabs>
              <w:tab w:val="left" w:pos="960"/>
              <w:tab w:val="right" w:leader="dot" w:pos="10790"/>
            </w:tabs>
            <w:rPr>
              <w:rFonts w:asciiTheme="minorHAnsi" w:hAnsiTheme="minorHAnsi"/>
              <w:noProof/>
              <w:kern w:val="2"/>
              <w:szCs w:val="24"/>
              <w14:ligatures w14:val="standardContextual"/>
            </w:rPr>
          </w:pPr>
          <w:hyperlink w:anchor="_Toc169364364" w:history="1">
            <w:r w:rsidR="00C95E61" w:rsidRPr="002A1CC8">
              <w:rPr>
                <w:rStyle w:val="Hyperlink"/>
                <w:noProof/>
              </w:rPr>
              <w:t>3.15</w:t>
            </w:r>
            <w:r w:rsidR="00C95E61">
              <w:rPr>
                <w:rFonts w:asciiTheme="minorHAnsi" w:hAnsiTheme="minorHAnsi"/>
                <w:noProof/>
                <w:kern w:val="2"/>
                <w:szCs w:val="24"/>
                <w14:ligatures w14:val="standardContextual"/>
              </w:rPr>
              <w:tab/>
            </w:r>
            <w:r w:rsidR="00C95E61" w:rsidRPr="002A1CC8">
              <w:rPr>
                <w:rStyle w:val="Hyperlink"/>
                <w:noProof/>
              </w:rPr>
              <w:t>Zone</w:t>
            </w:r>
            <w:r w:rsidR="00C95E61">
              <w:rPr>
                <w:noProof/>
                <w:webHidden/>
              </w:rPr>
              <w:tab/>
            </w:r>
            <w:r w:rsidR="00C95E61">
              <w:rPr>
                <w:noProof/>
                <w:webHidden/>
              </w:rPr>
              <w:fldChar w:fldCharType="begin"/>
            </w:r>
            <w:r w:rsidR="00C95E61">
              <w:rPr>
                <w:noProof/>
                <w:webHidden/>
              </w:rPr>
              <w:instrText xml:space="preserve"> PAGEREF _Toc169364364 \h </w:instrText>
            </w:r>
            <w:r w:rsidR="00C95E61">
              <w:rPr>
                <w:noProof/>
                <w:webHidden/>
              </w:rPr>
            </w:r>
            <w:r w:rsidR="00C95E61">
              <w:rPr>
                <w:noProof/>
                <w:webHidden/>
              </w:rPr>
              <w:fldChar w:fldCharType="separate"/>
            </w:r>
            <w:r w:rsidR="00C95E61">
              <w:rPr>
                <w:noProof/>
                <w:webHidden/>
              </w:rPr>
              <w:t>42</w:t>
            </w:r>
            <w:r w:rsidR="00C95E61">
              <w:rPr>
                <w:noProof/>
                <w:webHidden/>
              </w:rPr>
              <w:fldChar w:fldCharType="end"/>
            </w:r>
          </w:hyperlink>
        </w:p>
        <w:p w14:paraId="2A03FC6F" w14:textId="7129C8F0" w:rsidR="00C95E61" w:rsidRDefault="00000000">
          <w:pPr>
            <w:pStyle w:val="TOC2"/>
            <w:tabs>
              <w:tab w:val="left" w:pos="960"/>
              <w:tab w:val="right" w:leader="dot" w:pos="10790"/>
            </w:tabs>
            <w:rPr>
              <w:rFonts w:asciiTheme="minorHAnsi" w:hAnsiTheme="minorHAnsi"/>
              <w:noProof/>
              <w:kern w:val="2"/>
              <w:szCs w:val="24"/>
              <w14:ligatures w14:val="standardContextual"/>
            </w:rPr>
          </w:pPr>
          <w:hyperlink w:anchor="_Toc169364365" w:history="1">
            <w:r w:rsidR="00C95E61" w:rsidRPr="002A1CC8">
              <w:rPr>
                <w:rStyle w:val="Hyperlink"/>
                <w:noProof/>
              </w:rPr>
              <w:t>3.16</w:t>
            </w:r>
            <w:r w:rsidR="00C95E61">
              <w:rPr>
                <w:rFonts w:asciiTheme="minorHAnsi" w:hAnsiTheme="minorHAnsi"/>
                <w:noProof/>
                <w:kern w:val="2"/>
                <w:szCs w:val="24"/>
                <w14:ligatures w14:val="standardContextual"/>
              </w:rPr>
              <w:tab/>
            </w:r>
            <w:r w:rsidR="00C95E61" w:rsidRPr="002A1CC8">
              <w:rPr>
                <w:rStyle w:val="Hyperlink"/>
                <w:noProof/>
              </w:rPr>
              <w:t>Break</w:t>
            </w:r>
            <w:r w:rsidR="00C95E61">
              <w:rPr>
                <w:noProof/>
                <w:webHidden/>
              </w:rPr>
              <w:tab/>
            </w:r>
            <w:r w:rsidR="00C95E61">
              <w:rPr>
                <w:noProof/>
                <w:webHidden/>
              </w:rPr>
              <w:fldChar w:fldCharType="begin"/>
            </w:r>
            <w:r w:rsidR="00C95E61">
              <w:rPr>
                <w:noProof/>
                <w:webHidden/>
              </w:rPr>
              <w:instrText xml:space="preserve"> PAGEREF _Toc169364365 \h </w:instrText>
            </w:r>
            <w:r w:rsidR="00C95E61">
              <w:rPr>
                <w:noProof/>
                <w:webHidden/>
              </w:rPr>
            </w:r>
            <w:r w:rsidR="00C95E61">
              <w:rPr>
                <w:noProof/>
                <w:webHidden/>
              </w:rPr>
              <w:fldChar w:fldCharType="separate"/>
            </w:r>
            <w:r w:rsidR="00C95E61">
              <w:rPr>
                <w:noProof/>
                <w:webHidden/>
              </w:rPr>
              <w:t>43</w:t>
            </w:r>
            <w:r w:rsidR="00C95E61">
              <w:rPr>
                <w:noProof/>
                <w:webHidden/>
              </w:rPr>
              <w:fldChar w:fldCharType="end"/>
            </w:r>
          </w:hyperlink>
        </w:p>
        <w:p w14:paraId="75F7EF82" w14:textId="041010FA" w:rsidR="00C95E61" w:rsidRDefault="00000000">
          <w:pPr>
            <w:pStyle w:val="TOC1"/>
            <w:rPr>
              <w:rFonts w:asciiTheme="minorHAnsi" w:hAnsiTheme="minorHAnsi" w:cstheme="minorBidi"/>
              <w:b w:val="0"/>
              <w:kern w:val="2"/>
              <w:sz w:val="24"/>
              <w:szCs w:val="24"/>
              <w14:ligatures w14:val="standardContextual"/>
            </w:rPr>
          </w:pPr>
          <w:hyperlink w:anchor="_Toc169364366" w:history="1">
            <w:r w:rsidR="00C95E61" w:rsidRPr="002A1CC8">
              <w:rPr>
                <w:rStyle w:val="Hyperlink"/>
              </w:rPr>
              <w:t>4.0</w:t>
            </w:r>
            <w:r w:rsidR="00C95E61">
              <w:rPr>
                <w:rFonts w:asciiTheme="minorHAnsi" w:hAnsiTheme="minorHAnsi" w:cstheme="minorBidi"/>
                <w:b w:val="0"/>
                <w:kern w:val="2"/>
                <w:sz w:val="24"/>
                <w:szCs w:val="24"/>
                <w14:ligatures w14:val="standardContextual"/>
              </w:rPr>
              <w:tab/>
            </w:r>
            <w:r w:rsidR="00C95E61" w:rsidRPr="002A1CC8">
              <w:rPr>
                <w:rStyle w:val="Hyperlink"/>
              </w:rPr>
              <w:t>ERM Registry</w:t>
            </w:r>
            <w:r w:rsidR="00C95E61">
              <w:rPr>
                <w:webHidden/>
              </w:rPr>
              <w:tab/>
            </w:r>
            <w:r w:rsidR="00C95E61">
              <w:rPr>
                <w:webHidden/>
              </w:rPr>
              <w:fldChar w:fldCharType="begin"/>
            </w:r>
            <w:r w:rsidR="00C95E61">
              <w:rPr>
                <w:webHidden/>
              </w:rPr>
              <w:instrText xml:space="preserve"> PAGEREF _Toc169364366 \h </w:instrText>
            </w:r>
            <w:r w:rsidR="00C95E61">
              <w:rPr>
                <w:webHidden/>
              </w:rPr>
            </w:r>
            <w:r w:rsidR="00C95E61">
              <w:rPr>
                <w:webHidden/>
              </w:rPr>
              <w:fldChar w:fldCharType="separate"/>
            </w:r>
            <w:r w:rsidR="00C95E61">
              <w:rPr>
                <w:webHidden/>
              </w:rPr>
              <w:t>45</w:t>
            </w:r>
            <w:r w:rsidR="00C95E61">
              <w:rPr>
                <w:webHidden/>
              </w:rPr>
              <w:fldChar w:fldCharType="end"/>
            </w:r>
          </w:hyperlink>
        </w:p>
        <w:p w14:paraId="43AC4F7A" w14:textId="3FE5CDFD" w:rsidR="00C95E61" w:rsidRDefault="00000000">
          <w:pPr>
            <w:pStyle w:val="TOC2"/>
            <w:tabs>
              <w:tab w:val="left" w:pos="960"/>
              <w:tab w:val="right" w:leader="dot" w:pos="10790"/>
            </w:tabs>
            <w:rPr>
              <w:rFonts w:asciiTheme="minorHAnsi" w:hAnsiTheme="minorHAnsi"/>
              <w:noProof/>
              <w:kern w:val="2"/>
              <w:szCs w:val="24"/>
              <w14:ligatures w14:val="standardContextual"/>
            </w:rPr>
          </w:pPr>
          <w:hyperlink w:anchor="_Toc169364367" w:history="1">
            <w:r w:rsidR="00C95E61" w:rsidRPr="002A1CC8">
              <w:rPr>
                <w:rStyle w:val="Hyperlink"/>
                <w:noProof/>
              </w:rPr>
              <w:t>4.1</w:t>
            </w:r>
            <w:r w:rsidR="00C95E61">
              <w:rPr>
                <w:rFonts w:asciiTheme="minorHAnsi" w:hAnsiTheme="minorHAnsi"/>
                <w:noProof/>
                <w:kern w:val="2"/>
                <w:szCs w:val="24"/>
                <w14:ligatures w14:val="standardContextual"/>
              </w:rPr>
              <w:tab/>
            </w:r>
            <w:r w:rsidR="00C95E61" w:rsidRPr="002A1CC8">
              <w:rPr>
                <w:rStyle w:val="Hyperlink"/>
                <w:noProof/>
              </w:rPr>
              <w:t>Registry</w:t>
            </w:r>
            <w:r w:rsidR="00C95E61">
              <w:rPr>
                <w:noProof/>
                <w:webHidden/>
              </w:rPr>
              <w:tab/>
            </w:r>
            <w:r w:rsidR="00C95E61">
              <w:rPr>
                <w:noProof/>
                <w:webHidden/>
              </w:rPr>
              <w:fldChar w:fldCharType="begin"/>
            </w:r>
            <w:r w:rsidR="00C95E61">
              <w:rPr>
                <w:noProof/>
                <w:webHidden/>
              </w:rPr>
              <w:instrText xml:space="preserve"> PAGEREF _Toc169364367 \h </w:instrText>
            </w:r>
            <w:r w:rsidR="00C95E61">
              <w:rPr>
                <w:noProof/>
                <w:webHidden/>
              </w:rPr>
            </w:r>
            <w:r w:rsidR="00C95E61">
              <w:rPr>
                <w:noProof/>
                <w:webHidden/>
              </w:rPr>
              <w:fldChar w:fldCharType="separate"/>
            </w:r>
            <w:r w:rsidR="00C95E61">
              <w:rPr>
                <w:noProof/>
                <w:webHidden/>
              </w:rPr>
              <w:t>45</w:t>
            </w:r>
            <w:r w:rsidR="00C95E61">
              <w:rPr>
                <w:noProof/>
                <w:webHidden/>
              </w:rPr>
              <w:fldChar w:fldCharType="end"/>
            </w:r>
          </w:hyperlink>
        </w:p>
        <w:p w14:paraId="4471E1E6" w14:textId="2C595118" w:rsidR="00C95E61" w:rsidRDefault="00000000">
          <w:pPr>
            <w:pStyle w:val="TOC1"/>
            <w:rPr>
              <w:rFonts w:asciiTheme="minorHAnsi" w:hAnsiTheme="minorHAnsi" w:cstheme="minorBidi"/>
              <w:b w:val="0"/>
              <w:kern w:val="2"/>
              <w:sz w:val="24"/>
              <w:szCs w:val="24"/>
              <w14:ligatures w14:val="standardContextual"/>
            </w:rPr>
          </w:pPr>
          <w:hyperlink w:anchor="_Toc169364368" w:history="1">
            <w:r w:rsidR="00C95E61" w:rsidRPr="002A1CC8">
              <w:rPr>
                <w:rStyle w:val="Hyperlink"/>
              </w:rPr>
              <w:t>5.0</w:t>
            </w:r>
            <w:r w:rsidR="00C95E61">
              <w:rPr>
                <w:rFonts w:asciiTheme="minorHAnsi" w:hAnsiTheme="minorHAnsi" w:cstheme="minorBidi"/>
                <w:b w:val="0"/>
                <w:kern w:val="2"/>
                <w:sz w:val="24"/>
                <w:szCs w:val="24"/>
                <w14:ligatures w14:val="standardContextual"/>
              </w:rPr>
              <w:tab/>
            </w:r>
            <w:r w:rsidR="00C95E61" w:rsidRPr="002A1CC8">
              <w:rPr>
                <w:rStyle w:val="Hyperlink"/>
              </w:rPr>
              <w:t>MDM Locations</w:t>
            </w:r>
            <w:r w:rsidR="00C95E61">
              <w:rPr>
                <w:webHidden/>
              </w:rPr>
              <w:tab/>
            </w:r>
            <w:r w:rsidR="00C95E61">
              <w:rPr>
                <w:webHidden/>
              </w:rPr>
              <w:fldChar w:fldCharType="begin"/>
            </w:r>
            <w:r w:rsidR="00C95E61">
              <w:rPr>
                <w:webHidden/>
              </w:rPr>
              <w:instrText xml:space="preserve"> PAGEREF _Toc169364368 \h </w:instrText>
            </w:r>
            <w:r w:rsidR="00C95E61">
              <w:rPr>
                <w:webHidden/>
              </w:rPr>
            </w:r>
            <w:r w:rsidR="00C95E61">
              <w:rPr>
                <w:webHidden/>
              </w:rPr>
              <w:fldChar w:fldCharType="separate"/>
            </w:r>
            <w:r w:rsidR="00C95E61">
              <w:rPr>
                <w:webHidden/>
              </w:rPr>
              <w:t>46</w:t>
            </w:r>
            <w:r w:rsidR="00C95E61">
              <w:rPr>
                <w:webHidden/>
              </w:rPr>
              <w:fldChar w:fldCharType="end"/>
            </w:r>
          </w:hyperlink>
        </w:p>
        <w:p w14:paraId="5FF40194" w14:textId="70A42181" w:rsidR="00C95E61" w:rsidRDefault="00000000">
          <w:pPr>
            <w:pStyle w:val="TOC2"/>
            <w:tabs>
              <w:tab w:val="left" w:pos="960"/>
              <w:tab w:val="right" w:leader="dot" w:pos="10790"/>
            </w:tabs>
            <w:rPr>
              <w:rFonts w:asciiTheme="minorHAnsi" w:hAnsiTheme="minorHAnsi"/>
              <w:noProof/>
              <w:kern w:val="2"/>
              <w:szCs w:val="24"/>
              <w14:ligatures w14:val="standardContextual"/>
            </w:rPr>
          </w:pPr>
          <w:hyperlink w:anchor="_Toc169364369" w:history="1">
            <w:r w:rsidR="00C95E61" w:rsidRPr="002A1CC8">
              <w:rPr>
                <w:rStyle w:val="Hyperlink"/>
                <w:noProof/>
              </w:rPr>
              <w:t>5.1</w:t>
            </w:r>
            <w:r w:rsidR="00C95E61">
              <w:rPr>
                <w:rFonts w:asciiTheme="minorHAnsi" w:hAnsiTheme="minorHAnsi"/>
                <w:noProof/>
                <w:kern w:val="2"/>
                <w:szCs w:val="24"/>
                <w14:ligatures w14:val="standardContextual"/>
              </w:rPr>
              <w:tab/>
            </w:r>
            <w:r w:rsidR="00C95E61" w:rsidRPr="002A1CC8">
              <w:rPr>
                <w:rStyle w:val="Hyperlink"/>
                <w:noProof/>
              </w:rPr>
              <w:t>MDM_Locations</w:t>
            </w:r>
            <w:r w:rsidR="00C95E61">
              <w:rPr>
                <w:noProof/>
                <w:webHidden/>
              </w:rPr>
              <w:tab/>
            </w:r>
            <w:r w:rsidR="00C95E61">
              <w:rPr>
                <w:noProof/>
                <w:webHidden/>
              </w:rPr>
              <w:fldChar w:fldCharType="begin"/>
            </w:r>
            <w:r w:rsidR="00C95E61">
              <w:rPr>
                <w:noProof/>
                <w:webHidden/>
              </w:rPr>
              <w:instrText xml:space="preserve"> PAGEREF _Toc169364369 \h </w:instrText>
            </w:r>
            <w:r w:rsidR="00C95E61">
              <w:rPr>
                <w:noProof/>
                <w:webHidden/>
              </w:rPr>
            </w:r>
            <w:r w:rsidR="00C95E61">
              <w:rPr>
                <w:noProof/>
                <w:webHidden/>
              </w:rPr>
              <w:fldChar w:fldCharType="separate"/>
            </w:r>
            <w:r w:rsidR="00C95E61">
              <w:rPr>
                <w:noProof/>
                <w:webHidden/>
              </w:rPr>
              <w:t>46</w:t>
            </w:r>
            <w:r w:rsidR="00C95E61">
              <w:rPr>
                <w:noProof/>
                <w:webHidden/>
              </w:rPr>
              <w:fldChar w:fldCharType="end"/>
            </w:r>
          </w:hyperlink>
        </w:p>
        <w:p w14:paraId="2EED807B" w14:textId="20F6677D" w:rsidR="00C95E61" w:rsidRDefault="00000000">
          <w:pPr>
            <w:pStyle w:val="TOC1"/>
            <w:rPr>
              <w:rFonts w:asciiTheme="minorHAnsi" w:hAnsiTheme="minorHAnsi" w:cstheme="minorBidi"/>
              <w:b w:val="0"/>
              <w:kern w:val="2"/>
              <w:sz w:val="24"/>
              <w:szCs w:val="24"/>
              <w14:ligatures w14:val="standardContextual"/>
            </w:rPr>
          </w:pPr>
          <w:hyperlink w:anchor="_Toc169364370" w:history="1">
            <w:r w:rsidR="00C95E61" w:rsidRPr="002A1CC8">
              <w:rPr>
                <w:rStyle w:val="Hyperlink"/>
              </w:rPr>
              <w:t>6.0</w:t>
            </w:r>
            <w:r w:rsidR="00C95E61">
              <w:rPr>
                <w:rFonts w:asciiTheme="minorHAnsi" w:hAnsiTheme="minorHAnsi" w:cstheme="minorBidi"/>
                <w:b w:val="0"/>
                <w:kern w:val="2"/>
                <w:sz w:val="24"/>
                <w:szCs w:val="24"/>
                <w14:ligatures w14:val="standardContextual"/>
              </w:rPr>
              <w:tab/>
            </w:r>
            <w:r w:rsidR="00C95E61" w:rsidRPr="002A1CC8">
              <w:rPr>
                <w:rStyle w:val="Hyperlink"/>
              </w:rPr>
              <w:t>GPS Template</w:t>
            </w:r>
            <w:r w:rsidR="00C95E61">
              <w:rPr>
                <w:webHidden/>
              </w:rPr>
              <w:tab/>
            </w:r>
            <w:r w:rsidR="00C95E61">
              <w:rPr>
                <w:webHidden/>
              </w:rPr>
              <w:fldChar w:fldCharType="begin"/>
            </w:r>
            <w:r w:rsidR="00C95E61">
              <w:rPr>
                <w:webHidden/>
              </w:rPr>
              <w:instrText xml:space="preserve"> PAGEREF _Toc169364370 \h </w:instrText>
            </w:r>
            <w:r w:rsidR="00C95E61">
              <w:rPr>
                <w:webHidden/>
              </w:rPr>
            </w:r>
            <w:r w:rsidR="00C95E61">
              <w:rPr>
                <w:webHidden/>
              </w:rPr>
              <w:fldChar w:fldCharType="separate"/>
            </w:r>
            <w:r w:rsidR="00C95E61">
              <w:rPr>
                <w:webHidden/>
              </w:rPr>
              <w:t>47</w:t>
            </w:r>
            <w:r w:rsidR="00C95E61">
              <w:rPr>
                <w:webHidden/>
              </w:rPr>
              <w:fldChar w:fldCharType="end"/>
            </w:r>
          </w:hyperlink>
        </w:p>
        <w:p w14:paraId="6866AFDE" w14:textId="30210D2D" w:rsidR="00C95E61" w:rsidRDefault="00000000">
          <w:pPr>
            <w:pStyle w:val="TOC2"/>
            <w:tabs>
              <w:tab w:val="left" w:pos="960"/>
              <w:tab w:val="right" w:leader="dot" w:pos="10790"/>
            </w:tabs>
            <w:rPr>
              <w:rFonts w:asciiTheme="minorHAnsi" w:hAnsiTheme="minorHAnsi"/>
              <w:noProof/>
              <w:kern w:val="2"/>
              <w:szCs w:val="24"/>
              <w14:ligatures w14:val="standardContextual"/>
            </w:rPr>
          </w:pPr>
          <w:hyperlink w:anchor="_Toc169364371" w:history="1">
            <w:r w:rsidR="00C95E61" w:rsidRPr="002A1CC8">
              <w:rPr>
                <w:rStyle w:val="Hyperlink"/>
                <w:noProof/>
              </w:rPr>
              <w:t>6.1</w:t>
            </w:r>
            <w:r w:rsidR="00C95E61">
              <w:rPr>
                <w:rFonts w:asciiTheme="minorHAnsi" w:hAnsiTheme="minorHAnsi"/>
                <w:noProof/>
                <w:kern w:val="2"/>
                <w:szCs w:val="24"/>
                <w14:ligatures w14:val="standardContextual"/>
              </w:rPr>
              <w:tab/>
            </w:r>
            <w:r w:rsidR="00C95E61" w:rsidRPr="002A1CC8">
              <w:rPr>
                <w:rStyle w:val="Hyperlink"/>
                <w:noProof/>
              </w:rPr>
              <w:t>GPS Vehicle Updates</w:t>
            </w:r>
            <w:r w:rsidR="00C95E61">
              <w:rPr>
                <w:noProof/>
                <w:webHidden/>
              </w:rPr>
              <w:tab/>
            </w:r>
            <w:r w:rsidR="00C95E61">
              <w:rPr>
                <w:noProof/>
                <w:webHidden/>
              </w:rPr>
              <w:fldChar w:fldCharType="begin"/>
            </w:r>
            <w:r w:rsidR="00C95E61">
              <w:rPr>
                <w:noProof/>
                <w:webHidden/>
              </w:rPr>
              <w:instrText xml:space="preserve"> PAGEREF _Toc169364371 \h </w:instrText>
            </w:r>
            <w:r w:rsidR="00C95E61">
              <w:rPr>
                <w:noProof/>
                <w:webHidden/>
              </w:rPr>
            </w:r>
            <w:r w:rsidR="00C95E61">
              <w:rPr>
                <w:noProof/>
                <w:webHidden/>
              </w:rPr>
              <w:fldChar w:fldCharType="separate"/>
            </w:r>
            <w:r w:rsidR="00C95E61">
              <w:rPr>
                <w:noProof/>
                <w:webHidden/>
              </w:rPr>
              <w:t>47</w:t>
            </w:r>
            <w:r w:rsidR="00C95E61">
              <w:rPr>
                <w:noProof/>
                <w:webHidden/>
              </w:rPr>
              <w:fldChar w:fldCharType="end"/>
            </w:r>
          </w:hyperlink>
        </w:p>
        <w:p w14:paraId="4675D8E6" w14:textId="60713CE3" w:rsidR="00C95E61" w:rsidRDefault="00000000">
          <w:pPr>
            <w:pStyle w:val="TOC1"/>
            <w:rPr>
              <w:rFonts w:asciiTheme="minorHAnsi" w:hAnsiTheme="minorHAnsi" w:cstheme="minorBidi"/>
              <w:b w:val="0"/>
              <w:kern w:val="2"/>
              <w:sz w:val="24"/>
              <w:szCs w:val="24"/>
              <w14:ligatures w14:val="standardContextual"/>
            </w:rPr>
          </w:pPr>
          <w:hyperlink w:anchor="_Toc169364372" w:history="1">
            <w:r w:rsidR="00C95E61" w:rsidRPr="002A1CC8">
              <w:rPr>
                <w:rStyle w:val="Hyperlink"/>
              </w:rPr>
              <w:t>7.0</w:t>
            </w:r>
            <w:r w:rsidR="00C95E61">
              <w:rPr>
                <w:rFonts w:asciiTheme="minorHAnsi" w:hAnsiTheme="minorHAnsi" w:cstheme="minorBidi"/>
                <w:b w:val="0"/>
                <w:kern w:val="2"/>
                <w:sz w:val="24"/>
                <w:szCs w:val="24"/>
                <w14:ligatures w14:val="standardContextual"/>
              </w:rPr>
              <w:tab/>
            </w:r>
            <w:r w:rsidR="00C95E61" w:rsidRPr="002A1CC8">
              <w:rPr>
                <w:rStyle w:val="Hyperlink"/>
              </w:rPr>
              <w:t>Route Planner Managed Fields</w:t>
            </w:r>
            <w:r w:rsidR="00C95E61">
              <w:rPr>
                <w:webHidden/>
              </w:rPr>
              <w:tab/>
            </w:r>
            <w:r w:rsidR="00C95E61">
              <w:rPr>
                <w:webHidden/>
              </w:rPr>
              <w:fldChar w:fldCharType="begin"/>
            </w:r>
            <w:r w:rsidR="00C95E61">
              <w:rPr>
                <w:webHidden/>
              </w:rPr>
              <w:instrText xml:space="preserve"> PAGEREF _Toc169364372 \h </w:instrText>
            </w:r>
            <w:r w:rsidR="00C95E61">
              <w:rPr>
                <w:webHidden/>
              </w:rPr>
            </w:r>
            <w:r w:rsidR="00C95E61">
              <w:rPr>
                <w:webHidden/>
              </w:rPr>
              <w:fldChar w:fldCharType="separate"/>
            </w:r>
            <w:r w:rsidR="00C95E61">
              <w:rPr>
                <w:webHidden/>
              </w:rPr>
              <w:t>48</w:t>
            </w:r>
            <w:r w:rsidR="00C95E61">
              <w:rPr>
                <w:webHidden/>
              </w:rPr>
              <w:fldChar w:fldCharType="end"/>
            </w:r>
          </w:hyperlink>
        </w:p>
        <w:p w14:paraId="320ED60F" w14:textId="3D91DB4F" w:rsidR="00C95E61" w:rsidRDefault="00000000">
          <w:pPr>
            <w:pStyle w:val="TOC2"/>
            <w:tabs>
              <w:tab w:val="left" w:pos="960"/>
              <w:tab w:val="right" w:leader="dot" w:pos="10790"/>
            </w:tabs>
            <w:rPr>
              <w:rFonts w:asciiTheme="minorHAnsi" w:hAnsiTheme="minorHAnsi"/>
              <w:noProof/>
              <w:kern w:val="2"/>
              <w:szCs w:val="24"/>
              <w14:ligatures w14:val="standardContextual"/>
            </w:rPr>
          </w:pPr>
          <w:hyperlink w:anchor="_Toc169364373" w:history="1">
            <w:r w:rsidR="00C95E61" w:rsidRPr="002A1CC8">
              <w:rPr>
                <w:rStyle w:val="Hyperlink"/>
                <w:noProof/>
              </w:rPr>
              <w:t>7.1</w:t>
            </w:r>
            <w:r w:rsidR="00C95E61">
              <w:rPr>
                <w:rFonts w:asciiTheme="minorHAnsi" w:hAnsiTheme="minorHAnsi"/>
                <w:noProof/>
                <w:kern w:val="2"/>
                <w:szCs w:val="24"/>
                <w14:ligatures w14:val="standardContextual"/>
              </w:rPr>
              <w:tab/>
            </w:r>
            <w:r w:rsidR="00C95E61" w:rsidRPr="002A1CC8">
              <w:rPr>
                <w:rStyle w:val="Hyperlink"/>
                <w:noProof/>
              </w:rPr>
              <w:t>Orders Fields</w:t>
            </w:r>
            <w:r w:rsidR="00C95E61">
              <w:rPr>
                <w:noProof/>
                <w:webHidden/>
              </w:rPr>
              <w:tab/>
            </w:r>
            <w:r w:rsidR="00C95E61">
              <w:rPr>
                <w:noProof/>
                <w:webHidden/>
              </w:rPr>
              <w:fldChar w:fldCharType="begin"/>
            </w:r>
            <w:r w:rsidR="00C95E61">
              <w:rPr>
                <w:noProof/>
                <w:webHidden/>
              </w:rPr>
              <w:instrText xml:space="preserve"> PAGEREF _Toc169364373 \h </w:instrText>
            </w:r>
            <w:r w:rsidR="00C95E61">
              <w:rPr>
                <w:noProof/>
                <w:webHidden/>
              </w:rPr>
            </w:r>
            <w:r w:rsidR="00C95E61">
              <w:rPr>
                <w:noProof/>
                <w:webHidden/>
              </w:rPr>
              <w:fldChar w:fldCharType="separate"/>
            </w:r>
            <w:r w:rsidR="00C95E61">
              <w:rPr>
                <w:noProof/>
                <w:webHidden/>
              </w:rPr>
              <w:t>48</w:t>
            </w:r>
            <w:r w:rsidR="00C95E61">
              <w:rPr>
                <w:noProof/>
                <w:webHidden/>
              </w:rPr>
              <w:fldChar w:fldCharType="end"/>
            </w:r>
          </w:hyperlink>
        </w:p>
        <w:p w14:paraId="7E36C381" w14:textId="796C228C" w:rsidR="00C95E61" w:rsidRDefault="00000000">
          <w:pPr>
            <w:pStyle w:val="TOC2"/>
            <w:tabs>
              <w:tab w:val="left" w:pos="960"/>
              <w:tab w:val="right" w:leader="dot" w:pos="10790"/>
            </w:tabs>
            <w:rPr>
              <w:rFonts w:asciiTheme="minorHAnsi" w:hAnsiTheme="minorHAnsi"/>
              <w:noProof/>
              <w:kern w:val="2"/>
              <w:szCs w:val="24"/>
              <w14:ligatures w14:val="standardContextual"/>
            </w:rPr>
          </w:pPr>
          <w:hyperlink w:anchor="_Toc169364374" w:history="1">
            <w:r w:rsidR="00C95E61" w:rsidRPr="002A1CC8">
              <w:rPr>
                <w:rStyle w:val="Hyperlink"/>
                <w:noProof/>
              </w:rPr>
              <w:t>7.2</w:t>
            </w:r>
            <w:r w:rsidR="00C95E61">
              <w:rPr>
                <w:rFonts w:asciiTheme="minorHAnsi" w:hAnsiTheme="minorHAnsi"/>
                <w:noProof/>
                <w:kern w:val="2"/>
                <w:szCs w:val="24"/>
                <w14:ligatures w14:val="standardContextual"/>
              </w:rPr>
              <w:tab/>
            </w:r>
            <w:r w:rsidR="00C95E61" w:rsidRPr="002A1CC8">
              <w:rPr>
                <w:rStyle w:val="Hyperlink"/>
                <w:noProof/>
              </w:rPr>
              <w:t>Routes Fields</w:t>
            </w:r>
            <w:r w:rsidR="00C95E61">
              <w:rPr>
                <w:noProof/>
                <w:webHidden/>
              </w:rPr>
              <w:tab/>
            </w:r>
            <w:r w:rsidR="00C95E61">
              <w:rPr>
                <w:noProof/>
                <w:webHidden/>
              </w:rPr>
              <w:fldChar w:fldCharType="begin"/>
            </w:r>
            <w:r w:rsidR="00C95E61">
              <w:rPr>
                <w:noProof/>
                <w:webHidden/>
              </w:rPr>
              <w:instrText xml:space="preserve"> PAGEREF _Toc169364374 \h </w:instrText>
            </w:r>
            <w:r w:rsidR="00C95E61">
              <w:rPr>
                <w:noProof/>
                <w:webHidden/>
              </w:rPr>
            </w:r>
            <w:r w:rsidR="00C95E61">
              <w:rPr>
                <w:noProof/>
                <w:webHidden/>
              </w:rPr>
              <w:fldChar w:fldCharType="separate"/>
            </w:r>
            <w:r w:rsidR="00C95E61">
              <w:rPr>
                <w:noProof/>
                <w:webHidden/>
              </w:rPr>
              <w:t>48</w:t>
            </w:r>
            <w:r w:rsidR="00C95E61">
              <w:rPr>
                <w:noProof/>
                <w:webHidden/>
              </w:rPr>
              <w:fldChar w:fldCharType="end"/>
            </w:r>
          </w:hyperlink>
        </w:p>
        <w:p w14:paraId="18A058DE" w14:textId="15F725B3" w:rsidR="000A7808" w:rsidRDefault="000A7808">
          <w:r>
            <w:rPr>
              <w:b/>
              <w:bCs/>
              <w:noProof/>
            </w:rPr>
            <w:fldChar w:fldCharType="end"/>
          </w:r>
        </w:p>
      </w:sdtContent>
    </w:sdt>
    <w:p w14:paraId="3BFECB30" w14:textId="77777777" w:rsidR="000A7808" w:rsidRDefault="000A7808">
      <w:pPr>
        <w:spacing w:before="0" w:after="200"/>
        <w:rPr>
          <w:rFonts w:ascii="Arial" w:eastAsiaTheme="majorEastAsia" w:hAnsi="Arial" w:cs="Arial"/>
          <w:b/>
          <w:bCs/>
          <w:color w:val="007AC2"/>
          <w:sz w:val="32"/>
          <w:szCs w:val="32"/>
        </w:rPr>
      </w:pPr>
      <w:r>
        <w:br w:type="page"/>
      </w:r>
    </w:p>
    <w:p w14:paraId="5BF79614" w14:textId="2C7FC03E" w:rsidR="00703A29" w:rsidRDefault="00820348" w:rsidP="00EB3C35">
      <w:pPr>
        <w:pStyle w:val="EsriHeading1"/>
      </w:pPr>
      <w:bookmarkStart w:id="4" w:name="_Toc169364331"/>
      <w:r>
        <w:lastRenderedPageBreak/>
        <w:t>Overview</w:t>
      </w:r>
      <w:bookmarkEnd w:id="4"/>
    </w:p>
    <w:p w14:paraId="205D8F82" w14:textId="5ACE6F54" w:rsidR="008C0BEE" w:rsidRDefault="00624A2F" w:rsidP="008C0BEE">
      <w:r>
        <w:t>This document contains details on the data model for the feature services used by the Enterprise Route Management (ERM)</w:t>
      </w:r>
      <w:r w:rsidR="00A42C1F">
        <w:t xml:space="preserve"> API and corresponding Route Planner web application.</w:t>
      </w:r>
    </w:p>
    <w:p w14:paraId="49BDFED2" w14:textId="2B8D51BA" w:rsidR="00A42C1F" w:rsidRDefault="00F11739" w:rsidP="00A42C1F">
      <w:pPr>
        <w:pStyle w:val="EsriHeading2"/>
      </w:pPr>
      <w:bookmarkStart w:id="5" w:name="_Toc169364332"/>
      <w:r>
        <w:t>System Fields</w:t>
      </w:r>
      <w:bookmarkEnd w:id="5"/>
    </w:p>
    <w:p w14:paraId="67851B18" w14:textId="73B2169D" w:rsidR="00F11739" w:rsidRDefault="00F65C7C" w:rsidP="00F11739">
      <w:r>
        <w:t xml:space="preserve">The following </w:t>
      </w:r>
      <w:r w:rsidR="000F1DF6">
        <w:t xml:space="preserve">Esri </w:t>
      </w:r>
      <w:r w:rsidR="009C5D82">
        <w:t xml:space="preserve">system managed fields were excluded from the data model tables. </w:t>
      </w:r>
    </w:p>
    <w:p w14:paraId="7DFAE046" w14:textId="234B872A" w:rsidR="009C5D82" w:rsidRDefault="00843136" w:rsidP="009C5D82">
      <w:pPr>
        <w:pStyle w:val="ListParagraph"/>
        <w:numPr>
          <w:ilvl w:val="0"/>
          <w:numId w:val="20"/>
        </w:numPr>
      </w:pPr>
      <w:r>
        <w:t>OBJECTID</w:t>
      </w:r>
    </w:p>
    <w:p w14:paraId="22EDB125" w14:textId="4728C4B7" w:rsidR="009C5D82" w:rsidRDefault="009C5D82" w:rsidP="009C5D82">
      <w:pPr>
        <w:pStyle w:val="ListParagraph"/>
        <w:numPr>
          <w:ilvl w:val="0"/>
          <w:numId w:val="20"/>
        </w:numPr>
      </w:pPr>
      <w:r>
        <w:t>Shape</w:t>
      </w:r>
    </w:p>
    <w:p w14:paraId="39A95EE1" w14:textId="355128B9" w:rsidR="10A78148" w:rsidRDefault="10A78148" w:rsidP="7620D2D4">
      <w:pPr>
        <w:pStyle w:val="ListParagraph"/>
        <w:numPr>
          <w:ilvl w:val="0"/>
          <w:numId w:val="20"/>
        </w:numPr>
      </w:pPr>
      <w:proofErr w:type="spellStart"/>
      <w:r w:rsidRPr="7620D2D4">
        <w:rPr>
          <w:rFonts w:eastAsia="MS Mincho" w:cs="Arial"/>
          <w:szCs w:val="24"/>
        </w:rPr>
        <w:t>Shape_Length</w:t>
      </w:r>
      <w:proofErr w:type="spellEnd"/>
    </w:p>
    <w:p w14:paraId="3BAD1920" w14:textId="460097AD" w:rsidR="10A78148" w:rsidRDefault="10A78148" w:rsidP="7620D2D4">
      <w:pPr>
        <w:pStyle w:val="ListParagraph"/>
        <w:numPr>
          <w:ilvl w:val="0"/>
          <w:numId w:val="20"/>
        </w:numPr>
      </w:pPr>
      <w:proofErr w:type="spellStart"/>
      <w:r w:rsidRPr="7620D2D4">
        <w:rPr>
          <w:rFonts w:eastAsia="MS Mincho" w:cs="Arial"/>
          <w:szCs w:val="24"/>
        </w:rPr>
        <w:t>Shape_Area</w:t>
      </w:r>
      <w:proofErr w:type="spellEnd"/>
    </w:p>
    <w:p w14:paraId="020F68F1" w14:textId="5B111EC4" w:rsidR="009C5D82" w:rsidRDefault="0097096D" w:rsidP="009C5D82">
      <w:pPr>
        <w:pStyle w:val="ListParagraph"/>
        <w:numPr>
          <w:ilvl w:val="0"/>
          <w:numId w:val="20"/>
        </w:numPr>
      </w:pPr>
      <w:proofErr w:type="spellStart"/>
      <w:r>
        <w:t>created_user</w:t>
      </w:r>
      <w:proofErr w:type="spellEnd"/>
    </w:p>
    <w:p w14:paraId="6554A1D8" w14:textId="6423F9DE" w:rsidR="0097096D" w:rsidRDefault="0097096D" w:rsidP="009C5D82">
      <w:pPr>
        <w:pStyle w:val="ListParagraph"/>
        <w:numPr>
          <w:ilvl w:val="0"/>
          <w:numId w:val="20"/>
        </w:numPr>
      </w:pPr>
      <w:proofErr w:type="spellStart"/>
      <w:r>
        <w:t>created_date</w:t>
      </w:r>
      <w:proofErr w:type="spellEnd"/>
    </w:p>
    <w:p w14:paraId="5FABE7C7" w14:textId="48EF9C83" w:rsidR="009C5D82" w:rsidRDefault="0097096D" w:rsidP="009C5D82">
      <w:pPr>
        <w:pStyle w:val="ListParagraph"/>
        <w:numPr>
          <w:ilvl w:val="0"/>
          <w:numId w:val="20"/>
        </w:numPr>
      </w:pPr>
      <w:proofErr w:type="spellStart"/>
      <w:r>
        <w:t>last_edited_user</w:t>
      </w:r>
      <w:proofErr w:type="spellEnd"/>
    </w:p>
    <w:p w14:paraId="7985F32E" w14:textId="4E1DE084" w:rsidR="005C5B12" w:rsidRDefault="0097096D" w:rsidP="0060383C">
      <w:pPr>
        <w:pStyle w:val="ListParagraph"/>
        <w:numPr>
          <w:ilvl w:val="0"/>
          <w:numId w:val="20"/>
        </w:numPr>
      </w:pPr>
      <w:proofErr w:type="spellStart"/>
      <w:r>
        <w:t>last_edited_date</w:t>
      </w:r>
      <w:proofErr w:type="spellEnd"/>
    </w:p>
    <w:p w14:paraId="7E0AB816" w14:textId="2DC4255D" w:rsidR="005C5B12" w:rsidRPr="00F11739" w:rsidRDefault="005C5B12" w:rsidP="005C5B12">
      <w:pPr>
        <w:pStyle w:val="EsriHeading2"/>
      </w:pPr>
      <w:bookmarkStart w:id="6" w:name="_Toc169364333"/>
      <w:r>
        <w:t>ERM Managed Fields</w:t>
      </w:r>
      <w:bookmarkEnd w:id="6"/>
    </w:p>
    <w:p w14:paraId="245F0D3F" w14:textId="1F3CB7AB" w:rsidR="00A741C7" w:rsidRDefault="00500436" w:rsidP="005C5B12">
      <w:pPr>
        <w:pStyle w:val="EsriProposalBodyText"/>
        <w:spacing w:before="0" w:after="0"/>
      </w:pPr>
      <w:r>
        <w:t>Many tables below have an</w:t>
      </w:r>
      <w:r w:rsidR="00D4323F">
        <w:t xml:space="preserve"> “ERM” column to denote how the field is managed.</w:t>
      </w:r>
    </w:p>
    <w:p w14:paraId="7C004E1F" w14:textId="77777777" w:rsidR="00831C16" w:rsidRDefault="00D4323F" w:rsidP="00D4323F">
      <w:pPr>
        <w:pStyle w:val="EsriProposalBodyText"/>
        <w:numPr>
          <w:ilvl w:val="0"/>
          <w:numId w:val="21"/>
        </w:numPr>
        <w:spacing w:before="0" w:after="0"/>
      </w:pPr>
      <w:r>
        <w:t>Required</w:t>
      </w:r>
    </w:p>
    <w:p w14:paraId="775EEC57" w14:textId="5482F0E0" w:rsidR="00D4323F" w:rsidRDefault="00831C16" w:rsidP="00831C16">
      <w:pPr>
        <w:pStyle w:val="EsriProposalBodyText"/>
        <w:numPr>
          <w:ilvl w:val="1"/>
          <w:numId w:val="21"/>
        </w:numPr>
        <w:spacing w:before="0" w:after="0"/>
      </w:pPr>
      <w:r>
        <w:t>F</w:t>
      </w:r>
      <w:r w:rsidR="00E55FD5">
        <w:t>ield must have a valid value for functionality to work correctly.</w:t>
      </w:r>
    </w:p>
    <w:p w14:paraId="03024DF8" w14:textId="7714926F" w:rsidR="00D4323F" w:rsidRDefault="00D4323F" w:rsidP="00D4323F">
      <w:pPr>
        <w:pStyle w:val="EsriProposalBodyText"/>
        <w:numPr>
          <w:ilvl w:val="0"/>
          <w:numId w:val="21"/>
        </w:numPr>
        <w:spacing w:before="0" w:after="0"/>
      </w:pPr>
      <w:r>
        <w:t>Optional</w:t>
      </w:r>
    </w:p>
    <w:p w14:paraId="2665E040" w14:textId="56BF881D" w:rsidR="004D00CC" w:rsidRDefault="00440EA2" w:rsidP="00952154">
      <w:pPr>
        <w:pStyle w:val="EsriProposalBodyText"/>
        <w:numPr>
          <w:ilvl w:val="1"/>
          <w:numId w:val="21"/>
        </w:numPr>
        <w:spacing w:before="0" w:after="0"/>
      </w:pPr>
      <w:r>
        <w:t>Can c</w:t>
      </w:r>
      <w:r w:rsidR="00755174">
        <w:t>ontain VRP parameters that are optional to use.</w:t>
      </w:r>
    </w:p>
    <w:p w14:paraId="48BEB2AA" w14:textId="4E00ADFF" w:rsidR="00831C16" w:rsidRDefault="00755174" w:rsidP="00DB51A8">
      <w:pPr>
        <w:pStyle w:val="EsriProposalBodyText"/>
        <w:numPr>
          <w:ilvl w:val="1"/>
          <w:numId w:val="21"/>
        </w:numPr>
        <w:spacing w:before="0" w:after="0"/>
      </w:pPr>
      <w:r>
        <w:t>Can contain c</w:t>
      </w:r>
      <w:r w:rsidR="00831C16">
        <w:t>ontextual description field that does not need to be filled in</w:t>
      </w:r>
      <w:r>
        <w:t xml:space="preserve"> if not applicable for customer.</w:t>
      </w:r>
    </w:p>
    <w:p w14:paraId="7CEA2240" w14:textId="37A58078" w:rsidR="00D4323F" w:rsidRDefault="00D4323F" w:rsidP="00D4323F">
      <w:pPr>
        <w:pStyle w:val="EsriProposalBodyText"/>
        <w:numPr>
          <w:ilvl w:val="0"/>
          <w:numId w:val="21"/>
        </w:numPr>
        <w:spacing w:before="0" w:after="0"/>
      </w:pPr>
      <w:r>
        <w:t xml:space="preserve">Output </w:t>
      </w:r>
      <w:r w:rsidR="005F4E52">
        <w:t>–</w:t>
      </w:r>
      <w:r>
        <w:t xml:space="preserve"> </w:t>
      </w:r>
      <w:r w:rsidR="005F4E52">
        <w:t xml:space="preserve">ERM manages this </w:t>
      </w:r>
      <w:proofErr w:type="gramStart"/>
      <w:r w:rsidR="005F4E52">
        <w:t>field</w:t>
      </w:r>
      <w:proofErr w:type="gramEnd"/>
      <w:r w:rsidR="005F4E52">
        <w:t xml:space="preserve"> and users should not change. These values may come from VRP during solve or the ERM API or Route Planner logic may populate.</w:t>
      </w:r>
    </w:p>
    <w:p w14:paraId="633E3BF5" w14:textId="470032C3" w:rsidR="005F4E52" w:rsidRDefault="00A5641B" w:rsidP="005F4E52">
      <w:pPr>
        <w:pStyle w:val="EsriProposalBodyText"/>
        <w:numPr>
          <w:ilvl w:val="1"/>
          <w:numId w:val="21"/>
        </w:numPr>
        <w:spacing w:before="0" w:after="0"/>
      </w:pPr>
      <w:r>
        <w:t>All</w:t>
      </w:r>
      <w:r w:rsidR="0051669F">
        <w:t xml:space="preserve"> these fields should be set to editable=false by default in the web configuration.</w:t>
      </w:r>
    </w:p>
    <w:p w14:paraId="69B647F0" w14:textId="0A4B61F9" w:rsidR="00235919" w:rsidRDefault="00235919" w:rsidP="00235919">
      <w:pPr>
        <w:pStyle w:val="EsriHeading2"/>
      </w:pPr>
      <w:bookmarkStart w:id="7" w:name="_Toc169364334"/>
      <w:r>
        <w:t>VRP Fields</w:t>
      </w:r>
      <w:bookmarkEnd w:id="7"/>
    </w:p>
    <w:p w14:paraId="08FA327A" w14:textId="3F109EE1" w:rsidR="00235919" w:rsidRDefault="00B91284" w:rsidP="00235919">
      <w:proofErr w:type="gramStart"/>
      <w:r>
        <w:t>Many</w:t>
      </w:r>
      <w:proofErr w:type="gramEnd"/>
      <w:r>
        <w:t xml:space="preserve"> table</w:t>
      </w:r>
      <w:r w:rsidR="00C03977">
        <w:t>s</w:t>
      </w:r>
      <w:r>
        <w:t xml:space="preserve"> below have VRP fields that show which Vehicle Routing Problem fields that the ERM fields map to during a Solve.</w:t>
      </w:r>
    </w:p>
    <w:p w14:paraId="306E6F64" w14:textId="2BBFB60E" w:rsidR="00775458" w:rsidRDefault="00775458" w:rsidP="00775458">
      <w:pPr>
        <w:pStyle w:val="ListParagraph"/>
        <w:numPr>
          <w:ilvl w:val="0"/>
          <w:numId w:val="22"/>
        </w:numPr>
      </w:pPr>
      <w:r>
        <w:t>VRP Class</w:t>
      </w:r>
      <w:r w:rsidR="002D4837">
        <w:t xml:space="preserve"> </w:t>
      </w:r>
      <w:r w:rsidR="00890754">
        <w:t>–</w:t>
      </w:r>
      <w:r w:rsidR="002D4837">
        <w:t xml:space="preserve"> </w:t>
      </w:r>
      <w:r w:rsidR="00890754">
        <w:t xml:space="preserve">VRP Class that </w:t>
      </w:r>
      <w:r w:rsidR="00EE1995">
        <w:t>field relates to</w:t>
      </w:r>
    </w:p>
    <w:p w14:paraId="592F09A3" w14:textId="4286A417" w:rsidR="00775458" w:rsidRPr="00235919" w:rsidRDefault="00775458" w:rsidP="00775458">
      <w:pPr>
        <w:pStyle w:val="ListParagraph"/>
        <w:numPr>
          <w:ilvl w:val="0"/>
          <w:numId w:val="22"/>
        </w:numPr>
      </w:pPr>
      <w:r>
        <w:t xml:space="preserve">VRP Field – Name of the field </w:t>
      </w:r>
      <w:r w:rsidR="002D4837">
        <w:t>in VRP Class that the ERM field is mapped to.</w:t>
      </w:r>
    </w:p>
    <w:p w14:paraId="0010663C" w14:textId="77777777" w:rsidR="00831C16" w:rsidRDefault="00831C16">
      <w:pPr>
        <w:spacing w:before="0" w:after="200"/>
        <w:rPr>
          <w:rFonts w:ascii="Arial" w:eastAsiaTheme="majorEastAsia" w:hAnsi="Arial" w:cs="Arial"/>
          <w:b/>
          <w:bCs/>
          <w:color w:val="000000" w:themeColor="text1"/>
          <w:sz w:val="28"/>
          <w:szCs w:val="26"/>
        </w:rPr>
      </w:pPr>
      <w:r>
        <w:br w:type="page"/>
      </w:r>
    </w:p>
    <w:p w14:paraId="6B2C4248" w14:textId="666D0973" w:rsidR="00616EAF" w:rsidRDefault="00125EDA" w:rsidP="005F6D41">
      <w:pPr>
        <w:pStyle w:val="EsriHeading2"/>
      </w:pPr>
      <w:bookmarkStart w:id="8" w:name="_Toc169364335"/>
      <w:r>
        <w:lastRenderedPageBreak/>
        <w:t>Document History</w:t>
      </w:r>
      <w:bookmarkEnd w:id="8"/>
    </w:p>
    <w:tbl>
      <w:tblPr>
        <w:tblStyle w:val="TableGrid"/>
        <w:tblW w:w="0" w:type="auto"/>
        <w:jc w:val="center"/>
        <w:tblLook w:val="04A0" w:firstRow="1" w:lastRow="0" w:firstColumn="1" w:lastColumn="0" w:noHBand="0" w:noVBand="1"/>
      </w:tblPr>
      <w:tblGrid>
        <w:gridCol w:w="1525"/>
        <w:gridCol w:w="6030"/>
        <w:gridCol w:w="1710"/>
      </w:tblGrid>
      <w:tr w:rsidR="008C0BEE" w14:paraId="1FD5FD08" w14:textId="77777777" w:rsidTr="008C0BEE">
        <w:trPr>
          <w:jc w:val="center"/>
        </w:trPr>
        <w:tc>
          <w:tcPr>
            <w:tcW w:w="1525" w:type="dxa"/>
            <w:shd w:val="clear" w:color="auto" w:fill="0070C0"/>
          </w:tcPr>
          <w:p w14:paraId="7B9C61EB" w14:textId="29EDC6A3" w:rsidR="008C0BEE" w:rsidRPr="008C0BEE" w:rsidRDefault="008C0BEE" w:rsidP="008C0BEE">
            <w:pPr>
              <w:jc w:val="center"/>
              <w:rPr>
                <w:b/>
                <w:bCs/>
                <w:color w:val="FFFFFF" w:themeColor="background1"/>
              </w:rPr>
            </w:pPr>
            <w:r>
              <w:rPr>
                <w:b/>
                <w:bCs/>
                <w:color w:val="FFFFFF" w:themeColor="background1"/>
              </w:rPr>
              <w:t>Date</w:t>
            </w:r>
          </w:p>
        </w:tc>
        <w:tc>
          <w:tcPr>
            <w:tcW w:w="6030" w:type="dxa"/>
            <w:shd w:val="clear" w:color="auto" w:fill="0070C0"/>
          </w:tcPr>
          <w:p w14:paraId="3965660A" w14:textId="185AF3DE" w:rsidR="008C0BEE" w:rsidRPr="008C0BEE" w:rsidRDefault="008C0BEE" w:rsidP="008C0BEE">
            <w:pPr>
              <w:jc w:val="center"/>
              <w:rPr>
                <w:b/>
                <w:bCs/>
                <w:color w:val="FFFFFF" w:themeColor="background1"/>
              </w:rPr>
            </w:pPr>
            <w:r>
              <w:rPr>
                <w:b/>
                <w:bCs/>
                <w:color w:val="FFFFFF" w:themeColor="background1"/>
              </w:rPr>
              <w:t>Description</w:t>
            </w:r>
          </w:p>
        </w:tc>
        <w:tc>
          <w:tcPr>
            <w:tcW w:w="1710" w:type="dxa"/>
            <w:shd w:val="clear" w:color="auto" w:fill="0070C0"/>
          </w:tcPr>
          <w:p w14:paraId="0208563E" w14:textId="353B5737" w:rsidR="008C0BEE" w:rsidRPr="008C0BEE" w:rsidRDefault="008C0BEE" w:rsidP="008C0BEE">
            <w:pPr>
              <w:jc w:val="center"/>
              <w:rPr>
                <w:b/>
                <w:bCs/>
                <w:color w:val="FFFFFF" w:themeColor="background1"/>
              </w:rPr>
            </w:pPr>
            <w:r w:rsidRPr="008C0BEE">
              <w:rPr>
                <w:b/>
                <w:bCs/>
                <w:color w:val="FFFFFF" w:themeColor="background1"/>
              </w:rPr>
              <w:t>Author</w:t>
            </w:r>
          </w:p>
        </w:tc>
      </w:tr>
      <w:tr w:rsidR="008C0BEE" w14:paraId="3CDBEB4D" w14:textId="77777777" w:rsidTr="008C0BEE">
        <w:trPr>
          <w:jc w:val="center"/>
        </w:trPr>
        <w:tc>
          <w:tcPr>
            <w:tcW w:w="1525" w:type="dxa"/>
          </w:tcPr>
          <w:p w14:paraId="6F58D154" w14:textId="26788B99" w:rsidR="008C0BEE" w:rsidRDefault="00D7151E" w:rsidP="00125EDA">
            <w:r>
              <w:t>5/</w:t>
            </w:r>
            <w:r w:rsidR="003E50B5">
              <w:t>7</w:t>
            </w:r>
            <w:r>
              <w:t>/2021</w:t>
            </w:r>
          </w:p>
        </w:tc>
        <w:tc>
          <w:tcPr>
            <w:tcW w:w="6030" w:type="dxa"/>
          </w:tcPr>
          <w:p w14:paraId="3D6370E9" w14:textId="5D7219DF" w:rsidR="008C0BEE" w:rsidRDefault="00A36BB9" w:rsidP="00125EDA">
            <w:r>
              <w:t xml:space="preserve">Doc creation </w:t>
            </w:r>
            <w:r w:rsidR="003E50B5">
              <w:t>based on Version 3.0</w:t>
            </w:r>
            <w:r>
              <w:t xml:space="preserve"> release schema</w:t>
            </w:r>
          </w:p>
        </w:tc>
        <w:tc>
          <w:tcPr>
            <w:tcW w:w="1710" w:type="dxa"/>
          </w:tcPr>
          <w:p w14:paraId="2AEF7BFA" w14:textId="417423AD" w:rsidR="008C0BEE" w:rsidRDefault="00A36BB9" w:rsidP="00125EDA">
            <w:r>
              <w:t>Mike Nelson</w:t>
            </w:r>
          </w:p>
        </w:tc>
      </w:tr>
      <w:tr w:rsidR="008C0BEE" w14:paraId="30A68BE4" w14:textId="77777777" w:rsidTr="008C0BEE">
        <w:trPr>
          <w:jc w:val="center"/>
        </w:trPr>
        <w:tc>
          <w:tcPr>
            <w:tcW w:w="1525" w:type="dxa"/>
          </w:tcPr>
          <w:p w14:paraId="5BDEB64C" w14:textId="2E373778" w:rsidR="008C0BEE" w:rsidRDefault="00D93EEC" w:rsidP="00125EDA">
            <w:r>
              <w:t>7/13/2021</w:t>
            </w:r>
          </w:p>
        </w:tc>
        <w:tc>
          <w:tcPr>
            <w:tcW w:w="6030" w:type="dxa"/>
          </w:tcPr>
          <w:p w14:paraId="0A046CD6" w14:textId="3088C6C1" w:rsidR="008C0BEE" w:rsidRDefault="00D93EEC" w:rsidP="00125EDA">
            <w:r>
              <w:t>Updates for Version 3.1 release</w:t>
            </w:r>
          </w:p>
        </w:tc>
        <w:tc>
          <w:tcPr>
            <w:tcW w:w="1710" w:type="dxa"/>
          </w:tcPr>
          <w:p w14:paraId="66CFFE72" w14:textId="5BC5D435" w:rsidR="008C0BEE" w:rsidRDefault="00D93EEC" w:rsidP="00125EDA">
            <w:r>
              <w:t>Mike Nelson</w:t>
            </w:r>
          </w:p>
        </w:tc>
      </w:tr>
      <w:tr w:rsidR="008C0BEE" w14:paraId="36447804" w14:textId="77777777" w:rsidTr="008C0BEE">
        <w:trPr>
          <w:jc w:val="center"/>
        </w:trPr>
        <w:tc>
          <w:tcPr>
            <w:tcW w:w="1525" w:type="dxa"/>
          </w:tcPr>
          <w:p w14:paraId="00516A32" w14:textId="5F3A2FDB" w:rsidR="008C0BEE" w:rsidRDefault="004D69F9" w:rsidP="00125EDA">
            <w:r>
              <w:t>8/18</w:t>
            </w:r>
            <w:r w:rsidR="00196997">
              <w:t>/2021</w:t>
            </w:r>
          </w:p>
        </w:tc>
        <w:tc>
          <w:tcPr>
            <w:tcW w:w="6030" w:type="dxa"/>
          </w:tcPr>
          <w:p w14:paraId="4E63B4C3" w14:textId="7F869E79" w:rsidR="008C0BEE" w:rsidRDefault="00196997" w:rsidP="00125EDA">
            <w:r>
              <w:t>Updates for Version 3.2 release</w:t>
            </w:r>
          </w:p>
        </w:tc>
        <w:tc>
          <w:tcPr>
            <w:tcW w:w="1710" w:type="dxa"/>
          </w:tcPr>
          <w:p w14:paraId="621A8A4F" w14:textId="12E6FBB9" w:rsidR="008C0BEE" w:rsidRDefault="00196997" w:rsidP="00125EDA">
            <w:r>
              <w:t>Mike Nelson</w:t>
            </w:r>
          </w:p>
        </w:tc>
      </w:tr>
      <w:tr w:rsidR="00871E9C" w14:paraId="182E6FC9" w14:textId="77777777" w:rsidTr="008C0BEE">
        <w:trPr>
          <w:jc w:val="center"/>
        </w:trPr>
        <w:tc>
          <w:tcPr>
            <w:tcW w:w="1525" w:type="dxa"/>
          </w:tcPr>
          <w:p w14:paraId="51AF4714" w14:textId="49C3DF1B" w:rsidR="00871E9C" w:rsidRDefault="00871E9C" w:rsidP="00125EDA">
            <w:r>
              <w:t>1/10/2024</w:t>
            </w:r>
          </w:p>
        </w:tc>
        <w:tc>
          <w:tcPr>
            <w:tcW w:w="6030" w:type="dxa"/>
          </w:tcPr>
          <w:p w14:paraId="01D2A3A1" w14:textId="77777777" w:rsidR="00871E9C" w:rsidRDefault="00871E9C" w:rsidP="00125EDA">
            <w:r>
              <w:t>Updates for Version 4.1 release</w:t>
            </w:r>
          </w:p>
          <w:p w14:paraId="4C46B410" w14:textId="79BC80D7" w:rsidR="00871E9C" w:rsidRDefault="00871E9C" w:rsidP="00125EDA">
            <w:r>
              <w:t>-removed ERM Solve Parameters section</w:t>
            </w:r>
          </w:p>
        </w:tc>
        <w:tc>
          <w:tcPr>
            <w:tcW w:w="1710" w:type="dxa"/>
          </w:tcPr>
          <w:p w14:paraId="4F76B5EF" w14:textId="482E40F9" w:rsidR="00871E9C" w:rsidRDefault="00871E9C" w:rsidP="00125EDA">
            <w:r>
              <w:t>Mike Nelson</w:t>
            </w:r>
          </w:p>
        </w:tc>
      </w:tr>
      <w:tr w:rsidR="00D71710" w14:paraId="0AC0C156" w14:textId="77777777" w:rsidTr="008C0BEE">
        <w:trPr>
          <w:jc w:val="center"/>
        </w:trPr>
        <w:tc>
          <w:tcPr>
            <w:tcW w:w="1525" w:type="dxa"/>
          </w:tcPr>
          <w:p w14:paraId="6C94A1BA" w14:textId="1D4A54D4" w:rsidR="00D71710" w:rsidRDefault="00D71710" w:rsidP="00125EDA">
            <w:r>
              <w:t>1/18/2024</w:t>
            </w:r>
          </w:p>
        </w:tc>
        <w:tc>
          <w:tcPr>
            <w:tcW w:w="6030" w:type="dxa"/>
          </w:tcPr>
          <w:p w14:paraId="00325C43" w14:textId="77777777" w:rsidR="00D71710" w:rsidRDefault="00D71710" w:rsidP="00125EDA">
            <w:r>
              <w:t>Updates for Version 4.2 release</w:t>
            </w:r>
          </w:p>
          <w:p w14:paraId="1D0D5D60" w14:textId="091823A2" w:rsidR="00D71710" w:rsidRDefault="00D71710" w:rsidP="00125EDA">
            <w:r>
              <w:t xml:space="preserve">-additional layers in </w:t>
            </w:r>
            <w:proofErr w:type="spellStart"/>
            <w:r>
              <w:t>ERM_Plan_Defaults</w:t>
            </w:r>
            <w:proofErr w:type="spellEnd"/>
          </w:p>
        </w:tc>
        <w:tc>
          <w:tcPr>
            <w:tcW w:w="1710" w:type="dxa"/>
          </w:tcPr>
          <w:p w14:paraId="24C3E8A5" w14:textId="616EE7C4" w:rsidR="00D71710" w:rsidRDefault="00D71710" w:rsidP="00125EDA">
            <w:r>
              <w:t>Mike Nelson</w:t>
            </w:r>
          </w:p>
        </w:tc>
      </w:tr>
    </w:tbl>
    <w:p w14:paraId="0EF94CBC" w14:textId="0D017ED9" w:rsidR="00125EDA" w:rsidRDefault="00125EDA" w:rsidP="00125EDA"/>
    <w:p w14:paraId="0D6C074D" w14:textId="0460DEDB" w:rsidR="00125EDA" w:rsidRDefault="00125EDA" w:rsidP="00125EDA"/>
    <w:p w14:paraId="5D128E0C" w14:textId="77777777" w:rsidR="00841FAF" w:rsidRDefault="00841FAF">
      <w:pPr>
        <w:spacing w:before="0" w:after="200"/>
        <w:rPr>
          <w:rFonts w:ascii="Arial" w:eastAsiaTheme="majorEastAsia" w:hAnsi="Arial" w:cs="Arial"/>
          <w:b/>
          <w:bCs/>
          <w:color w:val="007AC2"/>
          <w:sz w:val="32"/>
          <w:szCs w:val="32"/>
        </w:rPr>
      </w:pPr>
      <w:r>
        <w:br w:type="page"/>
      </w:r>
    </w:p>
    <w:p w14:paraId="3D7FEA68" w14:textId="77777777" w:rsidR="003B0C58" w:rsidRDefault="003B0C58" w:rsidP="00125EDA">
      <w:pPr>
        <w:pStyle w:val="EsriHeading1"/>
        <w:sectPr w:rsidR="003B0C58" w:rsidSect="00020667">
          <w:headerReference w:type="default" r:id="rId12"/>
          <w:footerReference w:type="default" r:id="rId13"/>
          <w:pgSz w:w="12240" w:h="15840"/>
          <w:pgMar w:top="720" w:right="720" w:bottom="720" w:left="720" w:header="720" w:footer="936" w:gutter="0"/>
          <w:cols w:space="720"/>
          <w:docGrid w:linePitch="360"/>
        </w:sectPr>
      </w:pPr>
    </w:p>
    <w:p w14:paraId="13522EC9" w14:textId="6F236FAB" w:rsidR="00125EDA" w:rsidRDefault="00125EDA" w:rsidP="00125EDA">
      <w:pPr>
        <w:pStyle w:val="EsriHeading1"/>
      </w:pPr>
      <w:bookmarkStart w:id="9" w:name="_Toc169364336"/>
      <w:r>
        <w:lastRenderedPageBreak/>
        <w:t>ERM Plan Defaults</w:t>
      </w:r>
      <w:bookmarkEnd w:id="9"/>
    </w:p>
    <w:p w14:paraId="3B089EF8" w14:textId="6A1B6892" w:rsidR="00193239" w:rsidRPr="00193239" w:rsidRDefault="00193239" w:rsidP="00193239">
      <w:r>
        <w:t xml:space="preserve">The ERM Plan Defaults </w:t>
      </w:r>
      <w:r w:rsidR="00CC7824">
        <w:t>service contains values to populate features on Plan creation.</w:t>
      </w:r>
    </w:p>
    <w:p w14:paraId="0A813767" w14:textId="34A97FE4" w:rsidR="00D263E3" w:rsidRDefault="00D263E3" w:rsidP="00D263E3">
      <w:pPr>
        <w:pStyle w:val="EsriHeading2"/>
      </w:pPr>
      <w:bookmarkStart w:id="10" w:name="_Toc169364337"/>
      <w:proofErr w:type="spellStart"/>
      <w:r>
        <w:t>DepotTemplate</w:t>
      </w:r>
      <w:bookmarkEnd w:id="10"/>
      <w:proofErr w:type="spellEnd"/>
    </w:p>
    <w:p w14:paraId="0A89243C" w14:textId="6E6ABD97" w:rsidR="005C5676" w:rsidRPr="005C5676" w:rsidRDefault="00EB4FDC" w:rsidP="005C5676">
      <w:r>
        <w:t xml:space="preserve">Point feature layer that </w:t>
      </w:r>
      <w:r w:rsidR="00B862FB">
        <w:t>contains</w:t>
      </w:r>
      <w:r w:rsidR="008419B5">
        <w:t xml:space="preserve"> </w:t>
      </w:r>
      <w:r w:rsidR="0031257C">
        <w:t>D</w:t>
      </w:r>
      <w:r w:rsidR="008419B5">
        <w:t xml:space="preserve">epot location and </w:t>
      </w:r>
      <w:r w:rsidR="00B862FB">
        <w:t>information</w:t>
      </w:r>
      <w:r w:rsidR="00EA303A">
        <w:t xml:space="preserve">. A </w:t>
      </w:r>
      <w:r w:rsidR="0031257C">
        <w:t>D</w:t>
      </w:r>
      <w:r w:rsidR="00EA303A">
        <w:t xml:space="preserve">ispatch </w:t>
      </w:r>
      <w:r w:rsidR="0031257C">
        <w:t>L</w:t>
      </w:r>
      <w:r w:rsidR="00EA303A">
        <w:t>ocation can have multiple depots.</w:t>
      </w:r>
    </w:p>
    <w:tbl>
      <w:tblPr>
        <w:tblW w:w="12680" w:type="dxa"/>
        <w:jc w:val="center"/>
        <w:tblLook w:val="04A0" w:firstRow="1" w:lastRow="0" w:firstColumn="1" w:lastColumn="0" w:noHBand="0" w:noVBand="1"/>
      </w:tblPr>
      <w:tblGrid>
        <w:gridCol w:w="3220"/>
        <w:gridCol w:w="2180"/>
        <w:gridCol w:w="960"/>
        <w:gridCol w:w="920"/>
        <w:gridCol w:w="4280"/>
        <w:gridCol w:w="1120"/>
      </w:tblGrid>
      <w:tr w:rsidR="003C72F3" w:rsidRPr="003C72F3" w14:paraId="41BADE10" w14:textId="77777777" w:rsidTr="00310DFA">
        <w:trPr>
          <w:trHeight w:val="315"/>
          <w:jc w:val="center"/>
        </w:trPr>
        <w:tc>
          <w:tcPr>
            <w:tcW w:w="3220" w:type="dxa"/>
            <w:tcBorders>
              <w:top w:val="single" w:sz="4" w:space="0" w:color="8EA9DB"/>
              <w:left w:val="single" w:sz="8" w:space="0" w:color="auto"/>
              <w:bottom w:val="single" w:sz="4" w:space="0" w:color="auto"/>
              <w:right w:val="nil"/>
            </w:tcBorders>
            <w:shd w:val="clear" w:color="4472C4" w:fill="4472C4"/>
            <w:noWrap/>
            <w:vAlign w:val="bottom"/>
            <w:hideMark/>
          </w:tcPr>
          <w:p w14:paraId="0BA58C47" w14:textId="77777777" w:rsidR="003C72F3" w:rsidRPr="003C72F3" w:rsidRDefault="003C72F3" w:rsidP="003C72F3">
            <w:pPr>
              <w:spacing w:before="0" w:after="0" w:line="240" w:lineRule="auto"/>
              <w:rPr>
                <w:rFonts w:ascii="Calibri" w:eastAsia="Times New Roman" w:hAnsi="Calibri" w:cs="Calibri"/>
                <w:b/>
                <w:bCs/>
                <w:color w:val="FFFFFF"/>
                <w:sz w:val="22"/>
              </w:rPr>
            </w:pPr>
            <w:r w:rsidRPr="003C72F3">
              <w:rPr>
                <w:rFonts w:ascii="Calibri" w:eastAsia="Times New Roman" w:hAnsi="Calibri" w:cs="Calibri"/>
                <w:b/>
                <w:bCs/>
                <w:color w:val="FFFFFF"/>
                <w:sz w:val="22"/>
              </w:rPr>
              <w:t>Name</w:t>
            </w:r>
          </w:p>
        </w:tc>
        <w:tc>
          <w:tcPr>
            <w:tcW w:w="2180" w:type="dxa"/>
            <w:tcBorders>
              <w:top w:val="single" w:sz="4" w:space="0" w:color="8EA9DB"/>
              <w:left w:val="nil"/>
              <w:bottom w:val="single" w:sz="4" w:space="0" w:color="auto"/>
              <w:right w:val="nil"/>
            </w:tcBorders>
            <w:shd w:val="clear" w:color="4472C4" w:fill="4472C4"/>
            <w:vAlign w:val="bottom"/>
            <w:hideMark/>
          </w:tcPr>
          <w:p w14:paraId="69032B2D" w14:textId="77777777" w:rsidR="003C72F3" w:rsidRPr="003C72F3" w:rsidRDefault="003C72F3" w:rsidP="003C72F3">
            <w:pPr>
              <w:spacing w:before="0" w:after="0" w:line="240" w:lineRule="auto"/>
              <w:rPr>
                <w:rFonts w:ascii="Calibri" w:eastAsia="Times New Roman" w:hAnsi="Calibri" w:cs="Calibri"/>
                <w:b/>
                <w:bCs/>
                <w:color w:val="FFFFFF"/>
                <w:sz w:val="22"/>
              </w:rPr>
            </w:pPr>
            <w:r w:rsidRPr="003C72F3">
              <w:rPr>
                <w:rFonts w:ascii="Calibri" w:eastAsia="Times New Roman" w:hAnsi="Calibri" w:cs="Calibri"/>
                <w:b/>
                <w:bCs/>
                <w:color w:val="FFFFFF"/>
                <w:sz w:val="22"/>
              </w:rPr>
              <w:t>Alias</w:t>
            </w:r>
          </w:p>
        </w:tc>
        <w:tc>
          <w:tcPr>
            <w:tcW w:w="960" w:type="dxa"/>
            <w:tcBorders>
              <w:top w:val="single" w:sz="4" w:space="0" w:color="8EA9DB"/>
              <w:left w:val="nil"/>
              <w:bottom w:val="single" w:sz="4" w:space="0" w:color="auto"/>
              <w:right w:val="nil"/>
            </w:tcBorders>
            <w:shd w:val="clear" w:color="4472C4" w:fill="4472C4"/>
            <w:noWrap/>
            <w:vAlign w:val="bottom"/>
            <w:hideMark/>
          </w:tcPr>
          <w:p w14:paraId="399C3DB5" w14:textId="77777777" w:rsidR="003C72F3" w:rsidRPr="003C72F3" w:rsidRDefault="003C72F3" w:rsidP="003C72F3">
            <w:pPr>
              <w:spacing w:before="0" w:after="0" w:line="240" w:lineRule="auto"/>
              <w:rPr>
                <w:rFonts w:ascii="Calibri" w:eastAsia="Times New Roman" w:hAnsi="Calibri" w:cs="Calibri"/>
                <w:b/>
                <w:bCs/>
                <w:color w:val="FFFFFF"/>
                <w:sz w:val="22"/>
              </w:rPr>
            </w:pPr>
            <w:r w:rsidRPr="003C72F3">
              <w:rPr>
                <w:rFonts w:ascii="Calibri" w:eastAsia="Times New Roman" w:hAnsi="Calibri" w:cs="Calibri"/>
                <w:b/>
                <w:bCs/>
                <w:color w:val="FFFFFF"/>
                <w:sz w:val="22"/>
              </w:rPr>
              <w:t>Length</w:t>
            </w:r>
          </w:p>
        </w:tc>
        <w:tc>
          <w:tcPr>
            <w:tcW w:w="920" w:type="dxa"/>
            <w:tcBorders>
              <w:top w:val="single" w:sz="4" w:space="0" w:color="8EA9DB"/>
              <w:left w:val="nil"/>
              <w:bottom w:val="single" w:sz="4" w:space="0" w:color="auto"/>
              <w:right w:val="nil"/>
            </w:tcBorders>
            <w:shd w:val="clear" w:color="4472C4" w:fill="4472C4"/>
            <w:vAlign w:val="bottom"/>
            <w:hideMark/>
          </w:tcPr>
          <w:p w14:paraId="39F812DC" w14:textId="77777777" w:rsidR="003C72F3" w:rsidRPr="003C72F3" w:rsidRDefault="003C72F3" w:rsidP="003C72F3">
            <w:pPr>
              <w:spacing w:before="0" w:after="0" w:line="240" w:lineRule="auto"/>
              <w:rPr>
                <w:rFonts w:ascii="Calibri" w:eastAsia="Times New Roman" w:hAnsi="Calibri" w:cs="Calibri"/>
                <w:b/>
                <w:bCs/>
                <w:color w:val="FFFFFF"/>
                <w:sz w:val="22"/>
              </w:rPr>
            </w:pPr>
            <w:r w:rsidRPr="003C72F3">
              <w:rPr>
                <w:rFonts w:ascii="Calibri" w:eastAsia="Times New Roman" w:hAnsi="Calibri" w:cs="Calibri"/>
                <w:b/>
                <w:bCs/>
                <w:color w:val="FFFFFF"/>
                <w:sz w:val="22"/>
              </w:rPr>
              <w:t>Type</w:t>
            </w:r>
          </w:p>
        </w:tc>
        <w:tc>
          <w:tcPr>
            <w:tcW w:w="4280" w:type="dxa"/>
            <w:tcBorders>
              <w:top w:val="single" w:sz="4" w:space="0" w:color="8EA9DB"/>
              <w:left w:val="nil"/>
              <w:bottom w:val="single" w:sz="4" w:space="0" w:color="auto"/>
              <w:right w:val="nil"/>
            </w:tcBorders>
            <w:shd w:val="clear" w:color="4472C4" w:fill="4472C4"/>
            <w:vAlign w:val="bottom"/>
            <w:hideMark/>
          </w:tcPr>
          <w:p w14:paraId="7CF84E0C" w14:textId="77777777" w:rsidR="003C72F3" w:rsidRPr="003C72F3" w:rsidRDefault="003C72F3" w:rsidP="003C72F3">
            <w:pPr>
              <w:spacing w:before="0" w:after="0" w:line="240" w:lineRule="auto"/>
              <w:rPr>
                <w:rFonts w:ascii="Calibri" w:eastAsia="Times New Roman" w:hAnsi="Calibri" w:cs="Calibri"/>
                <w:b/>
                <w:bCs/>
                <w:color w:val="FFFFFF"/>
                <w:sz w:val="22"/>
              </w:rPr>
            </w:pPr>
            <w:r w:rsidRPr="003C72F3">
              <w:rPr>
                <w:rFonts w:ascii="Calibri" w:eastAsia="Times New Roman" w:hAnsi="Calibri" w:cs="Calibri"/>
                <w:b/>
                <w:bCs/>
                <w:color w:val="FFFFFF"/>
                <w:sz w:val="22"/>
              </w:rPr>
              <w:t>Description</w:t>
            </w:r>
          </w:p>
        </w:tc>
        <w:tc>
          <w:tcPr>
            <w:tcW w:w="1120" w:type="dxa"/>
            <w:tcBorders>
              <w:top w:val="single" w:sz="4" w:space="0" w:color="8EA9DB"/>
              <w:left w:val="nil"/>
              <w:bottom w:val="single" w:sz="4" w:space="0" w:color="auto"/>
              <w:right w:val="single" w:sz="4" w:space="0" w:color="8EA9DB"/>
            </w:tcBorders>
            <w:shd w:val="clear" w:color="4472C4" w:fill="4472C4"/>
            <w:vAlign w:val="bottom"/>
            <w:hideMark/>
          </w:tcPr>
          <w:p w14:paraId="5CD7112D" w14:textId="77777777" w:rsidR="003C72F3" w:rsidRPr="003C72F3" w:rsidRDefault="003C72F3" w:rsidP="003C72F3">
            <w:pPr>
              <w:spacing w:before="0" w:after="0" w:line="240" w:lineRule="auto"/>
              <w:rPr>
                <w:rFonts w:ascii="Calibri" w:eastAsia="Times New Roman" w:hAnsi="Calibri" w:cs="Calibri"/>
                <w:b/>
                <w:bCs/>
                <w:color w:val="FFFFFF"/>
                <w:sz w:val="22"/>
              </w:rPr>
            </w:pPr>
            <w:r w:rsidRPr="003C72F3">
              <w:rPr>
                <w:rFonts w:ascii="Calibri" w:eastAsia="Times New Roman" w:hAnsi="Calibri" w:cs="Calibri"/>
                <w:b/>
                <w:bCs/>
                <w:color w:val="FFFFFF"/>
                <w:sz w:val="22"/>
              </w:rPr>
              <w:t>ERM</w:t>
            </w:r>
          </w:p>
        </w:tc>
      </w:tr>
      <w:tr w:rsidR="003C72F3" w:rsidRPr="003C72F3" w14:paraId="01706CE5" w14:textId="77777777" w:rsidTr="00310DFA">
        <w:trPr>
          <w:trHeight w:val="12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E5E92D" w14:textId="1B76846B" w:rsidR="003C72F3" w:rsidRPr="00310DFA" w:rsidRDefault="00BB5B1F" w:rsidP="003C72F3">
            <w:pPr>
              <w:spacing w:before="0" w:after="0" w:line="240" w:lineRule="auto"/>
              <w:rPr>
                <w:rFonts w:asciiTheme="minorHAnsi" w:eastAsia="Times New Roman" w:hAnsiTheme="minorHAnsi" w:cstheme="minorHAnsi"/>
                <w:color w:val="000000"/>
                <w:sz w:val="22"/>
              </w:rPr>
            </w:pPr>
            <w:proofErr w:type="spellStart"/>
            <w:r w:rsidRPr="00310DFA">
              <w:rPr>
                <w:rFonts w:asciiTheme="minorHAnsi" w:eastAsia="Times New Roman" w:hAnsiTheme="minorHAnsi" w:cstheme="minorHAnsi"/>
                <w:color w:val="000000"/>
                <w:sz w:val="22"/>
              </w:rPr>
              <w:t>curbapproach</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2F2342"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Curb Approach</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6898DC" w14:textId="77777777" w:rsidR="003C72F3" w:rsidRPr="00310DFA" w:rsidRDefault="003C72F3" w:rsidP="003C72F3">
            <w:pPr>
              <w:spacing w:before="0" w:after="0" w:line="240" w:lineRule="auto"/>
              <w:jc w:val="center"/>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BCE964" w14:textId="18A023D5" w:rsidR="003C72F3" w:rsidRPr="00310DFA" w:rsidRDefault="00456729" w:rsidP="003C72F3">
            <w:pPr>
              <w:spacing w:before="0" w:after="0" w:line="240" w:lineRule="auto"/>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Short</w:t>
            </w:r>
            <w:r w:rsidR="003C72F3" w:rsidRPr="00310DFA">
              <w:rPr>
                <w:rFonts w:asciiTheme="minorHAnsi" w:eastAsia="Times New Roman" w:hAnsiTheme="minorHAnsi" w:cstheme="minorHAnsi"/>
                <w:color w:val="000000"/>
                <w:sz w:val="22"/>
              </w:rPr>
              <w:t xml:space="preserve"> Integer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528761"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proofErr w:type="gramStart"/>
            <w:r w:rsidRPr="00310DFA">
              <w:rPr>
                <w:rFonts w:asciiTheme="minorHAnsi" w:eastAsia="Times New Roman" w:hAnsiTheme="minorHAnsi" w:cstheme="minorHAnsi"/>
                <w:color w:val="000000"/>
                <w:sz w:val="22"/>
              </w:rPr>
              <w:t>Requirement</w:t>
            </w:r>
            <w:proofErr w:type="gramEnd"/>
            <w:r w:rsidRPr="00310DFA">
              <w:rPr>
                <w:rFonts w:asciiTheme="minorHAnsi" w:eastAsia="Times New Roman" w:hAnsiTheme="minorHAnsi" w:cstheme="minorHAnsi"/>
                <w:color w:val="000000"/>
                <w:sz w:val="22"/>
              </w:rPr>
              <w:t xml:space="preserve"> for how this location must be approached. Not Null small int. e.g. Either Side of Vehicle = 0, Right=2, Left=2, No-U-Turn + Either Side = 3</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8207D37"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Optional</w:t>
            </w:r>
          </w:p>
        </w:tc>
      </w:tr>
      <w:tr w:rsidR="003C72F3" w:rsidRPr="003C72F3" w14:paraId="32C2968B"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0E2C5C" w14:textId="47AE6D11" w:rsidR="003C72F3" w:rsidRPr="00310DFA" w:rsidRDefault="00BB5B1F" w:rsidP="003C72F3">
            <w:pPr>
              <w:spacing w:before="0" w:after="0" w:line="240" w:lineRule="auto"/>
              <w:rPr>
                <w:rFonts w:asciiTheme="minorHAnsi" w:eastAsia="Times New Roman" w:hAnsiTheme="minorHAnsi" w:cstheme="minorHAnsi"/>
                <w:color w:val="000000"/>
                <w:sz w:val="22"/>
              </w:rPr>
            </w:pPr>
            <w:proofErr w:type="spellStart"/>
            <w:r w:rsidRPr="00310DFA">
              <w:rPr>
                <w:rFonts w:asciiTheme="minorHAnsi" w:eastAsia="Times New Roman" w:hAnsiTheme="minorHAnsi" w:cstheme="minorHAnsi"/>
                <w:color w:val="000000"/>
                <w:sz w:val="22"/>
              </w:rPr>
              <w:t>depotname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7C8B4D8"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Depot Name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CE853B" w14:textId="77777777" w:rsidR="003C72F3" w:rsidRPr="00310DFA" w:rsidRDefault="003C72F3" w:rsidP="003C72F3">
            <w:pPr>
              <w:spacing w:before="0" w:after="0" w:line="240" w:lineRule="auto"/>
              <w:jc w:val="center"/>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D9FC34"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AD3393"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Descriptive name of Depot</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A082B2"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Optional</w:t>
            </w:r>
          </w:p>
        </w:tc>
      </w:tr>
      <w:tr w:rsidR="003C72F3" w:rsidRPr="003C72F3" w14:paraId="5B28596B"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162EF5" w14:textId="1C1338A9" w:rsidR="003C72F3" w:rsidRPr="00310DFA" w:rsidRDefault="00BB5B1F"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description</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4144C63"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Description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C354A4" w14:textId="77777777" w:rsidR="003C72F3" w:rsidRPr="00310DFA" w:rsidRDefault="003C72F3" w:rsidP="003C72F3">
            <w:pPr>
              <w:spacing w:before="0" w:after="0" w:line="240" w:lineRule="auto"/>
              <w:jc w:val="center"/>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100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93203F"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48F6B8"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Descriptive information for Depot location. e.g. address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2D9E8C"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Optional</w:t>
            </w:r>
          </w:p>
        </w:tc>
      </w:tr>
      <w:tr w:rsidR="003C72F3" w:rsidRPr="003C72F3" w14:paraId="25B108F7" w14:textId="77777777" w:rsidTr="00310DFA">
        <w:trPr>
          <w:trHeight w:val="9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FB41C0" w14:textId="21375857" w:rsidR="003C72F3" w:rsidRPr="00310DFA" w:rsidRDefault="00BB5B1F" w:rsidP="003C72F3">
            <w:pPr>
              <w:spacing w:before="0" w:after="0" w:line="240" w:lineRule="auto"/>
              <w:rPr>
                <w:rFonts w:asciiTheme="minorHAnsi" w:eastAsia="Times New Roman" w:hAnsiTheme="minorHAnsi" w:cstheme="minorHAnsi"/>
                <w:color w:val="000000"/>
                <w:sz w:val="22"/>
              </w:rPr>
            </w:pPr>
            <w:proofErr w:type="spellStart"/>
            <w:r w:rsidRPr="00310DFA">
              <w:rPr>
                <w:rFonts w:asciiTheme="minorHAnsi" w:eastAsia="Times New Roman" w:hAnsiTheme="minorHAnsi" w:cstheme="minorHAnsi"/>
                <w:color w:val="000000"/>
                <w:sz w:val="22"/>
              </w:rPr>
              <w:t>displocname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164177"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Dispatch Location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DA1620" w14:textId="77777777" w:rsidR="003C72F3" w:rsidRPr="00310DFA" w:rsidRDefault="003C72F3" w:rsidP="003C72F3">
            <w:pPr>
              <w:spacing w:before="0" w:after="0" w:line="240" w:lineRule="auto"/>
              <w:jc w:val="center"/>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48F7D54"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C7D6BA"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 xml:space="preserve">Name of Dispatch Location that locations relate to. Corresponds to key value set in </w:t>
            </w:r>
            <w:proofErr w:type="spellStart"/>
            <w:r w:rsidRPr="00310DFA">
              <w:rPr>
                <w:rFonts w:asciiTheme="minorHAnsi" w:eastAsia="Times New Roman" w:hAnsiTheme="minorHAnsi" w:cstheme="minorHAnsi"/>
                <w:color w:val="000000"/>
                <w:sz w:val="22"/>
              </w:rPr>
              <w:t>DispatchLocation</w:t>
            </w:r>
            <w:proofErr w:type="spellEnd"/>
            <w:r w:rsidRPr="00310DFA">
              <w:rPr>
                <w:rFonts w:asciiTheme="minorHAnsi" w:eastAsia="Times New Roman" w:hAnsiTheme="minorHAnsi" w:cstheme="minorHAnsi"/>
                <w:color w:val="000000"/>
                <w:sz w:val="22"/>
              </w:rPr>
              <w:t xml:space="preserve"> table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85523F"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Required</w:t>
            </w:r>
          </w:p>
        </w:tc>
      </w:tr>
      <w:tr w:rsidR="003C72F3" w:rsidRPr="003C72F3" w14:paraId="3542199C"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B1A98D" w14:textId="60285E2D" w:rsidR="003C72F3" w:rsidRPr="00310DFA" w:rsidRDefault="00BB5B1F"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timewindowend1</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C23415"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Time Window End</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54C366" w14:textId="77777777" w:rsidR="003C72F3" w:rsidRPr="00310DFA" w:rsidRDefault="003C72F3" w:rsidP="003C72F3">
            <w:pPr>
              <w:spacing w:before="0" w:after="0" w:line="240" w:lineRule="auto"/>
              <w:jc w:val="center"/>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D8FB9D"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Date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39B4E4"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First time of day when this location closes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DD563C"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Optional</w:t>
            </w:r>
          </w:p>
        </w:tc>
      </w:tr>
      <w:tr w:rsidR="003C72F3" w:rsidRPr="003C72F3" w14:paraId="13C80DB4"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DD3908" w14:textId="4A8375F8" w:rsidR="003C72F3" w:rsidRPr="00310DFA" w:rsidRDefault="00BB5B1F"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timewindowend2</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E1CD10"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Time Window End 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849A88" w14:textId="77777777" w:rsidR="003C72F3" w:rsidRPr="00310DFA" w:rsidRDefault="003C72F3" w:rsidP="003C72F3">
            <w:pPr>
              <w:spacing w:before="0" w:after="0" w:line="240" w:lineRule="auto"/>
              <w:jc w:val="center"/>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292454"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Date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638AF3"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Second time of day when this location closes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D65D5A"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Optional</w:t>
            </w:r>
          </w:p>
        </w:tc>
      </w:tr>
      <w:tr w:rsidR="003C72F3" w:rsidRPr="003C72F3" w14:paraId="2EA41E51"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C27B38" w14:textId="42E9D08C" w:rsidR="003C72F3" w:rsidRPr="00310DFA" w:rsidRDefault="00BB5B1F"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timewindowstart1</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FE0276"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Time Window Start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B15117" w14:textId="77777777" w:rsidR="003C72F3" w:rsidRPr="00310DFA" w:rsidRDefault="003C72F3" w:rsidP="003C72F3">
            <w:pPr>
              <w:spacing w:before="0" w:after="0" w:line="240" w:lineRule="auto"/>
              <w:jc w:val="center"/>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80D299"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Date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1BF8FE"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 First time of day when this location opens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82C1811"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Optional</w:t>
            </w:r>
          </w:p>
        </w:tc>
      </w:tr>
      <w:tr w:rsidR="003C72F3" w:rsidRPr="003C72F3" w14:paraId="1331DD31"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2BD09B" w14:textId="5452F598" w:rsidR="003C72F3" w:rsidRPr="00310DFA" w:rsidRDefault="00BB5B1F"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timewindowstart2</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EEB994" w14:textId="18C9CDAD"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Time Window Start</w:t>
            </w:r>
            <w:r w:rsidR="00271A50" w:rsidRPr="00310DFA">
              <w:rPr>
                <w:rFonts w:asciiTheme="minorHAnsi" w:eastAsia="Times New Roman" w:hAnsiTheme="minorHAnsi" w:cstheme="minorHAnsi"/>
                <w:color w:val="000000"/>
                <w:sz w:val="22"/>
              </w:rPr>
              <w:t xml:space="preserve"> 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52327D" w14:textId="77777777" w:rsidR="003C72F3" w:rsidRPr="00310DFA" w:rsidRDefault="003C72F3" w:rsidP="003C72F3">
            <w:pPr>
              <w:spacing w:before="0" w:after="0" w:line="240" w:lineRule="auto"/>
              <w:jc w:val="center"/>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67C970"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Date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DA7BA69"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Second time of day when this location closes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A71733"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Optional</w:t>
            </w:r>
          </w:p>
        </w:tc>
      </w:tr>
      <w:tr w:rsidR="003C72F3" w:rsidRPr="003C72F3" w14:paraId="003A7733" w14:textId="77777777" w:rsidTr="00310DFA">
        <w:trPr>
          <w:trHeight w:val="15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FF5639" w14:textId="02458FF7" w:rsidR="003C72F3" w:rsidRPr="00310DFA" w:rsidRDefault="00BB5B1F" w:rsidP="003C72F3">
            <w:pPr>
              <w:spacing w:before="0" w:after="0" w:line="240" w:lineRule="auto"/>
              <w:rPr>
                <w:rFonts w:asciiTheme="minorHAnsi" w:eastAsia="Times New Roman" w:hAnsiTheme="minorHAnsi" w:cstheme="minorHAnsi"/>
                <w:color w:val="000000"/>
                <w:sz w:val="22"/>
              </w:rPr>
            </w:pPr>
            <w:proofErr w:type="spellStart"/>
            <w:r w:rsidRPr="00310DFA">
              <w:rPr>
                <w:rFonts w:asciiTheme="minorHAnsi" w:eastAsia="Times New Roman" w:hAnsiTheme="minorHAnsi" w:cstheme="minorHAnsi"/>
                <w:color w:val="000000"/>
                <w:sz w:val="22"/>
              </w:rPr>
              <w:t>timezone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09BB61B"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Time Zone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A5E4C7" w14:textId="77777777" w:rsidR="003C72F3" w:rsidRPr="00310DFA" w:rsidRDefault="003C72F3" w:rsidP="003C72F3">
            <w:pPr>
              <w:spacing w:before="0" w:after="0" w:line="240" w:lineRule="auto"/>
              <w:jc w:val="center"/>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7467E42"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668D42" w14:textId="6B3B12CC"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Time zone descriptive local. E.g. "America/Los Angeles" in TZ Database format (https://en.wikipedia.org/wiki/Tz_database)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45EA4D"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Required</w:t>
            </w:r>
          </w:p>
        </w:tc>
      </w:tr>
    </w:tbl>
    <w:p w14:paraId="2DE30076" w14:textId="7FB86194" w:rsidR="00D263E3" w:rsidRDefault="00D263E3" w:rsidP="00D263E3">
      <w:pPr>
        <w:pStyle w:val="EsriHeading2"/>
      </w:pPr>
      <w:bookmarkStart w:id="11" w:name="_Toc169364338"/>
      <w:proofErr w:type="spellStart"/>
      <w:r>
        <w:lastRenderedPageBreak/>
        <w:t>DispatchLocation</w:t>
      </w:r>
      <w:bookmarkEnd w:id="11"/>
      <w:proofErr w:type="spellEnd"/>
    </w:p>
    <w:p w14:paraId="689BEAF2" w14:textId="44A28049" w:rsidR="00B46EFF" w:rsidRDefault="00A067E3" w:rsidP="00B46EFF">
      <w:r>
        <w:t>Table that contains list of Dispatch Locations that a Plan can be created for.</w:t>
      </w:r>
    </w:p>
    <w:tbl>
      <w:tblPr>
        <w:tblW w:w="12680" w:type="dxa"/>
        <w:jc w:val="center"/>
        <w:tblLook w:val="04A0" w:firstRow="1" w:lastRow="0" w:firstColumn="1" w:lastColumn="0" w:noHBand="0" w:noVBand="1"/>
      </w:tblPr>
      <w:tblGrid>
        <w:gridCol w:w="3220"/>
        <w:gridCol w:w="2180"/>
        <w:gridCol w:w="960"/>
        <w:gridCol w:w="920"/>
        <w:gridCol w:w="4280"/>
        <w:gridCol w:w="1120"/>
      </w:tblGrid>
      <w:tr w:rsidR="00F36B33" w:rsidRPr="00F36B33" w14:paraId="4D4DD74C" w14:textId="77777777" w:rsidTr="00310DFA">
        <w:trPr>
          <w:trHeight w:val="315"/>
          <w:jc w:val="center"/>
        </w:trPr>
        <w:tc>
          <w:tcPr>
            <w:tcW w:w="3220" w:type="dxa"/>
            <w:tcBorders>
              <w:top w:val="single" w:sz="4" w:space="0" w:color="8EA9DB"/>
              <w:left w:val="single" w:sz="8" w:space="0" w:color="auto"/>
              <w:bottom w:val="single" w:sz="4" w:space="0" w:color="auto"/>
              <w:right w:val="nil"/>
            </w:tcBorders>
            <w:shd w:val="clear" w:color="4472C4" w:fill="4472C4"/>
            <w:noWrap/>
            <w:vAlign w:val="bottom"/>
            <w:hideMark/>
          </w:tcPr>
          <w:p w14:paraId="1F847BAC" w14:textId="77777777" w:rsidR="00F36B33" w:rsidRPr="00F36B33" w:rsidRDefault="00F36B33" w:rsidP="00F36B33">
            <w:pPr>
              <w:spacing w:before="0" w:after="0" w:line="240" w:lineRule="auto"/>
              <w:rPr>
                <w:rFonts w:ascii="Calibri" w:eastAsia="Times New Roman" w:hAnsi="Calibri" w:cs="Calibri"/>
                <w:b/>
                <w:bCs/>
                <w:color w:val="FFFFFF"/>
                <w:sz w:val="22"/>
              </w:rPr>
            </w:pPr>
            <w:r w:rsidRPr="00F36B33">
              <w:rPr>
                <w:rFonts w:ascii="Calibri" w:eastAsia="Times New Roman" w:hAnsi="Calibri" w:cs="Calibri"/>
                <w:b/>
                <w:bCs/>
                <w:color w:val="FFFFFF"/>
                <w:sz w:val="22"/>
              </w:rPr>
              <w:t>Name</w:t>
            </w:r>
          </w:p>
        </w:tc>
        <w:tc>
          <w:tcPr>
            <w:tcW w:w="2180" w:type="dxa"/>
            <w:tcBorders>
              <w:top w:val="single" w:sz="4" w:space="0" w:color="8EA9DB"/>
              <w:left w:val="nil"/>
              <w:bottom w:val="single" w:sz="4" w:space="0" w:color="auto"/>
              <w:right w:val="nil"/>
            </w:tcBorders>
            <w:shd w:val="clear" w:color="4472C4" w:fill="4472C4"/>
            <w:vAlign w:val="bottom"/>
            <w:hideMark/>
          </w:tcPr>
          <w:p w14:paraId="3889403A" w14:textId="77777777" w:rsidR="00F36B33" w:rsidRPr="00F36B33" w:rsidRDefault="00F36B33" w:rsidP="00F36B33">
            <w:pPr>
              <w:spacing w:before="0" w:after="0" w:line="240" w:lineRule="auto"/>
              <w:rPr>
                <w:rFonts w:ascii="Calibri" w:eastAsia="Times New Roman" w:hAnsi="Calibri" w:cs="Calibri"/>
                <w:b/>
                <w:bCs/>
                <w:color w:val="FFFFFF"/>
                <w:sz w:val="22"/>
              </w:rPr>
            </w:pPr>
            <w:r w:rsidRPr="00F36B33">
              <w:rPr>
                <w:rFonts w:ascii="Calibri" w:eastAsia="Times New Roman" w:hAnsi="Calibri" w:cs="Calibri"/>
                <w:b/>
                <w:bCs/>
                <w:color w:val="FFFFFF"/>
                <w:sz w:val="22"/>
              </w:rPr>
              <w:t>Alias</w:t>
            </w:r>
          </w:p>
        </w:tc>
        <w:tc>
          <w:tcPr>
            <w:tcW w:w="960" w:type="dxa"/>
            <w:tcBorders>
              <w:top w:val="single" w:sz="4" w:space="0" w:color="8EA9DB"/>
              <w:left w:val="nil"/>
              <w:bottom w:val="single" w:sz="4" w:space="0" w:color="auto"/>
              <w:right w:val="nil"/>
            </w:tcBorders>
            <w:shd w:val="clear" w:color="4472C4" w:fill="4472C4"/>
            <w:noWrap/>
            <w:vAlign w:val="bottom"/>
            <w:hideMark/>
          </w:tcPr>
          <w:p w14:paraId="0471BEE3" w14:textId="77777777" w:rsidR="00F36B33" w:rsidRPr="00F36B33" w:rsidRDefault="00F36B33" w:rsidP="00F36B33">
            <w:pPr>
              <w:spacing w:before="0" w:after="0" w:line="240" w:lineRule="auto"/>
              <w:rPr>
                <w:rFonts w:ascii="Calibri" w:eastAsia="Times New Roman" w:hAnsi="Calibri" w:cs="Calibri"/>
                <w:b/>
                <w:bCs/>
                <w:color w:val="FFFFFF"/>
                <w:sz w:val="22"/>
              </w:rPr>
            </w:pPr>
            <w:r w:rsidRPr="00F36B33">
              <w:rPr>
                <w:rFonts w:ascii="Calibri" w:eastAsia="Times New Roman" w:hAnsi="Calibri" w:cs="Calibri"/>
                <w:b/>
                <w:bCs/>
                <w:color w:val="FFFFFF"/>
                <w:sz w:val="22"/>
              </w:rPr>
              <w:t>Length</w:t>
            </w:r>
          </w:p>
        </w:tc>
        <w:tc>
          <w:tcPr>
            <w:tcW w:w="920" w:type="dxa"/>
            <w:tcBorders>
              <w:top w:val="single" w:sz="4" w:space="0" w:color="8EA9DB"/>
              <w:left w:val="nil"/>
              <w:bottom w:val="single" w:sz="4" w:space="0" w:color="auto"/>
              <w:right w:val="nil"/>
            </w:tcBorders>
            <w:shd w:val="clear" w:color="4472C4" w:fill="4472C4"/>
            <w:vAlign w:val="bottom"/>
            <w:hideMark/>
          </w:tcPr>
          <w:p w14:paraId="1AB4C31D" w14:textId="77777777" w:rsidR="00F36B33" w:rsidRPr="00F36B33" w:rsidRDefault="00F36B33" w:rsidP="00F36B33">
            <w:pPr>
              <w:spacing w:before="0" w:after="0" w:line="240" w:lineRule="auto"/>
              <w:rPr>
                <w:rFonts w:ascii="Calibri" w:eastAsia="Times New Roman" w:hAnsi="Calibri" w:cs="Calibri"/>
                <w:b/>
                <w:bCs/>
                <w:color w:val="FFFFFF"/>
                <w:sz w:val="22"/>
              </w:rPr>
            </w:pPr>
            <w:r w:rsidRPr="00F36B33">
              <w:rPr>
                <w:rFonts w:ascii="Calibri" w:eastAsia="Times New Roman" w:hAnsi="Calibri" w:cs="Calibri"/>
                <w:b/>
                <w:bCs/>
                <w:color w:val="FFFFFF"/>
                <w:sz w:val="22"/>
              </w:rPr>
              <w:t>Type</w:t>
            </w:r>
          </w:p>
        </w:tc>
        <w:tc>
          <w:tcPr>
            <w:tcW w:w="4280" w:type="dxa"/>
            <w:tcBorders>
              <w:top w:val="single" w:sz="4" w:space="0" w:color="8EA9DB"/>
              <w:left w:val="nil"/>
              <w:bottom w:val="single" w:sz="4" w:space="0" w:color="auto"/>
              <w:right w:val="nil"/>
            </w:tcBorders>
            <w:shd w:val="clear" w:color="4472C4" w:fill="4472C4"/>
            <w:vAlign w:val="bottom"/>
            <w:hideMark/>
          </w:tcPr>
          <w:p w14:paraId="23ADEF4D" w14:textId="77777777" w:rsidR="00F36B33" w:rsidRPr="00F36B33" w:rsidRDefault="00F36B33" w:rsidP="00F36B33">
            <w:pPr>
              <w:spacing w:before="0" w:after="0" w:line="240" w:lineRule="auto"/>
              <w:rPr>
                <w:rFonts w:ascii="Calibri" w:eastAsia="Times New Roman" w:hAnsi="Calibri" w:cs="Calibri"/>
                <w:b/>
                <w:bCs/>
                <w:color w:val="FFFFFF"/>
                <w:sz w:val="22"/>
              </w:rPr>
            </w:pPr>
            <w:r w:rsidRPr="00F36B33">
              <w:rPr>
                <w:rFonts w:ascii="Calibri" w:eastAsia="Times New Roman" w:hAnsi="Calibri" w:cs="Calibri"/>
                <w:b/>
                <w:bCs/>
                <w:color w:val="FFFFFF"/>
                <w:sz w:val="22"/>
              </w:rPr>
              <w:t>Description</w:t>
            </w:r>
          </w:p>
        </w:tc>
        <w:tc>
          <w:tcPr>
            <w:tcW w:w="1120" w:type="dxa"/>
            <w:tcBorders>
              <w:top w:val="single" w:sz="4" w:space="0" w:color="8EA9DB"/>
              <w:left w:val="nil"/>
              <w:bottom w:val="single" w:sz="4" w:space="0" w:color="auto"/>
              <w:right w:val="single" w:sz="4" w:space="0" w:color="8EA9DB"/>
            </w:tcBorders>
            <w:shd w:val="clear" w:color="4472C4" w:fill="4472C4"/>
            <w:vAlign w:val="bottom"/>
            <w:hideMark/>
          </w:tcPr>
          <w:p w14:paraId="62C2268D" w14:textId="77777777" w:rsidR="00F36B33" w:rsidRPr="00F36B33" w:rsidRDefault="00F36B33" w:rsidP="00F36B33">
            <w:pPr>
              <w:spacing w:before="0" w:after="0" w:line="240" w:lineRule="auto"/>
              <w:rPr>
                <w:rFonts w:ascii="Calibri" w:eastAsia="Times New Roman" w:hAnsi="Calibri" w:cs="Calibri"/>
                <w:b/>
                <w:bCs/>
                <w:color w:val="FFFFFF"/>
                <w:sz w:val="22"/>
              </w:rPr>
            </w:pPr>
            <w:r w:rsidRPr="00F36B33">
              <w:rPr>
                <w:rFonts w:ascii="Calibri" w:eastAsia="Times New Roman" w:hAnsi="Calibri" w:cs="Calibri"/>
                <w:b/>
                <w:bCs/>
                <w:color w:val="FFFFFF"/>
                <w:sz w:val="22"/>
              </w:rPr>
              <w:t>ERM</w:t>
            </w:r>
          </w:p>
        </w:tc>
      </w:tr>
      <w:tr w:rsidR="00F36B33" w:rsidRPr="00F36B33" w14:paraId="7FFFF31B"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4963EA" w14:textId="33F6E87A" w:rsidR="00F36B33" w:rsidRPr="00F36B33" w:rsidRDefault="00BB5B1F" w:rsidP="00F36B33">
            <w:pPr>
              <w:spacing w:before="0" w:after="0" w:line="240" w:lineRule="auto"/>
              <w:rPr>
                <w:rFonts w:ascii="Calibri" w:eastAsia="Times New Roman" w:hAnsi="Calibri" w:cs="Calibri"/>
                <w:color w:val="000000"/>
                <w:sz w:val="22"/>
              </w:rPr>
            </w:pPr>
            <w:proofErr w:type="spellStart"/>
            <w:r w:rsidRPr="00F36B33">
              <w:rPr>
                <w:rFonts w:ascii="Calibri" w:eastAsia="Times New Roman" w:hAnsi="Calibri" w:cs="Calibri"/>
                <w:color w:val="000000"/>
                <w:sz w:val="22"/>
              </w:rPr>
              <w:t>displocdesc</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8AD1AA" w14:textId="77777777" w:rsidR="00F36B33" w:rsidRPr="00F36B33" w:rsidRDefault="00F36B33" w:rsidP="00F36B33">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Dispatch Description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9A2F71" w14:textId="77777777" w:rsidR="00F36B33" w:rsidRPr="00F36B33" w:rsidRDefault="00F36B33" w:rsidP="00F36B33">
            <w:pPr>
              <w:spacing w:before="0" w:after="0" w:line="240" w:lineRule="auto"/>
              <w:jc w:val="center"/>
              <w:rPr>
                <w:rFonts w:ascii="Calibri" w:eastAsia="Times New Roman" w:hAnsi="Calibri" w:cs="Calibri"/>
                <w:color w:val="000000"/>
                <w:sz w:val="22"/>
              </w:rPr>
            </w:pPr>
            <w:r w:rsidRPr="00F36B33">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E1ABCDF" w14:textId="77777777" w:rsidR="00F36B33" w:rsidRPr="00F36B33" w:rsidRDefault="00F36B33" w:rsidP="00F36B33">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CC810C" w14:textId="77777777" w:rsidR="00F36B33" w:rsidRPr="00F36B33" w:rsidRDefault="00F36B33" w:rsidP="00F36B33">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Descriptive information for Depot location. e.g. address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7F4827" w14:textId="77777777" w:rsidR="00F36B33" w:rsidRPr="00F36B33" w:rsidRDefault="00F36B33" w:rsidP="00F36B33">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Optional</w:t>
            </w:r>
          </w:p>
        </w:tc>
      </w:tr>
      <w:tr w:rsidR="00F36B33" w:rsidRPr="00F36B33" w14:paraId="265AD32E" w14:textId="77777777" w:rsidTr="00310DFA">
        <w:trPr>
          <w:trHeight w:val="9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1E5C28" w14:textId="42505B8B" w:rsidR="00F36B33" w:rsidRPr="00F36B33" w:rsidRDefault="00BB5B1F" w:rsidP="00F36B33">
            <w:pPr>
              <w:spacing w:before="0" w:after="0" w:line="240" w:lineRule="auto"/>
              <w:rPr>
                <w:rFonts w:ascii="Calibri" w:eastAsia="Times New Roman" w:hAnsi="Calibri" w:cs="Calibri"/>
                <w:color w:val="000000"/>
                <w:sz w:val="22"/>
              </w:rPr>
            </w:pPr>
            <w:proofErr w:type="spellStart"/>
            <w:r w:rsidRPr="00F36B33">
              <w:rPr>
                <w:rFonts w:ascii="Calibri" w:eastAsia="Times New Roman" w:hAnsi="Calibri" w:cs="Calibri"/>
                <w:color w:val="000000"/>
                <w:sz w:val="22"/>
              </w:rPr>
              <w:t>displocname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CC21C0F" w14:textId="77777777" w:rsidR="00F36B33" w:rsidRPr="00F36B33" w:rsidRDefault="00F36B33" w:rsidP="00F36B33">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Dispatch Location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BB47C2" w14:textId="77777777" w:rsidR="00F36B33" w:rsidRPr="00F36B33" w:rsidRDefault="00F36B33" w:rsidP="00F36B33">
            <w:pPr>
              <w:spacing w:before="0" w:after="0" w:line="240" w:lineRule="auto"/>
              <w:jc w:val="center"/>
              <w:rPr>
                <w:rFonts w:ascii="Calibri" w:eastAsia="Times New Roman" w:hAnsi="Calibri" w:cs="Calibri"/>
                <w:color w:val="000000"/>
                <w:sz w:val="22"/>
              </w:rPr>
            </w:pPr>
            <w:r w:rsidRPr="00F36B33">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BCD54A" w14:textId="77777777" w:rsidR="00F36B33" w:rsidRPr="00F36B33" w:rsidRDefault="00F36B33" w:rsidP="00F36B33">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B4F3C72" w14:textId="77777777" w:rsidR="00F36B33" w:rsidRPr="00F36B33" w:rsidRDefault="00F36B33" w:rsidP="00F36B33">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Name of Dispatch Location. This is key value that all other features must match when relating to a Dispatch Location</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CE9C9C" w14:textId="77777777" w:rsidR="00F36B33" w:rsidRPr="00F36B33" w:rsidRDefault="00F36B33" w:rsidP="00F36B33">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Required</w:t>
            </w:r>
          </w:p>
        </w:tc>
      </w:tr>
      <w:tr w:rsidR="00F36B33" w:rsidRPr="00F36B33" w14:paraId="29D3DD66" w14:textId="77777777" w:rsidTr="00310DFA">
        <w:trPr>
          <w:trHeight w:val="15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6462A2" w14:textId="3C5421BD" w:rsidR="00F36B33" w:rsidRPr="00F36B33" w:rsidRDefault="00BB5B1F" w:rsidP="00F36B33">
            <w:pPr>
              <w:spacing w:before="0" w:after="0" w:line="240" w:lineRule="auto"/>
              <w:rPr>
                <w:rFonts w:ascii="Calibri" w:eastAsia="Times New Roman" w:hAnsi="Calibri" w:cs="Calibri"/>
                <w:color w:val="000000"/>
                <w:sz w:val="22"/>
              </w:rPr>
            </w:pPr>
            <w:proofErr w:type="spellStart"/>
            <w:r w:rsidRPr="00F36B33">
              <w:rPr>
                <w:rFonts w:ascii="Calibri" w:eastAsia="Times New Roman" w:hAnsi="Calibri" w:cs="Calibri"/>
                <w:color w:val="000000"/>
                <w:sz w:val="22"/>
              </w:rPr>
              <w:t>timezone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2888EF" w14:textId="77777777" w:rsidR="00F36B33" w:rsidRPr="00F36B33" w:rsidRDefault="00F36B33" w:rsidP="00F36B33">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Time Zone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1A3FD8" w14:textId="77777777" w:rsidR="00F36B33" w:rsidRPr="00F36B33" w:rsidRDefault="00F36B33" w:rsidP="00F36B33">
            <w:pPr>
              <w:spacing w:before="0" w:after="0" w:line="240" w:lineRule="auto"/>
              <w:jc w:val="center"/>
              <w:rPr>
                <w:rFonts w:ascii="Calibri" w:eastAsia="Times New Roman" w:hAnsi="Calibri" w:cs="Calibri"/>
                <w:color w:val="000000"/>
                <w:sz w:val="22"/>
              </w:rPr>
            </w:pPr>
            <w:r w:rsidRPr="00F36B33">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102799" w14:textId="77777777" w:rsidR="00F36B33" w:rsidRPr="00F36B33" w:rsidRDefault="00F36B33" w:rsidP="00F36B33">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CBE22A" w14:textId="544D1D0F" w:rsidR="00F36B33" w:rsidRPr="00F36B33" w:rsidRDefault="00F36B33" w:rsidP="00F36B33">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Time zone descriptive local. E.g. "America/Los Angeles" in TZ Database format (https://en.wikipedia.org/wiki/Tz_database)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B026F8" w14:textId="77777777" w:rsidR="00F36B33" w:rsidRPr="00F36B33" w:rsidRDefault="00F36B33" w:rsidP="00F36B33">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Required</w:t>
            </w:r>
          </w:p>
        </w:tc>
      </w:tr>
      <w:tr w:rsidR="00A72FE5" w:rsidRPr="00F36B33" w14:paraId="734FF5D0" w14:textId="77777777" w:rsidTr="00310DFA">
        <w:trPr>
          <w:trHeight w:val="15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611901" w14:textId="2D8F561D" w:rsidR="00A72FE5" w:rsidRPr="00F36B33" w:rsidRDefault="00BB5B1F" w:rsidP="00F36B33">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travelmode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2608F56F" w14:textId="00591695" w:rsidR="00A72FE5" w:rsidRPr="00F36B33" w:rsidRDefault="00A72FE5" w:rsidP="00F36B33">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Travel Mode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BC7466" w14:textId="61F0F933" w:rsidR="00A72FE5" w:rsidRPr="00F36B33" w:rsidRDefault="00A72FE5" w:rsidP="00F36B33">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18CA3510" w14:textId="5724F8F8" w:rsidR="00A72FE5" w:rsidRPr="00F36B33" w:rsidRDefault="006A02A5" w:rsidP="00F36B33">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tcPr>
          <w:p w14:paraId="30F29415" w14:textId="77777777" w:rsidR="00A72FE5" w:rsidRDefault="006A02A5" w:rsidP="00F36B33">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Defines the Travel Mode from </w:t>
            </w:r>
            <w:r w:rsidR="004D1F3C">
              <w:rPr>
                <w:rFonts w:ascii="Calibri" w:eastAsia="Times New Roman" w:hAnsi="Calibri" w:cs="Calibri"/>
                <w:color w:val="000000"/>
                <w:sz w:val="22"/>
              </w:rPr>
              <w:t>Network Analysis that the location will use.</w:t>
            </w:r>
          </w:p>
          <w:p w14:paraId="20626FA5" w14:textId="3036CE6E" w:rsidR="004D1F3C" w:rsidRPr="00F36B33" w:rsidRDefault="004D1F3C" w:rsidP="00F36B33">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If using Solve Parameter tables, use the value “Custom”</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tcPr>
          <w:p w14:paraId="7B61D5B2" w14:textId="4146CF3F" w:rsidR="00A72FE5" w:rsidRPr="00F36B33" w:rsidRDefault="006A02A5" w:rsidP="00F36B33">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bl>
    <w:p w14:paraId="29205A18" w14:textId="77777777" w:rsidR="00F36B33" w:rsidRPr="00B46EFF" w:rsidRDefault="00F36B33" w:rsidP="00B46EFF"/>
    <w:p w14:paraId="4E5659C5" w14:textId="77777777" w:rsidR="004D1F3C" w:rsidRDefault="004D1F3C">
      <w:pPr>
        <w:spacing w:before="0" w:after="200"/>
        <w:rPr>
          <w:rFonts w:ascii="Arial" w:eastAsiaTheme="majorEastAsia" w:hAnsi="Arial" w:cs="Arial"/>
          <w:b/>
          <w:bCs/>
          <w:color w:val="000000" w:themeColor="text1"/>
          <w:sz w:val="28"/>
          <w:szCs w:val="26"/>
        </w:rPr>
      </w:pPr>
      <w:r>
        <w:br w:type="page"/>
      </w:r>
    </w:p>
    <w:p w14:paraId="0A567A49" w14:textId="786E849E" w:rsidR="00D263E3" w:rsidRDefault="00D263E3" w:rsidP="00D263E3">
      <w:pPr>
        <w:pStyle w:val="EsriHeading2"/>
      </w:pPr>
      <w:bookmarkStart w:id="12" w:name="_Toc169364339"/>
      <w:r>
        <w:lastRenderedPageBreak/>
        <w:t>LineBarrierLibrary</w:t>
      </w:r>
      <w:bookmarkEnd w:id="12"/>
    </w:p>
    <w:p w14:paraId="15F3F725" w14:textId="62D5CE62" w:rsidR="00122E9A" w:rsidRPr="00122E9A" w:rsidRDefault="009B6368" w:rsidP="00122E9A">
      <w:r>
        <w:t>Line barriers that can affect routing. More information</w:t>
      </w:r>
      <w:r w:rsidR="000F2589">
        <w:t xml:space="preserve"> can be found in </w:t>
      </w:r>
      <w:hyperlink r:id="rId14" w:history="1">
        <w:r w:rsidR="000F2589" w:rsidRPr="000F2589">
          <w:rPr>
            <w:rStyle w:val="Hyperlink"/>
          </w:rPr>
          <w:t>VRP online help</w:t>
        </w:r>
      </w:hyperlink>
      <w:r w:rsidR="000F2589">
        <w:t>.</w:t>
      </w:r>
      <w:r w:rsidR="00F86B9B">
        <w:t xml:space="preserve"> Features are not required.</w:t>
      </w:r>
    </w:p>
    <w:tbl>
      <w:tblPr>
        <w:tblW w:w="12680" w:type="dxa"/>
        <w:jc w:val="center"/>
        <w:tblLook w:val="04A0" w:firstRow="1" w:lastRow="0" w:firstColumn="1" w:lastColumn="0" w:noHBand="0" w:noVBand="1"/>
      </w:tblPr>
      <w:tblGrid>
        <w:gridCol w:w="3220"/>
        <w:gridCol w:w="2180"/>
        <w:gridCol w:w="960"/>
        <w:gridCol w:w="920"/>
        <w:gridCol w:w="4280"/>
        <w:gridCol w:w="1120"/>
      </w:tblGrid>
      <w:tr w:rsidR="00053597" w:rsidRPr="00053597" w14:paraId="419AEC09" w14:textId="77777777" w:rsidTr="004D1F3C">
        <w:trPr>
          <w:trHeight w:val="315"/>
          <w:tblHeader/>
          <w:jc w:val="center"/>
        </w:trPr>
        <w:tc>
          <w:tcPr>
            <w:tcW w:w="3220" w:type="dxa"/>
            <w:tcBorders>
              <w:top w:val="single" w:sz="4" w:space="0" w:color="8EA9DB"/>
              <w:left w:val="single" w:sz="8" w:space="0" w:color="auto"/>
              <w:bottom w:val="single" w:sz="4" w:space="0" w:color="auto"/>
              <w:right w:val="nil"/>
            </w:tcBorders>
            <w:shd w:val="clear" w:color="4472C4" w:fill="4472C4"/>
            <w:noWrap/>
            <w:vAlign w:val="bottom"/>
            <w:hideMark/>
          </w:tcPr>
          <w:p w14:paraId="691577B3" w14:textId="77777777" w:rsidR="00053597" w:rsidRPr="00053597" w:rsidRDefault="00053597" w:rsidP="00053597">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Name</w:t>
            </w:r>
          </w:p>
        </w:tc>
        <w:tc>
          <w:tcPr>
            <w:tcW w:w="2180" w:type="dxa"/>
            <w:tcBorders>
              <w:top w:val="single" w:sz="4" w:space="0" w:color="8EA9DB"/>
              <w:left w:val="nil"/>
              <w:bottom w:val="single" w:sz="4" w:space="0" w:color="auto"/>
              <w:right w:val="nil"/>
            </w:tcBorders>
            <w:shd w:val="clear" w:color="4472C4" w:fill="4472C4"/>
            <w:vAlign w:val="bottom"/>
            <w:hideMark/>
          </w:tcPr>
          <w:p w14:paraId="779DFCD8" w14:textId="77777777" w:rsidR="00053597" w:rsidRPr="00053597" w:rsidRDefault="00053597" w:rsidP="00053597">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Alias</w:t>
            </w:r>
          </w:p>
        </w:tc>
        <w:tc>
          <w:tcPr>
            <w:tcW w:w="960" w:type="dxa"/>
            <w:tcBorders>
              <w:top w:val="single" w:sz="4" w:space="0" w:color="8EA9DB"/>
              <w:left w:val="nil"/>
              <w:bottom w:val="single" w:sz="4" w:space="0" w:color="auto"/>
              <w:right w:val="nil"/>
            </w:tcBorders>
            <w:shd w:val="clear" w:color="4472C4" w:fill="4472C4"/>
            <w:noWrap/>
            <w:vAlign w:val="bottom"/>
            <w:hideMark/>
          </w:tcPr>
          <w:p w14:paraId="02F9DD1D" w14:textId="77777777" w:rsidR="00053597" w:rsidRPr="00053597" w:rsidRDefault="00053597" w:rsidP="00053597">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Length</w:t>
            </w:r>
          </w:p>
        </w:tc>
        <w:tc>
          <w:tcPr>
            <w:tcW w:w="920" w:type="dxa"/>
            <w:tcBorders>
              <w:top w:val="single" w:sz="4" w:space="0" w:color="8EA9DB"/>
              <w:left w:val="nil"/>
              <w:bottom w:val="single" w:sz="4" w:space="0" w:color="auto"/>
              <w:right w:val="nil"/>
            </w:tcBorders>
            <w:shd w:val="clear" w:color="4472C4" w:fill="4472C4"/>
            <w:vAlign w:val="bottom"/>
            <w:hideMark/>
          </w:tcPr>
          <w:p w14:paraId="46A451B7" w14:textId="77777777" w:rsidR="00053597" w:rsidRPr="00053597" w:rsidRDefault="00053597" w:rsidP="00053597">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Type</w:t>
            </w:r>
          </w:p>
        </w:tc>
        <w:tc>
          <w:tcPr>
            <w:tcW w:w="4280" w:type="dxa"/>
            <w:tcBorders>
              <w:top w:val="single" w:sz="4" w:space="0" w:color="8EA9DB"/>
              <w:left w:val="nil"/>
              <w:bottom w:val="single" w:sz="4" w:space="0" w:color="auto"/>
              <w:right w:val="nil"/>
            </w:tcBorders>
            <w:shd w:val="clear" w:color="4472C4" w:fill="4472C4"/>
            <w:vAlign w:val="bottom"/>
            <w:hideMark/>
          </w:tcPr>
          <w:p w14:paraId="28DFAB75" w14:textId="77777777" w:rsidR="00053597" w:rsidRPr="00053597" w:rsidRDefault="00053597" w:rsidP="00053597">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Description</w:t>
            </w:r>
          </w:p>
        </w:tc>
        <w:tc>
          <w:tcPr>
            <w:tcW w:w="1120" w:type="dxa"/>
            <w:tcBorders>
              <w:top w:val="single" w:sz="4" w:space="0" w:color="8EA9DB"/>
              <w:left w:val="nil"/>
              <w:bottom w:val="single" w:sz="4" w:space="0" w:color="auto"/>
              <w:right w:val="single" w:sz="4" w:space="0" w:color="8EA9DB"/>
            </w:tcBorders>
            <w:shd w:val="clear" w:color="4472C4" w:fill="4472C4"/>
            <w:vAlign w:val="bottom"/>
            <w:hideMark/>
          </w:tcPr>
          <w:p w14:paraId="27C1670B" w14:textId="77777777" w:rsidR="00053597" w:rsidRPr="00053597" w:rsidRDefault="00053597" w:rsidP="00053597">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ERM</w:t>
            </w:r>
          </w:p>
        </w:tc>
      </w:tr>
      <w:tr w:rsidR="00053597" w:rsidRPr="00053597" w14:paraId="5BB37033"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24CC41" w14:textId="4028178B" w:rsidR="00053597" w:rsidRPr="00053597" w:rsidRDefault="00BB5B1F" w:rsidP="00053597">
            <w:pPr>
              <w:spacing w:before="0" w:after="0" w:line="240" w:lineRule="auto"/>
              <w:rPr>
                <w:rFonts w:ascii="Calibri" w:eastAsia="Times New Roman" w:hAnsi="Calibri" w:cs="Calibri"/>
                <w:color w:val="000000"/>
                <w:sz w:val="22"/>
              </w:rPr>
            </w:pPr>
            <w:proofErr w:type="spellStart"/>
            <w:r w:rsidRPr="00053597">
              <w:rPr>
                <w:rFonts w:ascii="Calibri" w:eastAsia="Times New Roman" w:hAnsi="Calibri" w:cs="Calibri"/>
                <w:color w:val="000000"/>
                <w:sz w:val="22"/>
              </w:rPr>
              <w:t>barriertype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BCB135"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Barrier Type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E6FEB1" w14:textId="77777777" w:rsidR="00053597" w:rsidRPr="00053597" w:rsidRDefault="00053597" w:rsidP="00053597">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4C5AE3C"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Small Integer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B9F6C9" w14:textId="2D60B984"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 xml:space="preserve">The type of barrier. Currently only restriction type </w:t>
            </w:r>
            <w:r w:rsidR="00D25FDD">
              <w:rPr>
                <w:rFonts w:ascii="Calibri" w:eastAsia="Times New Roman" w:hAnsi="Calibri" w:cs="Calibri"/>
                <w:color w:val="000000"/>
                <w:sz w:val="22"/>
              </w:rPr>
              <w:t>is</w:t>
            </w:r>
            <w:r w:rsidRPr="00053597">
              <w:rPr>
                <w:rFonts w:ascii="Calibri" w:eastAsia="Times New Roman" w:hAnsi="Calibri" w:cs="Calibri"/>
                <w:color w:val="000000"/>
                <w:sz w:val="22"/>
              </w:rPr>
              <w:t xml:space="preserve"> implemented.</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3D3F55"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r w:rsidR="00053597" w:rsidRPr="00053597" w14:paraId="59722844"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E449F1" w14:textId="144C2033" w:rsidR="00053597" w:rsidRPr="00053597" w:rsidRDefault="00BB5B1F" w:rsidP="00053597">
            <w:pPr>
              <w:spacing w:before="0" w:after="0" w:line="240" w:lineRule="auto"/>
              <w:rPr>
                <w:rFonts w:ascii="Calibri" w:eastAsia="Times New Roman" w:hAnsi="Calibri" w:cs="Calibri"/>
                <w:color w:val="000000"/>
                <w:sz w:val="22"/>
              </w:rPr>
            </w:pPr>
            <w:proofErr w:type="spellStart"/>
            <w:r w:rsidRPr="00053597">
              <w:rPr>
                <w:rFonts w:ascii="Calibri" w:eastAsia="Times New Roman" w:hAnsi="Calibri" w:cs="Calibri"/>
                <w:color w:val="000000"/>
                <w:sz w:val="22"/>
              </w:rPr>
              <w:t>begindate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9F56E3B"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Begin Date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929272" w14:textId="77777777" w:rsidR="00053597" w:rsidRPr="00053597" w:rsidRDefault="00053597" w:rsidP="00053597">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08DE0E"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Date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3B933C"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Date that barrier starts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8C1799"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r w:rsidR="00053597" w:rsidRPr="00053597" w14:paraId="49B30444" w14:textId="77777777" w:rsidTr="00310DFA">
        <w:trPr>
          <w:trHeight w:val="9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7F90D3" w14:textId="78A9DE42" w:rsidR="00053597" w:rsidRPr="00053597" w:rsidRDefault="00BB5B1F" w:rsidP="00053597">
            <w:pPr>
              <w:spacing w:before="0" w:after="0" w:line="240" w:lineRule="auto"/>
              <w:rPr>
                <w:rFonts w:ascii="Calibri" w:eastAsia="Times New Roman" w:hAnsi="Calibri" w:cs="Calibri"/>
                <w:color w:val="000000"/>
                <w:sz w:val="22"/>
              </w:rPr>
            </w:pPr>
            <w:proofErr w:type="spellStart"/>
            <w:r w:rsidRPr="00053597">
              <w:rPr>
                <w:rFonts w:ascii="Calibri" w:eastAsia="Times New Roman" w:hAnsi="Calibri" w:cs="Calibri"/>
                <w:color w:val="000000"/>
                <w:sz w:val="22"/>
              </w:rPr>
              <w:t>displocname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E39325"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Dispatch Location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90B787" w14:textId="77777777" w:rsidR="00053597" w:rsidRPr="00053597" w:rsidRDefault="00053597" w:rsidP="00053597">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DD7BA7"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DD85B1"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 xml:space="preserve">Name of Dispatch Location that barrier relates to. Corresponds to key value set in </w:t>
            </w:r>
            <w:proofErr w:type="spellStart"/>
            <w:r w:rsidRPr="00053597">
              <w:rPr>
                <w:rFonts w:ascii="Calibri" w:eastAsia="Times New Roman" w:hAnsi="Calibri" w:cs="Calibri"/>
                <w:color w:val="000000"/>
                <w:sz w:val="22"/>
              </w:rPr>
              <w:t>DispatchLocation</w:t>
            </w:r>
            <w:proofErr w:type="spellEnd"/>
            <w:r w:rsidRPr="00053597">
              <w:rPr>
                <w:rFonts w:ascii="Calibri" w:eastAsia="Times New Roman" w:hAnsi="Calibri" w:cs="Calibri"/>
                <w:color w:val="000000"/>
                <w:sz w:val="22"/>
              </w:rPr>
              <w:t xml:space="preserve"> table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5EB0D8"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Required</w:t>
            </w:r>
          </w:p>
        </w:tc>
      </w:tr>
      <w:tr w:rsidR="00053597" w:rsidRPr="00053597" w14:paraId="51ABC8A7"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B78E93" w14:textId="1F626565" w:rsidR="00053597" w:rsidRPr="00053597" w:rsidRDefault="00BB5B1F" w:rsidP="00053597">
            <w:pPr>
              <w:spacing w:before="0" w:after="0" w:line="240" w:lineRule="auto"/>
              <w:rPr>
                <w:rFonts w:ascii="Calibri" w:eastAsia="Times New Roman" w:hAnsi="Calibri" w:cs="Calibri"/>
                <w:color w:val="000000"/>
                <w:sz w:val="22"/>
              </w:rPr>
            </w:pPr>
            <w:proofErr w:type="spellStart"/>
            <w:r w:rsidRPr="00053597">
              <w:rPr>
                <w:rFonts w:ascii="Calibri" w:eastAsia="Times New Roman" w:hAnsi="Calibri" w:cs="Calibri"/>
                <w:color w:val="000000"/>
                <w:sz w:val="22"/>
              </w:rPr>
              <w:t>enddate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E5907E"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End Date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E50B9C" w14:textId="77777777" w:rsidR="00053597" w:rsidRPr="00053597" w:rsidRDefault="00053597" w:rsidP="00053597">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FB57B6"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Date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60944C"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Date that barrier ends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25DD69"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r w:rsidR="00053597" w:rsidRPr="00053597" w14:paraId="7EE05AE1" w14:textId="77777777" w:rsidTr="00310DFA">
        <w:trPr>
          <w:trHeight w:val="3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3DA1C2" w14:textId="3944F41D" w:rsidR="00053597" w:rsidRPr="00053597" w:rsidRDefault="00BB5B1F" w:rsidP="00053597">
            <w:pPr>
              <w:spacing w:before="0" w:after="0" w:line="240" w:lineRule="auto"/>
              <w:rPr>
                <w:rFonts w:ascii="Calibri" w:eastAsia="Times New Roman" w:hAnsi="Calibri" w:cs="Calibri"/>
                <w:color w:val="000000"/>
                <w:sz w:val="22"/>
              </w:rPr>
            </w:pPr>
            <w:proofErr w:type="spellStart"/>
            <w:r w:rsidRPr="00053597">
              <w:rPr>
                <w:rFonts w:ascii="Calibri" w:eastAsia="Times New Roman" w:hAnsi="Calibri" w:cs="Calibri"/>
                <w:color w:val="000000"/>
                <w:sz w:val="22"/>
              </w:rPr>
              <w:t>impedancescale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736951"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Impedance Scale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9C1A18" w14:textId="77777777" w:rsidR="00053597" w:rsidRPr="00053597" w:rsidRDefault="00053597" w:rsidP="00053597">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A20A79"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789241"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 </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8FC0B3"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 </w:t>
            </w:r>
          </w:p>
        </w:tc>
      </w:tr>
      <w:tr w:rsidR="00C333CD" w:rsidRPr="00053597" w14:paraId="57454174" w14:textId="77777777" w:rsidTr="00310DFA">
        <w:trPr>
          <w:trHeight w:val="3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A5C62F" w14:textId="68085E50" w:rsidR="00C333CD" w:rsidRPr="00053597" w:rsidRDefault="00BB5B1F" w:rsidP="00C333CD">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name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29B0C8A6" w14:textId="30068C93" w:rsidR="00C333CD" w:rsidRPr="00053597" w:rsidRDefault="00C333CD" w:rsidP="00C333CD">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Barrier Name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0E5E65" w14:textId="064BBFF1" w:rsidR="00C333CD" w:rsidRPr="00053597" w:rsidRDefault="00C333CD" w:rsidP="00C333CD">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08483D95" w14:textId="230F408B" w:rsidR="00C333CD" w:rsidRPr="00053597" w:rsidRDefault="00C333CD" w:rsidP="00C333CD">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tcPr>
          <w:p w14:paraId="566F3E64" w14:textId="1B2BCC9F" w:rsidR="00C333CD" w:rsidRPr="00053597" w:rsidRDefault="00C333CD" w:rsidP="00C333CD">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Descriptive Name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tcPr>
          <w:p w14:paraId="04B96430" w14:textId="7A55A51C" w:rsidR="00C333CD" w:rsidRPr="00053597" w:rsidRDefault="00C333CD" w:rsidP="00C333CD">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bl>
    <w:p w14:paraId="5AA4E900" w14:textId="5E664919" w:rsidR="00C333CD" w:rsidRDefault="00D36D9D" w:rsidP="00C333CD">
      <w:pPr>
        <w:pStyle w:val="EsriHeading2"/>
      </w:pPr>
      <w:bookmarkStart w:id="13" w:name="_Toc169364340"/>
      <w:proofErr w:type="spellStart"/>
      <w:r>
        <w:t>Point</w:t>
      </w:r>
      <w:r w:rsidR="00C333CD">
        <w:t>BarrierLibrary</w:t>
      </w:r>
      <w:bookmarkEnd w:id="13"/>
      <w:proofErr w:type="spellEnd"/>
    </w:p>
    <w:p w14:paraId="038B8344" w14:textId="28EC57EA" w:rsidR="00C333CD" w:rsidRPr="00122E9A" w:rsidRDefault="00D36D9D" w:rsidP="00C333CD">
      <w:r>
        <w:t>Point</w:t>
      </w:r>
      <w:r w:rsidR="00C333CD">
        <w:t xml:space="preserve"> barriers that can affect routing. More information can be found in </w:t>
      </w:r>
      <w:hyperlink r:id="rId15" w:history="1">
        <w:r w:rsidR="00C333CD" w:rsidRPr="000F2589">
          <w:rPr>
            <w:rStyle w:val="Hyperlink"/>
          </w:rPr>
          <w:t>VRP online help</w:t>
        </w:r>
      </w:hyperlink>
      <w:r w:rsidR="00C333CD">
        <w:t>. Features are not required.</w:t>
      </w:r>
    </w:p>
    <w:tbl>
      <w:tblPr>
        <w:tblW w:w="12680" w:type="dxa"/>
        <w:jc w:val="center"/>
        <w:tblLook w:val="04A0" w:firstRow="1" w:lastRow="0" w:firstColumn="1" w:lastColumn="0" w:noHBand="0" w:noVBand="1"/>
      </w:tblPr>
      <w:tblGrid>
        <w:gridCol w:w="3220"/>
        <w:gridCol w:w="2180"/>
        <w:gridCol w:w="960"/>
        <w:gridCol w:w="920"/>
        <w:gridCol w:w="4280"/>
        <w:gridCol w:w="1120"/>
      </w:tblGrid>
      <w:tr w:rsidR="00C333CD" w:rsidRPr="00053597" w14:paraId="57A2C881" w14:textId="77777777" w:rsidTr="004627D0">
        <w:trPr>
          <w:trHeight w:val="315"/>
          <w:tblHeader/>
          <w:jc w:val="center"/>
        </w:trPr>
        <w:tc>
          <w:tcPr>
            <w:tcW w:w="3220" w:type="dxa"/>
            <w:tcBorders>
              <w:top w:val="single" w:sz="4" w:space="0" w:color="8EA9DB"/>
              <w:left w:val="single" w:sz="8" w:space="0" w:color="auto"/>
              <w:bottom w:val="single" w:sz="4" w:space="0" w:color="auto"/>
              <w:right w:val="nil"/>
            </w:tcBorders>
            <w:shd w:val="clear" w:color="4472C4" w:fill="4472C4"/>
            <w:noWrap/>
            <w:vAlign w:val="bottom"/>
            <w:hideMark/>
          </w:tcPr>
          <w:p w14:paraId="1A376826" w14:textId="77777777" w:rsidR="00C333CD" w:rsidRPr="00053597" w:rsidRDefault="00C333CD" w:rsidP="004627D0">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Name</w:t>
            </w:r>
          </w:p>
        </w:tc>
        <w:tc>
          <w:tcPr>
            <w:tcW w:w="2180" w:type="dxa"/>
            <w:tcBorders>
              <w:top w:val="single" w:sz="4" w:space="0" w:color="8EA9DB"/>
              <w:left w:val="nil"/>
              <w:bottom w:val="single" w:sz="4" w:space="0" w:color="auto"/>
              <w:right w:val="nil"/>
            </w:tcBorders>
            <w:shd w:val="clear" w:color="4472C4" w:fill="4472C4"/>
            <w:vAlign w:val="bottom"/>
            <w:hideMark/>
          </w:tcPr>
          <w:p w14:paraId="5AA3463B" w14:textId="77777777" w:rsidR="00C333CD" w:rsidRPr="00053597" w:rsidRDefault="00C333CD" w:rsidP="004627D0">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Alias</w:t>
            </w:r>
          </w:p>
        </w:tc>
        <w:tc>
          <w:tcPr>
            <w:tcW w:w="960" w:type="dxa"/>
            <w:tcBorders>
              <w:top w:val="single" w:sz="4" w:space="0" w:color="8EA9DB"/>
              <w:left w:val="nil"/>
              <w:bottom w:val="single" w:sz="4" w:space="0" w:color="auto"/>
              <w:right w:val="nil"/>
            </w:tcBorders>
            <w:shd w:val="clear" w:color="4472C4" w:fill="4472C4"/>
            <w:noWrap/>
            <w:vAlign w:val="bottom"/>
            <w:hideMark/>
          </w:tcPr>
          <w:p w14:paraId="44CA29C3" w14:textId="77777777" w:rsidR="00C333CD" w:rsidRPr="00053597" w:rsidRDefault="00C333CD" w:rsidP="004627D0">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Length</w:t>
            </w:r>
          </w:p>
        </w:tc>
        <w:tc>
          <w:tcPr>
            <w:tcW w:w="920" w:type="dxa"/>
            <w:tcBorders>
              <w:top w:val="single" w:sz="4" w:space="0" w:color="8EA9DB"/>
              <w:left w:val="nil"/>
              <w:bottom w:val="single" w:sz="4" w:space="0" w:color="auto"/>
              <w:right w:val="nil"/>
            </w:tcBorders>
            <w:shd w:val="clear" w:color="4472C4" w:fill="4472C4"/>
            <w:vAlign w:val="bottom"/>
            <w:hideMark/>
          </w:tcPr>
          <w:p w14:paraId="1AB10000" w14:textId="77777777" w:rsidR="00C333CD" w:rsidRPr="00053597" w:rsidRDefault="00C333CD" w:rsidP="004627D0">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Type</w:t>
            </w:r>
          </w:p>
        </w:tc>
        <w:tc>
          <w:tcPr>
            <w:tcW w:w="4280" w:type="dxa"/>
            <w:tcBorders>
              <w:top w:val="single" w:sz="4" w:space="0" w:color="8EA9DB"/>
              <w:left w:val="nil"/>
              <w:bottom w:val="single" w:sz="4" w:space="0" w:color="auto"/>
              <w:right w:val="nil"/>
            </w:tcBorders>
            <w:shd w:val="clear" w:color="4472C4" w:fill="4472C4"/>
            <w:vAlign w:val="bottom"/>
            <w:hideMark/>
          </w:tcPr>
          <w:p w14:paraId="1359B188" w14:textId="77777777" w:rsidR="00C333CD" w:rsidRPr="00053597" w:rsidRDefault="00C333CD" w:rsidP="004627D0">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Description</w:t>
            </w:r>
          </w:p>
        </w:tc>
        <w:tc>
          <w:tcPr>
            <w:tcW w:w="1120" w:type="dxa"/>
            <w:tcBorders>
              <w:top w:val="single" w:sz="4" w:space="0" w:color="8EA9DB"/>
              <w:left w:val="nil"/>
              <w:bottom w:val="single" w:sz="4" w:space="0" w:color="auto"/>
              <w:right w:val="single" w:sz="4" w:space="0" w:color="8EA9DB"/>
            </w:tcBorders>
            <w:shd w:val="clear" w:color="4472C4" w:fill="4472C4"/>
            <w:vAlign w:val="bottom"/>
            <w:hideMark/>
          </w:tcPr>
          <w:p w14:paraId="72FC645A" w14:textId="77777777" w:rsidR="00C333CD" w:rsidRPr="00053597" w:rsidRDefault="00C333CD" w:rsidP="004627D0">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ERM</w:t>
            </w:r>
          </w:p>
        </w:tc>
      </w:tr>
      <w:tr w:rsidR="00D36D9D" w:rsidRPr="00053597" w14:paraId="2B72172E" w14:textId="77777777" w:rsidTr="004627D0">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EACB3C" w14:textId="2554E906" w:rsidR="00D36D9D" w:rsidRPr="00053597" w:rsidRDefault="00BB5B1F" w:rsidP="004627D0">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additional_distance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3683ACBE" w14:textId="017D47D3" w:rsidR="00D36D9D" w:rsidRPr="00053597" w:rsidRDefault="00421657"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Additional Distance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86B6BC" w14:textId="0B6C20C6" w:rsidR="00D36D9D" w:rsidRPr="00053597" w:rsidRDefault="00421657" w:rsidP="004627D0">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6F1D2F99" w14:textId="703CF7AF" w:rsidR="00D36D9D" w:rsidRPr="00053597" w:rsidRDefault="00421657"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tcPr>
          <w:p w14:paraId="4DB7F099" w14:textId="54CC3361" w:rsidR="00D36D9D" w:rsidRPr="00053597" w:rsidRDefault="00EA317B"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Distance to add onto Route if path goes through barrier</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tcPr>
          <w:p w14:paraId="24960CB4" w14:textId="79EB9FBC" w:rsidR="00D36D9D" w:rsidRPr="00053597" w:rsidRDefault="00421657"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r w:rsidR="00EA317B" w:rsidRPr="00053597" w14:paraId="762DE439" w14:textId="77777777" w:rsidTr="004627D0">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4641B5" w14:textId="50282365" w:rsidR="00EA317B" w:rsidRPr="00053597" w:rsidRDefault="00BB5B1F" w:rsidP="00EA317B">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additional_time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2353BBD6" w14:textId="4C5E6EDF" w:rsidR="00EA317B" w:rsidRPr="00053597" w:rsidRDefault="00EA317B" w:rsidP="00EA317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Additional 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59B69D" w14:textId="4E31F06B" w:rsidR="00EA317B" w:rsidRPr="00053597" w:rsidRDefault="00EA317B" w:rsidP="00EA317B">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32BF95E1" w14:textId="2A73263E" w:rsidR="00EA317B" w:rsidRPr="00053597" w:rsidRDefault="00EA317B" w:rsidP="00EA317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tcPr>
          <w:p w14:paraId="7AE5A157" w14:textId="055A87F5" w:rsidR="00EA317B" w:rsidRPr="00053597" w:rsidRDefault="00EA317B" w:rsidP="00EA317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Time to add onto Route if path goes through barrier</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tcPr>
          <w:p w14:paraId="566B872E" w14:textId="04A2C06E" w:rsidR="00EA317B" w:rsidRPr="00053597" w:rsidRDefault="00EA317B" w:rsidP="00EA317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r w:rsidR="00EA317B" w:rsidRPr="00053597" w14:paraId="1DB912BA" w14:textId="77777777" w:rsidTr="004627D0">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FD3768" w14:textId="488FEB47" w:rsidR="00EA317B" w:rsidRPr="00053597" w:rsidRDefault="00BB5B1F" w:rsidP="00EA317B">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additionalcost</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5F438E6F" w14:textId="4CAFB2D3" w:rsidR="00EA317B" w:rsidRPr="00053597" w:rsidRDefault="00EA317B" w:rsidP="00EA317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Additional Cost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BC29B1" w14:textId="6CE12451" w:rsidR="00EA317B" w:rsidRPr="00053597" w:rsidRDefault="00EA317B" w:rsidP="00EA317B">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76983E51" w14:textId="7EE5AF24" w:rsidR="00EA317B" w:rsidRPr="00053597" w:rsidRDefault="00EA317B" w:rsidP="00EA317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tcPr>
          <w:p w14:paraId="499BB385" w14:textId="23DCCDF2" w:rsidR="00EA317B" w:rsidRPr="00053597" w:rsidRDefault="00EA317B" w:rsidP="00EA317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Cost to add onto Route if path goes through barrier</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tcPr>
          <w:p w14:paraId="7542C629" w14:textId="72BCF4FB" w:rsidR="00EA317B" w:rsidRPr="00053597" w:rsidRDefault="00EA317B" w:rsidP="00EA317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r w:rsidR="00EA317B" w:rsidRPr="00053597" w14:paraId="3947B33E" w14:textId="77777777" w:rsidTr="004627D0">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F2E7CA" w14:textId="7F4F5249" w:rsidR="00EA317B" w:rsidRPr="00053597" w:rsidRDefault="00BB5B1F" w:rsidP="00EA317B">
            <w:pPr>
              <w:spacing w:before="0" w:after="0" w:line="240" w:lineRule="auto"/>
              <w:rPr>
                <w:rFonts w:ascii="Calibri" w:eastAsia="Times New Roman" w:hAnsi="Calibri" w:cs="Calibri"/>
                <w:color w:val="000000"/>
                <w:sz w:val="22"/>
              </w:rPr>
            </w:pPr>
            <w:proofErr w:type="spellStart"/>
            <w:r w:rsidRPr="00053597">
              <w:rPr>
                <w:rFonts w:ascii="Calibri" w:eastAsia="Times New Roman" w:hAnsi="Calibri" w:cs="Calibri"/>
                <w:color w:val="000000"/>
                <w:sz w:val="22"/>
              </w:rPr>
              <w:t>barriertype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B2EB93"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Barrier Type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045346" w14:textId="77777777" w:rsidR="00EA317B" w:rsidRPr="00053597" w:rsidRDefault="00EA317B" w:rsidP="00EA317B">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FB7B6B"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Small Integer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BAB3A7"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 xml:space="preserve">The type of barrier. Currently only restriction type </w:t>
            </w:r>
            <w:r>
              <w:rPr>
                <w:rFonts w:ascii="Calibri" w:eastAsia="Times New Roman" w:hAnsi="Calibri" w:cs="Calibri"/>
                <w:color w:val="000000"/>
                <w:sz w:val="22"/>
              </w:rPr>
              <w:t>is</w:t>
            </w:r>
            <w:r w:rsidRPr="00053597">
              <w:rPr>
                <w:rFonts w:ascii="Calibri" w:eastAsia="Times New Roman" w:hAnsi="Calibri" w:cs="Calibri"/>
                <w:color w:val="000000"/>
                <w:sz w:val="22"/>
              </w:rPr>
              <w:t xml:space="preserve"> implemented.</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18AEA35"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r w:rsidR="00EA317B" w:rsidRPr="00053597" w14:paraId="70FE5DE7" w14:textId="77777777" w:rsidTr="004627D0">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B43003" w14:textId="32634781" w:rsidR="00EA317B" w:rsidRPr="00053597" w:rsidRDefault="00BB5B1F" w:rsidP="00EA317B">
            <w:pPr>
              <w:spacing w:before="0" w:after="0" w:line="240" w:lineRule="auto"/>
              <w:rPr>
                <w:rFonts w:ascii="Calibri" w:eastAsia="Times New Roman" w:hAnsi="Calibri" w:cs="Calibri"/>
                <w:color w:val="000000"/>
                <w:sz w:val="22"/>
              </w:rPr>
            </w:pPr>
            <w:proofErr w:type="spellStart"/>
            <w:r w:rsidRPr="00053597">
              <w:rPr>
                <w:rFonts w:ascii="Calibri" w:eastAsia="Times New Roman" w:hAnsi="Calibri" w:cs="Calibri"/>
                <w:color w:val="000000"/>
                <w:sz w:val="22"/>
              </w:rPr>
              <w:t>begindate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1A29871"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Begin Date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BEE71D" w14:textId="77777777" w:rsidR="00EA317B" w:rsidRPr="00053597" w:rsidRDefault="00EA317B" w:rsidP="00EA317B">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7B528FD"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Date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BF24981"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Date that barrier starts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FA9A4D"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r w:rsidR="00EA317B" w:rsidRPr="00053597" w14:paraId="056FF663" w14:textId="77777777" w:rsidTr="004627D0">
        <w:trPr>
          <w:trHeight w:val="9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4FAF1C" w14:textId="1157DC93" w:rsidR="00EA317B" w:rsidRPr="00053597" w:rsidRDefault="00BB5B1F" w:rsidP="00EA317B">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lastRenderedPageBreak/>
              <w:t>curbapproach</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33FD95B9" w14:textId="535EA2C8" w:rsidR="00EA317B" w:rsidRPr="00053597" w:rsidRDefault="00EA317B" w:rsidP="00EA317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Curb Approach</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6597CD" w14:textId="7097C6B8" w:rsidR="00EA317B" w:rsidRPr="00053597" w:rsidRDefault="00EA317B" w:rsidP="00EA317B">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2E7D52CA" w14:textId="33017A4C" w:rsidR="00EA317B" w:rsidRPr="00053597" w:rsidRDefault="00EA317B" w:rsidP="00EA317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Short Integer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tcPr>
          <w:p w14:paraId="18DDD585" w14:textId="75B3DC71" w:rsidR="00EA317B" w:rsidRPr="00053597" w:rsidRDefault="00EA317B" w:rsidP="00EA317B">
            <w:pPr>
              <w:spacing w:before="0" w:after="0" w:line="240" w:lineRule="auto"/>
              <w:rPr>
                <w:rFonts w:ascii="Calibri" w:eastAsia="Times New Roman" w:hAnsi="Calibri" w:cs="Calibri"/>
                <w:color w:val="000000"/>
                <w:sz w:val="22"/>
              </w:rPr>
            </w:pPr>
            <w:proofErr w:type="gramStart"/>
            <w:r w:rsidRPr="00310DFA">
              <w:rPr>
                <w:rFonts w:asciiTheme="minorHAnsi" w:eastAsia="Times New Roman" w:hAnsiTheme="minorHAnsi" w:cstheme="minorHAnsi"/>
                <w:color w:val="000000"/>
                <w:sz w:val="22"/>
              </w:rPr>
              <w:t>Requirement</w:t>
            </w:r>
            <w:proofErr w:type="gramEnd"/>
            <w:r w:rsidRPr="00310DFA">
              <w:rPr>
                <w:rFonts w:asciiTheme="minorHAnsi" w:eastAsia="Times New Roman" w:hAnsiTheme="minorHAnsi" w:cstheme="minorHAnsi"/>
                <w:color w:val="000000"/>
                <w:sz w:val="22"/>
              </w:rPr>
              <w:t xml:space="preserve"> for how this location must be approached. Not Null small int. e.g. Either Side of Vehicle = 0, Right=2, Left=2, No-U-Turn + Either Side = 3</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tcPr>
          <w:p w14:paraId="11550365" w14:textId="74F9CCDC" w:rsidR="00EA317B" w:rsidRPr="00053597" w:rsidRDefault="00EA317B" w:rsidP="00EA317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r w:rsidR="00EA317B" w:rsidRPr="00053597" w14:paraId="15504133" w14:textId="77777777" w:rsidTr="004627D0">
        <w:trPr>
          <w:trHeight w:val="9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655044" w14:textId="3E513197" w:rsidR="00EA317B" w:rsidRPr="00053597" w:rsidRDefault="00BB5B1F" w:rsidP="00EA317B">
            <w:pPr>
              <w:spacing w:before="0" w:after="0" w:line="240" w:lineRule="auto"/>
              <w:rPr>
                <w:rFonts w:ascii="Calibri" w:eastAsia="Times New Roman" w:hAnsi="Calibri" w:cs="Calibri"/>
                <w:color w:val="000000"/>
                <w:sz w:val="22"/>
              </w:rPr>
            </w:pPr>
            <w:proofErr w:type="spellStart"/>
            <w:r w:rsidRPr="00053597">
              <w:rPr>
                <w:rFonts w:ascii="Calibri" w:eastAsia="Times New Roman" w:hAnsi="Calibri" w:cs="Calibri"/>
                <w:color w:val="000000"/>
                <w:sz w:val="22"/>
              </w:rPr>
              <w:t>displocname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C52986"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Dispatch Location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D6FE4E" w14:textId="77777777" w:rsidR="00EA317B" w:rsidRPr="00053597" w:rsidRDefault="00EA317B" w:rsidP="00EA317B">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EE6BD4A"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F8C09B"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 xml:space="preserve">Name of Dispatch Location that barrier relates to. Corresponds to key value set in </w:t>
            </w:r>
            <w:proofErr w:type="spellStart"/>
            <w:r w:rsidRPr="00053597">
              <w:rPr>
                <w:rFonts w:ascii="Calibri" w:eastAsia="Times New Roman" w:hAnsi="Calibri" w:cs="Calibri"/>
                <w:color w:val="000000"/>
                <w:sz w:val="22"/>
              </w:rPr>
              <w:t>DispatchLocation</w:t>
            </w:r>
            <w:proofErr w:type="spellEnd"/>
            <w:r w:rsidRPr="00053597">
              <w:rPr>
                <w:rFonts w:ascii="Calibri" w:eastAsia="Times New Roman" w:hAnsi="Calibri" w:cs="Calibri"/>
                <w:color w:val="000000"/>
                <w:sz w:val="22"/>
              </w:rPr>
              <w:t xml:space="preserve"> table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601FCEA"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Required</w:t>
            </w:r>
          </w:p>
        </w:tc>
      </w:tr>
      <w:tr w:rsidR="00EA317B" w:rsidRPr="00053597" w14:paraId="2BE4FF02" w14:textId="77777777" w:rsidTr="004627D0">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E2111A" w14:textId="29F93EFE" w:rsidR="00EA317B" w:rsidRPr="00053597" w:rsidRDefault="00BB5B1F" w:rsidP="00EA317B">
            <w:pPr>
              <w:spacing w:before="0" w:after="0" w:line="240" w:lineRule="auto"/>
              <w:rPr>
                <w:rFonts w:ascii="Calibri" w:eastAsia="Times New Roman" w:hAnsi="Calibri" w:cs="Calibri"/>
                <w:color w:val="000000"/>
                <w:sz w:val="22"/>
              </w:rPr>
            </w:pPr>
            <w:proofErr w:type="spellStart"/>
            <w:r w:rsidRPr="00053597">
              <w:rPr>
                <w:rFonts w:ascii="Calibri" w:eastAsia="Times New Roman" w:hAnsi="Calibri" w:cs="Calibri"/>
                <w:color w:val="000000"/>
                <w:sz w:val="22"/>
              </w:rPr>
              <w:t>enddate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B6E889"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End Date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03C4A9" w14:textId="77777777" w:rsidR="00EA317B" w:rsidRPr="00053597" w:rsidRDefault="00EA317B" w:rsidP="00EA317B">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9C48A7"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Date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9C36E4"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Date that barrier ends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DF28500"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r w:rsidR="00EA317B" w:rsidRPr="00053597" w14:paraId="7FA5C1E5" w14:textId="77777777" w:rsidTr="004627D0">
        <w:trPr>
          <w:trHeight w:val="3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17B770" w14:textId="4148C24C" w:rsidR="00EA317B" w:rsidRPr="00053597" w:rsidRDefault="00BB5B1F" w:rsidP="00EA317B">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fulledge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7E4F0A5" w14:textId="64CD357B" w:rsidR="00EA317B" w:rsidRPr="00053597" w:rsidRDefault="00EA317B" w:rsidP="00EA317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Full Edge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F0C32F" w14:textId="3B3AC7F3" w:rsidR="00EA317B" w:rsidRPr="00053597" w:rsidRDefault="00EA317B" w:rsidP="00EA317B">
            <w:pPr>
              <w:spacing w:before="0" w:after="0" w:line="240" w:lineRule="auto"/>
              <w:jc w:val="center"/>
              <w:rPr>
                <w:rFonts w:ascii="Calibri" w:eastAsia="Times New Roman" w:hAnsi="Calibri" w:cs="Calibri"/>
                <w:color w:val="000000"/>
                <w:sz w:val="22"/>
              </w:rPr>
            </w:pP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7CA25C" w14:textId="0C54F0E3" w:rsidR="00EA317B" w:rsidRPr="00053597" w:rsidRDefault="00EA317B" w:rsidP="00EA317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Long Integer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6D9DC8" w14:textId="082F1D4E"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 </w:t>
            </w:r>
            <w:r w:rsidR="00E14D46" w:rsidRPr="00E14D46">
              <w:rPr>
                <w:rFonts w:ascii="Calibri" w:eastAsia="Times New Roman" w:hAnsi="Calibri" w:cs="Calibri"/>
                <w:color w:val="000000"/>
                <w:sz w:val="22"/>
              </w:rPr>
              <w:t>This property is specific to restriction point barriers on edge elements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4ACCF5" w14:textId="0DFE3C22" w:rsidR="00EA317B" w:rsidRPr="00053597" w:rsidRDefault="00EA317B" w:rsidP="00EA317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r w:rsidR="00EA317B" w:rsidRPr="00053597" w14:paraId="11C25F31" w14:textId="77777777" w:rsidTr="004627D0">
        <w:trPr>
          <w:trHeight w:val="3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0C67CE" w14:textId="44FDF54F" w:rsidR="00EA317B" w:rsidRPr="00053597" w:rsidRDefault="00BB5B1F"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name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17F6F5D2" w14:textId="3818465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Name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4144AA" w14:textId="77777777" w:rsidR="00EA317B" w:rsidRPr="00053597" w:rsidRDefault="00EA317B" w:rsidP="00EA317B">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7AF4239E"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tcPr>
          <w:p w14:paraId="030759F7"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Descriptive Name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tcPr>
          <w:p w14:paraId="4C130C0E"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bl>
    <w:p w14:paraId="573A9526" w14:textId="79E14BF6" w:rsidR="00D263E3" w:rsidRDefault="00D263E3" w:rsidP="00D263E3">
      <w:pPr>
        <w:pStyle w:val="EsriHeading2"/>
      </w:pPr>
      <w:bookmarkStart w:id="14" w:name="_Toc169364341"/>
      <w:proofErr w:type="spellStart"/>
      <w:r>
        <w:t>PolygonBarrierLibrary</w:t>
      </w:r>
      <w:bookmarkEnd w:id="14"/>
      <w:proofErr w:type="spellEnd"/>
    </w:p>
    <w:p w14:paraId="3C601680" w14:textId="72B9DA76" w:rsidR="002417B8" w:rsidRPr="00122E9A" w:rsidRDefault="00A17F1A" w:rsidP="002417B8">
      <w:r>
        <w:t xml:space="preserve">Polygon </w:t>
      </w:r>
      <w:r w:rsidR="002417B8">
        <w:t xml:space="preserve">barriers that can affect routing. More information can be found in </w:t>
      </w:r>
      <w:hyperlink r:id="rId16" w:history="1">
        <w:r w:rsidR="002417B8" w:rsidRPr="000F2589">
          <w:rPr>
            <w:rStyle w:val="Hyperlink"/>
          </w:rPr>
          <w:t>VRP online help</w:t>
        </w:r>
      </w:hyperlink>
      <w:r w:rsidR="002417B8">
        <w:t>.</w:t>
      </w:r>
      <w:r w:rsidR="00F86B9B">
        <w:t xml:space="preserve"> Features are not required.</w:t>
      </w:r>
    </w:p>
    <w:tbl>
      <w:tblPr>
        <w:tblW w:w="12680" w:type="dxa"/>
        <w:jc w:val="center"/>
        <w:tblLook w:val="04A0" w:firstRow="1" w:lastRow="0" w:firstColumn="1" w:lastColumn="0" w:noHBand="0" w:noVBand="1"/>
      </w:tblPr>
      <w:tblGrid>
        <w:gridCol w:w="3220"/>
        <w:gridCol w:w="2180"/>
        <w:gridCol w:w="960"/>
        <w:gridCol w:w="920"/>
        <w:gridCol w:w="4280"/>
        <w:gridCol w:w="1120"/>
      </w:tblGrid>
      <w:tr w:rsidR="00053597" w:rsidRPr="00053597" w14:paraId="730828F8" w14:textId="77777777" w:rsidTr="00AB782F">
        <w:trPr>
          <w:trHeight w:val="315"/>
          <w:tblHeader/>
          <w:jc w:val="center"/>
        </w:trPr>
        <w:tc>
          <w:tcPr>
            <w:tcW w:w="3220" w:type="dxa"/>
            <w:tcBorders>
              <w:top w:val="single" w:sz="4" w:space="0" w:color="8EA9DB"/>
              <w:left w:val="single" w:sz="8" w:space="0" w:color="auto"/>
              <w:bottom w:val="single" w:sz="4" w:space="0" w:color="auto"/>
              <w:right w:val="nil"/>
            </w:tcBorders>
            <w:shd w:val="clear" w:color="4472C4" w:fill="4472C4"/>
            <w:noWrap/>
            <w:vAlign w:val="bottom"/>
            <w:hideMark/>
          </w:tcPr>
          <w:p w14:paraId="39764ECA" w14:textId="77777777" w:rsidR="00053597" w:rsidRPr="00053597" w:rsidRDefault="00053597" w:rsidP="00053597">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Name</w:t>
            </w:r>
          </w:p>
        </w:tc>
        <w:tc>
          <w:tcPr>
            <w:tcW w:w="2180" w:type="dxa"/>
            <w:tcBorders>
              <w:top w:val="single" w:sz="4" w:space="0" w:color="8EA9DB"/>
              <w:left w:val="nil"/>
              <w:bottom w:val="single" w:sz="4" w:space="0" w:color="auto"/>
              <w:right w:val="nil"/>
            </w:tcBorders>
            <w:shd w:val="clear" w:color="4472C4" w:fill="4472C4"/>
            <w:vAlign w:val="bottom"/>
            <w:hideMark/>
          </w:tcPr>
          <w:p w14:paraId="0AB9603F" w14:textId="77777777" w:rsidR="00053597" w:rsidRPr="00053597" w:rsidRDefault="00053597" w:rsidP="00053597">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Alias</w:t>
            </w:r>
          </w:p>
        </w:tc>
        <w:tc>
          <w:tcPr>
            <w:tcW w:w="960" w:type="dxa"/>
            <w:tcBorders>
              <w:top w:val="single" w:sz="4" w:space="0" w:color="8EA9DB"/>
              <w:left w:val="nil"/>
              <w:bottom w:val="single" w:sz="4" w:space="0" w:color="auto"/>
              <w:right w:val="nil"/>
            </w:tcBorders>
            <w:shd w:val="clear" w:color="4472C4" w:fill="4472C4"/>
            <w:noWrap/>
            <w:vAlign w:val="bottom"/>
            <w:hideMark/>
          </w:tcPr>
          <w:p w14:paraId="04AE0198" w14:textId="77777777" w:rsidR="00053597" w:rsidRPr="00053597" w:rsidRDefault="00053597" w:rsidP="00053597">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Length</w:t>
            </w:r>
          </w:p>
        </w:tc>
        <w:tc>
          <w:tcPr>
            <w:tcW w:w="920" w:type="dxa"/>
            <w:tcBorders>
              <w:top w:val="single" w:sz="4" w:space="0" w:color="8EA9DB"/>
              <w:left w:val="nil"/>
              <w:bottom w:val="single" w:sz="4" w:space="0" w:color="auto"/>
              <w:right w:val="nil"/>
            </w:tcBorders>
            <w:shd w:val="clear" w:color="4472C4" w:fill="4472C4"/>
            <w:vAlign w:val="bottom"/>
            <w:hideMark/>
          </w:tcPr>
          <w:p w14:paraId="227FDA3F" w14:textId="77777777" w:rsidR="00053597" w:rsidRPr="00053597" w:rsidRDefault="00053597" w:rsidP="00053597">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Type</w:t>
            </w:r>
          </w:p>
        </w:tc>
        <w:tc>
          <w:tcPr>
            <w:tcW w:w="4280" w:type="dxa"/>
            <w:tcBorders>
              <w:top w:val="single" w:sz="4" w:space="0" w:color="8EA9DB"/>
              <w:left w:val="nil"/>
              <w:bottom w:val="single" w:sz="4" w:space="0" w:color="auto"/>
              <w:right w:val="nil"/>
            </w:tcBorders>
            <w:shd w:val="clear" w:color="4472C4" w:fill="4472C4"/>
            <w:vAlign w:val="bottom"/>
            <w:hideMark/>
          </w:tcPr>
          <w:p w14:paraId="1DE454F1" w14:textId="77777777" w:rsidR="00053597" w:rsidRPr="00053597" w:rsidRDefault="00053597" w:rsidP="00053597">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Description</w:t>
            </w:r>
          </w:p>
        </w:tc>
        <w:tc>
          <w:tcPr>
            <w:tcW w:w="1120" w:type="dxa"/>
            <w:tcBorders>
              <w:top w:val="single" w:sz="4" w:space="0" w:color="8EA9DB"/>
              <w:left w:val="nil"/>
              <w:bottom w:val="single" w:sz="4" w:space="0" w:color="auto"/>
              <w:right w:val="single" w:sz="4" w:space="0" w:color="8EA9DB"/>
            </w:tcBorders>
            <w:shd w:val="clear" w:color="4472C4" w:fill="4472C4"/>
            <w:vAlign w:val="bottom"/>
            <w:hideMark/>
          </w:tcPr>
          <w:p w14:paraId="5B9B61EA" w14:textId="77777777" w:rsidR="00053597" w:rsidRPr="00053597" w:rsidRDefault="00053597" w:rsidP="00053597">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ERM</w:t>
            </w:r>
          </w:p>
        </w:tc>
      </w:tr>
      <w:tr w:rsidR="00053597" w:rsidRPr="00053597" w14:paraId="29B8CDF6"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189F91" w14:textId="120406DC" w:rsidR="00053597" w:rsidRPr="00053597" w:rsidRDefault="00BB5B1F"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name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AE3FB1" w14:textId="7BCC15E5"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Name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CE1DC1" w14:textId="77777777" w:rsidR="00053597" w:rsidRPr="00053597" w:rsidRDefault="00053597" w:rsidP="00053597">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582E48"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F470B3"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Descriptive Name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494561F"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r w:rsidR="00053597" w:rsidRPr="00053597" w14:paraId="69CF4C46"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C22305" w14:textId="59F0EC9F" w:rsidR="00053597" w:rsidRPr="00053597" w:rsidRDefault="00BB5B1F" w:rsidP="00053597">
            <w:pPr>
              <w:spacing w:before="0" w:after="0" w:line="240" w:lineRule="auto"/>
              <w:rPr>
                <w:rFonts w:ascii="Calibri" w:eastAsia="Times New Roman" w:hAnsi="Calibri" w:cs="Calibri"/>
                <w:color w:val="000000"/>
                <w:sz w:val="22"/>
              </w:rPr>
            </w:pPr>
            <w:proofErr w:type="spellStart"/>
            <w:r w:rsidRPr="00053597">
              <w:rPr>
                <w:rFonts w:ascii="Calibri" w:eastAsia="Times New Roman" w:hAnsi="Calibri" w:cs="Calibri"/>
                <w:color w:val="000000"/>
                <w:sz w:val="22"/>
              </w:rPr>
              <w:t>barriertype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C649AF"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Barrier Type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05BABA" w14:textId="77777777" w:rsidR="00053597" w:rsidRPr="00053597" w:rsidRDefault="00053597" w:rsidP="00053597">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D97105"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Small Integer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D1CBF8" w14:textId="714155FA"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The type of barrier. Currently only restriction type</w:t>
            </w:r>
            <w:r w:rsidR="00D25FDD">
              <w:rPr>
                <w:rFonts w:ascii="Calibri" w:eastAsia="Times New Roman" w:hAnsi="Calibri" w:cs="Calibri"/>
                <w:color w:val="000000"/>
                <w:sz w:val="22"/>
              </w:rPr>
              <w:t xml:space="preserve"> is</w:t>
            </w:r>
            <w:r w:rsidRPr="00053597">
              <w:rPr>
                <w:rFonts w:ascii="Calibri" w:eastAsia="Times New Roman" w:hAnsi="Calibri" w:cs="Calibri"/>
                <w:color w:val="000000"/>
                <w:sz w:val="22"/>
              </w:rPr>
              <w:t xml:space="preserve"> implemented.</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8ACC5F"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r w:rsidR="00053597" w:rsidRPr="00053597" w14:paraId="70EF3612"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AE0B9F" w14:textId="7BE5AF75" w:rsidR="00053597" w:rsidRPr="00053597" w:rsidRDefault="00BB5B1F" w:rsidP="00053597">
            <w:pPr>
              <w:spacing w:before="0" w:after="0" w:line="240" w:lineRule="auto"/>
              <w:rPr>
                <w:rFonts w:ascii="Calibri" w:eastAsia="Times New Roman" w:hAnsi="Calibri" w:cs="Calibri"/>
                <w:color w:val="000000"/>
                <w:sz w:val="22"/>
              </w:rPr>
            </w:pPr>
            <w:proofErr w:type="spellStart"/>
            <w:r w:rsidRPr="00053597">
              <w:rPr>
                <w:rFonts w:ascii="Calibri" w:eastAsia="Times New Roman" w:hAnsi="Calibri" w:cs="Calibri"/>
                <w:color w:val="000000"/>
                <w:sz w:val="22"/>
              </w:rPr>
              <w:t>begindate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00A5B5"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Begin Date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E1ED83" w14:textId="77777777" w:rsidR="00053597" w:rsidRPr="00053597" w:rsidRDefault="00053597" w:rsidP="00053597">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61B5D9"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Date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8A1807"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Date that barrier starts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C8A85A"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r w:rsidR="00053597" w:rsidRPr="00053597" w14:paraId="5B4442BE" w14:textId="77777777" w:rsidTr="00310DFA">
        <w:trPr>
          <w:trHeight w:val="9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FA4548" w14:textId="64B16643" w:rsidR="00053597" w:rsidRPr="00053597" w:rsidRDefault="00BB5B1F" w:rsidP="00053597">
            <w:pPr>
              <w:spacing w:before="0" w:after="0" w:line="240" w:lineRule="auto"/>
              <w:rPr>
                <w:rFonts w:ascii="Calibri" w:eastAsia="Times New Roman" w:hAnsi="Calibri" w:cs="Calibri"/>
                <w:color w:val="000000"/>
                <w:sz w:val="22"/>
              </w:rPr>
            </w:pPr>
            <w:proofErr w:type="spellStart"/>
            <w:r w:rsidRPr="00053597">
              <w:rPr>
                <w:rFonts w:ascii="Calibri" w:eastAsia="Times New Roman" w:hAnsi="Calibri" w:cs="Calibri"/>
                <w:color w:val="000000"/>
                <w:sz w:val="22"/>
              </w:rPr>
              <w:t>displocname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408EA2"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Dispatch Location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ACAE85" w14:textId="77777777" w:rsidR="00053597" w:rsidRPr="00053597" w:rsidRDefault="00053597" w:rsidP="00053597">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B02411"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D6494D8"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 xml:space="preserve">Name of Dispatch Location that barrier relates to. Corresponds to key value set in </w:t>
            </w:r>
            <w:proofErr w:type="spellStart"/>
            <w:r w:rsidRPr="00053597">
              <w:rPr>
                <w:rFonts w:ascii="Calibri" w:eastAsia="Times New Roman" w:hAnsi="Calibri" w:cs="Calibri"/>
                <w:color w:val="000000"/>
                <w:sz w:val="22"/>
              </w:rPr>
              <w:t>DispatchLocation</w:t>
            </w:r>
            <w:proofErr w:type="spellEnd"/>
            <w:r w:rsidRPr="00053597">
              <w:rPr>
                <w:rFonts w:ascii="Calibri" w:eastAsia="Times New Roman" w:hAnsi="Calibri" w:cs="Calibri"/>
                <w:color w:val="000000"/>
                <w:sz w:val="22"/>
              </w:rPr>
              <w:t xml:space="preserve"> table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AECEE6"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Required</w:t>
            </w:r>
          </w:p>
        </w:tc>
      </w:tr>
      <w:tr w:rsidR="00053597" w:rsidRPr="00053597" w14:paraId="438920A0"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C15028" w14:textId="7CEA1CD1" w:rsidR="00053597" w:rsidRPr="00053597" w:rsidRDefault="00BB5B1F" w:rsidP="00053597">
            <w:pPr>
              <w:spacing w:before="0" w:after="0" w:line="240" w:lineRule="auto"/>
              <w:rPr>
                <w:rFonts w:ascii="Calibri" w:eastAsia="Times New Roman" w:hAnsi="Calibri" w:cs="Calibri"/>
                <w:color w:val="000000"/>
                <w:sz w:val="22"/>
              </w:rPr>
            </w:pPr>
            <w:proofErr w:type="spellStart"/>
            <w:r w:rsidRPr="00053597">
              <w:rPr>
                <w:rFonts w:ascii="Calibri" w:eastAsia="Times New Roman" w:hAnsi="Calibri" w:cs="Calibri"/>
                <w:color w:val="000000"/>
                <w:sz w:val="22"/>
              </w:rPr>
              <w:t>enddate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2D0644"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End Date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564295" w14:textId="77777777" w:rsidR="00053597" w:rsidRPr="00053597" w:rsidRDefault="00053597" w:rsidP="00053597">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452CD7"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Date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DD5FE5D"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Date that barrier ends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58BE97C"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r w:rsidR="00053FDC" w:rsidRPr="00053597" w14:paraId="39685C1B" w14:textId="77777777" w:rsidTr="00310DFA">
        <w:trPr>
          <w:trHeight w:val="3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B56726" w14:textId="59A60E42" w:rsidR="00053FDC" w:rsidRPr="00053597" w:rsidRDefault="00BB5B1F" w:rsidP="00053FDC">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fulledge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431285" w14:textId="51F05BD4" w:rsidR="00053FDC" w:rsidRPr="00053597" w:rsidRDefault="00053FDC" w:rsidP="00053FDC">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Full Edge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2A3993" w14:textId="0CFFC6A9" w:rsidR="00053FDC" w:rsidRPr="00053597" w:rsidRDefault="00053FDC" w:rsidP="00053FDC">
            <w:pPr>
              <w:spacing w:before="0" w:after="0" w:line="240" w:lineRule="auto"/>
              <w:jc w:val="center"/>
              <w:rPr>
                <w:rFonts w:ascii="Calibri" w:eastAsia="Times New Roman" w:hAnsi="Calibri" w:cs="Calibri"/>
                <w:color w:val="000000"/>
                <w:sz w:val="22"/>
              </w:rPr>
            </w:pP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6EFC4A0" w14:textId="605EA6A2" w:rsidR="00053FDC" w:rsidRPr="00053597" w:rsidRDefault="00053FDC" w:rsidP="00053FDC">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Long Integer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56EA4B" w14:textId="1AC644E3" w:rsidR="00053FDC" w:rsidRPr="00053597" w:rsidRDefault="00053FDC" w:rsidP="00053FDC">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 </w:t>
            </w:r>
            <w:r w:rsidR="00E14D46" w:rsidRPr="00E14D46">
              <w:rPr>
                <w:rFonts w:ascii="Calibri" w:eastAsia="Times New Roman" w:hAnsi="Calibri" w:cs="Calibri"/>
                <w:color w:val="000000"/>
                <w:sz w:val="22"/>
              </w:rPr>
              <w:t>This property is specific to restriction point barriers on edge elements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67139E" w14:textId="28A865C2" w:rsidR="00053FDC" w:rsidRPr="00053597" w:rsidRDefault="00053FDC" w:rsidP="00053FDC">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r w:rsidR="00053FDC" w:rsidRPr="00053597" w14:paraId="5FF60141" w14:textId="77777777" w:rsidTr="00310DFA">
        <w:trPr>
          <w:trHeight w:val="3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2F8BC9" w14:textId="426FD0DD" w:rsidR="00053FDC" w:rsidRDefault="00BB5B1F" w:rsidP="00053FDC">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name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42127E9A" w14:textId="7CB45E49" w:rsidR="00053FDC" w:rsidRDefault="00053FDC" w:rsidP="00053FDC">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Name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8FB8F4" w14:textId="2E920EDB" w:rsidR="00053FDC" w:rsidRPr="00053597" w:rsidRDefault="00053FDC" w:rsidP="00053FDC">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56B74EC4" w14:textId="3450B69C" w:rsidR="00053FDC" w:rsidRDefault="00053FDC" w:rsidP="00053FDC">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tcPr>
          <w:p w14:paraId="5155A525" w14:textId="177A4A5A" w:rsidR="00053FDC" w:rsidRPr="00053597" w:rsidRDefault="00053FDC" w:rsidP="00053FDC">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Descriptive Name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tcPr>
          <w:p w14:paraId="5DAD6484" w14:textId="498323B4" w:rsidR="00053FDC" w:rsidRDefault="00053FDC" w:rsidP="00053FDC">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r w:rsidR="00AB782F" w:rsidRPr="00053597" w14:paraId="011C6F04" w14:textId="77777777" w:rsidTr="00310DFA">
        <w:trPr>
          <w:trHeight w:val="3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E7B4BF" w14:textId="31B2FF09" w:rsidR="00AB782F" w:rsidRPr="00053597" w:rsidRDefault="00BB5B1F" w:rsidP="00AB782F">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scaledcostfactor</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550DF9FF" w14:textId="5D8A384E" w:rsidR="00AB782F" w:rsidRPr="00053597" w:rsidRDefault="00AB782F" w:rsidP="00AB782F">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Scaled Cost Factor</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3C9A29" w14:textId="4C504F41" w:rsidR="00AB782F" w:rsidRPr="00053597" w:rsidRDefault="00AB782F" w:rsidP="00AB782F">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73F2C74C" w14:textId="3FFD479B" w:rsidR="00AB782F" w:rsidRPr="00053597" w:rsidRDefault="00AB782F" w:rsidP="00AB782F">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tcPr>
          <w:p w14:paraId="43D4957C" w14:textId="27A52E5E" w:rsidR="00AB782F" w:rsidRPr="00053597" w:rsidRDefault="000F2054" w:rsidP="00AB782F">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Factor used to add cost to the Route as it passes through the polygon barrier</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tcPr>
          <w:p w14:paraId="4D779F05" w14:textId="05C3EE1C" w:rsidR="00AB782F" w:rsidRPr="00053597" w:rsidRDefault="00AB782F" w:rsidP="00AB782F">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r w:rsidR="00C72DA6" w:rsidRPr="00053597" w14:paraId="2AA6BEF4" w14:textId="77777777" w:rsidTr="00310DFA">
        <w:trPr>
          <w:trHeight w:val="3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FCD4CE" w14:textId="73F28BDF" w:rsidR="00C72DA6" w:rsidRPr="00053597" w:rsidRDefault="00BB5B1F" w:rsidP="00C72DA6">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lastRenderedPageBreak/>
              <w:t>scaleddistancefactor</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337CB33C" w14:textId="7E2EFD4A" w:rsidR="00C72DA6" w:rsidRPr="00053597" w:rsidRDefault="00C72DA6" w:rsidP="00C72DA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Scaled Distance Factor</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F4DAD0" w14:textId="5B778DD7" w:rsidR="00C72DA6" w:rsidRPr="00053597" w:rsidRDefault="00C72DA6" w:rsidP="00C72DA6">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397B4B7C" w14:textId="148957E9" w:rsidR="00C72DA6" w:rsidRPr="00053597" w:rsidRDefault="00C72DA6" w:rsidP="00C72DA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tcPr>
          <w:p w14:paraId="4A0B996E" w14:textId="66E21AA3" w:rsidR="00C72DA6" w:rsidRPr="00053597" w:rsidRDefault="000F2054" w:rsidP="00C72DA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Factor used to add distance to the Route as it passes through the polygon barrier</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tcPr>
          <w:p w14:paraId="3A09F271" w14:textId="7C189DF7" w:rsidR="00C72DA6" w:rsidRPr="00053597" w:rsidRDefault="00C72DA6" w:rsidP="00C72DA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r w:rsidR="00C72DA6" w:rsidRPr="00053597" w14:paraId="5E38DF4A" w14:textId="77777777" w:rsidTr="00310DFA">
        <w:trPr>
          <w:trHeight w:val="3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ACF6BA" w14:textId="2D4F7840" w:rsidR="00C72DA6" w:rsidRPr="00053597" w:rsidRDefault="00BB5B1F" w:rsidP="00C72DA6">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scaledtimefactor</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07822B45" w14:textId="0A2D9D18" w:rsidR="00C72DA6" w:rsidRPr="00053597" w:rsidRDefault="00C72DA6" w:rsidP="00C72DA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Scaled Time Factor</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C2A68C" w14:textId="5FA6F982" w:rsidR="00C72DA6" w:rsidRPr="00053597" w:rsidRDefault="00C72DA6" w:rsidP="00C72DA6">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717C1057" w14:textId="23BEDEE6" w:rsidR="00C72DA6" w:rsidRPr="00053597" w:rsidRDefault="00C72DA6" w:rsidP="00C72DA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tcPr>
          <w:p w14:paraId="3F8BBE62" w14:textId="1F113E79" w:rsidR="00C72DA6" w:rsidRPr="00053597" w:rsidRDefault="000F2054" w:rsidP="00C72DA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Factor used to add time to the Route as it passes through the polygon barrier</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tcPr>
          <w:p w14:paraId="6F139B47" w14:textId="19F5BED4" w:rsidR="00C72DA6" w:rsidRPr="00053597" w:rsidRDefault="00C72DA6" w:rsidP="00C72DA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bl>
    <w:p w14:paraId="78450167" w14:textId="77777777" w:rsidR="002417B8" w:rsidRPr="002417B8" w:rsidRDefault="002417B8" w:rsidP="002417B8"/>
    <w:p w14:paraId="6D7067C0" w14:textId="763A121A" w:rsidR="00D263E3" w:rsidRDefault="00D263E3" w:rsidP="00D263E3">
      <w:pPr>
        <w:pStyle w:val="EsriHeading2"/>
      </w:pPr>
      <w:bookmarkStart w:id="15" w:name="_Toc169364342"/>
      <w:proofErr w:type="spellStart"/>
      <w:r>
        <w:t>RouteTemplate</w:t>
      </w:r>
      <w:bookmarkEnd w:id="15"/>
      <w:proofErr w:type="spellEnd"/>
    </w:p>
    <w:p w14:paraId="2CD5641C" w14:textId="210132D9" w:rsidR="00B70918" w:rsidRDefault="00B70918" w:rsidP="00B70918">
      <w:r>
        <w:t xml:space="preserve">Table that stores all information </w:t>
      </w:r>
      <w:r w:rsidR="00615304">
        <w:t xml:space="preserve">to create Routes </w:t>
      </w:r>
      <w:r w:rsidR="00CD703D">
        <w:t>for all Dispatch Locations.</w:t>
      </w:r>
    </w:p>
    <w:p w14:paraId="460870D8" w14:textId="4CDDE948" w:rsidR="00834B22" w:rsidRDefault="00834B22" w:rsidP="00B70918"/>
    <w:tbl>
      <w:tblPr>
        <w:tblW w:w="12680" w:type="dxa"/>
        <w:jc w:val="center"/>
        <w:tblLook w:val="04A0" w:firstRow="1" w:lastRow="0" w:firstColumn="1" w:lastColumn="0" w:noHBand="0" w:noVBand="1"/>
      </w:tblPr>
      <w:tblGrid>
        <w:gridCol w:w="3220"/>
        <w:gridCol w:w="2150"/>
        <w:gridCol w:w="960"/>
        <w:gridCol w:w="918"/>
        <w:gridCol w:w="4198"/>
        <w:gridCol w:w="1234"/>
      </w:tblGrid>
      <w:tr w:rsidR="00834B22" w:rsidRPr="00834B22" w14:paraId="26C4A848" w14:textId="77777777" w:rsidTr="00310DFA">
        <w:trPr>
          <w:cantSplit/>
          <w:trHeight w:val="300"/>
          <w:tblHeader/>
          <w:jc w:val="center"/>
        </w:trPr>
        <w:tc>
          <w:tcPr>
            <w:tcW w:w="3220" w:type="dxa"/>
            <w:tcBorders>
              <w:top w:val="single" w:sz="4" w:space="0" w:color="8EA9DB"/>
              <w:left w:val="nil"/>
              <w:bottom w:val="single" w:sz="4" w:space="0" w:color="auto"/>
              <w:right w:val="nil"/>
            </w:tcBorders>
            <w:shd w:val="clear" w:color="4472C4" w:fill="4472C4"/>
            <w:noWrap/>
            <w:vAlign w:val="bottom"/>
            <w:hideMark/>
          </w:tcPr>
          <w:p w14:paraId="4B2AB92E" w14:textId="77777777" w:rsidR="00834B22" w:rsidRPr="00834B22" w:rsidRDefault="00834B22" w:rsidP="00834B22">
            <w:pPr>
              <w:spacing w:before="0" w:after="0" w:line="240" w:lineRule="auto"/>
              <w:rPr>
                <w:rFonts w:ascii="Calibri" w:eastAsia="Times New Roman" w:hAnsi="Calibri" w:cs="Calibri"/>
                <w:b/>
                <w:bCs/>
                <w:color w:val="FFFFFF"/>
                <w:sz w:val="22"/>
              </w:rPr>
            </w:pPr>
            <w:r w:rsidRPr="00834B22">
              <w:rPr>
                <w:rFonts w:ascii="Calibri" w:eastAsia="Times New Roman" w:hAnsi="Calibri" w:cs="Calibri"/>
                <w:b/>
                <w:bCs/>
                <w:color w:val="FFFFFF"/>
                <w:sz w:val="22"/>
              </w:rPr>
              <w:t>Name</w:t>
            </w:r>
          </w:p>
        </w:tc>
        <w:tc>
          <w:tcPr>
            <w:tcW w:w="2180" w:type="dxa"/>
            <w:tcBorders>
              <w:top w:val="single" w:sz="4" w:space="0" w:color="8EA9DB"/>
              <w:left w:val="nil"/>
              <w:bottom w:val="single" w:sz="4" w:space="0" w:color="auto"/>
              <w:right w:val="nil"/>
            </w:tcBorders>
            <w:shd w:val="clear" w:color="4472C4" w:fill="4472C4"/>
            <w:vAlign w:val="bottom"/>
            <w:hideMark/>
          </w:tcPr>
          <w:p w14:paraId="410EFE1D" w14:textId="77777777" w:rsidR="00834B22" w:rsidRPr="00834B22" w:rsidRDefault="00834B22" w:rsidP="00834B22">
            <w:pPr>
              <w:spacing w:before="0" w:after="0" w:line="240" w:lineRule="auto"/>
              <w:rPr>
                <w:rFonts w:ascii="Calibri" w:eastAsia="Times New Roman" w:hAnsi="Calibri" w:cs="Calibri"/>
                <w:b/>
                <w:bCs/>
                <w:color w:val="FFFFFF"/>
                <w:sz w:val="22"/>
              </w:rPr>
            </w:pPr>
            <w:r w:rsidRPr="00834B22">
              <w:rPr>
                <w:rFonts w:ascii="Calibri" w:eastAsia="Times New Roman" w:hAnsi="Calibri" w:cs="Calibri"/>
                <w:b/>
                <w:bCs/>
                <w:color w:val="FFFFFF"/>
                <w:sz w:val="22"/>
              </w:rPr>
              <w:t>Alias</w:t>
            </w:r>
          </w:p>
        </w:tc>
        <w:tc>
          <w:tcPr>
            <w:tcW w:w="960" w:type="dxa"/>
            <w:tcBorders>
              <w:top w:val="single" w:sz="4" w:space="0" w:color="8EA9DB"/>
              <w:left w:val="nil"/>
              <w:bottom w:val="single" w:sz="4" w:space="0" w:color="auto"/>
              <w:right w:val="nil"/>
            </w:tcBorders>
            <w:shd w:val="clear" w:color="4472C4" w:fill="4472C4"/>
            <w:noWrap/>
            <w:vAlign w:val="bottom"/>
            <w:hideMark/>
          </w:tcPr>
          <w:p w14:paraId="773787A8" w14:textId="77777777" w:rsidR="00834B22" w:rsidRPr="00834B22" w:rsidRDefault="00834B22" w:rsidP="00834B22">
            <w:pPr>
              <w:spacing w:before="0" w:after="0" w:line="240" w:lineRule="auto"/>
              <w:rPr>
                <w:rFonts w:ascii="Calibri" w:eastAsia="Times New Roman" w:hAnsi="Calibri" w:cs="Calibri"/>
                <w:b/>
                <w:bCs/>
                <w:color w:val="FFFFFF"/>
                <w:sz w:val="22"/>
              </w:rPr>
            </w:pPr>
            <w:r w:rsidRPr="00834B22">
              <w:rPr>
                <w:rFonts w:ascii="Calibri" w:eastAsia="Times New Roman" w:hAnsi="Calibri" w:cs="Calibri"/>
                <w:b/>
                <w:bCs/>
                <w:color w:val="FFFFFF"/>
                <w:sz w:val="22"/>
              </w:rPr>
              <w:t>Length</w:t>
            </w:r>
          </w:p>
        </w:tc>
        <w:tc>
          <w:tcPr>
            <w:tcW w:w="920" w:type="dxa"/>
            <w:tcBorders>
              <w:top w:val="single" w:sz="4" w:space="0" w:color="8EA9DB"/>
              <w:left w:val="nil"/>
              <w:bottom w:val="single" w:sz="4" w:space="0" w:color="auto"/>
              <w:right w:val="nil"/>
            </w:tcBorders>
            <w:shd w:val="clear" w:color="4472C4" w:fill="4472C4"/>
            <w:vAlign w:val="bottom"/>
            <w:hideMark/>
          </w:tcPr>
          <w:p w14:paraId="285C322B" w14:textId="77777777" w:rsidR="00834B22" w:rsidRPr="00834B22" w:rsidRDefault="00834B22" w:rsidP="00834B22">
            <w:pPr>
              <w:spacing w:before="0" w:after="0" w:line="240" w:lineRule="auto"/>
              <w:rPr>
                <w:rFonts w:ascii="Calibri" w:eastAsia="Times New Roman" w:hAnsi="Calibri" w:cs="Calibri"/>
                <w:b/>
                <w:bCs/>
                <w:color w:val="FFFFFF"/>
                <w:sz w:val="22"/>
              </w:rPr>
            </w:pPr>
            <w:r w:rsidRPr="00834B22">
              <w:rPr>
                <w:rFonts w:ascii="Calibri" w:eastAsia="Times New Roman" w:hAnsi="Calibri" w:cs="Calibri"/>
                <w:b/>
                <w:bCs/>
                <w:color w:val="FFFFFF"/>
                <w:sz w:val="22"/>
              </w:rPr>
              <w:t>Type</w:t>
            </w:r>
          </w:p>
        </w:tc>
        <w:tc>
          <w:tcPr>
            <w:tcW w:w="4280" w:type="dxa"/>
            <w:tcBorders>
              <w:top w:val="single" w:sz="4" w:space="0" w:color="8EA9DB"/>
              <w:left w:val="nil"/>
              <w:bottom w:val="single" w:sz="4" w:space="0" w:color="auto"/>
              <w:right w:val="nil"/>
            </w:tcBorders>
            <w:shd w:val="clear" w:color="4472C4" w:fill="4472C4"/>
            <w:vAlign w:val="bottom"/>
            <w:hideMark/>
          </w:tcPr>
          <w:p w14:paraId="73FD5217" w14:textId="77777777" w:rsidR="00834B22" w:rsidRPr="00834B22" w:rsidRDefault="00834B22" w:rsidP="00834B22">
            <w:pPr>
              <w:spacing w:before="0" w:after="0" w:line="240" w:lineRule="auto"/>
              <w:rPr>
                <w:rFonts w:ascii="Calibri" w:eastAsia="Times New Roman" w:hAnsi="Calibri" w:cs="Calibri"/>
                <w:b/>
                <w:bCs/>
                <w:color w:val="FFFFFF"/>
                <w:sz w:val="22"/>
              </w:rPr>
            </w:pPr>
            <w:r w:rsidRPr="00834B22">
              <w:rPr>
                <w:rFonts w:ascii="Calibri" w:eastAsia="Times New Roman" w:hAnsi="Calibri" w:cs="Calibri"/>
                <w:b/>
                <w:bCs/>
                <w:color w:val="FFFFFF"/>
                <w:sz w:val="22"/>
              </w:rPr>
              <w:t>Description</w:t>
            </w:r>
          </w:p>
        </w:tc>
        <w:tc>
          <w:tcPr>
            <w:tcW w:w="1120" w:type="dxa"/>
            <w:tcBorders>
              <w:top w:val="single" w:sz="4" w:space="0" w:color="8EA9DB"/>
              <w:left w:val="nil"/>
              <w:bottom w:val="single" w:sz="4" w:space="0" w:color="auto"/>
              <w:right w:val="single" w:sz="4" w:space="0" w:color="8EA9DB"/>
            </w:tcBorders>
            <w:shd w:val="clear" w:color="4472C4" w:fill="4472C4"/>
            <w:vAlign w:val="bottom"/>
            <w:hideMark/>
          </w:tcPr>
          <w:p w14:paraId="58433E94" w14:textId="77777777" w:rsidR="00834B22" w:rsidRPr="00834B22" w:rsidRDefault="00834B22" w:rsidP="00834B22">
            <w:pPr>
              <w:spacing w:before="0" w:after="0" w:line="240" w:lineRule="auto"/>
              <w:rPr>
                <w:rFonts w:ascii="Calibri" w:eastAsia="Times New Roman" w:hAnsi="Calibri" w:cs="Calibri"/>
                <w:b/>
                <w:bCs/>
                <w:color w:val="FFFFFF"/>
                <w:sz w:val="22"/>
              </w:rPr>
            </w:pPr>
            <w:r w:rsidRPr="00834B22">
              <w:rPr>
                <w:rFonts w:ascii="Calibri" w:eastAsia="Times New Roman" w:hAnsi="Calibri" w:cs="Calibri"/>
                <w:b/>
                <w:bCs/>
                <w:color w:val="FFFFFF"/>
                <w:sz w:val="22"/>
              </w:rPr>
              <w:t>ERM</w:t>
            </w:r>
          </w:p>
        </w:tc>
      </w:tr>
      <w:tr w:rsidR="00834B22" w:rsidRPr="00834B22" w14:paraId="320F18BF" w14:textId="77777777" w:rsidTr="00310DFA">
        <w:trPr>
          <w:trHeight w:val="18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7896F0" w14:textId="0AE9CC56"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arrivedepartdelay</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436BA6"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Arrive Depart Delay</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859FD0"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50C69B"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DFEC31"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 xml:space="preserve">Delay time encountered at each stop this route makes. Minutes. </w:t>
            </w:r>
            <w:proofErr w:type="gramStart"/>
            <w:r w:rsidRPr="00834B22">
              <w:rPr>
                <w:rFonts w:ascii="Calibri" w:eastAsia="Times New Roman" w:hAnsi="Calibri" w:cs="Calibri"/>
                <w:color w:val="000000"/>
                <w:sz w:val="22"/>
              </w:rPr>
              <w:t>Model</w:t>
            </w:r>
            <w:proofErr w:type="gramEnd"/>
            <w:r w:rsidRPr="00834B22">
              <w:rPr>
                <w:rFonts w:ascii="Calibri" w:eastAsia="Times New Roman" w:hAnsi="Calibri" w:cs="Calibri"/>
                <w:color w:val="000000"/>
                <w:sz w:val="22"/>
              </w:rPr>
              <w:t xml:space="preserve"> is intended to support time it takes to park the vehicle, etc. Even if there is no model time to park the vehicle, set this parameter to an insignificant value. E.g. 0.01</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75035E"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Optional</w:t>
            </w:r>
          </w:p>
        </w:tc>
      </w:tr>
      <w:tr w:rsidR="00834B22" w:rsidRPr="00834B22" w14:paraId="1CA33A24" w14:textId="77777777" w:rsidTr="00310DFA">
        <w:trPr>
          <w:trHeight w:val="9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352AEF" w14:textId="22B3D9B2"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assignedto</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BCDA9A"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Assigned To</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1B4699"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7030C7"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0C09ED"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The driver the route is assigned to. Route Planner populates this list with Portal usernames.</w:t>
            </w:r>
            <w:r w:rsidRPr="00834B22">
              <w:rPr>
                <w:rFonts w:ascii="Calibri" w:eastAsia="Times New Roman" w:hAnsi="Calibri" w:cs="Calibri"/>
                <w:color w:val="000000"/>
                <w:sz w:val="22"/>
              </w:rPr>
              <w:br/>
              <w:t>If using Workforce must contain identity who will log into Workforce mobile app</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E59573"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Optional (Required if using Workforce)</w:t>
            </w:r>
          </w:p>
        </w:tc>
      </w:tr>
      <w:tr w:rsidR="00834B22" w:rsidRPr="00834B22" w14:paraId="529BFD88"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FA36FE" w14:textId="4206E9D7"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assignmentrule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1C85CA"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Assignment Rule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457637" w14:textId="10819080" w:rsidR="00834B22" w:rsidRPr="00834B22" w:rsidRDefault="00834B22" w:rsidP="00834B22">
            <w:pPr>
              <w:spacing w:before="0" w:after="0" w:line="240" w:lineRule="auto"/>
              <w:jc w:val="center"/>
              <w:rPr>
                <w:rFonts w:ascii="Calibri" w:eastAsia="Times New Roman" w:hAnsi="Calibri" w:cs="Calibri"/>
                <w:color w:val="000000"/>
                <w:sz w:val="22"/>
              </w:rPr>
            </w:pP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D50208" w14:textId="1DEFB864" w:rsidR="00834B22" w:rsidRPr="00834B22" w:rsidRDefault="00126796" w:rsidP="00834B22">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Long</w:t>
            </w:r>
            <w:r w:rsidR="00834B22" w:rsidRPr="00834B22">
              <w:rPr>
                <w:rFonts w:ascii="Calibri" w:eastAsia="Times New Roman" w:hAnsi="Calibri" w:cs="Calibri"/>
                <w:color w:val="000000"/>
                <w:sz w:val="22"/>
              </w:rPr>
              <w:t xml:space="preserve"> Integer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BBD608"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Rule for if this Route should be included or excluded during a solve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0EC4AC"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6A80848A"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5A3EC5" w14:textId="72B09D48"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capacitypieces</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26E8C7"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Capacity Pieces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BCF2A3"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0B5109D"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4B0FC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The maximum number of pieces the route can handle at one time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A84C37"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58A5D15B"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698290" w14:textId="0E915F46"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capacityunits</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C2C5BF"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Capacity Units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291EC1"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8DC16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409C54"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The maximum number of units the route can handle at one time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BA002E"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3CA00CB8"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5D7895" w14:textId="075624B7"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lastRenderedPageBreak/>
              <w:t>capacityvolume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8E7D4E1"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Capacity Volume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DE932E"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C12494"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A50593"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The maximum volume the route can handle at one time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ED3C101"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28A2C355"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14C203" w14:textId="2718F2B5"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capacityweight</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63DEC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Capacity Weight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658102"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12FCF8"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7FAEBA"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The maximum weight the route can handle at one time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5F007F"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0E00773D"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2C5A64" w14:textId="1271D4CF" w:rsidR="00834B22" w:rsidRPr="00834B22" w:rsidRDefault="00BB5B1F"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description</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945EE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Description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08D28E"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824BE1"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0A5DCB8"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Freeform contextual description</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113A8F"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Optional</w:t>
            </w:r>
          </w:p>
        </w:tc>
      </w:tr>
      <w:tr w:rsidR="00834B22" w:rsidRPr="00834B22" w14:paraId="2038EF8B" w14:textId="77777777" w:rsidTr="00310DFA">
        <w:trPr>
          <w:trHeight w:val="9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EB24C5" w14:textId="28A39CDE"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displocname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EE6997"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Dispatch Location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559F65"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9D0C1DA"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A9B213"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 xml:space="preserve">Name of Dispatch Location that Route relates to. Corresponds to key value set in </w:t>
            </w:r>
            <w:proofErr w:type="spellStart"/>
            <w:r w:rsidRPr="00834B22">
              <w:rPr>
                <w:rFonts w:ascii="Calibri" w:eastAsia="Times New Roman" w:hAnsi="Calibri" w:cs="Calibri"/>
                <w:color w:val="000000"/>
                <w:sz w:val="22"/>
              </w:rPr>
              <w:t>DispatchLocation</w:t>
            </w:r>
            <w:proofErr w:type="spellEnd"/>
            <w:r w:rsidRPr="00834B22">
              <w:rPr>
                <w:rFonts w:ascii="Calibri" w:eastAsia="Times New Roman" w:hAnsi="Calibri" w:cs="Calibri"/>
                <w:color w:val="000000"/>
                <w:sz w:val="22"/>
              </w:rPr>
              <w:t xml:space="preserve"> table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212943"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141C78F7"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4A793E" w14:textId="694C56B6"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earlieststarttime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1A1FE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Earliest Start 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45EB34"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5D1C6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Date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16A40F"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UTC time of the earliest this route may begin</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A09FBB"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5359B68E"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595FC4" w14:textId="21AC5C15"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enddepotname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BBB958"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End Depot Name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C24853"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20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5D6C7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D163885"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Location that the Route ends at</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82F764"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Optional</w:t>
            </w:r>
          </w:p>
        </w:tc>
      </w:tr>
      <w:tr w:rsidR="00834B22" w:rsidRPr="00834B22" w14:paraId="7A623524"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BD4FE9" w14:textId="1E90CB40"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enddepotservicetime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0AF6DD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End Depot Service 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14D266"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D88D56"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B31255"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Time spent at end depot after return stem.</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D3048C"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Optional</w:t>
            </w:r>
          </w:p>
        </w:tc>
      </w:tr>
      <w:tr w:rsidR="00834B22" w:rsidRPr="00834B22" w14:paraId="6CA3A0D3"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9D8E75" w14:textId="1D8C6212" w:rsidR="00834B22" w:rsidRPr="00834B22" w:rsidRDefault="00BB5B1F"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instructions</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6ED307"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Instructions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A29A0B"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FC846A"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70D06A"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Freeform contextual description</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F860BA" w14:textId="77777777" w:rsidR="00834B22" w:rsidRPr="00834B22" w:rsidRDefault="00834B22" w:rsidP="00834B22">
            <w:pPr>
              <w:spacing w:before="0" w:after="0" w:line="240" w:lineRule="auto"/>
              <w:rPr>
                <w:rFonts w:ascii="Calibri" w:eastAsia="Times New Roman" w:hAnsi="Calibri" w:cs="Calibri"/>
                <w:color w:val="000000"/>
                <w:sz w:val="22"/>
              </w:rPr>
            </w:pPr>
          </w:p>
        </w:tc>
      </w:tr>
      <w:tr w:rsidR="00834B22" w:rsidRPr="00834B22" w14:paraId="0AD2CCA0"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5DB629" w14:textId="2FAF9BDE"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lateststarttime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22384F"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Latest Start 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D6FA60"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50203F"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Date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F1F5E5"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UTC time of the latest this Route may begin</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72FFF9"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790B4446" w14:textId="77777777" w:rsidTr="00310DFA">
        <w:trPr>
          <w:trHeight w:val="9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00CF72" w14:textId="0AB0539C"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maxordercount</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E232088"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Max Order Count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A3CC42"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4</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DFEB6C"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Integer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577A34"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Number of orders that can be assigned to a Route before the solver stops allocating new orders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5F8135A"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58DC4BB9"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4736CD" w14:textId="4FBE7F69"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maxtotaldistance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0E3C9B"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Max Total Distance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37A986"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6F61C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E060E6B"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Total distance this route may travel</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963E887"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Optional</w:t>
            </w:r>
          </w:p>
        </w:tc>
      </w:tr>
      <w:tr w:rsidR="00834B22" w:rsidRPr="00834B22" w14:paraId="7F34AE55"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51D964" w14:textId="327ABF11"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maxtotaltime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0D9B5B"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Max Total 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0DDD94"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FA69B5"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B610CF"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Total time in minutes that this route may operate from the start time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AF96B0"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Optional</w:t>
            </w:r>
          </w:p>
        </w:tc>
      </w:tr>
      <w:tr w:rsidR="00834B22" w:rsidRPr="00834B22" w14:paraId="5EC28D6B" w14:textId="77777777" w:rsidTr="00310DFA">
        <w:trPr>
          <w:trHeight w:val="9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10EF43" w14:textId="7A187C89"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maxtotaltraveltime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B7A4E5"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Max Total Travel 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3DD0F1"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8568AB"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0D4E07"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Total travel time this route may incur as total time minus wait, service, and break time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771737"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Optional</w:t>
            </w:r>
          </w:p>
        </w:tc>
      </w:tr>
      <w:tr w:rsidR="00834B22" w:rsidRPr="00834B22" w14:paraId="465B8289"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B8260C" w14:textId="66EA3549"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modelcostperunitdistance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9894F0"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Model Cost Per Unit Distance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96C1B0"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913236"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402114"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Cost to operate the route by unit distance. E.g. 1.</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41BF7B"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3FE51C76"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ABAC18" w14:textId="405A5095"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modelcostperunitovertime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F5E4E5"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Model Cost Per Unit Overtime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5AE64D"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D42124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C3323D"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Cost for operating the route for each minute at an overtime rate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6B13D7"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Optional</w:t>
            </w:r>
          </w:p>
        </w:tc>
      </w:tr>
      <w:tr w:rsidR="00834B22" w:rsidRPr="00834B22" w14:paraId="71A914D5"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81B05C" w14:textId="10C8E57D"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lastRenderedPageBreak/>
              <w:t>modelcostperunittime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1579CEE"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Model Cost Per Unit 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2C1255"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C7FF5F"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59CDE10"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 Cost to operate the route by minute. E.g. 1.</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E00041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44B67A6D" w14:textId="77777777" w:rsidTr="00310DFA">
        <w:trPr>
          <w:trHeight w:val="12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91179A" w14:textId="7AAEEE24"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modelfixedcost</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436243"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Model Fixed Cost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1D6CCB"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EE39A63"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CA69E8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 xml:space="preserve"> Modeling </w:t>
            </w:r>
            <w:proofErr w:type="gramStart"/>
            <w:r w:rsidRPr="00834B22">
              <w:rPr>
                <w:rFonts w:ascii="Calibri" w:eastAsia="Times New Roman" w:hAnsi="Calibri" w:cs="Calibri"/>
                <w:color w:val="000000"/>
                <w:sz w:val="22"/>
              </w:rPr>
              <w:t>cost</w:t>
            </w:r>
            <w:proofErr w:type="gramEnd"/>
            <w:r w:rsidRPr="00834B22">
              <w:rPr>
                <w:rFonts w:ascii="Calibri" w:eastAsia="Times New Roman" w:hAnsi="Calibri" w:cs="Calibri"/>
                <w:color w:val="000000"/>
                <w:sz w:val="22"/>
              </w:rPr>
              <w:t xml:space="preserve"> to start a route. E.g. 100 to operate a truck and driver for the day - even if the driver only works 30 min and the truck does not move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1BB33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44B921C0"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838BB4" w14:textId="3601546B"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modelovertimestarttime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9345A3"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Model Overtime Start 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E388D5"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052EB8"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DE0C6E"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Elapsed time in minutes when route will start to incur overtime cost</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8FABA9"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Optional</w:t>
            </w:r>
          </w:p>
        </w:tc>
      </w:tr>
      <w:tr w:rsidR="00834B22" w:rsidRPr="00834B22" w14:paraId="25F1F2EE" w14:textId="77777777" w:rsidTr="00310DFA">
        <w:trPr>
          <w:trHeight w:val="12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5094CD" w14:textId="4D5DB8FC"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reportcostperunitdistance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692BFA"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Report Cost Per Unit Distance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C8F5CE"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8AAD76"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2D689A"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 xml:space="preserve">Reporting Cost </w:t>
            </w:r>
            <w:proofErr w:type="gramStart"/>
            <w:r w:rsidRPr="00834B22">
              <w:rPr>
                <w:rFonts w:ascii="Calibri" w:eastAsia="Times New Roman" w:hAnsi="Calibri" w:cs="Calibri"/>
                <w:color w:val="000000"/>
                <w:sz w:val="22"/>
              </w:rPr>
              <w:t>to operate</w:t>
            </w:r>
            <w:proofErr w:type="gramEnd"/>
            <w:r w:rsidRPr="00834B22">
              <w:rPr>
                <w:rFonts w:ascii="Calibri" w:eastAsia="Times New Roman" w:hAnsi="Calibri" w:cs="Calibri"/>
                <w:color w:val="000000"/>
                <w:sz w:val="22"/>
              </w:rPr>
              <w:t xml:space="preserve"> the route by unit distance. This value is used for reporting. It is not used for internal objective function of the solve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12A287"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17CEFDCC" w14:textId="77777777" w:rsidTr="00310DFA">
        <w:trPr>
          <w:trHeight w:val="12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015ECA" w14:textId="3945511A"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reportcostperunitovertime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9E4C6B"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Report Cost Per Unit Overtime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E660F7"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22B121"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F2312E"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 xml:space="preserve">Reporting Cost </w:t>
            </w:r>
            <w:proofErr w:type="gramStart"/>
            <w:r w:rsidRPr="00834B22">
              <w:rPr>
                <w:rFonts w:ascii="Calibri" w:eastAsia="Times New Roman" w:hAnsi="Calibri" w:cs="Calibri"/>
                <w:color w:val="000000"/>
                <w:sz w:val="22"/>
              </w:rPr>
              <w:t>to operate</w:t>
            </w:r>
            <w:proofErr w:type="gramEnd"/>
            <w:r w:rsidRPr="00834B22">
              <w:rPr>
                <w:rFonts w:ascii="Calibri" w:eastAsia="Times New Roman" w:hAnsi="Calibri" w:cs="Calibri"/>
                <w:color w:val="000000"/>
                <w:sz w:val="22"/>
              </w:rPr>
              <w:t xml:space="preserve"> the route by unit overtime. This value is used for reporting. It is not used for internal objective function of the solve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5584A9"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4338EAB3" w14:textId="77777777" w:rsidTr="00310DFA">
        <w:trPr>
          <w:trHeight w:val="12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EB29A3" w14:textId="7C84E36F"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reportcostperunittime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A94AB3"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Report Cost Per Unit 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A391DD"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D1FA727"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5C2ACF"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 xml:space="preserve">Reporting Cost </w:t>
            </w:r>
            <w:proofErr w:type="gramStart"/>
            <w:r w:rsidRPr="00834B22">
              <w:rPr>
                <w:rFonts w:ascii="Calibri" w:eastAsia="Times New Roman" w:hAnsi="Calibri" w:cs="Calibri"/>
                <w:color w:val="000000"/>
                <w:sz w:val="22"/>
              </w:rPr>
              <w:t>to operate</w:t>
            </w:r>
            <w:proofErr w:type="gramEnd"/>
            <w:r w:rsidRPr="00834B22">
              <w:rPr>
                <w:rFonts w:ascii="Calibri" w:eastAsia="Times New Roman" w:hAnsi="Calibri" w:cs="Calibri"/>
                <w:color w:val="000000"/>
                <w:sz w:val="22"/>
              </w:rPr>
              <w:t xml:space="preserve"> the route by unit time. This value is used for reporting. It is not used for internal objective function of the solve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E2FE0B"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5E1C3705"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90B4DC" w14:textId="1770E6B5"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reportfixedcost</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7741F9"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Report Fixed Cost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2AD694"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76E5E6"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5E853E"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Reporting Cost to start a route. Not used by objective function</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2A6974"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5908296D"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779746" w14:textId="3EC4B56C"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reportovertimestarttime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F35E2D"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Report Overtime Start 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70C707"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9039DA"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9081FAA"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Reporting time to begin applying actual overtime costs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B36A78"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Optional</w:t>
            </w:r>
          </w:p>
        </w:tc>
      </w:tr>
      <w:tr w:rsidR="00834B22" w:rsidRPr="00834B22" w14:paraId="1FC8459E"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2A1E67" w14:textId="51C5A3E9"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routename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DD2D29"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Route Name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1A4C44"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ECCCC1"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77F249"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Descriptive Name. This is key value other features will use to relate to the Route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96C31E"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7D78A874"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239191" w14:textId="4BE2038E"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specialtynames</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945958"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Specialty Names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344D80"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100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8DFABF"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D943A8"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The types of Specialties the Route can support. Can have multiple values.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056ECE"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Optional</w:t>
            </w:r>
          </w:p>
        </w:tc>
      </w:tr>
      <w:tr w:rsidR="00834B22" w:rsidRPr="00834B22" w14:paraId="608F16E2"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E35F42" w14:textId="37DA7F54"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startdepotname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5CA16DB"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Start Depot Name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DBAC06"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20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A631B33"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717562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Origin Depot for Route. Must match a Dispatch Location name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5031B1"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bl>
    <w:p w14:paraId="52886E63" w14:textId="77777777" w:rsidR="00D263E3" w:rsidRDefault="00D263E3" w:rsidP="00D263E3">
      <w:pPr>
        <w:pStyle w:val="EsriHeading2"/>
      </w:pPr>
      <w:bookmarkStart w:id="16" w:name="_Toc169364343"/>
      <w:proofErr w:type="spellStart"/>
      <w:r>
        <w:lastRenderedPageBreak/>
        <w:t>SpecialtyNameTemplate</w:t>
      </w:r>
      <w:bookmarkEnd w:id="16"/>
      <w:proofErr w:type="spellEnd"/>
    </w:p>
    <w:p w14:paraId="38D717A6" w14:textId="0D44A6BB" w:rsidR="00F23DAF" w:rsidRDefault="00EC0921" w:rsidP="00F23DAF">
      <w:r>
        <w:t>Table that lists out all Specialties available to all Dispatch Locations</w:t>
      </w:r>
      <w:r w:rsidR="00B705E4">
        <w:t>. Note that Specialty Name should not have spaces. This is a limitation of Vehicle Routing Problem.</w:t>
      </w:r>
    </w:p>
    <w:tbl>
      <w:tblPr>
        <w:tblW w:w="12680" w:type="dxa"/>
        <w:jc w:val="center"/>
        <w:tblLook w:val="04A0" w:firstRow="1" w:lastRow="0" w:firstColumn="1" w:lastColumn="0" w:noHBand="0" w:noVBand="1"/>
      </w:tblPr>
      <w:tblGrid>
        <w:gridCol w:w="3220"/>
        <w:gridCol w:w="2180"/>
        <w:gridCol w:w="960"/>
        <w:gridCol w:w="920"/>
        <w:gridCol w:w="4280"/>
        <w:gridCol w:w="1120"/>
      </w:tblGrid>
      <w:tr w:rsidR="00B76C8F" w:rsidRPr="00B76C8F" w14:paraId="7F5DE907" w14:textId="77777777" w:rsidTr="00DA72D2">
        <w:trPr>
          <w:trHeight w:val="315"/>
          <w:jc w:val="center"/>
        </w:trPr>
        <w:tc>
          <w:tcPr>
            <w:tcW w:w="3220" w:type="dxa"/>
            <w:tcBorders>
              <w:top w:val="single" w:sz="4" w:space="0" w:color="8EA9DB"/>
              <w:left w:val="single" w:sz="8" w:space="0" w:color="auto"/>
              <w:bottom w:val="single" w:sz="4" w:space="0" w:color="auto"/>
              <w:right w:val="nil"/>
            </w:tcBorders>
            <w:shd w:val="clear" w:color="4472C4" w:fill="4472C4"/>
            <w:noWrap/>
            <w:vAlign w:val="bottom"/>
            <w:hideMark/>
          </w:tcPr>
          <w:p w14:paraId="07F498D5" w14:textId="77777777" w:rsidR="00B76C8F" w:rsidRPr="00B76C8F" w:rsidRDefault="00B76C8F" w:rsidP="00B76C8F">
            <w:pPr>
              <w:spacing w:before="0" w:after="0" w:line="240" w:lineRule="auto"/>
              <w:rPr>
                <w:rFonts w:ascii="Calibri" w:eastAsia="Times New Roman" w:hAnsi="Calibri" w:cs="Calibri"/>
                <w:b/>
                <w:bCs/>
                <w:color w:val="FFFFFF"/>
                <w:sz w:val="22"/>
              </w:rPr>
            </w:pPr>
            <w:r w:rsidRPr="00B76C8F">
              <w:rPr>
                <w:rFonts w:ascii="Calibri" w:eastAsia="Times New Roman" w:hAnsi="Calibri" w:cs="Calibri"/>
                <w:b/>
                <w:bCs/>
                <w:color w:val="FFFFFF"/>
                <w:sz w:val="22"/>
              </w:rPr>
              <w:t>Name</w:t>
            </w:r>
          </w:p>
        </w:tc>
        <w:tc>
          <w:tcPr>
            <w:tcW w:w="2180" w:type="dxa"/>
            <w:tcBorders>
              <w:top w:val="single" w:sz="4" w:space="0" w:color="8EA9DB"/>
              <w:left w:val="nil"/>
              <w:bottom w:val="single" w:sz="4" w:space="0" w:color="auto"/>
              <w:right w:val="nil"/>
            </w:tcBorders>
            <w:shd w:val="clear" w:color="4472C4" w:fill="4472C4"/>
            <w:vAlign w:val="bottom"/>
            <w:hideMark/>
          </w:tcPr>
          <w:p w14:paraId="4D97D6A1" w14:textId="77777777" w:rsidR="00B76C8F" w:rsidRPr="00B76C8F" w:rsidRDefault="00B76C8F" w:rsidP="00B76C8F">
            <w:pPr>
              <w:spacing w:before="0" w:after="0" w:line="240" w:lineRule="auto"/>
              <w:rPr>
                <w:rFonts w:ascii="Calibri" w:eastAsia="Times New Roman" w:hAnsi="Calibri" w:cs="Calibri"/>
                <w:b/>
                <w:bCs/>
                <w:color w:val="FFFFFF"/>
                <w:sz w:val="22"/>
              </w:rPr>
            </w:pPr>
            <w:r w:rsidRPr="00B76C8F">
              <w:rPr>
                <w:rFonts w:ascii="Calibri" w:eastAsia="Times New Roman" w:hAnsi="Calibri" w:cs="Calibri"/>
                <w:b/>
                <w:bCs/>
                <w:color w:val="FFFFFF"/>
                <w:sz w:val="22"/>
              </w:rPr>
              <w:t>Alias</w:t>
            </w:r>
          </w:p>
        </w:tc>
        <w:tc>
          <w:tcPr>
            <w:tcW w:w="960" w:type="dxa"/>
            <w:tcBorders>
              <w:top w:val="single" w:sz="4" w:space="0" w:color="8EA9DB"/>
              <w:left w:val="nil"/>
              <w:bottom w:val="single" w:sz="4" w:space="0" w:color="auto"/>
              <w:right w:val="nil"/>
            </w:tcBorders>
            <w:shd w:val="clear" w:color="4472C4" w:fill="4472C4"/>
            <w:noWrap/>
            <w:vAlign w:val="bottom"/>
            <w:hideMark/>
          </w:tcPr>
          <w:p w14:paraId="5511C19E" w14:textId="77777777" w:rsidR="00B76C8F" w:rsidRPr="00B76C8F" w:rsidRDefault="00B76C8F" w:rsidP="00B76C8F">
            <w:pPr>
              <w:spacing w:before="0" w:after="0" w:line="240" w:lineRule="auto"/>
              <w:rPr>
                <w:rFonts w:ascii="Calibri" w:eastAsia="Times New Roman" w:hAnsi="Calibri" w:cs="Calibri"/>
                <w:b/>
                <w:bCs/>
                <w:color w:val="FFFFFF"/>
                <w:sz w:val="22"/>
              </w:rPr>
            </w:pPr>
            <w:r w:rsidRPr="00B76C8F">
              <w:rPr>
                <w:rFonts w:ascii="Calibri" w:eastAsia="Times New Roman" w:hAnsi="Calibri" w:cs="Calibri"/>
                <w:b/>
                <w:bCs/>
                <w:color w:val="FFFFFF"/>
                <w:sz w:val="22"/>
              </w:rPr>
              <w:t>Length</w:t>
            </w:r>
          </w:p>
        </w:tc>
        <w:tc>
          <w:tcPr>
            <w:tcW w:w="920" w:type="dxa"/>
            <w:tcBorders>
              <w:top w:val="single" w:sz="4" w:space="0" w:color="8EA9DB"/>
              <w:left w:val="nil"/>
              <w:bottom w:val="single" w:sz="4" w:space="0" w:color="auto"/>
              <w:right w:val="nil"/>
            </w:tcBorders>
            <w:shd w:val="clear" w:color="4472C4" w:fill="4472C4"/>
            <w:vAlign w:val="bottom"/>
            <w:hideMark/>
          </w:tcPr>
          <w:p w14:paraId="253DB027" w14:textId="77777777" w:rsidR="00B76C8F" w:rsidRPr="00B76C8F" w:rsidRDefault="00B76C8F" w:rsidP="00B76C8F">
            <w:pPr>
              <w:spacing w:before="0" w:after="0" w:line="240" w:lineRule="auto"/>
              <w:rPr>
                <w:rFonts w:ascii="Calibri" w:eastAsia="Times New Roman" w:hAnsi="Calibri" w:cs="Calibri"/>
                <w:b/>
                <w:bCs/>
                <w:color w:val="FFFFFF"/>
                <w:sz w:val="22"/>
              </w:rPr>
            </w:pPr>
            <w:r w:rsidRPr="00B76C8F">
              <w:rPr>
                <w:rFonts w:ascii="Calibri" w:eastAsia="Times New Roman" w:hAnsi="Calibri" w:cs="Calibri"/>
                <w:b/>
                <w:bCs/>
                <w:color w:val="FFFFFF"/>
                <w:sz w:val="22"/>
              </w:rPr>
              <w:t>Type</w:t>
            </w:r>
          </w:p>
        </w:tc>
        <w:tc>
          <w:tcPr>
            <w:tcW w:w="4280" w:type="dxa"/>
            <w:tcBorders>
              <w:top w:val="single" w:sz="4" w:space="0" w:color="8EA9DB"/>
              <w:left w:val="nil"/>
              <w:bottom w:val="single" w:sz="4" w:space="0" w:color="auto"/>
              <w:right w:val="nil"/>
            </w:tcBorders>
            <w:shd w:val="clear" w:color="4472C4" w:fill="4472C4"/>
            <w:vAlign w:val="bottom"/>
            <w:hideMark/>
          </w:tcPr>
          <w:p w14:paraId="4A9B9545" w14:textId="77777777" w:rsidR="00B76C8F" w:rsidRPr="00B76C8F" w:rsidRDefault="00B76C8F" w:rsidP="00B76C8F">
            <w:pPr>
              <w:spacing w:before="0" w:after="0" w:line="240" w:lineRule="auto"/>
              <w:rPr>
                <w:rFonts w:ascii="Calibri" w:eastAsia="Times New Roman" w:hAnsi="Calibri" w:cs="Calibri"/>
                <w:b/>
                <w:bCs/>
                <w:color w:val="FFFFFF"/>
                <w:sz w:val="22"/>
              </w:rPr>
            </w:pPr>
            <w:r w:rsidRPr="00B76C8F">
              <w:rPr>
                <w:rFonts w:ascii="Calibri" w:eastAsia="Times New Roman" w:hAnsi="Calibri" w:cs="Calibri"/>
                <w:b/>
                <w:bCs/>
                <w:color w:val="FFFFFF"/>
                <w:sz w:val="22"/>
              </w:rPr>
              <w:t>Description</w:t>
            </w:r>
          </w:p>
        </w:tc>
        <w:tc>
          <w:tcPr>
            <w:tcW w:w="1120" w:type="dxa"/>
            <w:tcBorders>
              <w:top w:val="single" w:sz="4" w:space="0" w:color="8EA9DB"/>
              <w:left w:val="nil"/>
              <w:bottom w:val="single" w:sz="4" w:space="0" w:color="auto"/>
              <w:right w:val="single" w:sz="4" w:space="0" w:color="8EA9DB"/>
            </w:tcBorders>
            <w:shd w:val="clear" w:color="4472C4" w:fill="4472C4"/>
            <w:vAlign w:val="bottom"/>
            <w:hideMark/>
          </w:tcPr>
          <w:p w14:paraId="4DBA4E62" w14:textId="77777777" w:rsidR="00B76C8F" w:rsidRPr="00B76C8F" w:rsidRDefault="00B76C8F" w:rsidP="00B76C8F">
            <w:pPr>
              <w:spacing w:before="0" w:after="0" w:line="240" w:lineRule="auto"/>
              <w:rPr>
                <w:rFonts w:ascii="Calibri" w:eastAsia="Times New Roman" w:hAnsi="Calibri" w:cs="Calibri"/>
                <w:b/>
                <w:bCs/>
                <w:color w:val="FFFFFF"/>
                <w:sz w:val="22"/>
              </w:rPr>
            </w:pPr>
            <w:r w:rsidRPr="00B76C8F">
              <w:rPr>
                <w:rFonts w:ascii="Calibri" w:eastAsia="Times New Roman" w:hAnsi="Calibri" w:cs="Calibri"/>
                <w:b/>
                <w:bCs/>
                <w:color w:val="FFFFFF"/>
                <w:sz w:val="22"/>
              </w:rPr>
              <w:t>ERM</w:t>
            </w:r>
          </w:p>
        </w:tc>
      </w:tr>
      <w:tr w:rsidR="00B76C8F" w:rsidRPr="00B76C8F" w14:paraId="2EBA5CA6" w14:textId="77777777" w:rsidTr="00DA72D2">
        <w:trPr>
          <w:trHeight w:val="9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C1B32B" w14:textId="2226DFD1" w:rsidR="00B76C8F" w:rsidRPr="00B76C8F" w:rsidRDefault="00BB5B1F" w:rsidP="00B76C8F">
            <w:pPr>
              <w:spacing w:before="0" w:after="0" w:line="240" w:lineRule="auto"/>
              <w:rPr>
                <w:rFonts w:ascii="Calibri" w:eastAsia="Times New Roman" w:hAnsi="Calibri" w:cs="Calibri"/>
                <w:color w:val="000000"/>
                <w:sz w:val="22"/>
              </w:rPr>
            </w:pPr>
            <w:proofErr w:type="spellStart"/>
            <w:r w:rsidRPr="00B76C8F">
              <w:rPr>
                <w:rFonts w:ascii="Calibri" w:eastAsia="Times New Roman" w:hAnsi="Calibri" w:cs="Calibri"/>
                <w:color w:val="000000"/>
                <w:sz w:val="22"/>
              </w:rPr>
              <w:t>displocname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035BC1" w14:textId="77777777" w:rsidR="00B76C8F" w:rsidRPr="00B76C8F" w:rsidRDefault="00B76C8F" w:rsidP="00B76C8F">
            <w:pPr>
              <w:spacing w:before="0" w:after="0" w:line="240" w:lineRule="auto"/>
              <w:rPr>
                <w:rFonts w:ascii="Calibri" w:eastAsia="Times New Roman" w:hAnsi="Calibri" w:cs="Calibri"/>
                <w:color w:val="000000"/>
                <w:sz w:val="22"/>
              </w:rPr>
            </w:pPr>
            <w:r w:rsidRPr="00B76C8F">
              <w:rPr>
                <w:rFonts w:ascii="Calibri" w:eastAsia="Times New Roman" w:hAnsi="Calibri" w:cs="Calibri"/>
                <w:color w:val="000000"/>
                <w:sz w:val="22"/>
              </w:rPr>
              <w:t>Dispatch Location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E3BA81" w14:textId="77777777" w:rsidR="00B76C8F" w:rsidRPr="00B76C8F" w:rsidRDefault="00B76C8F" w:rsidP="00B76C8F">
            <w:pPr>
              <w:spacing w:before="0" w:after="0" w:line="240" w:lineRule="auto"/>
              <w:jc w:val="center"/>
              <w:rPr>
                <w:rFonts w:ascii="Calibri" w:eastAsia="Times New Roman" w:hAnsi="Calibri" w:cs="Calibri"/>
                <w:color w:val="000000"/>
                <w:sz w:val="22"/>
              </w:rPr>
            </w:pPr>
            <w:r w:rsidRPr="00B76C8F">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76B3F7" w14:textId="77777777" w:rsidR="00B76C8F" w:rsidRPr="00B76C8F" w:rsidRDefault="00B76C8F" w:rsidP="00B76C8F">
            <w:pPr>
              <w:spacing w:before="0" w:after="0" w:line="240" w:lineRule="auto"/>
              <w:rPr>
                <w:rFonts w:ascii="Calibri" w:eastAsia="Times New Roman" w:hAnsi="Calibri" w:cs="Calibri"/>
                <w:color w:val="000000"/>
                <w:sz w:val="22"/>
              </w:rPr>
            </w:pPr>
            <w:r w:rsidRPr="00B76C8F">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0E2E10D" w14:textId="77777777" w:rsidR="00B76C8F" w:rsidRPr="00B76C8F" w:rsidRDefault="00B76C8F" w:rsidP="00B76C8F">
            <w:pPr>
              <w:spacing w:before="0" w:after="0" w:line="240" w:lineRule="auto"/>
              <w:rPr>
                <w:rFonts w:ascii="Calibri" w:eastAsia="Times New Roman" w:hAnsi="Calibri" w:cs="Calibri"/>
                <w:color w:val="000000"/>
                <w:sz w:val="22"/>
              </w:rPr>
            </w:pPr>
            <w:r w:rsidRPr="00B76C8F">
              <w:rPr>
                <w:rFonts w:ascii="Calibri" w:eastAsia="Times New Roman" w:hAnsi="Calibri" w:cs="Calibri"/>
                <w:color w:val="000000"/>
                <w:sz w:val="22"/>
              </w:rPr>
              <w:t xml:space="preserve">Name of Dispatch Location that Specialty relates to. Corresponds to key value set in </w:t>
            </w:r>
            <w:proofErr w:type="spellStart"/>
            <w:r w:rsidRPr="00B76C8F">
              <w:rPr>
                <w:rFonts w:ascii="Calibri" w:eastAsia="Times New Roman" w:hAnsi="Calibri" w:cs="Calibri"/>
                <w:color w:val="000000"/>
                <w:sz w:val="22"/>
              </w:rPr>
              <w:t>DispatchLocation</w:t>
            </w:r>
            <w:proofErr w:type="spellEnd"/>
            <w:r w:rsidRPr="00B76C8F">
              <w:rPr>
                <w:rFonts w:ascii="Calibri" w:eastAsia="Times New Roman" w:hAnsi="Calibri" w:cs="Calibri"/>
                <w:color w:val="000000"/>
                <w:sz w:val="22"/>
              </w:rPr>
              <w:t xml:space="preserve"> table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E06CCB" w14:textId="77777777" w:rsidR="00B76C8F" w:rsidRPr="00B76C8F" w:rsidRDefault="00B76C8F" w:rsidP="00B76C8F">
            <w:pPr>
              <w:spacing w:before="0" w:after="0" w:line="240" w:lineRule="auto"/>
              <w:rPr>
                <w:rFonts w:ascii="Calibri" w:eastAsia="Times New Roman" w:hAnsi="Calibri" w:cs="Calibri"/>
                <w:color w:val="000000"/>
                <w:sz w:val="22"/>
              </w:rPr>
            </w:pPr>
            <w:r w:rsidRPr="00B76C8F">
              <w:rPr>
                <w:rFonts w:ascii="Calibri" w:eastAsia="Times New Roman" w:hAnsi="Calibri" w:cs="Calibri"/>
                <w:color w:val="000000"/>
                <w:sz w:val="22"/>
              </w:rPr>
              <w:t>Required</w:t>
            </w:r>
          </w:p>
        </w:tc>
      </w:tr>
      <w:tr w:rsidR="00B76C8F" w:rsidRPr="00B76C8F" w14:paraId="4AAAE1A5" w14:textId="77777777" w:rsidTr="00DA72D2">
        <w:trPr>
          <w:trHeight w:val="3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81146C" w14:textId="66C3CBCE" w:rsidR="00B76C8F" w:rsidRPr="00B76C8F" w:rsidRDefault="00BB5B1F" w:rsidP="00B76C8F">
            <w:pPr>
              <w:spacing w:before="0" w:after="0" w:line="240" w:lineRule="auto"/>
              <w:rPr>
                <w:rFonts w:ascii="Calibri" w:eastAsia="Times New Roman" w:hAnsi="Calibri" w:cs="Calibri"/>
                <w:color w:val="000000"/>
                <w:sz w:val="22"/>
              </w:rPr>
            </w:pPr>
            <w:proofErr w:type="spellStart"/>
            <w:r w:rsidRPr="00B76C8F">
              <w:rPr>
                <w:rFonts w:ascii="Calibri" w:eastAsia="Times New Roman" w:hAnsi="Calibri" w:cs="Calibri"/>
                <w:color w:val="000000"/>
                <w:sz w:val="22"/>
              </w:rPr>
              <w:t>specialtyname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F959B2" w14:textId="77777777" w:rsidR="00B76C8F" w:rsidRPr="00B76C8F" w:rsidRDefault="00B76C8F" w:rsidP="00B76C8F">
            <w:pPr>
              <w:spacing w:before="0" w:after="0" w:line="240" w:lineRule="auto"/>
              <w:rPr>
                <w:rFonts w:ascii="Calibri" w:eastAsia="Times New Roman" w:hAnsi="Calibri" w:cs="Calibri"/>
                <w:color w:val="000000"/>
                <w:sz w:val="22"/>
              </w:rPr>
            </w:pPr>
            <w:r w:rsidRPr="00B76C8F">
              <w:rPr>
                <w:rFonts w:ascii="Calibri" w:eastAsia="Times New Roman" w:hAnsi="Calibri" w:cs="Calibri"/>
                <w:color w:val="000000"/>
                <w:sz w:val="22"/>
              </w:rPr>
              <w:t>Specialty Name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F2FDC0" w14:textId="77777777" w:rsidR="00B76C8F" w:rsidRPr="00B76C8F" w:rsidRDefault="00B76C8F" w:rsidP="00B76C8F">
            <w:pPr>
              <w:spacing w:before="0" w:after="0" w:line="240" w:lineRule="auto"/>
              <w:jc w:val="center"/>
              <w:rPr>
                <w:rFonts w:ascii="Calibri" w:eastAsia="Times New Roman" w:hAnsi="Calibri" w:cs="Calibri"/>
                <w:color w:val="000000"/>
                <w:sz w:val="22"/>
              </w:rPr>
            </w:pPr>
            <w:r w:rsidRPr="00B76C8F">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4FD5A6F" w14:textId="77777777" w:rsidR="00B76C8F" w:rsidRPr="00B76C8F" w:rsidRDefault="00B76C8F" w:rsidP="00B76C8F">
            <w:pPr>
              <w:spacing w:before="0" w:after="0" w:line="240" w:lineRule="auto"/>
              <w:rPr>
                <w:rFonts w:ascii="Calibri" w:eastAsia="Times New Roman" w:hAnsi="Calibri" w:cs="Calibri"/>
                <w:color w:val="000000"/>
                <w:sz w:val="22"/>
              </w:rPr>
            </w:pPr>
            <w:r w:rsidRPr="00B76C8F">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832A32" w14:textId="77777777" w:rsidR="00B76C8F" w:rsidRPr="00B76C8F" w:rsidRDefault="00B76C8F" w:rsidP="00B76C8F">
            <w:pPr>
              <w:spacing w:before="0" w:after="0" w:line="240" w:lineRule="auto"/>
              <w:rPr>
                <w:rFonts w:ascii="Calibri" w:eastAsia="Times New Roman" w:hAnsi="Calibri" w:cs="Calibri"/>
                <w:color w:val="000000"/>
                <w:sz w:val="22"/>
              </w:rPr>
            </w:pPr>
            <w:r w:rsidRPr="00B76C8F">
              <w:rPr>
                <w:rFonts w:ascii="Calibri" w:eastAsia="Times New Roman" w:hAnsi="Calibri" w:cs="Calibri"/>
                <w:color w:val="000000"/>
                <w:sz w:val="22"/>
              </w:rPr>
              <w:t>Descriptive name of Specialty</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F679C9" w14:textId="77777777" w:rsidR="00B76C8F" w:rsidRPr="00B76C8F" w:rsidRDefault="00B76C8F" w:rsidP="00B76C8F">
            <w:pPr>
              <w:spacing w:before="0" w:after="0" w:line="240" w:lineRule="auto"/>
              <w:rPr>
                <w:rFonts w:ascii="Calibri" w:eastAsia="Times New Roman" w:hAnsi="Calibri" w:cs="Calibri"/>
                <w:color w:val="000000"/>
                <w:sz w:val="22"/>
              </w:rPr>
            </w:pPr>
            <w:r w:rsidRPr="00B76C8F">
              <w:rPr>
                <w:rFonts w:ascii="Calibri" w:eastAsia="Times New Roman" w:hAnsi="Calibri" w:cs="Calibri"/>
                <w:color w:val="000000"/>
                <w:sz w:val="22"/>
              </w:rPr>
              <w:t>Required</w:t>
            </w:r>
          </w:p>
        </w:tc>
      </w:tr>
    </w:tbl>
    <w:p w14:paraId="09BC954E" w14:textId="77777777" w:rsidR="00B76C8F" w:rsidRPr="00F23DAF" w:rsidRDefault="00B76C8F" w:rsidP="00F23DAF"/>
    <w:p w14:paraId="2ACAFFFA" w14:textId="5DBCFEFA" w:rsidR="00D263E3" w:rsidRDefault="00D263E3" w:rsidP="00D263E3">
      <w:pPr>
        <w:pStyle w:val="EsriHeading2"/>
      </w:pPr>
      <w:bookmarkStart w:id="17" w:name="_Toc169364344"/>
      <w:proofErr w:type="spellStart"/>
      <w:r>
        <w:t>ZoneTemplate</w:t>
      </w:r>
      <w:bookmarkEnd w:id="17"/>
      <w:proofErr w:type="spellEnd"/>
    </w:p>
    <w:p w14:paraId="26A30A9D" w14:textId="0B5C108D" w:rsidR="00E06D27" w:rsidRDefault="00BF0E5B" w:rsidP="00E06D27">
      <w:proofErr w:type="gramStart"/>
      <w:r>
        <w:t>Polygon</w:t>
      </w:r>
      <w:proofErr w:type="gramEnd"/>
      <w:r>
        <w:t xml:space="preserve"> layer that contains Zone geometries</w:t>
      </w:r>
      <w:r w:rsidR="009258AE">
        <w:t xml:space="preserve"> and</w:t>
      </w:r>
      <w:r>
        <w:t xml:space="preserve"> attributes</w:t>
      </w:r>
      <w:r w:rsidR="009258AE">
        <w:t>.</w:t>
      </w:r>
    </w:p>
    <w:tbl>
      <w:tblPr>
        <w:tblW w:w="12680" w:type="dxa"/>
        <w:jc w:val="center"/>
        <w:tblLook w:val="04A0" w:firstRow="1" w:lastRow="0" w:firstColumn="1" w:lastColumn="0" w:noHBand="0" w:noVBand="1"/>
      </w:tblPr>
      <w:tblGrid>
        <w:gridCol w:w="3220"/>
        <w:gridCol w:w="2180"/>
        <w:gridCol w:w="960"/>
        <w:gridCol w:w="920"/>
        <w:gridCol w:w="4280"/>
        <w:gridCol w:w="1120"/>
      </w:tblGrid>
      <w:tr w:rsidR="00302390" w:rsidRPr="00302390" w14:paraId="2B0CCD2F" w14:textId="77777777" w:rsidTr="00DA72D2">
        <w:trPr>
          <w:trHeight w:val="315"/>
          <w:jc w:val="center"/>
        </w:trPr>
        <w:tc>
          <w:tcPr>
            <w:tcW w:w="3220" w:type="dxa"/>
            <w:tcBorders>
              <w:top w:val="single" w:sz="4" w:space="0" w:color="8EA9DB"/>
              <w:left w:val="single" w:sz="8" w:space="0" w:color="auto"/>
              <w:bottom w:val="single" w:sz="4" w:space="0" w:color="auto"/>
              <w:right w:val="nil"/>
            </w:tcBorders>
            <w:shd w:val="clear" w:color="4472C4" w:fill="4472C4"/>
            <w:noWrap/>
            <w:vAlign w:val="bottom"/>
            <w:hideMark/>
          </w:tcPr>
          <w:p w14:paraId="03B2CB07" w14:textId="77777777" w:rsidR="00302390" w:rsidRPr="00302390" w:rsidRDefault="00302390" w:rsidP="00302390">
            <w:pPr>
              <w:spacing w:before="0" w:after="0" w:line="240" w:lineRule="auto"/>
              <w:rPr>
                <w:rFonts w:ascii="Calibri" w:eastAsia="Times New Roman" w:hAnsi="Calibri" w:cs="Calibri"/>
                <w:b/>
                <w:bCs/>
                <w:color w:val="FFFFFF"/>
                <w:sz w:val="22"/>
              </w:rPr>
            </w:pPr>
            <w:r w:rsidRPr="00302390">
              <w:rPr>
                <w:rFonts w:ascii="Calibri" w:eastAsia="Times New Roman" w:hAnsi="Calibri" w:cs="Calibri"/>
                <w:b/>
                <w:bCs/>
                <w:color w:val="FFFFFF"/>
                <w:sz w:val="22"/>
              </w:rPr>
              <w:t>Name</w:t>
            </w:r>
          </w:p>
        </w:tc>
        <w:tc>
          <w:tcPr>
            <w:tcW w:w="2180" w:type="dxa"/>
            <w:tcBorders>
              <w:top w:val="single" w:sz="4" w:space="0" w:color="8EA9DB"/>
              <w:left w:val="nil"/>
              <w:bottom w:val="single" w:sz="4" w:space="0" w:color="auto"/>
              <w:right w:val="nil"/>
            </w:tcBorders>
            <w:shd w:val="clear" w:color="4472C4" w:fill="4472C4"/>
            <w:vAlign w:val="bottom"/>
            <w:hideMark/>
          </w:tcPr>
          <w:p w14:paraId="7D23854F" w14:textId="77777777" w:rsidR="00302390" w:rsidRPr="00302390" w:rsidRDefault="00302390" w:rsidP="00302390">
            <w:pPr>
              <w:spacing w:before="0" w:after="0" w:line="240" w:lineRule="auto"/>
              <w:rPr>
                <w:rFonts w:ascii="Calibri" w:eastAsia="Times New Roman" w:hAnsi="Calibri" w:cs="Calibri"/>
                <w:b/>
                <w:bCs/>
                <w:color w:val="FFFFFF"/>
                <w:sz w:val="22"/>
              </w:rPr>
            </w:pPr>
            <w:r w:rsidRPr="00302390">
              <w:rPr>
                <w:rFonts w:ascii="Calibri" w:eastAsia="Times New Roman" w:hAnsi="Calibri" w:cs="Calibri"/>
                <w:b/>
                <w:bCs/>
                <w:color w:val="FFFFFF"/>
                <w:sz w:val="22"/>
              </w:rPr>
              <w:t>Alias</w:t>
            </w:r>
          </w:p>
        </w:tc>
        <w:tc>
          <w:tcPr>
            <w:tcW w:w="960" w:type="dxa"/>
            <w:tcBorders>
              <w:top w:val="single" w:sz="4" w:space="0" w:color="8EA9DB"/>
              <w:left w:val="nil"/>
              <w:bottom w:val="single" w:sz="4" w:space="0" w:color="auto"/>
              <w:right w:val="nil"/>
            </w:tcBorders>
            <w:shd w:val="clear" w:color="4472C4" w:fill="4472C4"/>
            <w:noWrap/>
            <w:vAlign w:val="bottom"/>
            <w:hideMark/>
          </w:tcPr>
          <w:p w14:paraId="56BE29A0" w14:textId="77777777" w:rsidR="00302390" w:rsidRPr="00302390" w:rsidRDefault="00302390" w:rsidP="00302390">
            <w:pPr>
              <w:spacing w:before="0" w:after="0" w:line="240" w:lineRule="auto"/>
              <w:rPr>
                <w:rFonts w:ascii="Calibri" w:eastAsia="Times New Roman" w:hAnsi="Calibri" w:cs="Calibri"/>
                <w:b/>
                <w:bCs/>
                <w:color w:val="FFFFFF"/>
                <w:sz w:val="22"/>
              </w:rPr>
            </w:pPr>
            <w:r w:rsidRPr="00302390">
              <w:rPr>
                <w:rFonts w:ascii="Calibri" w:eastAsia="Times New Roman" w:hAnsi="Calibri" w:cs="Calibri"/>
                <w:b/>
                <w:bCs/>
                <w:color w:val="FFFFFF"/>
                <w:sz w:val="22"/>
              </w:rPr>
              <w:t>Length</w:t>
            </w:r>
          </w:p>
        </w:tc>
        <w:tc>
          <w:tcPr>
            <w:tcW w:w="920" w:type="dxa"/>
            <w:tcBorders>
              <w:top w:val="single" w:sz="4" w:space="0" w:color="8EA9DB"/>
              <w:left w:val="nil"/>
              <w:bottom w:val="single" w:sz="4" w:space="0" w:color="auto"/>
              <w:right w:val="nil"/>
            </w:tcBorders>
            <w:shd w:val="clear" w:color="4472C4" w:fill="4472C4"/>
            <w:vAlign w:val="bottom"/>
            <w:hideMark/>
          </w:tcPr>
          <w:p w14:paraId="584FB7C4" w14:textId="77777777" w:rsidR="00302390" w:rsidRPr="00302390" w:rsidRDefault="00302390" w:rsidP="00302390">
            <w:pPr>
              <w:spacing w:before="0" w:after="0" w:line="240" w:lineRule="auto"/>
              <w:rPr>
                <w:rFonts w:ascii="Calibri" w:eastAsia="Times New Roman" w:hAnsi="Calibri" w:cs="Calibri"/>
                <w:b/>
                <w:bCs/>
                <w:color w:val="FFFFFF"/>
                <w:sz w:val="22"/>
              </w:rPr>
            </w:pPr>
            <w:r w:rsidRPr="00302390">
              <w:rPr>
                <w:rFonts w:ascii="Calibri" w:eastAsia="Times New Roman" w:hAnsi="Calibri" w:cs="Calibri"/>
                <w:b/>
                <w:bCs/>
                <w:color w:val="FFFFFF"/>
                <w:sz w:val="22"/>
              </w:rPr>
              <w:t>Type</w:t>
            </w:r>
          </w:p>
        </w:tc>
        <w:tc>
          <w:tcPr>
            <w:tcW w:w="4280" w:type="dxa"/>
            <w:tcBorders>
              <w:top w:val="single" w:sz="4" w:space="0" w:color="8EA9DB"/>
              <w:left w:val="nil"/>
              <w:bottom w:val="single" w:sz="4" w:space="0" w:color="auto"/>
              <w:right w:val="nil"/>
            </w:tcBorders>
            <w:shd w:val="clear" w:color="4472C4" w:fill="4472C4"/>
            <w:vAlign w:val="bottom"/>
            <w:hideMark/>
          </w:tcPr>
          <w:p w14:paraId="0549AF7A" w14:textId="77777777" w:rsidR="00302390" w:rsidRPr="00302390" w:rsidRDefault="00302390" w:rsidP="00302390">
            <w:pPr>
              <w:spacing w:before="0" w:after="0" w:line="240" w:lineRule="auto"/>
              <w:rPr>
                <w:rFonts w:ascii="Calibri" w:eastAsia="Times New Roman" w:hAnsi="Calibri" w:cs="Calibri"/>
                <w:b/>
                <w:bCs/>
                <w:color w:val="FFFFFF"/>
                <w:sz w:val="22"/>
              </w:rPr>
            </w:pPr>
            <w:r w:rsidRPr="00302390">
              <w:rPr>
                <w:rFonts w:ascii="Calibri" w:eastAsia="Times New Roman" w:hAnsi="Calibri" w:cs="Calibri"/>
                <w:b/>
                <w:bCs/>
                <w:color w:val="FFFFFF"/>
                <w:sz w:val="22"/>
              </w:rPr>
              <w:t>Description</w:t>
            </w:r>
          </w:p>
        </w:tc>
        <w:tc>
          <w:tcPr>
            <w:tcW w:w="1120" w:type="dxa"/>
            <w:tcBorders>
              <w:top w:val="single" w:sz="4" w:space="0" w:color="8EA9DB"/>
              <w:left w:val="nil"/>
              <w:bottom w:val="single" w:sz="4" w:space="0" w:color="auto"/>
              <w:right w:val="single" w:sz="4" w:space="0" w:color="8EA9DB"/>
            </w:tcBorders>
            <w:shd w:val="clear" w:color="4472C4" w:fill="4472C4"/>
            <w:vAlign w:val="bottom"/>
            <w:hideMark/>
          </w:tcPr>
          <w:p w14:paraId="76DD838E" w14:textId="77777777" w:rsidR="00302390" w:rsidRPr="00302390" w:rsidRDefault="00302390" w:rsidP="00302390">
            <w:pPr>
              <w:spacing w:before="0" w:after="0" w:line="240" w:lineRule="auto"/>
              <w:rPr>
                <w:rFonts w:ascii="Calibri" w:eastAsia="Times New Roman" w:hAnsi="Calibri" w:cs="Calibri"/>
                <w:b/>
                <w:bCs/>
                <w:color w:val="FFFFFF"/>
                <w:sz w:val="22"/>
              </w:rPr>
            </w:pPr>
            <w:r w:rsidRPr="00302390">
              <w:rPr>
                <w:rFonts w:ascii="Calibri" w:eastAsia="Times New Roman" w:hAnsi="Calibri" w:cs="Calibri"/>
                <w:b/>
                <w:bCs/>
                <w:color w:val="FFFFFF"/>
                <w:sz w:val="22"/>
              </w:rPr>
              <w:t>ERM</w:t>
            </w:r>
          </w:p>
        </w:tc>
      </w:tr>
      <w:tr w:rsidR="00302390" w:rsidRPr="00302390" w14:paraId="325B0D33" w14:textId="77777777" w:rsidTr="00DA72D2">
        <w:trPr>
          <w:trHeight w:val="9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283B73" w14:textId="2A59495B" w:rsidR="00302390" w:rsidRPr="00302390" w:rsidRDefault="00BB5B1F" w:rsidP="00302390">
            <w:pPr>
              <w:spacing w:before="0" w:after="0" w:line="240" w:lineRule="auto"/>
              <w:rPr>
                <w:rFonts w:ascii="Calibri" w:eastAsia="Times New Roman" w:hAnsi="Calibri" w:cs="Calibri"/>
                <w:color w:val="000000"/>
                <w:sz w:val="22"/>
              </w:rPr>
            </w:pPr>
            <w:proofErr w:type="spellStart"/>
            <w:r w:rsidRPr="00302390">
              <w:rPr>
                <w:rFonts w:ascii="Calibri" w:eastAsia="Times New Roman" w:hAnsi="Calibri" w:cs="Calibri"/>
                <w:color w:val="000000"/>
                <w:sz w:val="22"/>
              </w:rPr>
              <w:t>displocname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7D672C"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Dispatch Location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EBC5E5"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13C3E7"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4F22FF"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 xml:space="preserve">Name of Dispatch Location that Zone relates to. Corresponds to key value set in </w:t>
            </w:r>
            <w:proofErr w:type="spellStart"/>
            <w:r w:rsidRPr="00302390">
              <w:rPr>
                <w:rFonts w:ascii="Calibri" w:eastAsia="Times New Roman" w:hAnsi="Calibri" w:cs="Calibri"/>
                <w:color w:val="000000"/>
                <w:sz w:val="22"/>
              </w:rPr>
              <w:t>DispatchLocation</w:t>
            </w:r>
            <w:proofErr w:type="spellEnd"/>
            <w:r w:rsidRPr="00302390">
              <w:rPr>
                <w:rFonts w:ascii="Calibri" w:eastAsia="Times New Roman" w:hAnsi="Calibri" w:cs="Calibri"/>
                <w:color w:val="000000"/>
                <w:sz w:val="22"/>
              </w:rPr>
              <w:t xml:space="preserve"> table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FE85AE"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Required</w:t>
            </w:r>
          </w:p>
        </w:tc>
      </w:tr>
      <w:tr w:rsidR="00302390" w:rsidRPr="00302390" w14:paraId="016C4781" w14:textId="77777777" w:rsidTr="00DA72D2">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161EB6" w14:textId="01AEEED5" w:rsidR="00302390" w:rsidRPr="00302390" w:rsidRDefault="00BB5B1F" w:rsidP="00302390">
            <w:pPr>
              <w:spacing w:before="0" w:after="0" w:line="240" w:lineRule="auto"/>
              <w:rPr>
                <w:rFonts w:ascii="Calibri" w:eastAsia="Times New Roman" w:hAnsi="Calibri" w:cs="Calibri"/>
                <w:color w:val="000000"/>
                <w:sz w:val="22"/>
              </w:rPr>
            </w:pPr>
            <w:proofErr w:type="spellStart"/>
            <w:r w:rsidRPr="00302390">
              <w:rPr>
                <w:rFonts w:ascii="Calibri" w:eastAsia="Times New Roman" w:hAnsi="Calibri" w:cs="Calibri"/>
                <w:color w:val="000000"/>
                <w:sz w:val="22"/>
              </w:rPr>
              <w:t>ishardzone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A52D5E"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Is Hard Zone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CA55A6"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44ADBB"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Small Integer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C98C1E"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 True/False if Zone is hard or soft</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1122AE"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Required</w:t>
            </w:r>
          </w:p>
        </w:tc>
      </w:tr>
      <w:tr w:rsidR="00302390" w:rsidRPr="00302390" w14:paraId="77680D0C" w14:textId="77777777" w:rsidTr="00DA72D2">
        <w:trPr>
          <w:trHeight w:val="97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FFCE9F" w14:textId="214265A0" w:rsidR="00302390" w:rsidRPr="00302390" w:rsidRDefault="00BB5B1F" w:rsidP="00302390">
            <w:pPr>
              <w:spacing w:before="0" w:after="0" w:line="240" w:lineRule="auto"/>
              <w:rPr>
                <w:rFonts w:ascii="Calibri" w:eastAsia="Times New Roman" w:hAnsi="Calibri" w:cs="Calibri"/>
                <w:color w:val="000000"/>
                <w:sz w:val="22"/>
              </w:rPr>
            </w:pPr>
            <w:proofErr w:type="spellStart"/>
            <w:r w:rsidRPr="00302390">
              <w:rPr>
                <w:rFonts w:ascii="Calibri" w:eastAsia="Times New Roman" w:hAnsi="Calibri" w:cs="Calibri"/>
                <w:color w:val="000000"/>
                <w:sz w:val="22"/>
              </w:rPr>
              <w:t>routename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A66A6D"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Route Name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4DB393"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EED3A3"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39E7C3"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 xml:space="preserve">Name of Route that Zone relates to. Corresponds to key value set in </w:t>
            </w:r>
            <w:proofErr w:type="spellStart"/>
            <w:r w:rsidRPr="00302390">
              <w:rPr>
                <w:rFonts w:ascii="Calibri" w:eastAsia="Times New Roman" w:hAnsi="Calibri" w:cs="Calibri"/>
                <w:color w:val="000000"/>
                <w:sz w:val="22"/>
              </w:rPr>
              <w:t>RouteTemplate</w:t>
            </w:r>
            <w:proofErr w:type="spellEnd"/>
            <w:r w:rsidRPr="00302390">
              <w:rPr>
                <w:rFonts w:ascii="Calibri" w:eastAsia="Times New Roman" w:hAnsi="Calibri" w:cs="Calibri"/>
                <w:color w:val="000000"/>
                <w:sz w:val="22"/>
              </w:rPr>
              <w:t xml:space="preserve"> layer</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7CEB9E"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Required</w:t>
            </w:r>
          </w:p>
        </w:tc>
      </w:tr>
    </w:tbl>
    <w:p w14:paraId="08B16BD1" w14:textId="43C4D147" w:rsidR="008C39E6" w:rsidRDefault="008C39E6">
      <w:pPr>
        <w:spacing w:before="0" w:after="200"/>
        <w:rPr>
          <w:rFonts w:ascii="Arial" w:eastAsiaTheme="majorEastAsia" w:hAnsi="Arial" w:cs="Arial"/>
          <w:b/>
          <w:bCs/>
          <w:color w:val="000000" w:themeColor="text1"/>
          <w:sz w:val="28"/>
          <w:szCs w:val="26"/>
        </w:rPr>
      </w:pPr>
    </w:p>
    <w:p w14:paraId="6D6BB191" w14:textId="127AB654" w:rsidR="00B46EFF" w:rsidRDefault="00B46EFF" w:rsidP="00B46EFF">
      <w:pPr>
        <w:pStyle w:val="EsriHeading2"/>
      </w:pPr>
      <w:bookmarkStart w:id="18" w:name="_Toc169364345"/>
      <w:proofErr w:type="spellStart"/>
      <w:r>
        <w:t>BreakTemplate</w:t>
      </w:r>
      <w:bookmarkEnd w:id="18"/>
      <w:proofErr w:type="spellEnd"/>
    </w:p>
    <w:p w14:paraId="1AADA409" w14:textId="77777777" w:rsidR="008C39E6" w:rsidRDefault="00B46EFF" w:rsidP="00B46EFF">
      <w:r>
        <w:t xml:space="preserve">Table that contains values that deal with Breaks for drivers. </w:t>
      </w:r>
    </w:p>
    <w:p w14:paraId="5787FFC9" w14:textId="705F7F90" w:rsidR="00B46EFF" w:rsidRPr="00720C07" w:rsidRDefault="00B46EFF" w:rsidP="00B46EFF">
      <w:r>
        <w:lastRenderedPageBreak/>
        <w:t>Note that Breaks has not been implemented into ERM yet, this is a placeholder for future functionality.</w:t>
      </w:r>
    </w:p>
    <w:tbl>
      <w:tblPr>
        <w:tblW w:w="12680" w:type="dxa"/>
        <w:jc w:val="center"/>
        <w:tblLook w:val="04A0" w:firstRow="1" w:lastRow="0" w:firstColumn="1" w:lastColumn="0" w:noHBand="0" w:noVBand="1"/>
      </w:tblPr>
      <w:tblGrid>
        <w:gridCol w:w="3220"/>
        <w:gridCol w:w="2180"/>
        <w:gridCol w:w="960"/>
        <w:gridCol w:w="920"/>
        <w:gridCol w:w="4280"/>
        <w:gridCol w:w="1120"/>
      </w:tblGrid>
      <w:tr w:rsidR="00302390" w:rsidRPr="00302390" w14:paraId="40B7DFD2" w14:textId="77777777" w:rsidTr="00DA72D2">
        <w:trPr>
          <w:trHeight w:val="315"/>
          <w:jc w:val="center"/>
        </w:trPr>
        <w:tc>
          <w:tcPr>
            <w:tcW w:w="3220" w:type="dxa"/>
            <w:tcBorders>
              <w:top w:val="single" w:sz="4" w:space="0" w:color="8EA9DB"/>
              <w:left w:val="single" w:sz="8" w:space="0" w:color="auto"/>
              <w:bottom w:val="single" w:sz="4" w:space="0" w:color="auto"/>
              <w:right w:val="nil"/>
            </w:tcBorders>
            <w:shd w:val="clear" w:color="4472C4" w:fill="4472C4"/>
            <w:noWrap/>
            <w:vAlign w:val="bottom"/>
            <w:hideMark/>
          </w:tcPr>
          <w:p w14:paraId="0CB7F4C5" w14:textId="77777777" w:rsidR="00302390" w:rsidRPr="00302390" w:rsidRDefault="00302390" w:rsidP="00302390">
            <w:pPr>
              <w:spacing w:before="0" w:after="0" w:line="240" w:lineRule="auto"/>
              <w:rPr>
                <w:rFonts w:ascii="Calibri" w:eastAsia="Times New Roman" w:hAnsi="Calibri" w:cs="Calibri"/>
                <w:b/>
                <w:bCs/>
                <w:color w:val="FFFFFF"/>
                <w:sz w:val="22"/>
              </w:rPr>
            </w:pPr>
            <w:r w:rsidRPr="00302390">
              <w:rPr>
                <w:rFonts w:ascii="Calibri" w:eastAsia="Times New Roman" w:hAnsi="Calibri" w:cs="Calibri"/>
                <w:b/>
                <w:bCs/>
                <w:color w:val="FFFFFF"/>
                <w:sz w:val="22"/>
              </w:rPr>
              <w:t>Name</w:t>
            </w:r>
          </w:p>
        </w:tc>
        <w:tc>
          <w:tcPr>
            <w:tcW w:w="2180" w:type="dxa"/>
            <w:tcBorders>
              <w:top w:val="single" w:sz="4" w:space="0" w:color="8EA9DB"/>
              <w:left w:val="nil"/>
              <w:bottom w:val="single" w:sz="4" w:space="0" w:color="auto"/>
              <w:right w:val="nil"/>
            </w:tcBorders>
            <w:shd w:val="clear" w:color="4472C4" w:fill="4472C4"/>
            <w:vAlign w:val="bottom"/>
            <w:hideMark/>
          </w:tcPr>
          <w:p w14:paraId="0835EE0E" w14:textId="77777777" w:rsidR="00302390" w:rsidRPr="00302390" w:rsidRDefault="00302390" w:rsidP="00302390">
            <w:pPr>
              <w:spacing w:before="0" w:after="0" w:line="240" w:lineRule="auto"/>
              <w:rPr>
                <w:rFonts w:ascii="Calibri" w:eastAsia="Times New Roman" w:hAnsi="Calibri" w:cs="Calibri"/>
                <w:b/>
                <w:bCs/>
                <w:color w:val="FFFFFF"/>
                <w:sz w:val="22"/>
              </w:rPr>
            </w:pPr>
            <w:r w:rsidRPr="00302390">
              <w:rPr>
                <w:rFonts w:ascii="Calibri" w:eastAsia="Times New Roman" w:hAnsi="Calibri" w:cs="Calibri"/>
                <w:b/>
                <w:bCs/>
                <w:color w:val="FFFFFF"/>
                <w:sz w:val="22"/>
              </w:rPr>
              <w:t>Alias</w:t>
            </w:r>
          </w:p>
        </w:tc>
        <w:tc>
          <w:tcPr>
            <w:tcW w:w="960" w:type="dxa"/>
            <w:tcBorders>
              <w:top w:val="single" w:sz="4" w:space="0" w:color="8EA9DB"/>
              <w:left w:val="nil"/>
              <w:bottom w:val="single" w:sz="4" w:space="0" w:color="auto"/>
              <w:right w:val="nil"/>
            </w:tcBorders>
            <w:shd w:val="clear" w:color="4472C4" w:fill="4472C4"/>
            <w:noWrap/>
            <w:vAlign w:val="bottom"/>
            <w:hideMark/>
          </w:tcPr>
          <w:p w14:paraId="17FA4350" w14:textId="77777777" w:rsidR="00302390" w:rsidRPr="00302390" w:rsidRDefault="00302390" w:rsidP="00302390">
            <w:pPr>
              <w:spacing w:before="0" w:after="0" w:line="240" w:lineRule="auto"/>
              <w:rPr>
                <w:rFonts w:ascii="Calibri" w:eastAsia="Times New Roman" w:hAnsi="Calibri" w:cs="Calibri"/>
                <w:b/>
                <w:bCs/>
                <w:color w:val="FFFFFF"/>
                <w:sz w:val="22"/>
              </w:rPr>
            </w:pPr>
            <w:r w:rsidRPr="00302390">
              <w:rPr>
                <w:rFonts w:ascii="Calibri" w:eastAsia="Times New Roman" w:hAnsi="Calibri" w:cs="Calibri"/>
                <w:b/>
                <w:bCs/>
                <w:color w:val="FFFFFF"/>
                <w:sz w:val="22"/>
              </w:rPr>
              <w:t>Length</w:t>
            </w:r>
          </w:p>
        </w:tc>
        <w:tc>
          <w:tcPr>
            <w:tcW w:w="920" w:type="dxa"/>
            <w:tcBorders>
              <w:top w:val="single" w:sz="4" w:space="0" w:color="8EA9DB"/>
              <w:left w:val="nil"/>
              <w:bottom w:val="single" w:sz="4" w:space="0" w:color="auto"/>
              <w:right w:val="nil"/>
            </w:tcBorders>
            <w:shd w:val="clear" w:color="4472C4" w:fill="4472C4"/>
            <w:vAlign w:val="bottom"/>
            <w:hideMark/>
          </w:tcPr>
          <w:p w14:paraId="76F51EB0" w14:textId="77777777" w:rsidR="00302390" w:rsidRPr="00302390" w:rsidRDefault="00302390" w:rsidP="00302390">
            <w:pPr>
              <w:spacing w:before="0" w:after="0" w:line="240" w:lineRule="auto"/>
              <w:rPr>
                <w:rFonts w:ascii="Calibri" w:eastAsia="Times New Roman" w:hAnsi="Calibri" w:cs="Calibri"/>
                <w:b/>
                <w:bCs/>
                <w:color w:val="FFFFFF"/>
                <w:sz w:val="22"/>
              </w:rPr>
            </w:pPr>
            <w:r w:rsidRPr="00302390">
              <w:rPr>
                <w:rFonts w:ascii="Calibri" w:eastAsia="Times New Roman" w:hAnsi="Calibri" w:cs="Calibri"/>
                <w:b/>
                <w:bCs/>
                <w:color w:val="FFFFFF"/>
                <w:sz w:val="22"/>
              </w:rPr>
              <w:t>Type</w:t>
            </w:r>
          </w:p>
        </w:tc>
        <w:tc>
          <w:tcPr>
            <w:tcW w:w="4280" w:type="dxa"/>
            <w:tcBorders>
              <w:top w:val="single" w:sz="4" w:space="0" w:color="8EA9DB"/>
              <w:left w:val="nil"/>
              <w:bottom w:val="single" w:sz="4" w:space="0" w:color="auto"/>
              <w:right w:val="nil"/>
            </w:tcBorders>
            <w:shd w:val="clear" w:color="4472C4" w:fill="4472C4"/>
            <w:vAlign w:val="bottom"/>
            <w:hideMark/>
          </w:tcPr>
          <w:p w14:paraId="34A742D8" w14:textId="77777777" w:rsidR="00302390" w:rsidRPr="00302390" w:rsidRDefault="00302390" w:rsidP="00302390">
            <w:pPr>
              <w:spacing w:before="0" w:after="0" w:line="240" w:lineRule="auto"/>
              <w:rPr>
                <w:rFonts w:ascii="Calibri" w:eastAsia="Times New Roman" w:hAnsi="Calibri" w:cs="Calibri"/>
                <w:b/>
                <w:bCs/>
                <w:color w:val="FFFFFF"/>
                <w:sz w:val="22"/>
              </w:rPr>
            </w:pPr>
            <w:r w:rsidRPr="00302390">
              <w:rPr>
                <w:rFonts w:ascii="Calibri" w:eastAsia="Times New Roman" w:hAnsi="Calibri" w:cs="Calibri"/>
                <w:b/>
                <w:bCs/>
                <w:color w:val="FFFFFF"/>
                <w:sz w:val="22"/>
              </w:rPr>
              <w:t>Description</w:t>
            </w:r>
          </w:p>
        </w:tc>
        <w:tc>
          <w:tcPr>
            <w:tcW w:w="1120" w:type="dxa"/>
            <w:tcBorders>
              <w:top w:val="single" w:sz="4" w:space="0" w:color="8EA9DB"/>
              <w:left w:val="nil"/>
              <w:bottom w:val="single" w:sz="4" w:space="0" w:color="auto"/>
              <w:right w:val="single" w:sz="4" w:space="0" w:color="8EA9DB"/>
            </w:tcBorders>
            <w:shd w:val="clear" w:color="4472C4" w:fill="4472C4"/>
            <w:vAlign w:val="bottom"/>
            <w:hideMark/>
          </w:tcPr>
          <w:p w14:paraId="0FBC2A85" w14:textId="77777777" w:rsidR="00302390" w:rsidRPr="00302390" w:rsidRDefault="00302390" w:rsidP="00302390">
            <w:pPr>
              <w:spacing w:before="0" w:after="0" w:line="240" w:lineRule="auto"/>
              <w:rPr>
                <w:rFonts w:ascii="Calibri" w:eastAsia="Times New Roman" w:hAnsi="Calibri" w:cs="Calibri"/>
                <w:b/>
                <w:bCs/>
                <w:color w:val="FFFFFF"/>
                <w:sz w:val="22"/>
              </w:rPr>
            </w:pPr>
            <w:r w:rsidRPr="00302390">
              <w:rPr>
                <w:rFonts w:ascii="Calibri" w:eastAsia="Times New Roman" w:hAnsi="Calibri" w:cs="Calibri"/>
                <w:b/>
                <w:bCs/>
                <w:color w:val="FFFFFF"/>
                <w:sz w:val="22"/>
              </w:rPr>
              <w:t>ERM</w:t>
            </w:r>
          </w:p>
        </w:tc>
      </w:tr>
      <w:tr w:rsidR="00302390" w:rsidRPr="00302390" w14:paraId="7B650002" w14:textId="77777777" w:rsidTr="00DA72D2">
        <w:trPr>
          <w:trHeight w:val="9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125B45" w14:textId="6A9F9486" w:rsidR="00302390" w:rsidRPr="00302390" w:rsidRDefault="00BB5B1F" w:rsidP="00302390">
            <w:pPr>
              <w:spacing w:before="0" w:after="0" w:line="240" w:lineRule="auto"/>
              <w:rPr>
                <w:rFonts w:ascii="Calibri" w:eastAsia="Times New Roman" w:hAnsi="Calibri" w:cs="Calibri"/>
                <w:color w:val="000000"/>
                <w:sz w:val="22"/>
              </w:rPr>
            </w:pPr>
            <w:proofErr w:type="spellStart"/>
            <w:r w:rsidRPr="00302390">
              <w:rPr>
                <w:rFonts w:ascii="Calibri" w:eastAsia="Times New Roman" w:hAnsi="Calibri" w:cs="Calibri"/>
                <w:color w:val="000000"/>
                <w:sz w:val="22"/>
              </w:rPr>
              <w:t>displocname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0445A0F"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Dispatch Location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3FABD1"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AF5DDF"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B12049"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 xml:space="preserve">Name of Dispatch Location that Break relates to. Corresponds to key value set in </w:t>
            </w:r>
            <w:proofErr w:type="spellStart"/>
            <w:r w:rsidRPr="00302390">
              <w:rPr>
                <w:rFonts w:ascii="Calibri" w:eastAsia="Times New Roman" w:hAnsi="Calibri" w:cs="Calibri"/>
                <w:color w:val="000000"/>
                <w:sz w:val="22"/>
              </w:rPr>
              <w:t>DispatchLocation</w:t>
            </w:r>
            <w:proofErr w:type="spellEnd"/>
            <w:r w:rsidRPr="00302390">
              <w:rPr>
                <w:rFonts w:ascii="Calibri" w:eastAsia="Times New Roman" w:hAnsi="Calibri" w:cs="Calibri"/>
                <w:color w:val="000000"/>
                <w:sz w:val="22"/>
              </w:rPr>
              <w:t xml:space="preserve"> table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305622"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Required</w:t>
            </w:r>
          </w:p>
        </w:tc>
      </w:tr>
      <w:tr w:rsidR="00302390" w:rsidRPr="00302390" w14:paraId="6B440525" w14:textId="77777777" w:rsidTr="00DA72D2">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BE4CA0" w14:textId="4E47DAFC" w:rsidR="00302390" w:rsidRPr="00302390" w:rsidRDefault="00BB5B1F" w:rsidP="00302390">
            <w:pPr>
              <w:spacing w:before="0" w:after="0" w:line="240" w:lineRule="auto"/>
              <w:rPr>
                <w:rFonts w:ascii="Calibri" w:eastAsia="Times New Roman" w:hAnsi="Calibri" w:cs="Calibri"/>
                <w:color w:val="000000"/>
                <w:sz w:val="22"/>
              </w:rPr>
            </w:pPr>
            <w:proofErr w:type="spellStart"/>
            <w:r w:rsidRPr="00302390">
              <w:rPr>
                <w:rFonts w:ascii="Calibri" w:eastAsia="Times New Roman" w:hAnsi="Calibri" w:cs="Calibri"/>
                <w:color w:val="000000"/>
                <w:sz w:val="22"/>
              </w:rPr>
              <w:t>ispaid</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8E98B9"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Is Paid</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85E221"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40B534"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Small Integer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743B9F"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Boolean, if break is paid</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201149"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Required</w:t>
            </w:r>
          </w:p>
        </w:tc>
      </w:tr>
      <w:tr w:rsidR="00302390" w:rsidRPr="00302390" w14:paraId="0DE9AB9F" w14:textId="77777777" w:rsidTr="00DA72D2">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863E4D" w14:textId="2B30F7B8" w:rsidR="00302390" w:rsidRPr="00302390" w:rsidRDefault="00BB5B1F" w:rsidP="00302390">
            <w:pPr>
              <w:spacing w:before="0" w:after="0" w:line="240" w:lineRule="auto"/>
              <w:rPr>
                <w:rFonts w:ascii="Calibri" w:eastAsia="Times New Roman" w:hAnsi="Calibri" w:cs="Calibri"/>
                <w:color w:val="000000"/>
                <w:sz w:val="22"/>
              </w:rPr>
            </w:pPr>
            <w:proofErr w:type="spellStart"/>
            <w:r w:rsidRPr="00302390">
              <w:rPr>
                <w:rFonts w:ascii="Calibri" w:eastAsia="Times New Roman" w:hAnsi="Calibri" w:cs="Calibri"/>
                <w:color w:val="000000"/>
                <w:sz w:val="22"/>
              </w:rPr>
              <w:t>maxcumulworktime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810CC24"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Max Total Work 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745573"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4FEE47B"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903C5F"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Constraint for invoking a break at max work time intervals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68BB64"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Optional</w:t>
            </w:r>
          </w:p>
        </w:tc>
      </w:tr>
      <w:tr w:rsidR="00302390" w:rsidRPr="00302390" w14:paraId="1E972807" w14:textId="77777777" w:rsidTr="00DA72D2">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69A064" w14:textId="51943748" w:rsidR="00302390" w:rsidRPr="00302390" w:rsidRDefault="00BB5B1F" w:rsidP="00302390">
            <w:pPr>
              <w:spacing w:before="0" w:after="0" w:line="240" w:lineRule="auto"/>
              <w:rPr>
                <w:rFonts w:ascii="Calibri" w:eastAsia="Times New Roman" w:hAnsi="Calibri" w:cs="Calibri"/>
                <w:color w:val="000000"/>
                <w:sz w:val="22"/>
              </w:rPr>
            </w:pPr>
            <w:proofErr w:type="spellStart"/>
            <w:r w:rsidRPr="00302390">
              <w:rPr>
                <w:rFonts w:ascii="Calibri" w:eastAsia="Times New Roman" w:hAnsi="Calibri" w:cs="Calibri"/>
                <w:color w:val="000000"/>
                <w:sz w:val="22"/>
              </w:rPr>
              <w:t>maxtraveltimebetweenbreaks</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3B0DEB"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Max Travel Time Between Breaks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91D84C"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23B2F9"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995F2B7"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Constraint for invoking a break at max travel time intervals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8D44DA"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Optional</w:t>
            </w:r>
          </w:p>
        </w:tc>
      </w:tr>
      <w:tr w:rsidR="00302390" w:rsidRPr="00302390" w14:paraId="70D79CCD" w14:textId="77777777" w:rsidTr="00DA72D2">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E75D4D" w14:textId="77153865" w:rsidR="00302390" w:rsidRPr="00302390" w:rsidRDefault="00BB5B1F" w:rsidP="00302390">
            <w:pPr>
              <w:spacing w:before="0" w:after="0" w:line="240" w:lineRule="auto"/>
              <w:rPr>
                <w:rFonts w:ascii="Calibri" w:eastAsia="Times New Roman" w:hAnsi="Calibri" w:cs="Calibri"/>
                <w:color w:val="000000"/>
                <w:sz w:val="22"/>
              </w:rPr>
            </w:pPr>
            <w:proofErr w:type="spellStart"/>
            <w:r w:rsidRPr="00302390">
              <w:rPr>
                <w:rFonts w:ascii="Calibri" w:eastAsia="Times New Roman" w:hAnsi="Calibri" w:cs="Calibri"/>
                <w:color w:val="000000"/>
                <w:sz w:val="22"/>
              </w:rPr>
              <w:t>maxviolationtime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F314C2"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Max Violation 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7042C0"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EBD855D"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B1EA73"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Max time this break can be late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7BF0F5"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Optional</w:t>
            </w:r>
          </w:p>
        </w:tc>
      </w:tr>
      <w:tr w:rsidR="00302390" w:rsidRPr="00302390" w14:paraId="625E6BE8" w14:textId="77777777" w:rsidTr="00DA72D2">
        <w:trPr>
          <w:trHeight w:val="1412"/>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A74E59" w14:textId="0FD11ED8" w:rsidR="00302390" w:rsidRPr="00302390" w:rsidRDefault="00BB5B1F"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precedence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757923"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Precedence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B4EE28"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4</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216872"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Integer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B0B741" w14:textId="7B86B3F3" w:rsidR="00302390" w:rsidRPr="00302390" w:rsidRDefault="00A609DC" w:rsidP="0030239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V</w:t>
            </w:r>
            <w:r w:rsidR="00302390" w:rsidRPr="00302390">
              <w:rPr>
                <w:rFonts w:ascii="Calibri" w:eastAsia="Times New Roman" w:hAnsi="Calibri" w:cs="Calibri"/>
                <w:color w:val="000000"/>
                <w:sz w:val="22"/>
              </w:rPr>
              <w:t>alues to sequence the breaks of a given route. Breaks with a precedence value of 1 occur before those with a value of 2, and so on. All breaks must have a precedence value</w:t>
            </w:r>
            <w:r w:rsidR="009D486C">
              <w:rPr>
                <w:rFonts w:ascii="Calibri" w:eastAsia="Times New Roman" w:hAnsi="Calibri" w:cs="Calibri"/>
                <w:color w:val="000000"/>
                <w:sz w:val="22"/>
              </w:rPr>
              <w:t xml:space="preserve">. </w:t>
            </w:r>
            <w:r w:rsidR="00302390" w:rsidRPr="00302390">
              <w:rPr>
                <w:rFonts w:ascii="Calibri" w:eastAsia="Times New Roman" w:hAnsi="Calibri" w:cs="Calibri"/>
                <w:color w:val="000000"/>
                <w:sz w:val="22"/>
              </w:rPr>
              <w:t>The default value for this attribute is 1.</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730A4A"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Optional</w:t>
            </w:r>
          </w:p>
        </w:tc>
      </w:tr>
      <w:tr w:rsidR="00302390" w:rsidRPr="00302390" w14:paraId="36C1676A" w14:textId="77777777" w:rsidTr="00DA72D2">
        <w:trPr>
          <w:trHeight w:val="9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5E97DE" w14:textId="5B477244" w:rsidR="00302390" w:rsidRPr="00302390" w:rsidRDefault="00BB5B1F" w:rsidP="00302390">
            <w:pPr>
              <w:spacing w:before="0" w:after="0" w:line="240" w:lineRule="auto"/>
              <w:rPr>
                <w:rFonts w:ascii="Calibri" w:eastAsia="Times New Roman" w:hAnsi="Calibri" w:cs="Calibri"/>
                <w:color w:val="000000"/>
                <w:sz w:val="22"/>
              </w:rPr>
            </w:pPr>
            <w:proofErr w:type="spellStart"/>
            <w:r w:rsidRPr="00302390">
              <w:rPr>
                <w:rFonts w:ascii="Calibri" w:eastAsia="Times New Roman" w:hAnsi="Calibri" w:cs="Calibri"/>
                <w:color w:val="000000"/>
                <w:sz w:val="22"/>
              </w:rPr>
              <w:t>routename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F511C3"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Route Name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B7582F"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EBEBD98"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7C44BE"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 xml:space="preserve">Name of Route that Break relates to. Corresponds to key value set in </w:t>
            </w:r>
            <w:proofErr w:type="spellStart"/>
            <w:r w:rsidRPr="00302390">
              <w:rPr>
                <w:rFonts w:ascii="Calibri" w:eastAsia="Times New Roman" w:hAnsi="Calibri" w:cs="Calibri"/>
                <w:color w:val="000000"/>
                <w:sz w:val="22"/>
              </w:rPr>
              <w:t>RouteTemplate</w:t>
            </w:r>
            <w:proofErr w:type="spellEnd"/>
            <w:r w:rsidRPr="00302390">
              <w:rPr>
                <w:rFonts w:ascii="Calibri" w:eastAsia="Times New Roman" w:hAnsi="Calibri" w:cs="Calibri"/>
                <w:color w:val="000000"/>
                <w:sz w:val="22"/>
              </w:rPr>
              <w:t xml:space="preserve"> layer</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65DC4E"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Required</w:t>
            </w:r>
          </w:p>
        </w:tc>
      </w:tr>
      <w:tr w:rsidR="00302390" w:rsidRPr="00302390" w14:paraId="13B6B040" w14:textId="77777777" w:rsidTr="00DA72D2">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A9277F" w14:textId="587510B1" w:rsidR="00302390" w:rsidRPr="00302390" w:rsidRDefault="00BB5B1F" w:rsidP="00302390">
            <w:pPr>
              <w:spacing w:before="0" w:after="0" w:line="240" w:lineRule="auto"/>
              <w:rPr>
                <w:rFonts w:ascii="Calibri" w:eastAsia="Times New Roman" w:hAnsi="Calibri" w:cs="Calibri"/>
                <w:color w:val="000000"/>
                <w:sz w:val="22"/>
              </w:rPr>
            </w:pPr>
            <w:proofErr w:type="spellStart"/>
            <w:r w:rsidRPr="00302390">
              <w:rPr>
                <w:rFonts w:ascii="Calibri" w:eastAsia="Times New Roman" w:hAnsi="Calibri" w:cs="Calibri"/>
                <w:color w:val="000000"/>
                <w:sz w:val="22"/>
              </w:rPr>
              <w:t>servicetime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85D12BE"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Service 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A4FA8A"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2C28BF"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23EC19"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Duration in minutes this break will last</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254436"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Required</w:t>
            </w:r>
          </w:p>
        </w:tc>
      </w:tr>
      <w:tr w:rsidR="00302390" w:rsidRPr="00302390" w14:paraId="054C1FEF" w14:textId="77777777" w:rsidTr="00DA72D2">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94388D" w14:textId="2059D243" w:rsidR="00302390" w:rsidRPr="00302390" w:rsidRDefault="00BB5B1F" w:rsidP="00302390">
            <w:pPr>
              <w:spacing w:before="0" w:after="0" w:line="240" w:lineRule="auto"/>
              <w:rPr>
                <w:rFonts w:ascii="Calibri" w:eastAsia="Times New Roman" w:hAnsi="Calibri" w:cs="Calibri"/>
                <w:color w:val="000000"/>
                <w:sz w:val="22"/>
              </w:rPr>
            </w:pPr>
            <w:proofErr w:type="spellStart"/>
            <w:r w:rsidRPr="00302390">
              <w:rPr>
                <w:rFonts w:ascii="Calibri" w:eastAsia="Times New Roman" w:hAnsi="Calibri" w:cs="Calibri"/>
                <w:color w:val="000000"/>
                <w:sz w:val="22"/>
              </w:rPr>
              <w:t>timewindowend</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4A66FE"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Time Window End</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5DFC16"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9C9B5A"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Date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00B0DA" w14:textId="5D270929"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For a time</w:t>
            </w:r>
            <w:r>
              <w:rPr>
                <w:rFonts w:ascii="Calibri" w:eastAsia="Times New Roman" w:hAnsi="Calibri" w:cs="Calibri"/>
                <w:color w:val="000000"/>
                <w:sz w:val="22"/>
              </w:rPr>
              <w:t>-</w:t>
            </w:r>
            <w:r w:rsidRPr="00302390">
              <w:rPr>
                <w:rFonts w:ascii="Calibri" w:eastAsia="Times New Roman" w:hAnsi="Calibri" w:cs="Calibri"/>
                <w:color w:val="000000"/>
                <w:sz w:val="22"/>
              </w:rPr>
              <w:t>window break, this is the latest time it could be ongoing (UTC)</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D56E9"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Optional</w:t>
            </w:r>
          </w:p>
        </w:tc>
      </w:tr>
      <w:tr w:rsidR="00302390" w:rsidRPr="00302390" w14:paraId="13011C5C" w14:textId="77777777" w:rsidTr="00DA72D2">
        <w:trPr>
          <w:trHeight w:val="6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71CDE5" w14:textId="3A346A42" w:rsidR="00302390" w:rsidRPr="00302390" w:rsidRDefault="00BB5B1F" w:rsidP="00302390">
            <w:pPr>
              <w:spacing w:before="0" w:after="0" w:line="240" w:lineRule="auto"/>
              <w:rPr>
                <w:rFonts w:ascii="Calibri" w:eastAsia="Times New Roman" w:hAnsi="Calibri" w:cs="Calibri"/>
                <w:color w:val="000000"/>
                <w:sz w:val="22"/>
              </w:rPr>
            </w:pPr>
            <w:proofErr w:type="spellStart"/>
            <w:r w:rsidRPr="00302390">
              <w:rPr>
                <w:rFonts w:ascii="Calibri" w:eastAsia="Times New Roman" w:hAnsi="Calibri" w:cs="Calibri"/>
                <w:color w:val="000000"/>
                <w:sz w:val="22"/>
              </w:rPr>
              <w:t>timewindowstart</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F49B44"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Time Window Start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F547B6"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CCD9F2"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Date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20808" w14:textId="688903C3"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For a time</w:t>
            </w:r>
            <w:r w:rsidR="00A5641B">
              <w:rPr>
                <w:rFonts w:ascii="Calibri" w:eastAsia="Times New Roman" w:hAnsi="Calibri" w:cs="Calibri"/>
                <w:color w:val="000000"/>
                <w:sz w:val="22"/>
              </w:rPr>
              <w:t xml:space="preserve"> </w:t>
            </w:r>
            <w:r w:rsidRPr="00302390">
              <w:rPr>
                <w:rFonts w:ascii="Calibri" w:eastAsia="Times New Roman" w:hAnsi="Calibri" w:cs="Calibri"/>
                <w:color w:val="000000"/>
                <w:sz w:val="22"/>
              </w:rPr>
              <w:t>window break, this is the earliest time it could begin (UTC)</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8B030E"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Optional</w:t>
            </w:r>
          </w:p>
        </w:tc>
      </w:tr>
    </w:tbl>
    <w:p w14:paraId="54164656" w14:textId="77777777" w:rsidR="00841FAF" w:rsidRDefault="00841FAF">
      <w:pPr>
        <w:spacing w:before="0" w:after="200"/>
      </w:pPr>
      <w:r>
        <w:br w:type="page"/>
      </w:r>
    </w:p>
    <w:p w14:paraId="4A2755B3" w14:textId="77777777" w:rsidR="00D71710" w:rsidRDefault="00D71710" w:rsidP="00D71710">
      <w:pPr>
        <w:pStyle w:val="EsriHeading2"/>
      </w:pPr>
      <w:bookmarkStart w:id="19" w:name="_Toc169364346"/>
      <w:proofErr w:type="spellStart"/>
      <w:r>
        <w:lastRenderedPageBreak/>
        <w:t>GeoOrderTemplate</w:t>
      </w:r>
      <w:bookmarkEnd w:id="19"/>
      <w:proofErr w:type="spellEnd"/>
    </w:p>
    <w:tbl>
      <w:tblPr>
        <w:tblW w:w="12970" w:type="dxa"/>
        <w:jc w:val="center"/>
        <w:tblLook w:val="04A0" w:firstRow="1" w:lastRow="0" w:firstColumn="1" w:lastColumn="0" w:noHBand="0" w:noVBand="1"/>
      </w:tblPr>
      <w:tblGrid>
        <w:gridCol w:w="5750"/>
        <w:gridCol w:w="1659"/>
        <w:gridCol w:w="920"/>
        <w:gridCol w:w="920"/>
        <w:gridCol w:w="2692"/>
        <w:gridCol w:w="1029"/>
      </w:tblGrid>
      <w:tr w:rsidR="00A40DF8" w:rsidRPr="00692206" w14:paraId="48B1EAFB" w14:textId="77777777" w:rsidTr="00A40DF8">
        <w:trPr>
          <w:cantSplit/>
          <w:trHeight w:val="315"/>
          <w:tblHeader/>
          <w:jc w:val="center"/>
        </w:trPr>
        <w:tc>
          <w:tcPr>
            <w:tcW w:w="5750" w:type="dxa"/>
            <w:tcBorders>
              <w:top w:val="single" w:sz="8" w:space="0" w:color="auto"/>
              <w:left w:val="single" w:sz="8" w:space="0" w:color="auto"/>
              <w:bottom w:val="single" w:sz="4" w:space="0" w:color="auto"/>
              <w:right w:val="nil"/>
            </w:tcBorders>
            <w:shd w:val="clear" w:color="auto" w:fill="4472C4"/>
            <w:noWrap/>
            <w:vAlign w:val="bottom"/>
            <w:hideMark/>
          </w:tcPr>
          <w:p w14:paraId="3FFCABAC" w14:textId="77777777" w:rsidR="00A40DF8" w:rsidRPr="00692206" w:rsidRDefault="00A40DF8" w:rsidP="00DC35E1">
            <w:pPr>
              <w:spacing w:before="0" w:after="0" w:line="240" w:lineRule="auto"/>
              <w:rPr>
                <w:rFonts w:ascii="Calibri" w:eastAsia="Times New Roman" w:hAnsi="Calibri" w:cs="Calibri"/>
                <w:b/>
                <w:bCs/>
                <w:color w:val="FFFFFF"/>
                <w:sz w:val="22"/>
              </w:rPr>
            </w:pPr>
            <w:r w:rsidRPr="00692206">
              <w:rPr>
                <w:rFonts w:ascii="Calibri" w:eastAsia="Times New Roman" w:hAnsi="Calibri" w:cs="Calibri"/>
                <w:b/>
                <w:bCs/>
                <w:color w:val="FFFFFF"/>
                <w:sz w:val="22"/>
              </w:rPr>
              <w:t>Name</w:t>
            </w:r>
          </w:p>
        </w:tc>
        <w:tc>
          <w:tcPr>
            <w:tcW w:w="1659" w:type="dxa"/>
            <w:tcBorders>
              <w:top w:val="single" w:sz="8" w:space="0" w:color="auto"/>
              <w:left w:val="nil"/>
              <w:bottom w:val="single" w:sz="4" w:space="0" w:color="auto"/>
              <w:right w:val="nil"/>
            </w:tcBorders>
            <w:shd w:val="clear" w:color="auto" w:fill="4472C4"/>
            <w:vAlign w:val="bottom"/>
            <w:hideMark/>
          </w:tcPr>
          <w:p w14:paraId="5B52B4D5" w14:textId="77777777" w:rsidR="00A40DF8" w:rsidRPr="00692206" w:rsidRDefault="00A40DF8" w:rsidP="00DC35E1">
            <w:pPr>
              <w:spacing w:before="0" w:after="0" w:line="240" w:lineRule="auto"/>
              <w:rPr>
                <w:rFonts w:ascii="Calibri" w:eastAsia="Times New Roman" w:hAnsi="Calibri" w:cs="Calibri"/>
                <w:b/>
                <w:bCs/>
                <w:color w:val="FFFFFF"/>
                <w:sz w:val="22"/>
              </w:rPr>
            </w:pPr>
            <w:r w:rsidRPr="00692206">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auto" w:fill="4472C4"/>
            <w:noWrap/>
            <w:vAlign w:val="bottom"/>
            <w:hideMark/>
          </w:tcPr>
          <w:p w14:paraId="0EF036EF" w14:textId="77777777" w:rsidR="00A40DF8" w:rsidRPr="00692206" w:rsidRDefault="00A40DF8" w:rsidP="00DC35E1">
            <w:pPr>
              <w:spacing w:before="0" w:after="0" w:line="240" w:lineRule="auto"/>
              <w:rPr>
                <w:rFonts w:ascii="Calibri" w:eastAsia="Times New Roman" w:hAnsi="Calibri" w:cs="Calibri"/>
                <w:b/>
                <w:bCs/>
                <w:color w:val="FFFFFF"/>
                <w:sz w:val="22"/>
              </w:rPr>
            </w:pPr>
            <w:r w:rsidRPr="00692206">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auto" w:fill="4472C4"/>
            <w:vAlign w:val="bottom"/>
            <w:hideMark/>
          </w:tcPr>
          <w:p w14:paraId="3078235A" w14:textId="77777777" w:rsidR="00A40DF8" w:rsidRPr="00692206" w:rsidRDefault="00A40DF8" w:rsidP="00DC35E1">
            <w:pPr>
              <w:spacing w:before="0" w:after="0" w:line="240" w:lineRule="auto"/>
              <w:rPr>
                <w:rFonts w:ascii="Calibri" w:eastAsia="Times New Roman" w:hAnsi="Calibri" w:cs="Calibri"/>
                <w:b/>
                <w:bCs/>
                <w:color w:val="FFFFFF"/>
                <w:sz w:val="22"/>
              </w:rPr>
            </w:pPr>
            <w:r w:rsidRPr="00692206">
              <w:rPr>
                <w:rFonts w:ascii="Calibri" w:eastAsia="Times New Roman" w:hAnsi="Calibri" w:cs="Calibri"/>
                <w:b/>
                <w:bCs/>
                <w:color w:val="FFFFFF"/>
                <w:sz w:val="22"/>
              </w:rPr>
              <w:t>Type</w:t>
            </w:r>
          </w:p>
        </w:tc>
        <w:tc>
          <w:tcPr>
            <w:tcW w:w="2692" w:type="dxa"/>
            <w:tcBorders>
              <w:top w:val="single" w:sz="8" w:space="0" w:color="auto"/>
              <w:left w:val="nil"/>
              <w:bottom w:val="single" w:sz="4" w:space="0" w:color="auto"/>
              <w:right w:val="nil"/>
            </w:tcBorders>
            <w:shd w:val="clear" w:color="auto" w:fill="4472C4"/>
            <w:vAlign w:val="bottom"/>
            <w:hideMark/>
          </w:tcPr>
          <w:p w14:paraId="0BF0F3D6" w14:textId="77777777" w:rsidR="00A40DF8" w:rsidRPr="00692206" w:rsidRDefault="00A40DF8" w:rsidP="00DC35E1">
            <w:pPr>
              <w:spacing w:before="0" w:after="0" w:line="240" w:lineRule="auto"/>
              <w:rPr>
                <w:rFonts w:ascii="Calibri" w:eastAsia="Times New Roman" w:hAnsi="Calibri" w:cs="Calibri"/>
                <w:b/>
                <w:bCs/>
                <w:color w:val="FFFFFF"/>
                <w:sz w:val="22"/>
              </w:rPr>
            </w:pPr>
            <w:r w:rsidRPr="00692206">
              <w:rPr>
                <w:rFonts w:ascii="Calibri" w:eastAsia="Times New Roman" w:hAnsi="Calibri" w:cs="Calibri"/>
                <w:b/>
                <w:bCs/>
                <w:color w:val="FFFFFF"/>
                <w:sz w:val="22"/>
              </w:rPr>
              <w:t>Description</w:t>
            </w:r>
          </w:p>
        </w:tc>
        <w:tc>
          <w:tcPr>
            <w:tcW w:w="1029" w:type="dxa"/>
            <w:tcBorders>
              <w:top w:val="single" w:sz="8" w:space="0" w:color="auto"/>
              <w:left w:val="nil"/>
              <w:bottom w:val="single" w:sz="4" w:space="0" w:color="auto"/>
              <w:right w:val="nil"/>
            </w:tcBorders>
            <w:shd w:val="clear" w:color="auto" w:fill="4472C4"/>
            <w:vAlign w:val="bottom"/>
            <w:hideMark/>
          </w:tcPr>
          <w:p w14:paraId="35C71ECD" w14:textId="77777777" w:rsidR="00A40DF8" w:rsidRPr="00692206" w:rsidRDefault="00A40DF8" w:rsidP="00DC35E1">
            <w:pPr>
              <w:spacing w:before="0" w:after="0" w:line="240" w:lineRule="auto"/>
              <w:rPr>
                <w:rFonts w:ascii="Calibri" w:eastAsia="Times New Roman" w:hAnsi="Calibri" w:cs="Calibri"/>
                <w:b/>
                <w:bCs/>
                <w:color w:val="FFFFFF"/>
                <w:sz w:val="22"/>
              </w:rPr>
            </w:pPr>
            <w:r w:rsidRPr="00692206">
              <w:rPr>
                <w:rFonts w:ascii="Calibri" w:eastAsia="Times New Roman" w:hAnsi="Calibri" w:cs="Calibri"/>
                <w:b/>
                <w:bCs/>
                <w:color w:val="FFFFFF"/>
                <w:sz w:val="22"/>
              </w:rPr>
              <w:t>ERM</w:t>
            </w:r>
          </w:p>
        </w:tc>
      </w:tr>
      <w:tr w:rsidR="00A40DF8" w:rsidRPr="00692206" w14:paraId="349B0A4F" w14:textId="77777777" w:rsidTr="00A40DF8">
        <w:trPr>
          <w:trHeight w:val="6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9073ED"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address</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BC35A4"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Address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62E02B"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3EBABE"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08F0528"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C5AC5D"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2FF76B7F" w14:textId="77777777" w:rsidTr="00A40DF8">
        <w:trPr>
          <w:trHeight w:val="3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E748CC"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agentrevenue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E09A9E"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Agent Revenue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987771"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2AEDF1"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F6D964"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Freeform contextual description  </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FEBCED"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6DCB3BA0" w14:textId="77777777" w:rsidTr="00A40DF8">
        <w:trPr>
          <w:trHeight w:val="6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E3BC41"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appointmentcode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8B9F0A3"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Appointment Code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51940C"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4A993B6"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9470A0"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B19D36"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4C76E500" w14:textId="77777777" w:rsidTr="00A40DF8">
        <w:trPr>
          <w:trHeight w:val="9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BB5998"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assignmentrule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68E86C"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Assignment Rule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A946A8"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608898E"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Small Integer</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91BD11"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Rule for how this order should be assigned to a route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0EFCA8"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0470D130" w14:textId="77777777" w:rsidTr="00A40DF8">
        <w:trPr>
          <w:trHeight w:val="6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3C0F90"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city</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2DC3A2"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City</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B6D9CC"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CE2694"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AAC07A"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EA6D173"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1FCD3AC5" w14:textId="77777777" w:rsidTr="00A40DF8">
        <w:trPr>
          <w:trHeight w:val="12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15D5E2"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collectionname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BB28D4"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Collection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1A0BE1"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469FC9"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6CD556"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Name of the collection that this order is a part of. Key value must match from Collection layer</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410CA0"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r>
      <w:tr w:rsidR="00A40DF8" w:rsidRPr="00692206" w14:paraId="39301E1E" w14:textId="77777777" w:rsidTr="00A40DF8">
        <w:trPr>
          <w:trHeight w:val="6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44BDE"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consignee</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EF553E"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Consignee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A6244F"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CBBD0B"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2040BC"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606229"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7472B9BF" w14:textId="77777777" w:rsidTr="00A40DF8">
        <w:trPr>
          <w:trHeight w:val="6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004A6E"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consigneenotes</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4341628"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Consignee Notes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42DF36" w14:textId="77777777" w:rsidR="00A40DF8" w:rsidRPr="00692206" w:rsidRDefault="00A40DF8" w:rsidP="00DC35E1">
            <w:pPr>
              <w:spacing w:before="0" w:after="0" w:line="240" w:lineRule="auto"/>
              <w:jc w:val="center"/>
              <w:rPr>
                <w:rFonts w:eastAsia="MS Mincho" w:cs="Arial"/>
                <w:color w:val="000000" w:themeColor="text1"/>
                <w:szCs w:val="24"/>
              </w:rPr>
            </w:pPr>
            <w:r w:rsidRPr="21E9C6D8">
              <w:rPr>
                <w:rFonts w:ascii="Calibri" w:eastAsia="Times New Roman" w:hAnsi="Calibri" w:cs="Calibri"/>
                <w:color w:val="000000" w:themeColor="text1"/>
                <w:sz w:val="22"/>
              </w:rPr>
              <w:t>100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79FCED"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E8CF91"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6F9B61"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14E9A253" w14:textId="77777777" w:rsidTr="00A40DF8">
        <w:trPr>
          <w:trHeight w:val="6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4CC91F"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consigner</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CCAA77"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Consigner</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B468FA"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E2C1F2E"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B4F1D1"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ADAB0D"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7C6C6FB3" w14:textId="77777777" w:rsidTr="00A40DF8">
        <w:trPr>
          <w:trHeight w:val="6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050E2F"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consignernotes</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FE1E93"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Consigner Notes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E7F720" w14:textId="77777777" w:rsidR="00A40DF8" w:rsidRPr="00692206" w:rsidRDefault="00A40DF8" w:rsidP="00DC35E1">
            <w:pPr>
              <w:spacing w:before="0" w:after="0" w:line="240" w:lineRule="auto"/>
              <w:jc w:val="center"/>
              <w:rPr>
                <w:rFonts w:eastAsia="MS Mincho" w:cs="Arial"/>
                <w:color w:val="000000" w:themeColor="text1"/>
                <w:szCs w:val="24"/>
              </w:rPr>
            </w:pPr>
            <w:r w:rsidRPr="21E9C6D8">
              <w:rPr>
                <w:rFonts w:ascii="Calibri" w:eastAsia="Times New Roman" w:hAnsi="Calibri" w:cs="Calibri"/>
                <w:color w:val="000000" w:themeColor="text1"/>
                <w:sz w:val="22"/>
              </w:rPr>
              <w:t>100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0034B5"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F2D26D"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7F9528"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4BB95A8C" w14:textId="77777777" w:rsidTr="00A40DF8">
        <w:trPr>
          <w:trHeight w:val="6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0619DD"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corporaterevenue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01B2C97"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Corporate Revenue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8A9FFA"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28353B"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8ED220"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Freeform contextual description  </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201094"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313DCAD8" w14:textId="77777777" w:rsidTr="00A40DF8">
        <w:trPr>
          <w:trHeight w:val="18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D388F3"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lastRenderedPageBreak/>
              <w:t>cumldistance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398ED1"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Total Distance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28DF23"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051B42"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F368C6"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 total travel distance to this stop from the commencement of travel from commencement of the route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075DCF"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r>
      <w:tr w:rsidR="00A40DF8" w:rsidRPr="00692206" w14:paraId="247A77C9" w14:textId="77777777" w:rsidTr="00A40DF8">
        <w:trPr>
          <w:trHeight w:val="15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9B90CB"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cumltime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0E8ACC"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Total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EF7FCA"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062D63"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083A56"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 total time to this stop from the commencement of travel from commencement of the route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B2A307"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r>
      <w:tr w:rsidR="00A40DF8" w:rsidRPr="00692206" w14:paraId="49677A38" w14:textId="77777777" w:rsidTr="00A40DF8">
        <w:trPr>
          <w:trHeight w:val="15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5224E0"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cumltraveltime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5D6A76"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Total Travel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C9F67A"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017658"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B25E782"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 total travel time to this stop from the commencement of travel from commencement of the route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2F4263"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r>
      <w:tr w:rsidR="00A40DF8" w:rsidRPr="00692206" w14:paraId="34FF7B20" w14:textId="77777777" w:rsidTr="00A40DF8">
        <w:trPr>
          <w:trHeight w:val="9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C88805"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curbapproach</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16E64F"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Curb Approach</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8E2AE7"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10E7B0"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Small Integer</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9529E0"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Requirement for how this location must be approached</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742F2B"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4359E275" w14:textId="77777777" w:rsidTr="00A40DF8">
        <w:trPr>
          <w:trHeight w:val="9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2354C3"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depotname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E77AA63"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Depot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D060DF"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211ABD"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0B8253"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Depot where this order originates and/or terminates</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9396CC"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14E1C3AC" w14:textId="77777777" w:rsidTr="00A40DF8">
        <w:trPr>
          <w:trHeight w:val="12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516CAE"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destination</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C348AB"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Destination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C7B2D1"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E23EEF0"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92667F"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destination. Supply chain context. An order should terminate at the destination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72F2F9"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5CDD5298" w14:textId="77777777" w:rsidTr="00A40DF8">
        <w:trPr>
          <w:trHeight w:val="15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C61B5F"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lastRenderedPageBreak/>
              <w:t>displocname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14CD13"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Dispatch Location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0C2945"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980DF7"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5C84A9"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Name of Dispatch Location that Order relates to. Corresponds to key value set in </w:t>
            </w:r>
            <w:proofErr w:type="spellStart"/>
            <w:r w:rsidRPr="00692206">
              <w:rPr>
                <w:rFonts w:ascii="Calibri" w:eastAsia="Times New Roman" w:hAnsi="Calibri" w:cs="Calibri"/>
                <w:color w:val="000000"/>
                <w:sz w:val="22"/>
              </w:rPr>
              <w:t>DispatchLocation</w:t>
            </w:r>
            <w:proofErr w:type="spellEnd"/>
            <w:r w:rsidRPr="00692206">
              <w:rPr>
                <w:rFonts w:ascii="Calibri" w:eastAsia="Times New Roman" w:hAnsi="Calibri" w:cs="Calibri"/>
                <w:color w:val="000000"/>
                <w:sz w:val="22"/>
              </w:rPr>
              <w:t xml:space="preserve"> table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35A2F9F"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r>
      <w:tr w:rsidR="00A40DF8" w:rsidRPr="00692206" w14:paraId="009994C9" w14:textId="77777777" w:rsidTr="00A40DF8">
        <w:trPr>
          <w:trHeight w:val="6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B66BBC"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eta</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E4FCEF5"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ETA</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C367AC"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6CDCB7"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85C5144"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 Arrival time at this stop in UTC</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A6700C"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r>
      <w:tr w:rsidR="00A40DF8" w:rsidRPr="00692206" w14:paraId="7F71E79F" w14:textId="77777777" w:rsidTr="00A40DF8">
        <w:trPr>
          <w:trHeight w:val="12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ED8710"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frompreviousdistance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633274"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Previous Distance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934F9E"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621675"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047596"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 Elapsed travel distance to this stop from the commencement of travel from the prior stop</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1FCD03"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r>
      <w:tr w:rsidR="00A40DF8" w:rsidRPr="00692206" w14:paraId="1BC5E435" w14:textId="77777777" w:rsidTr="00A40DF8">
        <w:trPr>
          <w:trHeight w:val="12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CFB406"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fromprevtraveltime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3A2E5B"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Previous Travel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1153A4"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C29AB6"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B613AF"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 Elapsed travel time to this stop from the commencement of travel from the prior stop</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1DD2B4"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r>
      <w:tr w:rsidR="00A40DF8" w:rsidRPr="00692206" w14:paraId="0B028884" w14:textId="77777777" w:rsidTr="00A40DF8">
        <w:trPr>
          <w:trHeight w:val="9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D083AC"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geoorder_height</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581CBA"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Height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52CABC"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386CDB"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B4F03D"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Height of this order for calculating capacity</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713677"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r>
      <w:tr w:rsidR="00A40DF8" w:rsidRPr="00692206" w14:paraId="0A716E9D" w14:textId="77777777" w:rsidTr="00A40DF8">
        <w:trPr>
          <w:trHeight w:val="9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3BED64"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geoorder_length</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0F136F"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Length</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6957C6"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592796"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9508B9F"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Length of this order for calculating capacity</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091C58"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r>
      <w:tr w:rsidR="00A40DF8" w:rsidRPr="00692206" w14:paraId="50508D22" w14:textId="77777777" w:rsidTr="00A40DF8">
        <w:trPr>
          <w:trHeight w:val="9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AD365B"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geoorder_pieces</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C0B192C"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Pieces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D19E34"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AEF5F9"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1F3D6D"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Number of pieces in this order for calculating capacity</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4847510"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r>
      <w:tr w:rsidR="00A40DF8" w:rsidRPr="00692206" w14:paraId="27D0149A" w14:textId="77777777" w:rsidTr="00A40DF8">
        <w:trPr>
          <w:trHeight w:val="9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43414B"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geoorder_units</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82CC252"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Units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27A918"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8EC760"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483768E"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Number of Units of this order for calculating capacity </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6806C5"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r>
      <w:tr w:rsidR="00A40DF8" w:rsidRPr="00692206" w14:paraId="7720B56F" w14:textId="77777777" w:rsidTr="00A40DF8">
        <w:trPr>
          <w:trHeight w:val="9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B323D8"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geoorder_volume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7315C0"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Volume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161907"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BCAF6D0"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6B582A"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Cubic volume in this order for calculating capacity</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220B7D"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r>
      <w:tr w:rsidR="00A40DF8" w:rsidRPr="00692206" w14:paraId="608FEEFD" w14:textId="77777777" w:rsidTr="00A40DF8">
        <w:trPr>
          <w:trHeight w:val="9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DD6B65"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lastRenderedPageBreak/>
              <w:t>geoorder_weight</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6DD623"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Weight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BCCB64"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D38A87"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7636A7"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Weight of this order for calculating capacity</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1BAE29"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r>
      <w:tr w:rsidR="00A40DF8" w:rsidRPr="00692206" w14:paraId="29BC794A" w14:textId="77777777" w:rsidTr="00A40DF8">
        <w:trPr>
          <w:trHeight w:val="9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D043B8"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geoorder_width</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C29B39"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Width</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C9A815"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420752"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1F9886"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Width of this order for calculating capacity</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2B2E50"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r>
      <w:tr w:rsidR="00A40DF8" w:rsidRPr="00692206" w14:paraId="74913C63" w14:textId="77777777" w:rsidTr="00A40DF8">
        <w:trPr>
          <w:trHeight w:val="18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85C2A8"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geoorderstate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897868"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GeoOrder</w:t>
            </w:r>
            <w:proofErr w:type="spellEnd"/>
            <w:r w:rsidRPr="00692206">
              <w:rPr>
                <w:rFonts w:ascii="Calibri" w:eastAsia="Times New Roman" w:hAnsi="Calibri" w:cs="Calibri"/>
                <w:color w:val="000000"/>
                <w:sz w:val="22"/>
              </w:rPr>
              <w:t xml:space="preserve"> State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DCEB4C"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3BA152"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8A8910B"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Tracks state of the order [UNASSIGNED, ASSIGNED, LOCKED, IN_PROGRESS, CANCELED, DECLINED, COMPLETED]. Set by ERM API</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D12D0F"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r>
      <w:tr w:rsidR="00A40DF8" w:rsidRPr="00692206" w14:paraId="751C4C1A" w14:textId="77777777" w:rsidTr="00A40DF8">
        <w:trPr>
          <w:trHeight w:val="6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C68985"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hazmat</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9667FE"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Haz Mat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20495A"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AAD683"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F4511B"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D859C4"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44ADD8A8" w14:textId="77777777" w:rsidTr="00A40DF8">
        <w:trPr>
          <w:trHeight w:val="9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A07E46"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inboundarrivaltime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1934F1"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Inbound Arrival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1108DF"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8E2EA6"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4A075C3"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Date/time (in UTC) when this order is available for dispatch from depot</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D2A36A"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0EC6DE63" w14:textId="77777777" w:rsidTr="00A40DF8">
        <w:trPr>
          <w:trHeight w:val="6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5D6D30"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lastselectionstate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32A135"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Last Selection State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5F2EC5"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91FE1B"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CE10AD" w14:textId="77777777" w:rsidR="00A40DF8" w:rsidRPr="00692206" w:rsidRDefault="00A40DF8" w:rsidP="00DC35E1">
            <w:pPr>
              <w:spacing w:before="0" w:after="0" w:line="240" w:lineRule="auto"/>
              <w:rPr>
                <w:rFonts w:ascii="Calibri" w:eastAsia="Times New Roman" w:hAnsi="Calibri" w:cs="Calibri"/>
                <w:color w:val="000000"/>
                <w:sz w:val="22"/>
              </w:rPr>
            </w:pP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627F89" w14:textId="77777777" w:rsidR="00A40DF8" w:rsidRPr="00692206" w:rsidRDefault="00A40DF8" w:rsidP="00DC35E1">
            <w:pPr>
              <w:spacing w:before="0" w:after="0" w:line="240" w:lineRule="auto"/>
              <w:rPr>
                <w:rFonts w:eastAsia="Times New Roman" w:cs="Times New Roman"/>
                <w:sz w:val="20"/>
                <w:szCs w:val="20"/>
              </w:rPr>
            </w:pPr>
          </w:p>
        </w:tc>
      </w:tr>
      <w:tr w:rsidR="00A40DF8" w:rsidRPr="00692206" w14:paraId="3545774D" w14:textId="77777777" w:rsidTr="00A40DF8">
        <w:trPr>
          <w:trHeight w:val="12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4E2F5D"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loadid</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7BF3DB"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Load Id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46CFC7"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25</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9E007A"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851379" w14:textId="77777777" w:rsidR="00A40DF8"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The load into which this order is grouped. Common across all </w:t>
            </w:r>
            <w:proofErr w:type="spellStart"/>
            <w:r w:rsidRPr="00692206">
              <w:rPr>
                <w:rFonts w:ascii="Calibri" w:eastAsia="Times New Roman" w:hAnsi="Calibri" w:cs="Calibri"/>
                <w:color w:val="000000"/>
                <w:sz w:val="22"/>
              </w:rPr>
              <w:t>GeoOrders</w:t>
            </w:r>
            <w:proofErr w:type="spellEnd"/>
            <w:r w:rsidRPr="00692206">
              <w:rPr>
                <w:rFonts w:ascii="Calibri" w:eastAsia="Times New Roman" w:hAnsi="Calibri" w:cs="Calibri"/>
                <w:color w:val="000000"/>
                <w:sz w:val="22"/>
              </w:rPr>
              <w:t xml:space="preserve"> in the load.</w:t>
            </w:r>
          </w:p>
          <w:p w14:paraId="6148E9EA" w14:textId="77777777" w:rsidR="00A40DF8" w:rsidRPr="00692206" w:rsidRDefault="00A40DF8" w:rsidP="00DC35E1">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This is an optional implementation, to configure BSI to populate.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42917F" w14:textId="77777777" w:rsidR="00A40DF8" w:rsidRPr="00692206" w:rsidRDefault="00A40DF8" w:rsidP="00DC35E1">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r w:rsidR="00A40DF8" w:rsidRPr="00692206" w14:paraId="7F08AC2B" w14:textId="77777777" w:rsidTr="00A40DF8">
        <w:trPr>
          <w:trHeight w:val="12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FE8FFA"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locationname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E63CD7"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Location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B8E7D6"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255</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3A2CD97"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B5F353"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Name of location stored in </w:t>
            </w:r>
            <w:proofErr w:type="spellStart"/>
            <w:r w:rsidRPr="00692206">
              <w:rPr>
                <w:rFonts w:ascii="Calibri" w:eastAsia="Times New Roman" w:hAnsi="Calibri" w:cs="Calibri"/>
                <w:color w:val="000000"/>
                <w:sz w:val="22"/>
              </w:rPr>
              <w:t>MDM_Location</w:t>
            </w:r>
            <w:proofErr w:type="spellEnd"/>
            <w:r w:rsidRPr="00692206">
              <w:rPr>
                <w:rFonts w:ascii="Calibri" w:eastAsia="Times New Roman" w:hAnsi="Calibri" w:cs="Calibri"/>
                <w:color w:val="000000"/>
                <w:sz w:val="22"/>
              </w:rPr>
              <w:t xml:space="preserve">. Set by </w:t>
            </w:r>
            <w:proofErr w:type="spellStart"/>
            <w:r w:rsidRPr="00692206">
              <w:rPr>
                <w:rFonts w:ascii="Calibri" w:eastAsia="Times New Roman" w:hAnsi="Calibri" w:cs="Calibri"/>
                <w:color w:val="000000"/>
                <w:sz w:val="22"/>
              </w:rPr>
              <w:t>RoutePlanner</w:t>
            </w:r>
            <w:proofErr w:type="spellEnd"/>
            <w:r w:rsidRPr="00692206">
              <w:rPr>
                <w:rFonts w:ascii="Calibri" w:eastAsia="Times New Roman" w:hAnsi="Calibri" w:cs="Calibri"/>
                <w:color w:val="000000"/>
                <w:sz w:val="22"/>
              </w:rPr>
              <w:t xml:space="preserve"> app when updating location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4465FB"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r>
      <w:tr w:rsidR="00A40DF8" w:rsidRPr="00692206" w14:paraId="25530D7D" w14:textId="77777777" w:rsidTr="00A40DF8">
        <w:trPr>
          <w:trHeight w:val="12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C1FA44"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lastRenderedPageBreak/>
              <w:t>maxtwviolation</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EAAB3EE"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Max Time Window Violation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C59844"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6F2446"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Small Integer</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CF546B"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Maximum time in minutes that this order service can be violated (late) for first time window</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E64F2E"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r>
      <w:tr w:rsidR="00A40DF8" w:rsidRPr="00692206" w14:paraId="5DD4D17E" w14:textId="77777777" w:rsidTr="00A40DF8">
        <w:trPr>
          <w:trHeight w:val="12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393991"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modelrevenue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62629D"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Model Revenue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6E1372"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ED0AB5"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C072D5"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A revenue value used to declare the importance of servicing this order versus another order</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022E40"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2701D6F6" w14:textId="77777777" w:rsidTr="00A40DF8">
        <w:trPr>
          <w:trHeight w:val="6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75B8F2"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orderdescription</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450483"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 Description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CB054E"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256</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977ADE"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E518850"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order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E753F4"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3603697F" w14:textId="77777777" w:rsidTr="00A40DF8">
        <w:trPr>
          <w:trHeight w:val="9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A06B05"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orderid</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365585"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 Id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7B735C"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705520F"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29F349"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The order ID as globally unique within a given plan scope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E6713FC"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r>
      <w:tr w:rsidR="00A40DF8" w:rsidRPr="00692206" w14:paraId="02162900" w14:textId="77777777" w:rsidTr="00A40DF8">
        <w:trPr>
          <w:trHeight w:val="6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F2F0B9"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origin</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09BCE6"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Origin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A0BFA2"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E4A244"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31BA48"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origin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C4431C"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3CDA97A0" w14:textId="77777777" w:rsidTr="00A40DF8">
        <w:trPr>
          <w:trHeight w:val="9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2F969B"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outbounddeparturetime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B1753A"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Outbound Departure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EB1667"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EC72936"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84D483"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Date/time (in UTC) when this order must be delivered to depot</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D95B8A"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06EB66B3" w14:textId="77777777" w:rsidTr="00A40DF8">
        <w:trPr>
          <w:trHeight w:val="6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F79FC1"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postalcode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EB885A8"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Postal Code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EC5001"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C60543"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C4BF71"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F145AA"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68BC609F" w14:textId="77777777" w:rsidTr="00A40DF8">
        <w:trPr>
          <w:trHeight w:val="6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CF96FB"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routeassigned</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9DFC645"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Route Assigned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C6098E"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06940D0"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E83631"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Boolean if the order is assigned to a Route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73CC57"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r>
      <w:tr w:rsidR="00A40DF8" w:rsidRPr="00692206" w14:paraId="5504CEF8" w14:textId="77777777" w:rsidTr="00A40DF8">
        <w:trPr>
          <w:trHeight w:val="12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D39F23"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routename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8CC05B"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Route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BC3733"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9E9F0F"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48BBC6"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Name of Route that Order is assigned to. Corresponds to key value in Route layer.</w:t>
            </w:r>
            <w:r w:rsidRPr="00692206">
              <w:rPr>
                <w:rFonts w:ascii="Calibri" w:eastAsia="Times New Roman" w:hAnsi="Calibri" w:cs="Calibri"/>
                <w:color w:val="000000"/>
                <w:sz w:val="22"/>
              </w:rPr>
              <w:br/>
              <w:t>Will be blank if unassigned</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C584CAE"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r>
      <w:tr w:rsidR="00A40DF8" w:rsidRPr="00692206" w14:paraId="51A7BB96" w14:textId="77777777" w:rsidTr="00A40DF8">
        <w:trPr>
          <w:trHeight w:val="3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84D01E"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routerevenue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30E870"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Route Revenue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51ECD9"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AF82AB5"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8B2E8F"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Freeform contextual description  </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85DE65"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300C2A36" w14:textId="77777777" w:rsidTr="00A40DF8">
        <w:trPr>
          <w:trHeight w:val="9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D44701"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lastRenderedPageBreak/>
              <w:t>servicecommitmentdate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B4CAAE"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Service Commitment Date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D03C78"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AC9779"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3BA232"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Freeform contextual description  </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CA3C92"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19CC1F27" w14:textId="77777777" w:rsidTr="00A40DF8">
        <w:trPr>
          <w:trHeight w:val="6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BC278B"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servicelevel</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45D5BE"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Service Level</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259020"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16D4A6"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E8A08C"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Freeform contextual description  </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63F633"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3E1B78FB" w14:textId="77777777" w:rsidTr="00A40DF8">
        <w:trPr>
          <w:trHeight w:val="12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D3ED37"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servicetime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402CD9"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Service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0560D0"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5FFF8E"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DBA4F4"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 in minutes (fractional) it is anticipated this order will take to complete service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541197"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r>
      <w:tr w:rsidR="00A40DF8" w:rsidRPr="00692206" w14:paraId="4EB3044F" w14:textId="77777777" w:rsidTr="00A40DF8">
        <w:trPr>
          <w:trHeight w:val="9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FD043C"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specialty</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B983D7A"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Specialty</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7B3654"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E01986"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3FD777"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Specialties required by this order's stop. Can have multiple assigned</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39A309"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2B28C21C" w14:textId="77777777" w:rsidTr="00A40DF8">
        <w:trPr>
          <w:trHeight w:val="6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B93625"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state_province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5F156B"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State/Province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C55388"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F2261F1"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145D14"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Freeform contextual description  </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438BED"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77BDD086" w14:textId="77777777" w:rsidTr="00A40DF8">
        <w:trPr>
          <w:trHeight w:val="6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AB7E84"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statecomment</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217FB2"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State Comment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2C9F2A"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3000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E2DD62"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53CB40"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Comment from Workforce Integration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A91724"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r>
      <w:tr w:rsidR="00A40DF8" w:rsidRPr="00692206" w14:paraId="5AA605D2" w14:textId="77777777" w:rsidTr="00A40DF8">
        <w:trPr>
          <w:trHeight w:val="9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F5ACAD"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statelastupdated</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EE3666"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State Last Updated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A9C0D1"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5702FE"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71AA7DC"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Last update of </w:t>
            </w:r>
            <w:proofErr w:type="spellStart"/>
            <w:r w:rsidRPr="00692206">
              <w:rPr>
                <w:rFonts w:ascii="Calibri" w:eastAsia="Times New Roman" w:hAnsi="Calibri" w:cs="Calibri"/>
                <w:color w:val="000000"/>
                <w:sz w:val="22"/>
              </w:rPr>
              <w:t>geoorderstate</w:t>
            </w:r>
            <w:proofErr w:type="spellEnd"/>
            <w:r w:rsidRPr="00692206">
              <w:rPr>
                <w:rFonts w:ascii="Calibri" w:eastAsia="Times New Roman" w:hAnsi="Calibri" w:cs="Calibri"/>
                <w:color w:val="000000"/>
                <w:sz w:val="22"/>
              </w:rPr>
              <w:t>. Calculated by ERM API</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A677BE"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r>
      <w:tr w:rsidR="00A40DF8" w:rsidRPr="00692206" w14:paraId="6D3BA91B" w14:textId="77777777" w:rsidTr="00A40DF8">
        <w:trPr>
          <w:trHeight w:val="9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3A412D"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stopsequence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BE326CE"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Stop Sequence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545CF1"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7E548E"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Small Integer</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07E9E9C"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sequence that orders assigned to a route will be delivered</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497840B"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r>
      <w:tr w:rsidR="00A40DF8" w:rsidRPr="00692206" w14:paraId="0F3820D8" w14:textId="77777777" w:rsidTr="00A40DF8">
        <w:trPr>
          <w:trHeight w:val="3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D35E6F"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stoptype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DA88D6"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Stop Type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C062A4"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9512CF"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FF51E3"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Pickup or Delivery</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EF53E45"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r>
      <w:tr w:rsidR="00A40DF8" w:rsidRPr="00692206" w14:paraId="2F798921" w14:textId="77777777" w:rsidTr="00A40DF8">
        <w:trPr>
          <w:trHeight w:val="6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50C952"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street</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483A3C"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Street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EEFBEA"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434468"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8A4221F"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Freeform contextual description  </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BBDDF06"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50922BD7" w14:textId="77777777" w:rsidTr="00A40DF8">
        <w:trPr>
          <w:trHeight w:val="12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8E7913"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timezone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C7AFAF"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 Zone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ABA7FD"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585F76"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5327CE"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 zone descriptive. Placeholder for future functionality. Time zone set in Depot feature.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2ADFEE"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619B3E5E" w14:textId="77777777" w:rsidTr="00A40DF8">
        <w:trPr>
          <w:trHeight w:val="6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A8B97D"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lastRenderedPageBreak/>
              <w:t>transitnotes</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E0B6D7"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Transit Notes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D34C6A" w14:textId="77777777" w:rsidR="00A40DF8" w:rsidRPr="00692206" w:rsidRDefault="00A40DF8" w:rsidP="00DC35E1">
            <w:pPr>
              <w:spacing w:before="0" w:after="0" w:line="240" w:lineRule="auto"/>
              <w:jc w:val="center"/>
              <w:rPr>
                <w:rFonts w:eastAsia="MS Mincho" w:cs="Arial"/>
                <w:color w:val="000000" w:themeColor="text1"/>
                <w:szCs w:val="24"/>
              </w:rPr>
            </w:pPr>
            <w:r w:rsidRPr="21E9C6D8">
              <w:rPr>
                <w:rFonts w:ascii="Calibri" w:eastAsia="Times New Roman" w:hAnsi="Calibri" w:cs="Calibri"/>
                <w:color w:val="000000" w:themeColor="text1"/>
                <w:sz w:val="22"/>
              </w:rPr>
              <w:t>100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277785"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20EA34"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Freeform contextual description  </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C5B244"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6C07EE3F" w14:textId="77777777" w:rsidTr="00A40DF8">
        <w:trPr>
          <w:trHeight w:val="6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B48965"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twend1</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07BB15"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 Window End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A11B33"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E9D560F"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4FB51D3"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First time of day when this order closes (UTC)</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7EACFF"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39F32A13" w14:textId="77777777" w:rsidTr="00A40DF8">
        <w:trPr>
          <w:trHeight w:val="6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4BE837"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twend2</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6184D3E"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 Window End 2</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57ED08"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2D3DDF"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AB787E"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Second time of day when this order closes (UTC)</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3A4382"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2D9AF504" w14:textId="77777777" w:rsidTr="00A40DF8">
        <w:trPr>
          <w:trHeight w:val="6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A1DC9D"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twstart1</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995857"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 Window Start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DECB43"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289206"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E76AAFF"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First time of day when this order opens (UTC)</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98AE908"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2B259B48" w14:textId="77777777" w:rsidTr="00A40DF8">
        <w:trPr>
          <w:trHeight w:val="6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B6745E"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twstart2</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9B12C9"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 Window Start 2</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2CA4A7"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B5696B"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79A040A"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Second time of day when this order opens (UTC)</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99C91F"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4484602B" w14:textId="77777777" w:rsidTr="00A40DF8">
        <w:trPr>
          <w:trHeight w:val="12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C2D1F3"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unsolvedreason</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FD4B58"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Unsolved Reason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40304E"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255</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8A092A"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78E4828"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Reason given by VRP why the order was not assigned to a route during previous solve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72ED58"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r>
      <w:tr w:rsidR="00A40DF8" w:rsidRPr="00692206" w14:paraId="75B7C59A" w14:textId="77777777" w:rsidTr="00A40DF8">
        <w:trPr>
          <w:trHeight w:val="3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6A3CA8"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violationtime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A5D1E5"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Violation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72285E"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836076"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185F31"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 window violation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08A9D9"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r>
      <w:tr w:rsidR="00A40DF8" w:rsidRPr="00692206" w14:paraId="6A2025AF" w14:textId="77777777" w:rsidTr="00A40DF8">
        <w:trPr>
          <w:trHeight w:val="915"/>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249F74"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waittime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05FE61"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Wait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FCB5E5"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DABFD3"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FDCCE1"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 spent waiting at this stop for the time window to open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4A9BBAB"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r>
    </w:tbl>
    <w:p w14:paraId="4A7094CB" w14:textId="77777777" w:rsidR="00D71710" w:rsidRPr="00D71710" w:rsidRDefault="00D71710" w:rsidP="00D71710"/>
    <w:p w14:paraId="108D0A4C" w14:textId="698E7060" w:rsidR="00D71710" w:rsidRDefault="00D71710" w:rsidP="00D71710">
      <w:pPr>
        <w:pStyle w:val="EsriHeading2"/>
      </w:pPr>
      <w:bookmarkStart w:id="20" w:name="_Toc169364347"/>
      <w:proofErr w:type="spellStart"/>
      <w:r>
        <w:t>CollectionTemplate</w:t>
      </w:r>
      <w:bookmarkEnd w:id="20"/>
      <w:proofErr w:type="spellEnd"/>
    </w:p>
    <w:tbl>
      <w:tblPr>
        <w:tblW w:w="12976" w:type="dxa"/>
        <w:jc w:val="center"/>
        <w:tblLook w:val="04A0" w:firstRow="1" w:lastRow="0" w:firstColumn="1" w:lastColumn="0" w:noHBand="0" w:noVBand="1"/>
      </w:tblPr>
      <w:tblGrid>
        <w:gridCol w:w="5750"/>
        <w:gridCol w:w="1659"/>
        <w:gridCol w:w="920"/>
        <w:gridCol w:w="920"/>
        <w:gridCol w:w="2698"/>
        <w:gridCol w:w="1029"/>
      </w:tblGrid>
      <w:tr w:rsidR="00CD6083" w:rsidRPr="00F56BE1" w14:paraId="6478E19E" w14:textId="77777777" w:rsidTr="00CD6083">
        <w:trPr>
          <w:cantSplit/>
          <w:trHeight w:val="315"/>
          <w:tblHeader/>
          <w:jc w:val="center"/>
        </w:trPr>
        <w:tc>
          <w:tcPr>
            <w:tcW w:w="5750" w:type="dxa"/>
            <w:tcBorders>
              <w:top w:val="single" w:sz="8" w:space="0" w:color="auto"/>
              <w:left w:val="single" w:sz="8" w:space="0" w:color="auto"/>
              <w:bottom w:val="single" w:sz="4" w:space="0" w:color="auto"/>
              <w:right w:val="nil"/>
            </w:tcBorders>
            <w:shd w:val="clear" w:color="4472C4" w:fill="4472C4"/>
            <w:noWrap/>
            <w:vAlign w:val="bottom"/>
            <w:hideMark/>
          </w:tcPr>
          <w:p w14:paraId="4793E597" w14:textId="77777777" w:rsidR="00CD6083" w:rsidRPr="00F56BE1" w:rsidRDefault="00CD6083" w:rsidP="00DC35E1">
            <w:pPr>
              <w:spacing w:before="0" w:after="0" w:line="240" w:lineRule="auto"/>
              <w:rPr>
                <w:rFonts w:ascii="Calibri" w:eastAsia="Times New Roman" w:hAnsi="Calibri" w:cs="Calibri"/>
                <w:b/>
                <w:bCs/>
                <w:color w:val="FFFFFF"/>
                <w:sz w:val="22"/>
              </w:rPr>
            </w:pPr>
            <w:r w:rsidRPr="00F56BE1">
              <w:rPr>
                <w:rFonts w:ascii="Calibri" w:eastAsia="Times New Roman" w:hAnsi="Calibri" w:cs="Calibri"/>
                <w:b/>
                <w:bCs/>
                <w:color w:val="FFFFFF"/>
                <w:sz w:val="22"/>
              </w:rPr>
              <w:t>Name</w:t>
            </w:r>
          </w:p>
        </w:tc>
        <w:tc>
          <w:tcPr>
            <w:tcW w:w="1659" w:type="dxa"/>
            <w:tcBorders>
              <w:top w:val="single" w:sz="8" w:space="0" w:color="auto"/>
              <w:left w:val="nil"/>
              <w:bottom w:val="single" w:sz="4" w:space="0" w:color="auto"/>
              <w:right w:val="nil"/>
            </w:tcBorders>
            <w:shd w:val="clear" w:color="4472C4" w:fill="4472C4"/>
            <w:vAlign w:val="bottom"/>
            <w:hideMark/>
          </w:tcPr>
          <w:p w14:paraId="0FDBA63A" w14:textId="77777777" w:rsidR="00CD6083" w:rsidRPr="00F56BE1" w:rsidRDefault="00CD6083" w:rsidP="00DC35E1">
            <w:pPr>
              <w:spacing w:before="0" w:after="0" w:line="240" w:lineRule="auto"/>
              <w:rPr>
                <w:rFonts w:ascii="Calibri" w:eastAsia="Times New Roman" w:hAnsi="Calibri" w:cs="Calibri"/>
                <w:b/>
                <w:bCs/>
                <w:color w:val="FFFFFF"/>
                <w:sz w:val="22"/>
              </w:rPr>
            </w:pPr>
            <w:r w:rsidRPr="00F56BE1">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7884C6C6" w14:textId="77777777" w:rsidR="00CD6083" w:rsidRPr="00F56BE1" w:rsidRDefault="00CD6083" w:rsidP="00DC35E1">
            <w:pPr>
              <w:spacing w:before="0" w:after="0" w:line="240" w:lineRule="auto"/>
              <w:rPr>
                <w:rFonts w:ascii="Calibri" w:eastAsia="Times New Roman" w:hAnsi="Calibri" w:cs="Calibri"/>
                <w:b/>
                <w:bCs/>
                <w:color w:val="FFFFFF"/>
                <w:sz w:val="22"/>
              </w:rPr>
            </w:pPr>
            <w:r w:rsidRPr="00F56BE1">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4472C4" w:fill="4472C4"/>
            <w:vAlign w:val="bottom"/>
            <w:hideMark/>
          </w:tcPr>
          <w:p w14:paraId="18CA939E" w14:textId="77777777" w:rsidR="00CD6083" w:rsidRPr="00F56BE1" w:rsidRDefault="00CD6083" w:rsidP="00DC35E1">
            <w:pPr>
              <w:spacing w:before="0" w:after="0" w:line="240" w:lineRule="auto"/>
              <w:rPr>
                <w:rFonts w:ascii="Calibri" w:eastAsia="Times New Roman" w:hAnsi="Calibri" w:cs="Calibri"/>
                <w:b/>
                <w:bCs/>
                <w:color w:val="FFFFFF"/>
                <w:sz w:val="22"/>
              </w:rPr>
            </w:pPr>
            <w:r w:rsidRPr="00F56BE1">
              <w:rPr>
                <w:rFonts w:ascii="Calibri" w:eastAsia="Times New Roman" w:hAnsi="Calibri" w:cs="Calibri"/>
                <w:b/>
                <w:bCs/>
                <w:color w:val="FFFFFF"/>
                <w:sz w:val="22"/>
              </w:rPr>
              <w:t>Type</w:t>
            </w:r>
          </w:p>
        </w:tc>
        <w:tc>
          <w:tcPr>
            <w:tcW w:w="2698" w:type="dxa"/>
            <w:tcBorders>
              <w:top w:val="single" w:sz="8" w:space="0" w:color="auto"/>
              <w:left w:val="nil"/>
              <w:bottom w:val="single" w:sz="4" w:space="0" w:color="auto"/>
              <w:right w:val="nil"/>
            </w:tcBorders>
            <w:shd w:val="clear" w:color="4472C4" w:fill="4472C4"/>
            <w:vAlign w:val="bottom"/>
            <w:hideMark/>
          </w:tcPr>
          <w:p w14:paraId="2E8DC747" w14:textId="77777777" w:rsidR="00CD6083" w:rsidRPr="00F56BE1" w:rsidRDefault="00CD6083" w:rsidP="00DC35E1">
            <w:pPr>
              <w:spacing w:before="0" w:after="0" w:line="240" w:lineRule="auto"/>
              <w:rPr>
                <w:rFonts w:ascii="Calibri" w:eastAsia="Times New Roman" w:hAnsi="Calibri" w:cs="Calibri"/>
                <w:b/>
                <w:bCs/>
                <w:color w:val="FFFFFF"/>
                <w:sz w:val="22"/>
              </w:rPr>
            </w:pPr>
            <w:r w:rsidRPr="00F56BE1">
              <w:rPr>
                <w:rFonts w:ascii="Calibri" w:eastAsia="Times New Roman" w:hAnsi="Calibri" w:cs="Calibri"/>
                <w:b/>
                <w:bCs/>
                <w:color w:val="FFFFFF"/>
                <w:sz w:val="22"/>
              </w:rPr>
              <w:t>Description</w:t>
            </w:r>
          </w:p>
        </w:tc>
        <w:tc>
          <w:tcPr>
            <w:tcW w:w="1029" w:type="dxa"/>
            <w:tcBorders>
              <w:top w:val="single" w:sz="8" w:space="0" w:color="auto"/>
              <w:left w:val="nil"/>
              <w:bottom w:val="single" w:sz="4" w:space="0" w:color="auto"/>
              <w:right w:val="nil"/>
            </w:tcBorders>
            <w:shd w:val="clear" w:color="4472C4" w:fill="4472C4"/>
            <w:vAlign w:val="bottom"/>
            <w:hideMark/>
          </w:tcPr>
          <w:p w14:paraId="1022AF16" w14:textId="77777777" w:rsidR="00CD6083" w:rsidRPr="00F56BE1" w:rsidRDefault="00CD6083" w:rsidP="00DC35E1">
            <w:pPr>
              <w:spacing w:before="0" w:after="0" w:line="240" w:lineRule="auto"/>
              <w:rPr>
                <w:rFonts w:ascii="Calibri" w:eastAsia="Times New Roman" w:hAnsi="Calibri" w:cs="Calibri"/>
                <w:b/>
                <w:bCs/>
                <w:color w:val="FFFFFF"/>
                <w:sz w:val="22"/>
              </w:rPr>
            </w:pPr>
            <w:r w:rsidRPr="00F56BE1">
              <w:rPr>
                <w:rFonts w:ascii="Calibri" w:eastAsia="Times New Roman" w:hAnsi="Calibri" w:cs="Calibri"/>
                <w:b/>
                <w:bCs/>
                <w:color w:val="FFFFFF"/>
                <w:sz w:val="22"/>
              </w:rPr>
              <w:t>ERM</w:t>
            </w:r>
          </w:p>
        </w:tc>
      </w:tr>
      <w:tr w:rsidR="00CD6083" w:rsidRPr="00F56BE1" w14:paraId="0EC41FF3" w14:textId="77777777" w:rsidTr="00CD6083">
        <w:trPr>
          <w:trHeight w:val="9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746822" w14:textId="77777777" w:rsidR="00CD6083" w:rsidRPr="00F56BE1" w:rsidRDefault="00CD6083" w:rsidP="00DC35E1">
            <w:pPr>
              <w:spacing w:before="0" w:after="0" w:line="240" w:lineRule="auto"/>
              <w:rPr>
                <w:rFonts w:ascii="Calibri" w:eastAsia="Times New Roman" w:hAnsi="Calibri" w:cs="Calibri"/>
                <w:color w:val="000000"/>
                <w:sz w:val="22"/>
              </w:rPr>
            </w:pPr>
            <w:proofErr w:type="spellStart"/>
            <w:r w:rsidRPr="00F56BE1">
              <w:rPr>
                <w:rFonts w:ascii="Calibri" w:eastAsia="Times New Roman" w:hAnsi="Calibri" w:cs="Calibri"/>
                <w:color w:val="000000"/>
                <w:sz w:val="22"/>
              </w:rPr>
              <w:t>collectionname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CB8BE2" w14:textId="77777777" w:rsidR="00CD6083" w:rsidRPr="00F56BE1" w:rsidRDefault="00CD6083" w:rsidP="00DC35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Collection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C24B65" w14:textId="77777777" w:rsidR="00CD6083" w:rsidRPr="00F56BE1" w:rsidRDefault="00CD6083" w:rsidP="00DC35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D349EB" w14:textId="77777777" w:rsidR="00CD6083" w:rsidRPr="00F56BE1" w:rsidRDefault="00CD6083" w:rsidP="00DC35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String</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7C7893F" w14:textId="77777777" w:rsidR="00CD6083" w:rsidRPr="00F56BE1" w:rsidRDefault="00CD6083" w:rsidP="00DC35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xml:space="preserve">Name of this collection. This is key value that </w:t>
            </w:r>
            <w:proofErr w:type="spellStart"/>
            <w:r w:rsidRPr="00F56BE1">
              <w:rPr>
                <w:rFonts w:ascii="Calibri" w:eastAsia="Times New Roman" w:hAnsi="Calibri" w:cs="Calibri"/>
                <w:color w:val="000000"/>
                <w:sz w:val="22"/>
              </w:rPr>
              <w:t>GeoOrder</w:t>
            </w:r>
            <w:proofErr w:type="spellEnd"/>
            <w:r w:rsidRPr="00F56BE1">
              <w:rPr>
                <w:rFonts w:ascii="Calibri" w:eastAsia="Times New Roman" w:hAnsi="Calibri" w:cs="Calibri"/>
                <w:color w:val="000000"/>
                <w:sz w:val="22"/>
              </w:rPr>
              <w:t xml:space="preserve"> will use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E91DAA" w14:textId="77777777" w:rsidR="00CD6083" w:rsidRPr="00F56BE1" w:rsidRDefault="00CD6083" w:rsidP="00DC35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Required</w:t>
            </w:r>
          </w:p>
        </w:tc>
      </w:tr>
      <w:tr w:rsidR="00CD6083" w:rsidRPr="00F56BE1" w14:paraId="25162FFC" w14:textId="77777777" w:rsidTr="00CD6083">
        <w:trPr>
          <w:trHeight w:val="6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0A762F" w14:textId="77777777" w:rsidR="00CD6083" w:rsidRPr="00F56BE1" w:rsidRDefault="00CD6083" w:rsidP="00DC35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destination</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64B8CC" w14:textId="77777777" w:rsidR="00CD6083" w:rsidRPr="00F56BE1" w:rsidRDefault="00CD6083" w:rsidP="00DC35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Destination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124E24" w14:textId="77777777" w:rsidR="00CD6083" w:rsidRPr="00F56BE1" w:rsidRDefault="00CD6083" w:rsidP="00DC35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4C815C" w14:textId="77777777" w:rsidR="00CD6083" w:rsidRPr="00F56BE1" w:rsidRDefault="00CD6083" w:rsidP="00DC35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String</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0B8ECB" w14:textId="77777777" w:rsidR="00CD6083" w:rsidRPr="00F56BE1" w:rsidRDefault="00CD6083" w:rsidP="00DC35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D7202ED" w14:textId="77777777" w:rsidR="00CD6083" w:rsidRPr="00F56BE1" w:rsidRDefault="00CD6083" w:rsidP="00DC35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Required</w:t>
            </w:r>
          </w:p>
        </w:tc>
      </w:tr>
      <w:tr w:rsidR="00CD6083" w:rsidRPr="00F56BE1" w14:paraId="3F00ED91" w14:textId="77777777" w:rsidTr="00CD6083">
        <w:trPr>
          <w:trHeight w:val="15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3B9AF4" w14:textId="77777777" w:rsidR="00CD6083" w:rsidRPr="00F56BE1" w:rsidRDefault="00CD6083" w:rsidP="00DC35E1">
            <w:pPr>
              <w:spacing w:before="0" w:after="0" w:line="240" w:lineRule="auto"/>
              <w:rPr>
                <w:rFonts w:ascii="Calibri" w:eastAsia="Times New Roman" w:hAnsi="Calibri" w:cs="Calibri"/>
                <w:color w:val="000000"/>
                <w:sz w:val="22"/>
              </w:rPr>
            </w:pPr>
            <w:proofErr w:type="spellStart"/>
            <w:r w:rsidRPr="00F56BE1">
              <w:rPr>
                <w:rFonts w:ascii="Calibri" w:eastAsia="Times New Roman" w:hAnsi="Calibri" w:cs="Calibri"/>
                <w:color w:val="000000"/>
                <w:sz w:val="22"/>
              </w:rPr>
              <w:lastRenderedPageBreak/>
              <w:t>destinationeta</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B47CA1" w14:textId="77777777" w:rsidR="00CD6083" w:rsidRPr="00F56BE1" w:rsidRDefault="00CD6083" w:rsidP="00DC35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Destination ETA</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1DD4E1" w14:textId="77777777" w:rsidR="00CD6083" w:rsidRPr="00F56BE1" w:rsidRDefault="00CD6083" w:rsidP="00DC35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7C6B8B" w14:textId="77777777" w:rsidR="00CD6083" w:rsidRPr="00F56BE1" w:rsidRDefault="00CD6083" w:rsidP="00DC35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Date</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3688FF" w14:textId="77777777" w:rsidR="00CD6083" w:rsidRPr="00F56BE1" w:rsidRDefault="00CD6083" w:rsidP="00DC35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Time this collection is expected to be arrived/available for loading onto P&amp;D routes. UTC</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324C6C" w14:textId="77777777" w:rsidR="00CD6083" w:rsidRPr="00F56BE1" w:rsidRDefault="00CD6083" w:rsidP="00DC35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r>
      <w:tr w:rsidR="00CD6083" w:rsidRPr="00F56BE1" w14:paraId="16020D55" w14:textId="77777777" w:rsidTr="00CD6083">
        <w:trPr>
          <w:trHeight w:val="6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6BAC39" w14:textId="648D5EB7" w:rsidR="00CD6083" w:rsidRPr="00F56BE1" w:rsidRDefault="00CD6083" w:rsidP="00CD6083">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displocname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tcPr>
          <w:p w14:paraId="2FBAC726" w14:textId="1E7780A1" w:rsidR="00CD6083" w:rsidRPr="00F56BE1" w:rsidRDefault="00CD6083" w:rsidP="00CD6083">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Dispatch Location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76B860" w14:textId="698E5469" w:rsidR="00CD6083" w:rsidRPr="00F56BE1" w:rsidRDefault="00CD6083" w:rsidP="00CD6083">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048BFDDD" w14:textId="14493BA1" w:rsidR="00CD6083" w:rsidRPr="00F56BE1" w:rsidRDefault="00CD6083" w:rsidP="00CD6083">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tcPr>
          <w:p w14:paraId="0996C99A" w14:textId="7F1D7BC2" w:rsidR="00CD6083" w:rsidRPr="00F56BE1" w:rsidRDefault="00CD6083" w:rsidP="00CD6083">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Name of Dispatch Location that </w:t>
            </w:r>
            <w:r>
              <w:rPr>
                <w:rFonts w:ascii="Calibri" w:eastAsia="Times New Roman" w:hAnsi="Calibri" w:cs="Calibri"/>
                <w:color w:val="000000"/>
                <w:sz w:val="22"/>
              </w:rPr>
              <w:t>Collection</w:t>
            </w:r>
            <w:r w:rsidRPr="00692206">
              <w:rPr>
                <w:rFonts w:ascii="Calibri" w:eastAsia="Times New Roman" w:hAnsi="Calibri" w:cs="Calibri"/>
                <w:color w:val="000000"/>
                <w:sz w:val="22"/>
              </w:rPr>
              <w:t xml:space="preserve"> relates to. Corresponds to key value set in </w:t>
            </w:r>
            <w:proofErr w:type="spellStart"/>
            <w:r w:rsidRPr="00692206">
              <w:rPr>
                <w:rFonts w:ascii="Calibri" w:eastAsia="Times New Roman" w:hAnsi="Calibri" w:cs="Calibri"/>
                <w:color w:val="000000"/>
                <w:sz w:val="22"/>
              </w:rPr>
              <w:t>DispatchLocation</w:t>
            </w:r>
            <w:proofErr w:type="spellEnd"/>
            <w:r w:rsidRPr="00692206">
              <w:rPr>
                <w:rFonts w:ascii="Calibri" w:eastAsia="Times New Roman" w:hAnsi="Calibri" w:cs="Calibri"/>
                <w:color w:val="000000"/>
                <w:sz w:val="22"/>
              </w:rPr>
              <w:t xml:space="preserve"> table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tcPr>
          <w:p w14:paraId="78C0C2E7" w14:textId="73ECB8A3" w:rsidR="00CD6083" w:rsidRPr="00F56BE1" w:rsidRDefault="00CD6083" w:rsidP="00CD6083">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r>
      <w:tr w:rsidR="00CD6083" w:rsidRPr="00F56BE1" w14:paraId="34371E07" w14:textId="77777777" w:rsidTr="00CD6083">
        <w:trPr>
          <w:trHeight w:val="6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A69AFE" w14:textId="77777777" w:rsidR="00CD6083" w:rsidRPr="00F56BE1" w:rsidRDefault="00CD6083" w:rsidP="00CD6083">
            <w:pPr>
              <w:spacing w:before="0" w:after="0" w:line="240" w:lineRule="auto"/>
              <w:rPr>
                <w:rFonts w:ascii="Calibri" w:eastAsia="Times New Roman" w:hAnsi="Calibri" w:cs="Calibri"/>
                <w:color w:val="000000"/>
                <w:sz w:val="22"/>
              </w:rPr>
            </w:pPr>
            <w:proofErr w:type="spellStart"/>
            <w:r w:rsidRPr="00F56BE1">
              <w:rPr>
                <w:rFonts w:ascii="Calibri" w:eastAsia="Times New Roman" w:hAnsi="Calibri" w:cs="Calibri"/>
                <w:color w:val="000000"/>
                <w:sz w:val="22"/>
              </w:rPr>
              <w:t>dispatchinstructions</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94BA9F"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Dispatch Instructions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C83004" w14:textId="77777777" w:rsidR="00CD6083" w:rsidRPr="00F56BE1" w:rsidRDefault="00CD6083" w:rsidP="00CD6083">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100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E6E385"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String</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B32587"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B39F6E"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r>
      <w:tr w:rsidR="00CD6083" w:rsidRPr="00F56BE1" w14:paraId="7E555328" w14:textId="77777777" w:rsidTr="00CD6083">
        <w:trPr>
          <w:trHeight w:val="9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87D4ED" w14:textId="77777777" w:rsidR="00CD6083" w:rsidRPr="00F56BE1" w:rsidRDefault="00CD6083" w:rsidP="00CD6083">
            <w:pPr>
              <w:spacing w:before="0" w:after="0" w:line="240" w:lineRule="auto"/>
              <w:rPr>
                <w:rFonts w:ascii="Calibri" w:eastAsia="Times New Roman" w:hAnsi="Calibri" w:cs="Calibri"/>
                <w:color w:val="000000"/>
                <w:sz w:val="22"/>
              </w:rPr>
            </w:pPr>
            <w:proofErr w:type="spellStart"/>
            <w:r w:rsidRPr="00F56BE1">
              <w:rPr>
                <w:rFonts w:ascii="Calibri" w:eastAsia="Times New Roman" w:hAnsi="Calibri" w:cs="Calibri"/>
                <w:color w:val="000000"/>
                <w:sz w:val="22"/>
              </w:rPr>
              <w:t>earliestcommit</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004E89"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Earliest Commit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D1875C" w14:textId="77777777" w:rsidR="00CD6083" w:rsidRPr="00F56BE1" w:rsidRDefault="00CD6083" w:rsidP="00CD6083">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4280A1"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Date</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4D80C6"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Time of the earliest service commitment in this collection. UTC</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51EF11"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r>
      <w:tr w:rsidR="00CD6083" w:rsidRPr="00F56BE1" w14:paraId="5FE39C6C" w14:textId="77777777" w:rsidTr="00CD6083">
        <w:trPr>
          <w:trHeight w:val="6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641E8B" w14:textId="77777777" w:rsidR="00CD6083" w:rsidRPr="00F56BE1" w:rsidRDefault="00CD6083" w:rsidP="00CD6083">
            <w:pPr>
              <w:spacing w:before="0" w:after="0" w:line="240" w:lineRule="auto"/>
              <w:rPr>
                <w:rFonts w:ascii="Calibri" w:eastAsia="Times New Roman" w:hAnsi="Calibri" w:cs="Calibri"/>
                <w:color w:val="000000"/>
                <w:sz w:val="22"/>
              </w:rPr>
            </w:pPr>
            <w:proofErr w:type="spellStart"/>
            <w:r w:rsidRPr="00F56BE1">
              <w:rPr>
                <w:rFonts w:ascii="Calibri" w:eastAsia="Times New Roman" w:hAnsi="Calibri" w:cs="Calibri"/>
                <w:color w:val="000000"/>
                <w:sz w:val="22"/>
              </w:rPr>
              <w:t>finaldestination</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F47B75" w14:textId="77777777" w:rsidR="00CD6083" w:rsidRPr="00F56BE1" w:rsidRDefault="00CD6083" w:rsidP="00CD6083">
            <w:pPr>
              <w:spacing w:before="0" w:after="0" w:line="240" w:lineRule="auto"/>
              <w:rPr>
                <w:rFonts w:ascii="Calibri" w:eastAsia="Times New Roman" w:hAnsi="Calibri" w:cs="Calibri"/>
                <w:color w:val="000000"/>
                <w:sz w:val="22"/>
              </w:rPr>
            </w:pPr>
            <w:proofErr w:type="gramStart"/>
            <w:r w:rsidRPr="00F56BE1">
              <w:rPr>
                <w:rFonts w:ascii="Calibri" w:eastAsia="Times New Roman" w:hAnsi="Calibri" w:cs="Calibri"/>
                <w:color w:val="000000"/>
                <w:sz w:val="22"/>
              </w:rPr>
              <w:t>Final Destination</w:t>
            </w:r>
            <w:proofErr w:type="gramEnd"/>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3123DB" w14:textId="77777777" w:rsidR="00CD6083" w:rsidRPr="00F56BE1" w:rsidRDefault="00CD6083" w:rsidP="00CD6083">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392EB3"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String</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C14DF6"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9D8B467"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r>
      <w:tr w:rsidR="00CD6083" w:rsidRPr="00F56BE1" w14:paraId="7D68FCA0" w14:textId="77777777" w:rsidTr="00CD6083">
        <w:trPr>
          <w:trHeight w:val="12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F4C7E2" w14:textId="77777777" w:rsidR="00CD6083" w:rsidRPr="00F56BE1" w:rsidRDefault="00CD6083" w:rsidP="00CD6083">
            <w:pPr>
              <w:spacing w:before="0" w:after="0" w:line="240" w:lineRule="auto"/>
              <w:rPr>
                <w:rFonts w:ascii="Calibri" w:eastAsia="Times New Roman" w:hAnsi="Calibri" w:cs="Calibri"/>
                <w:color w:val="000000"/>
                <w:sz w:val="22"/>
              </w:rPr>
            </w:pPr>
            <w:proofErr w:type="spellStart"/>
            <w:r w:rsidRPr="00F56BE1">
              <w:rPr>
                <w:rFonts w:ascii="Calibri" w:eastAsia="Times New Roman" w:hAnsi="Calibri" w:cs="Calibri"/>
                <w:color w:val="000000"/>
                <w:sz w:val="22"/>
              </w:rPr>
              <w:t>lastselectionstate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EA4EB1C"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Last Selection State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DC925A" w14:textId="77777777" w:rsidR="00CD6083" w:rsidRPr="00F56BE1" w:rsidRDefault="00CD6083" w:rsidP="00CD6083">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E73FDF"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String</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89F1D4"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Set by application in response to user selecting or deselecting a collection for inclusion in a plan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0F251D"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Output</w:t>
            </w:r>
          </w:p>
        </w:tc>
      </w:tr>
      <w:tr w:rsidR="00CD6083" w:rsidRPr="00F56BE1" w14:paraId="74115317" w14:textId="77777777" w:rsidTr="00CD6083">
        <w:trPr>
          <w:trHeight w:val="3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B08248" w14:textId="77777777" w:rsidR="00CD6083" w:rsidRPr="00F56BE1" w:rsidRDefault="00CD6083" w:rsidP="00CD6083">
            <w:pPr>
              <w:spacing w:before="0" w:after="0" w:line="240" w:lineRule="auto"/>
              <w:rPr>
                <w:rFonts w:ascii="Calibri" w:eastAsia="Times New Roman" w:hAnsi="Calibri" w:cs="Calibri"/>
                <w:color w:val="000000"/>
                <w:sz w:val="22"/>
              </w:rPr>
            </w:pPr>
            <w:proofErr w:type="spellStart"/>
            <w:r w:rsidRPr="00F56BE1">
              <w:rPr>
                <w:rFonts w:ascii="Calibri" w:eastAsia="Times New Roman" w:hAnsi="Calibri" w:cs="Calibri"/>
                <w:color w:val="000000"/>
                <w:sz w:val="22"/>
              </w:rPr>
              <w:t>localorders</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82DD3E"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Local Orders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6E929A" w14:textId="77777777" w:rsidR="00CD6083" w:rsidRPr="00F56BE1" w:rsidRDefault="00CD6083" w:rsidP="00CD6083">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4</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FAFA2E"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Integer</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5CA78E"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Freeform count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894BB31"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r>
      <w:tr w:rsidR="00CD6083" w:rsidRPr="00F56BE1" w14:paraId="2B62FA91" w14:textId="77777777" w:rsidTr="00CD6083">
        <w:trPr>
          <w:trHeight w:val="6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AD8FD1" w14:textId="77777777" w:rsidR="00CD6083" w:rsidRPr="00F56BE1" w:rsidRDefault="00CD6083" w:rsidP="00CD6083">
            <w:pPr>
              <w:spacing w:before="0" w:after="0" w:line="240" w:lineRule="auto"/>
              <w:rPr>
                <w:rFonts w:ascii="Calibri" w:eastAsia="Times New Roman" w:hAnsi="Calibri" w:cs="Calibri"/>
                <w:color w:val="000000"/>
                <w:sz w:val="22"/>
              </w:rPr>
            </w:pPr>
            <w:proofErr w:type="spellStart"/>
            <w:r w:rsidRPr="00F56BE1">
              <w:rPr>
                <w:rFonts w:ascii="Calibri" w:eastAsia="Times New Roman" w:hAnsi="Calibri" w:cs="Calibri"/>
                <w:color w:val="000000"/>
                <w:sz w:val="22"/>
              </w:rPr>
              <w:t>locationdescription</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732582"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Location Description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72CB3D" w14:textId="77777777" w:rsidR="00CD6083" w:rsidRPr="00F56BE1" w:rsidRDefault="00CD6083" w:rsidP="00CD6083">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EBA2ED"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String</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D627AE"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Freeform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BCFFEC"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r>
      <w:tr w:rsidR="00CD6083" w:rsidRPr="00F56BE1" w14:paraId="7F547FA8" w14:textId="77777777" w:rsidTr="00CD6083">
        <w:trPr>
          <w:trHeight w:val="3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33477F"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origin</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4A9D2B"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Origin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7C3FC7" w14:textId="77777777" w:rsidR="00CD6083" w:rsidRPr="00F56BE1" w:rsidRDefault="00CD6083" w:rsidP="00CD6083">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A7A83C"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String</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EDD1D9"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Freeform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9859AF"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r>
      <w:tr w:rsidR="00CD6083" w:rsidRPr="00F56BE1" w14:paraId="1DBA6F0E" w14:textId="77777777" w:rsidTr="00CD6083">
        <w:trPr>
          <w:trHeight w:val="3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B23C9A" w14:textId="77777777" w:rsidR="00CD6083" w:rsidRPr="00F56BE1" w:rsidRDefault="00CD6083" w:rsidP="00CD6083">
            <w:pPr>
              <w:spacing w:before="0" w:after="0" w:line="240" w:lineRule="auto"/>
              <w:rPr>
                <w:rFonts w:ascii="Calibri" w:eastAsia="Times New Roman" w:hAnsi="Calibri" w:cs="Calibri"/>
                <w:color w:val="000000"/>
                <w:sz w:val="22"/>
              </w:rPr>
            </w:pPr>
            <w:proofErr w:type="spellStart"/>
            <w:r w:rsidRPr="00F56BE1">
              <w:rPr>
                <w:rFonts w:ascii="Calibri" w:eastAsia="Times New Roman" w:hAnsi="Calibri" w:cs="Calibri"/>
                <w:color w:val="000000"/>
                <w:sz w:val="22"/>
              </w:rPr>
              <w:t>servicelevel</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CBC16D"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Service Level</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C85881" w14:textId="77777777" w:rsidR="00CD6083" w:rsidRPr="00F56BE1" w:rsidRDefault="00CD6083" w:rsidP="00CD6083">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F8018A"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String</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5FD936"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Freeform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1CAA70"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r>
      <w:tr w:rsidR="00CD6083" w:rsidRPr="00F56BE1" w14:paraId="481A7664" w14:textId="77777777" w:rsidTr="00CD6083">
        <w:trPr>
          <w:trHeight w:val="315"/>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433B83" w14:textId="77777777" w:rsidR="00CD6083" w:rsidRPr="00F56BE1" w:rsidRDefault="00CD6083" w:rsidP="00CD6083">
            <w:pPr>
              <w:spacing w:before="0" w:after="0" w:line="240" w:lineRule="auto"/>
              <w:rPr>
                <w:rFonts w:ascii="Calibri" w:eastAsia="Times New Roman" w:hAnsi="Calibri" w:cs="Calibri"/>
                <w:color w:val="000000"/>
                <w:sz w:val="22"/>
              </w:rPr>
            </w:pPr>
            <w:proofErr w:type="spellStart"/>
            <w:r w:rsidRPr="00F56BE1">
              <w:rPr>
                <w:rFonts w:ascii="Calibri" w:eastAsia="Times New Roman" w:hAnsi="Calibri" w:cs="Calibri"/>
                <w:color w:val="000000"/>
                <w:sz w:val="22"/>
              </w:rPr>
              <w:t>totalorders</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4ED8BE"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Total Orders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DDEE27" w14:textId="77777777" w:rsidR="00CD6083" w:rsidRPr="00F56BE1" w:rsidRDefault="00CD6083" w:rsidP="00CD6083">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4</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E063532"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Integer</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338FA4"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Freeform count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1A3D33"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r>
    </w:tbl>
    <w:p w14:paraId="3AE4A85C" w14:textId="77777777" w:rsidR="00C95E61" w:rsidRPr="00C95E61" w:rsidRDefault="00C95E61" w:rsidP="00C95E61"/>
    <w:p w14:paraId="0929F62E" w14:textId="187A097D" w:rsidR="00D71710" w:rsidRDefault="00D71710" w:rsidP="00D71710">
      <w:pPr>
        <w:pStyle w:val="EsriHeading2"/>
      </w:pPr>
      <w:bookmarkStart w:id="21" w:name="_Toc169364348"/>
      <w:proofErr w:type="spellStart"/>
      <w:r>
        <w:lastRenderedPageBreak/>
        <w:t>OrderPairTemplate</w:t>
      </w:r>
      <w:bookmarkEnd w:id="21"/>
      <w:proofErr w:type="spellEnd"/>
    </w:p>
    <w:p w14:paraId="0B949955" w14:textId="193F7FAD" w:rsidR="00C95E61" w:rsidRPr="00DD72D1" w:rsidRDefault="00C95E61" w:rsidP="00C95E61">
      <w:r>
        <w:t xml:space="preserve">Table that contains relationship between Pickup and Delivery order pairs. Order Pairs are an optional implantation. If </w:t>
      </w:r>
      <w:proofErr w:type="gramStart"/>
      <w:r>
        <w:t>not using</w:t>
      </w:r>
      <w:proofErr w:type="gramEnd"/>
      <w:r>
        <w:t xml:space="preserve"> Order Pairs, this table can be left empty.</w:t>
      </w:r>
    </w:p>
    <w:p w14:paraId="62D474E0" w14:textId="77777777" w:rsidR="00C95E61" w:rsidRPr="00C95E61" w:rsidRDefault="00C95E61" w:rsidP="00C95E61"/>
    <w:tbl>
      <w:tblPr>
        <w:tblW w:w="12603" w:type="dxa"/>
        <w:jc w:val="center"/>
        <w:tblLook w:val="04A0" w:firstRow="1" w:lastRow="0" w:firstColumn="1" w:lastColumn="0" w:noHBand="0" w:noVBand="1"/>
      </w:tblPr>
      <w:tblGrid>
        <w:gridCol w:w="4860"/>
        <w:gridCol w:w="1658"/>
        <w:gridCol w:w="920"/>
        <w:gridCol w:w="920"/>
        <w:gridCol w:w="3216"/>
        <w:gridCol w:w="1029"/>
      </w:tblGrid>
      <w:tr w:rsidR="00C95E61" w:rsidRPr="004402F6" w14:paraId="24E420D9" w14:textId="77777777" w:rsidTr="00A40DF8">
        <w:trPr>
          <w:trHeight w:val="315"/>
          <w:tblHeader/>
          <w:jc w:val="center"/>
        </w:trPr>
        <w:tc>
          <w:tcPr>
            <w:tcW w:w="4860" w:type="dxa"/>
            <w:tcBorders>
              <w:top w:val="single" w:sz="8" w:space="0" w:color="auto"/>
              <w:left w:val="single" w:sz="8" w:space="0" w:color="auto"/>
              <w:bottom w:val="single" w:sz="4" w:space="0" w:color="auto"/>
              <w:right w:val="nil"/>
            </w:tcBorders>
            <w:shd w:val="clear" w:color="4472C4" w:fill="4472C4"/>
            <w:noWrap/>
            <w:vAlign w:val="bottom"/>
            <w:hideMark/>
          </w:tcPr>
          <w:p w14:paraId="24418C71" w14:textId="77777777" w:rsidR="00C95E61" w:rsidRPr="004402F6" w:rsidRDefault="00C95E61" w:rsidP="00DC35E1">
            <w:pPr>
              <w:spacing w:before="0" w:after="0" w:line="240" w:lineRule="auto"/>
              <w:rPr>
                <w:rFonts w:ascii="Calibri" w:eastAsia="Times New Roman" w:hAnsi="Calibri" w:cs="Calibri"/>
                <w:b/>
                <w:bCs/>
                <w:color w:val="FFFFFF"/>
                <w:sz w:val="22"/>
              </w:rPr>
            </w:pPr>
            <w:r w:rsidRPr="004402F6">
              <w:rPr>
                <w:rFonts w:ascii="Calibri" w:eastAsia="Times New Roman" w:hAnsi="Calibri" w:cs="Calibri"/>
                <w:b/>
                <w:bCs/>
                <w:color w:val="FFFFFF"/>
                <w:sz w:val="22"/>
              </w:rPr>
              <w:t>Name</w:t>
            </w:r>
          </w:p>
        </w:tc>
        <w:tc>
          <w:tcPr>
            <w:tcW w:w="1658" w:type="dxa"/>
            <w:tcBorders>
              <w:top w:val="single" w:sz="8" w:space="0" w:color="auto"/>
              <w:left w:val="nil"/>
              <w:bottom w:val="single" w:sz="4" w:space="0" w:color="auto"/>
              <w:right w:val="nil"/>
            </w:tcBorders>
            <w:shd w:val="clear" w:color="4472C4" w:fill="4472C4"/>
            <w:vAlign w:val="bottom"/>
            <w:hideMark/>
          </w:tcPr>
          <w:p w14:paraId="01B597C8" w14:textId="77777777" w:rsidR="00C95E61" w:rsidRPr="004402F6" w:rsidRDefault="00C95E61" w:rsidP="00DC35E1">
            <w:pPr>
              <w:spacing w:before="0" w:after="0" w:line="240" w:lineRule="auto"/>
              <w:rPr>
                <w:rFonts w:ascii="Calibri" w:eastAsia="Times New Roman" w:hAnsi="Calibri" w:cs="Calibri"/>
                <w:b/>
                <w:bCs/>
                <w:color w:val="FFFFFF"/>
                <w:sz w:val="22"/>
              </w:rPr>
            </w:pPr>
            <w:r w:rsidRPr="004402F6">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2E8C8722" w14:textId="77777777" w:rsidR="00C95E61" w:rsidRPr="004402F6" w:rsidRDefault="00C95E61" w:rsidP="00DC35E1">
            <w:pPr>
              <w:spacing w:before="0" w:after="0" w:line="240" w:lineRule="auto"/>
              <w:rPr>
                <w:rFonts w:ascii="Calibri" w:eastAsia="Times New Roman" w:hAnsi="Calibri" w:cs="Calibri"/>
                <w:b/>
                <w:bCs/>
                <w:color w:val="FFFFFF"/>
                <w:sz w:val="22"/>
              </w:rPr>
            </w:pPr>
            <w:r w:rsidRPr="004402F6">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4472C4" w:fill="4472C4"/>
            <w:vAlign w:val="bottom"/>
            <w:hideMark/>
          </w:tcPr>
          <w:p w14:paraId="6028F506" w14:textId="77777777" w:rsidR="00C95E61" w:rsidRPr="004402F6" w:rsidRDefault="00C95E61" w:rsidP="00DC35E1">
            <w:pPr>
              <w:spacing w:before="0" w:after="0" w:line="240" w:lineRule="auto"/>
              <w:rPr>
                <w:rFonts w:ascii="Calibri" w:eastAsia="Times New Roman" w:hAnsi="Calibri" w:cs="Calibri"/>
                <w:b/>
                <w:bCs/>
                <w:color w:val="FFFFFF"/>
                <w:sz w:val="22"/>
              </w:rPr>
            </w:pPr>
            <w:r w:rsidRPr="004402F6">
              <w:rPr>
                <w:rFonts w:ascii="Calibri" w:eastAsia="Times New Roman" w:hAnsi="Calibri" w:cs="Calibri"/>
                <w:b/>
                <w:bCs/>
                <w:color w:val="FFFFFF"/>
                <w:sz w:val="22"/>
              </w:rPr>
              <w:t>Type</w:t>
            </w:r>
          </w:p>
        </w:tc>
        <w:tc>
          <w:tcPr>
            <w:tcW w:w="3216" w:type="dxa"/>
            <w:tcBorders>
              <w:top w:val="single" w:sz="8" w:space="0" w:color="auto"/>
              <w:left w:val="nil"/>
              <w:bottom w:val="single" w:sz="4" w:space="0" w:color="auto"/>
              <w:right w:val="nil"/>
            </w:tcBorders>
            <w:shd w:val="clear" w:color="4472C4" w:fill="4472C4"/>
            <w:vAlign w:val="bottom"/>
            <w:hideMark/>
          </w:tcPr>
          <w:p w14:paraId="1E4CD793" w14:textId="77777777" w:rsidR="00C95E61" w:rsidRPr="004402F6" w:rsidRDefault="00C95E61" w:rsidP="00DC35E1">
            <w:pPr>
              <w:spacing w:before="0" w:after="0" w:line="240" w:lineRule="auto"/>
              <w:rPr>
                <w:rFonts w:ascii="Calibri" w:eastAsia="Times New Roman" w:hAnsi="Calibri" w:cs="Calibri"/>
                <w:b/>
                <w:bCs/>
                <w:color w:val="FFFFFF"/>
                <w:sz w:val="22"/>
              </w:rPr>
            </w:pPr>
            <w:r w:rsidRPr="004402F6">
              <w:rPr>
                <w:rFonts w:ascii="Calibri" w:eastAsia="Times New Roman" w:hAnsi="Calibri" w:cs="Calibri"/>
                <w:b/>
                <w:bCs/>
                <w:color w:val="FFFFFF"/>
                <w:sz w:val="22"/>
              </w:rPr>
              <w:t>Description</w:t>
            </w:r>
          </w:p>
        </w:tc>
        <w:tc>
          <w:tcPr>
            <w:tcW w:w="1029" w:type="dxa"/>
            <w:tcBorders>
              <w:top w:val="single" w:sz="8" w:space="0" w:color="auto"/>
              <w:left w:val="nil"/>
              <w:bottom w:val="single" w:sz="4" w:space="0" w:color="auto"/>
              <w:right w:val="single" w:sz="8" w:space="0" w:color="auto"/>
            </w:tcBorders>
            <w:shd w:val="clear" w:color="4472C4" w:fill="4472C4"/>
            <w:vAlign w:val="bottom"/>
            <w:hideMark/>
          </w:tcPr>
          <w:p w14:paraId="04F6E791" w14:textId="77777777" w:rsidR="00C95E61" w:rsidRPr="004402F6" w:rsidRDefault="00C95E61" w:rsidP="00DC35E1">
            <w:pPr>
              <w:spacing w:before="0" w:after="0" w:line="240" w:lineRule="auto"/>
              <w:rPr>
                <w:rFonts w:ascii="Calibri" w:eastAsia="Times New Roman" w:hAnsi="Calibri" w:cs="Calibri"/>
                <w:b/>
                <w:bCs/>
                <w:color w:val="FFFFFF"/>
                <w:sz w:val="22"/>
              </w:rPr>
            </w:pPr>
            <w:r w:rsidRPr="004402F6">
              <w:rPr>
                <w:rFonts w:ascii="Calibri" w:eastAsia="Times New Roman" w:hAnsi="Calibri" w:cs="Calibri"/>
                <w:b/>
                <w:bCs/>
                <w:color w:val="FFFFFF"/>
                <w:sz w:val="22"/>
              </w:rPr>
              <w:t>ERM</w:t>
            </w:r>
          </w:p>
        </w:tc>
      </w:tr>
      <w:tr w:rsidR="00C95E61" w:rsidRPr="004402F6" w14:paraId="243BF4BD" w14:textId="77777777" w:rsidTr="00A40DF8">
        <w:trPr>
          <w:trHeight w:val="900"/>
          <w:jc w:val="center"/>
        </w:trPr>
        <w:tc>
          <w:tcPr>
            <w:tcW w:w="4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CCFD78" w14:textId="77777777" w:rsidR="00C95E61" w:rsidRPr="004402F6" w:rsidRDefault="00C95E61" w:rsidP="00DC35E1">
            <w:pPr>
              <w:spacing w:before="0" w:after="0" w:line="240" w:lineRule="auto"/>
              <w:rPr>
                <w:rFonts w:ascii="Calibri" w:eastAsia="Times New Roman" w:hAnsi="Calibri" w:cs="Calibri"/>
                <w:color w:val="000000"/>
                <w:sz w:val="22"/>
              </w:rPr>
            </w:pPr>
            <w:proofErr w:type="spellStart"/>
            <w:r w:rsidRPr="004402F6">
              <w:rPr>
                <w:rFonts w:ascii="Calibri" w:eastAsia="Times New Roman" w:hAnsi="Calibri" w:cs="Calibri"/>
                <w:color w:val="000000"/>
                <w:sz w:val="22"/>
              </w:rPr>
              <w:t>firstordername</w:t>
            </w:r>
            <w:proofErr w:type="spellEnd"/>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24E039" w14:textId="77777777" w:rsidR="00C95E61" w:rsidRPr="004402F6" w:rsidRDefault="00C95E61" w:rsidP="00DC35E1">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First Order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BADFAC" w14:textId="77777777" w:rsidR="00C95E61" w:rsidRPr="004402F6" w:rsidRDefault="00C95E61" w:rsidP="00DC35E1">
            <w:pPr>
              <w:spacing w:before="0" w:after="0" w:line="240" w:lineRule="auto"/>
              <w:jc w:val="center"/>
              <w:rPr>
                <w:rFonts w:ascii="Calibri" w:eastAsia="Times New Roman" w:hAnsi="Calibri" w:cs="Calibri"/>
                <w:color w:val="000000"/>
                <w:sz w:val="22"/>
              </w:rPr>
            </w:pPr>
            <w:r w:rsidRPr="004402F6">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2391CB" w14:textId="77777777" w:rsidR="00C95E61" w:rsidRPr="004402F6" w:rsidRDefault="00C95E61" w:rsidP="00DC35E1">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String</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9CD716" w14:textId="77777777" w:rsidR="00C95E61" w:rsidRPr="004402F6" w:rsidRDefault="00C95E61" w:rsidP="00DC35E1">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 xml:space="preserve">The OrderID of the first order in </w:t>
            </w:r>
            <w:proofErr w:type="gramStart"/>
            <w:r w:rsidRPr="004402F6">
              <w:rPr>
                <w:rFonts w:ascii="Calibri" w:eastAsia="Times New Roman" w:hAnsi="Calibri" w:cs="Calibri"/>
                <w:color w:val="000000"/>
                <w:sz w:val="22"/>
              </w:rPr>
              <w:t>pair</w:t>
            </w:r>
            <w:proofErr w:type="gramEnd"/>
            <w:r w:rsidRPr="004402F6">
              <w:rPr>
                <w:rFonts w:ascii="Calibri" w:eastAsia="Times New Roman" w:hAnsi="Calibri" w:cs="Calibri"/>
                <w:color w:val="000000"/>
                <w:sz w:val="22"/>
              </w:rPr>
              <w:t>. This field represents the pickup.</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8F445A0" w14:textId="77777777" w:rsidR="00C95E61" w:rsidRPr="004402F6" w:rsidRDefault="00C95E61" w:rsidP="00DC35E1">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Required</w:t>
            </w:r>
          </w:p>
        </w:tc>
      </w:tr>
      <w:tr w:rsidR="00C95E61" w:rsidRPr="004402F6" w14:paraId="2B619CCC" w14:textId="77777777" w:rsidTr="00A40DF8">
        <w:trPr>
          <w:trHeight w:val="1200"/>
          <w:jc w:val="center"/>
        </w:trPr>
        <w:tc>
          <w:tcPr>
            <w:tcW w:w="4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28C736" w14:textId="77777777" w:rsidR="00C95E61" w:rsidRPr="004402F6" w:rsidRDefault="00C95E61" w:rsidP="00DC35E1">
            <w:pPr>
              <w:spacing w:before="0" w:after="0" w:line="240" w:lineRule="auto"/>
              <w:rPr>
                <w:rFonts w:ascii="Calibri" w:eastAsia="Times New Roman" w:hAnsi="Calibri" w:cs="Calibri"/>
                <w:color w:val="000000"/>
                <w:sz w:val="22"/>
              </w:rPr>
            </w:pPr>
            <w:proofErr w:type="spellStart"/>
            <w:r w:rsidRPr="004402F6">
              <w:rPr>
                <w:rFonts w:ascii="Calibri" w:eastAsia="Times New Roman" w:hAnsi="Calibri" w:cs="Calibri"/>
                <w:color w:val="000000"/>
                <w:sz w:val="22"/>
              </w:rPr>
              <w:t>maxtransittime</w:t>
            </w:r>
            <w:proofErr w:type="spellEnd"/>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6F2035" w14:textId="77777777" w:rsidR="00C95E61" w:rsidRPr="004402F6" w:rsidRDefault="00C95E61" w:rsidP="00DC35E1">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Max Transit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3376F0" w14:textId="77777777" w:rsidR="00C95E61" w:rsidRPr="004402F6" w:rsidRDefault="00C95E61" w:rsidP="00DC35E1">
            <w:pPr>
              <w:spacing w:before="0" w:after="0" w:line="240" w:lineRule="auto"/>
              <w:jc w:val="center"/>
              <w:rPr>
                <w:rFonts w:ascii="Calibri" w:eastAsia="Times New Roman" w:hAnsi="Calibri" w:cs="Calibri"/>
                <w:color w:val="000000"/>
                <w:sz w:val="22"/>
              </w:rPr>
            </w:pPr>
            <w:r w:rsidRPr="004402F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6674F5" w14:textId="77777777" w:rsidR="00C95E61" w:rsidRPr="004402F6" w:rsidRDefault="00C95E61" w:rsidP="00DC35E1">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Double</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A1B571" w14:textId="77777777" w:rsidR="00C95E61" w:rsidRPr="004402F6" w:rsidRDefault="00C95E61" w:rsidP="00DC35E1">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Max time this order can spend on a route from the time it's picked up to the time it's delivered</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0BAA17D" w14:textId="77777777" w:rsidR="00C95E61" w:rsidRPr="004402F6" w:rsidRDefault="00C95E61" w:rsidP="00DC35E1">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Optional</w:t>
            </w:r>
          </w:p>
        </w:tc>
      </w:tr>
      <w:tr w:rsidR="00C95E61" w:rsidRPr="004402F6" w14:paraId="330B5755" w14:textId="77777777" w:rsidTr="00A40DF8">
        <w:trPr>
          <w:trHeight w:val="915"/>
          <w:jc w:val="center"/>
        </w:trPr>
        <w:tc>
          <w:tcPr>
            <w:tcW w:w="4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C908F6" w14:textId="77777777" w:rsidR="00C95E61" w:rsidRPr="004402F6" w:rsidRDefault="00C95E61" w:rsidP="00DC35E1">
            <w:pPr>
              <w:spacing w:before="0" w:after="0" w:line="240" w:lineRule="auto"/>
              <w:rPr>
                <w:rFonts w:ascii="Calibri" w:eastAsia="Times New Roman" w:hAnsi="Calibri" w:cs="Calibri"/>
                <w:color w:val="000000"/>
                <w:sz w:val="22"/>
              </w:rPr>
            </w:pPr>
            <w:proofErr w:type="spellStart"/>
            <w:r w:rsidRPr="004402F6">
              <w:rPr>
                <w:rFonts w:ascii="Calibri" w:eastAsia="Times New Roman" w:hAnsi="Calibri" w:cs="Calibri"/>
                <w:color w:val="000000"/>
                <w:sz w:val="22"/>
              </w:rPr>
              <w:t>secondordername</w:t>
            </w:r>
            <w:proofErr w:type="spellEnd"/>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69B0D0" w14:textId="77777777" w:rsidR="00C95E61" w:rsidRPr="004402F6" w:rsidRDefault="00C95E61" w:rsidP="00DC35E1">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Second Order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B1078A" w14:textId="77777777" w:rsidR="00C95E61" w:rsidRPr="004402F6" w:rsidRDefault="00C95E61" w:rsidP="00DC35E1">
            <w:pPr>
              <w:spacing w:before="0" w:after="0" w:line="240" w:lineRule="auto"/>
              <w:jc w:val="center"/>
              <w:rPr>
                <w:rFonts w:ascii="Calibri" w:eastAsia="Times New Roman" w:hAnsi="Calibri" w:cs="Calibri"/>
                <w:color w:val="000000"/>
                <w:sz w:val="22"/>
              </w:rPr>
            </w:pPr>
            <w:r w:rsidRPr="004402F6">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7AE2DE" w14:textId="77777777" w:rsidR="00C95E61" w:rsidRPr="004402F6" w:rsidRDefault="00C95E61" w:rsidP="00DC35E1">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String</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5E3F28" w14:textId="77777777" w:rsidR="00C95E61" w:rsidRPr="004402F6" w:rsidRDefault="00C95E61" w:rsidP="00DC35E1">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 xml:space="preserve">The OrderID of the second order in </w:t>
            </w:r>
            <w:proofErr w:type="gramStart"/>
            <w:r w:rsidRPr="004402F6">
              <w:rPr>
                <w:rFonts w:ascii="Calibri" w:eastAsia="Times New Roman" w:hAnsi="Calibri" w:cs="Calibri"/>
                <w:color w:val="000000"/>
                <w:sz w:val="22"/>
              </w:rPr>
              <w:t>pair</w:t>
            </w:r>
            <w:proofErr w:type="gramEnd"/>
            <w:r w:rsidRPr="004402F6">
              <w:rPr>
                <w:rFonts w:ascii="Calibri" w:eastAsia="Times New Roman" w:hAnsi="Calibri" w:cs="Calibri"/>
                <w:color w:val="000000"/>
                <w:sz w:val="22"/>
              </w:rPr>
              <w:t>. This field represents the delivery.</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FA9B992" w14:textId="77777777" w:rsidR="00C95E61" w:rsidRPr="004402F6" w:rsidRDefault="00C95E61" w:rsidP="00DC35E1">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Required</w:t>
            </w:r>
          </w:p>
        </w:tc>
      </w:tr>
      <w:tr w:rsidR="00C95E61" w:rsidRPr="004402F6" w14:paraId="4CCA0917" w14:textId="77777777" w:rsidTr="00A40DF8">
        <w:trPr>
          <w:trHeight w:val="915"/>
          <w:jc w:val="center"/>
        </w:trPr>
        <w:tc>
          <w:tcPr>
            <w:tcW w:w="48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5B759D" w14:textId="14FF05C5" w:rsidR="00C95E61" w:rsidRPr="004402F6" w:rsidRDefault="00C95E61" w:rsidP="00C95E6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displocdesc</w:t>
            </w:r>
            <w:proofErr w:type="spellEnd"/>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tcPr>
          <w:p w14:paraId="5EBBE671" w14:textId="168D1D60" w:rsidR="00C95E61" w:rsidRPr="004402F6" w:rsidRDefault="00C95E61" w:rsidP="00C95E6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Dispatch Description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847828" w14:textId="3EACB84D" w:rsidR="00C95E61" w:rsidRPr="004402F6" w:rsidRDefault="00C95E61" w:rsidP="00C95E6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1A028115" w14:textId="0327464E" w:rsidR="00C95E61" w:rsidRPr="004402F6" w:rsidRDefault="00C95E61" w:rsidP="00C95E6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bottom"/>
          </w:tcPr>
          <w:p w14:paraId="6D1EC157" w14:textId="14C0DA22" w:rsidR="00C95E61" w:rsidRPr="004402F6" w:rsidRDefault="00C95E61" w:rsidP="00C95E61">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Descriptive information for Depot location. e.g. address</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tcPr>
          <w:p w14:paraId="4FEC2815" w14:textId="457CFBE2" w:rsidR="00C95E61" w:rsidRPr="004402F6" w:rsidRDefault="00C95E61" w:rsidP="00C95E6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C95E61" w:rsidRPr="004402F6" w14:paraId="08EE709A" w14:textId="77777777" w:rsidTr="00A40DF8">
        <w:trPr>
          <w:trHeight w:val="915"/>
          <w:jc w:val="center"/>
        </w:trPr>
        <w:tc>
          <w:tcPr>
            <w:tcW w:w="48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773BB1" w14:textId="66D7DA0D" w:rsidR="00C95E61" w:rsidRPr="004402F6" w:rsidRDefault="00C95E61" w:rsidP="00C95E6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displocname</w:t>
            </w:r>
            <w:proofErr w:type="spellEnd"/>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tcPr>
          <w:p w14:paraId="3739E458" w14:textId="01D51379" w:rsidR="00C95E61" w:rsidRPr="004402F6" w:rsidRDefault="00C95E61" w:rsidP="00C95E6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Dispatch Location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F9E527" w14:textId="6658A7E7" w:rsidR="00C95E61" w:rsidRPr="004402F6" w:rsidRDefault="00C95E61" w:rsidP="00C95E6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07D8D333" w14:textId="722E236E" w:rsidR="00C95E61" w:rsidRPr="004402F6" w:rsidRDefault="00C95E61" w:rsidP="00C95E6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bottom"/>
          </w:tcPr>
          <w:p w14:paraId="242B10B0" w14:textId="6F1233FC" w:rsidR="00C95E61" w:rsidRPr="004402F6" w:rsidRDefault="00C95E61" w:rsidP="00C95E6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Name of Dispatch Location that Order relates to. Corresponds to key value set in </w:t>
            </w:r>
            <w:proofErr w:type="spellStart"/>
            <w:r w:rsidRPr="00692206">
              <w:rPr>
                <w:rFonts w:ascii="Calibri" w:eastAsia="Times New Roman" w:hAnsi="Calibri" w:cs="Calibri"/>
                <w:color w:val="000000"/>
                <w:sz w:val="22"/>
              </w:rPr>
              <w:t>DispatchLocation</w:t>
            </w:r>
            <w:proofErr w:type="spellEnd"/>
            <w:r w:rsidRPr="00692206">
              <w:rPr>
                <w:rFonts w:ascii="Calibri" w:eastAsia="Times New Roman" w:hAnsi="Calibri" w:cs="Calibri"/>
                <w:color w:val="000000"/>
                <w:sz w:val="22"/>
              </w:rPr>
              <w:t xml:space="preserve"> table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tcPr>
          <w:p w14:paraId="232BFC84" w14:textId="286142A9" w:rsidR="00C95E61" w:rsidRPr="004402F6" w:rsidRDefault="00C95E61" w:rsidP="00C95E6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r>
    </w:tbl>
    <w:p w14:paraId="02B45892" w14:textId="77777777" w:rsidR="00D71710" w:rsidRPr="00D71710" w:rsidRDefault="00D71710" w:rsidP="00D71710"/>
    <w:p w14:paraId="1FFBF4C5" w14:textId="77777777" w:rsidR="00D71710" w:rsidRPr="00D71710" w:rsidRDefault="00D71710" w:rsidP="00D71710"/>
    <w:p w14:paraId="6662C419" w14:textId="77777777" w:rsidR="00D71710" w:rsidRPr="00D71710" w:rsidRDefault="00D71710" w:rsidP="00D71710"/>
    <w:p w14:paraId="7B96B12E" w14:textId="7B07C5EC" w:rsidR="00125EDA" w:rsidRDefault="00125EDA" w:rsidP="00125EDA">
      <w:pPr>
        <w:pStyle w:val="EsriHeading1"/>
      </w:pPr>
      <w:bookmarkStart w:id="22" w:name="_Toc169364349"/>
      <w:r>
        <w:lastRenderedPageBreak/>
        <w:t>ERM Plan Template</w:t>
      </w:r>
      <w:bookmarkEnd w:id="22"/>
    </w:p>
    <w:p w14:paraId="7440F2D5" w14:textId="3E384E8C" w:rsidR="00D77154" w:rsidRPr="00D77154" w:rsidRDefault="00A8361B" w:rsidP="00D77154">
      <w:r>
        <w:t xml:space="preserve">The ERM Plan Template layer is used when a new Plan is created. Data from </w:t>
      </w:r>
      <w:proofErr w:type="spellStart"/>
      <w:r>
        <w:t>ERM_Plan_Defaults</w:t>
      </w:r>
      <w:proofErr w:type="spellEnd"/>
      <w:r>
        <w:t xml:space="preserve"> is loaded </w:t>
      </w:r>
      <w:r w:rsidR="00BE671F">
        <w:t>in, so many fields will be the same.</w:t>
      </w:r>
    </w:p>
    <w:p w14:paraId="550A696F" w14:textId="26132063" w:rsidR="00465F86" w:rsidRDefault="00465F86" w:rsidP="00465F86">
      <w:pPr>
        <w:pStyle w:val="EsriHeading2"/>
      </w:pPr>
      <w:bookmarkStart w:id="23" w:name="_Toc169364350"/>
      <w:r>
        <w:t>Collection</w:t>
      </w:r>
      <w:bookmarkEnd w:id="23"/>
    </w:p>
    <w:p w14:paraId="46CE3A86" w14:textId="21C32F9C" w:rsidR="00B35348" w:rsidRPr="00B35348" w:rsidRDefault="00BA2C0C" w:rsidP="00B35348">
      <w:r>
        <w:t>Table</w:t>
      </w:r>
      <w:r w:rsidR="00722322">
        <w:t xml:space="preserve"> that contains all information for Collections for created Plan. </w:t>
      </w:r>
      <w:r w:rsidR="00F255E4">
        <w:t>These fields are what are available in the Collections tab in Route Planner. Alias can be overridden by setting in the web app configuration.</w:t>
      </w:r>
    </w:p>
    <w:tbl>
      <w:tblPr>
        <w:tblW w:w="13940" w:type="dxa"/>
        <w:jc w:val="center"/>
        <w:tblLook w:val="04A0" w:firstRow="1" w:lastRow="0" w:firstColumn="1" w:lastColumn="0" w:noHBand="0" w:noVBand="1"/>
      </w:tblPr>
      <w:tblGrid>
        <w:gridCol w:w="3040"/>
        <w:gridCol w:w="1659"/>
        <w:gridCol w:w="920"/>
        <w:gridCol w:w="920"/>
        <w:gridCol w:w="2698"/>
        <w:gridCol w:w="1029"/>
        <w:gridCol w:w="1339"/>
        <w:gridCol w:w="2335"/>
      </w:tblGrid>
      <w:tr w:rsidR="004402F6" w:rsidRPr="00F56BE1" w14:paraId="3D20EDC0" w14:textId="77777777" w:rsidTr="00DA72D2">
        <w:trPr>
          <w:cantSplit/>
          <w:trHeight w:val="315"/>
          <w:tblHeader/>
          <w:jc w:val="center"/>
        </w:trPr>
        <w:tc>
          <w:tcPr>
            <w:tcW w:w="3040" w:type="dxa"/>
            <w:tcBorders>
              <w:top w:val="single" w:sz="8" w:space="0" w:color="auto"/>
              <w:left w:val="single" w:sz="8" w:space="0" w:color="auto"/>
              <w:bottom w:val="single" w:sz="4" w:space="0" w:color="auto"/>
              <w:right w:val="nil"/>
            </w:tcBorders>
            <w:shd w:val="clear" w:color="4472C4" w:fill="4472C4"/>
            <w:noWrap/>
            <w:vAlign w:val="bottom"/>
            <w:hideMark/>
          </w:tcPr>
          <w:p w14:paraId="783FA530" w14:textId="77777777" w:rsidR="00F56BE1" w:rsidRPr="00F56BE1" w:rsidRDefault="00F56BE1" w:rsidP="00F56BE1">
            <w:pPr>
              <w:spacing w:before="0" w:after="0" w:line="240" w:lineRule="auto"/>
              <w:rPr>
                <w:rFonts w:ascii="Calibri" w:eastAsia="Times New Roman" w:hAnsi="Calibri" w:cs="Calibri"/>
                <w:b/>
                <w:bCs/>
                <w:color w:val="FFFFFF"/>
                <w:sz w:val="22"/>
              </w:rPr>
            </w:pPr>
            <w:r w:rsidRPr="00F56BE1">
              <w:rPr>
                <w:rFonts w:ascii="Calibri" w:eastAsia="Times New Roman" w:hAnsi="Calibri" w:cs="Calibri"/>
                <w:b/>
                <w:bCs/>
                <w:color w:val="FFFFFF"/>
                <w:sz w:val="22"/>
              </w:rPr>
              <w:t>Name</w:t>
            </w:r>
          </w:p>
        </w:tc>
        <w:tc>
          <w:tcPr>
            <w:tcW w:w="1659" w:type="dxa"/>
            <w:tcBorders>
              <w:top w:val="single" w:sz="8" w:space="0" w:color="auto"/>
              <w:left w:val="nil"/>
              <w:bottom w:val="single" w:sz="4" w:space="0" w:color="auto"/>
              <w:right w:val="nil"/>
            </w:tcBorders>
            <w:shd w:val="clear" w:color="4472C4" w:fill="4472C4"/>
            <w:vAlign w:val="bottom"/>
            <w:hideMark/>
          </w:tcPr>
          <w:p w14:paraId="3CB119B9" w14:textId="77777777" w:rsidR="00F56BE1" w:rsidRPr="00F56BE1" w:rsidRDefault="00F56BE1" w:rsidP="00F56BE1">
            <w:pPr>
              <w:spacing w:before="0" w:after="0" w:line="240" w:lineRule="auto"/>
              <w:rPr>
                <w:rFonts w:ascii="Calibri" w:eastAsia="Times New Roman" w:hAnsi="Calibri" w:cs="Calibri"/>
                <w:b/>
                <w:bCs/>
                <w:color w:val="FFFFFF"/>
                <w:sz w:val="22"/>
              </w:rPr>
            </w:pPr>
            <w:r w:rsidRPr="00F56BE1">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7134AEA3" w14:textId="77777777" w:rsidR="00F56BE1" w:rsidRPr="00F56BE1" w:rsidRDefault="00F56BE1" w:rsidP="00F56BE1">
            <w:pPr>
              <w:spacing w:before="0" w:after="0" w:line="240" w:lineRule="auto"/>
              <w:rPr>
                <w:rFonts w:ascii="Calibri" w:eastAsia="Times New Roman" w:hAnsi="Calibri" w:cs="Calibri"/>
                <w:b/>
                <w:bCs/>
                <w:color w:val="FFFFFF"/>
                <w:sz w:val="22"/>
              </w:rPr>
            </w:pPr>
            <w:r w:rsidRPr="00F56BE1">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4472C4" w:fill="4472C4"/>
            <w:vAlign w:val="bottom"/>
            <w:hideMark/>
          </w:tcPr>
          <w:p w14:paraId="0D1C9AA7" w14:textId="77777777" w:rsidR="00F56BE1" w:rsidRPr="00F56BE1" w:rsidRDefault="00F56BE1" w:rsidP="00F56BE1">
            <w:pPr>
              <w:spacing w:before="0" w:after="0" w:line="240" w:lineRule="auto"/>
              <w:rPr>
                <w:rFonts w:ascii="Calibri" w:eastAsia="Times New Roman" w:hAnsi="Calibri" w:cs="Calibri"/>
                <w:b/>
                <w:bCs/>
                <w:color w:val="FFFFFF"/>
                <w:sz w:val="22"/>
              </w:rPr>
            </w:pPr>
            <w:r w:rsidRPr="00F56BE1">
              <w:rPr>
                <w:rFonts w:ascii="Calibri" w:eastAsia="Times New Roman" w:hAnsi="Calibri" w:cs="Calibri"/>
                <w:b/>
                <w:bCs/>
                <w:color w:val="FFFFFF"/>
                <w:sz w:val="22"/>
              </w:rPr>
              <w:t>Type</w:t>
            </w:r>
          </w:p>
        </w:tc>
        <w:tc>
          <w:tcPr>
            <w:tcW w:w="2698" w:type="dxa"/>
            <w:tcBorders>
              <w:top w:val="single" w:sz="8" w:space="0" w:color="auto"/>
              <w:left w:val="nil"/>
              <w:bottom w:val="single" w:sz="4" w:space="0" w:color="auto"/>
              <w:right w:val="nil"/>
            </w:tcBorders>
            <w:shd w:val="clear" w:color="4472C4" w:fill="4472C4"/>
            <w:vAlign w:val="bottom"/>
            <w:hideMark/>
          </w:tcPr>
          <w:p w14:paraId="1D65C0D4" w14:textId="77777777" w:rsidR="00F56BE1" w:rsidRPr="00F56BE1" w:rsidRDefault="00F56BE1" w:rsidP="00F56BE1">
            <w:pPr>
              <w:spacing w:before="0" w:after="0" w:line="240" w:lineRule="auto"/>
              <w:rPr>
                <w:rFonts w:ascii="Calibri" w:eastAsia="Times New Roman" w:hAnsi="Calibri" w:cs="Calibri"/>
                <w:b/>
                <w:bCs/>
                <w:color w:val="FFFFFF"/>
                <w:sz w:val="22"/>
              </w:rPr>
            </w:pPr>
            <w:r w:rsidRPr="00F56BE1">
              <w:rPr>
                <w:rFonts w:ascii="Calibri" w:eastAsia="Times New Roman" w:hAnsi="Calibri" w:cs="Calibri"/>
                <w:b/>
                <w:bCs/>
                <w:color w:val="FFFFFF"/>
                <w:sz w:val="22"/>
              </w:rPr>
              <w:t>Description</w:t>
            </w:r>
          </w:p>
        </w:tc>
        <w:tc>
          <w:tcPr>
            <w:tcW w:w="1029" w:type="dxa"/>
            <w:tcBorders>
              <w:top w:val="single" w:sz="8" w:space="0" w:color="auto"/>
              <w:left w:val="nil"/>
              <w:bottom w:val="single" w:sz="4" w:space="0" w:color="auto"/>
              <w:right w:val="nil"/>
            </w:tcBorders>
            <w:shd w:val="clear" w:color="4472C4" w:fill="4472C4"/>
            <w:vAlign w:val="bottom"/>
            <w:hideMark/>
          </w:tcPr>
          <w:p w14:paraId="63A3356B" w14:textId="77777777" w:rsidR="00F56BE1" w:rsidRPr="00F56BE1" w:rsidRDefault="00F56BE1" w:rsidP="00F56BE1">
            <w:pPr>
              <w:spacing w:before="0" w:after="0" w:line="240" w:lineRule="auto"/>
              <w:rPr>
                <w:rFonts w:ascii="Calibri" w:eastAsia="Times New Roman" w:hAnsi="Calibri" w:cs="Calibri"/>
                <w:b/>
                <w:bCs/>
                <w:color w:val="FFFFFF"/>
                <w:sz w:val="22"/>
              </w:rPr>
            </w:pPr>
            <w:r w:rsidRPr="00F56BE1">
              <w:rPr>
                <w:rFonts w:ascii="Calibri" w:eastAsia="Times New Roman" w:hAnsi="Calibri" w:cs="Calibri"/>
                <w:b/>
                <w:bCs/>
                <w:color w:val="FFFFFF"/>
                <w:sz w:val="22"/>
              </w:rPr>
              <w:t>ERM</w:t>
            </w:r>
          </w:p>
        </w:tc>
        <w:tc>
          <w:tcPr>
            <w:tcW w:w="1339" w:type="dxa"/>
            <w:tcBorders>
              <w:top w:val="single" w:sz="8" w:space="0" w:color="auto"/>
              <w:left w:val="nil"/>
              <w:bottom w:val="single" w:sz="4" w:space="0" w:color="auto"/>
              <w:right w:val="nil"/>
            </w:tcBorders>
            <w:shd w:val="clear" w:color="4472C4" w:fill="4472C4"/>
            <w:vAlign w:val="bottom"/>
            <w:hideMark/>
          </w:tcPr>
          <w:p w14:paraId="074530C0" w14:textId="77777777" w:rsidR="00F56BE1" w:rsidRPr="00F56BE1" w:rsidRDefault="00F56BE1" w:rsidP="00F56BE1">
            <w:pPr>
              <w:spacing w:before="0" w:after="0" w:line="240" w:lineRule="auto"/>
              <w:rPr>
                <w:rFonts w:ascii="Calibri" w:eastAsia="Times New Roman" w:hAnsi="Calibri" w:cs="Calibri"/>
                <w:b/>
                <w:bCs/>
                <w:color w:val="FFFFFF"/>
                <w:sz w:val="22"/>
              </w:rPr>
            </w:pPr>
            <w:r w:rsidRPr="00F56BE1">
              <w:rPr>
                <w:rFonts w:ascii="Calibri" w:eastAsia="Times New Roman" w:hAnsi="Calibri" w:cs="Calibri"/>
                <w:b/>
                <w:bCs/>
                <w:color w:val="FFFFFF"/>
                <w:sz w:val="22"/>
              </w:rPr>
              <w:t>VRP Class</w:t>
            </w:r>
          </w:p>
        </w:tc>
        <w:tc>
          <w:tcPr>
            <w:tcW w:w="2335" w:type="dxa"/>
            <w:tcBorders>
              <w:top w:val="single" w:sz="8" w:space="0" w:color="auto"/>
              <w:left w:val="nil"/>
              <w:bottom w:val="single" w:sz="4" w:space="0" w:color="auto"/>
              <w:right w:val="single" w:sz="8" w:space="0" w:color="auto"/>
            </w:tcBorders>
            <w:shd w:val="clear" w:color="4472C4" w:fill="4472C4"/>
            <w:vAlign w:val="bottom"/>
            <w:hideMark/>
          </w:tcPr>
          <w:p w14:paraId="046BF84A" w14:textId="77777777" w:rsidR="00F56BE1" w:rsidRPr="00F56BE1" w:rsidRDefault="00F56BE1" w:rsidP="00F56BE1">
            <w:pPr>
              <w:spacing w:before="0" w:after="0" w:line="240" w:lineRule="auto"/>
              <w:rPr>
                <w:rFonts w:ascii="Calibri" w:eastAsia="Times New Roman" w:hAnsi="Calibri" w:cs="Calibri"/>
                <w:b/>
                <w:bCs/>
                <w:color w:val="FFFFFF"/>
                <w:sz w:val="22"/>
              </w:rPr>
            </w:pPr>
            <w:r w:rsidRPr="00F56BE1">
              <w:rPr>
                <w:rFonts w:ascii="Calibri" w:eastAsia="Times New Roman" w:hAnsi="Calibri" w:cs="Calibri"/>
                <w:b/>
                <w:bCs/>
                <w:color w:val="FFFFFF"/>
                <w:sz w:val="22"/>
              </w:rPr>
              <w:t>VRP Field</w:t>
            </w:r>
          </w:p>
        </w:tc>
      </w:tr>
      <w:tr w:rsidR="004402F6" w:rsidRPr="00F56BE1" w14:paraId="5308E3EF"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4DA170" w14:textId="4CC3B3A9" w:rsidR="00F56BE1" w:rsidRPr="00F56BE1" w:rsidRDefault="00BB5B1F" w:rsidP="00F56BE1">
            <w:pPr>
              <w:spacing w:before="0" w:after="0" w:line="240" w:lineRule="auto"/>
              <w:rPr>
                <w:rFonts w:ascii="Calibri" w:eastAsia="Times New Roman" w:hAnsi="Calibri" w:cs="Calibri"/>
                <w:color w:val="000000"/>
                <w:sz w:val="22"/>
              </w:rPr>
            </w:pPr>
            <w:proofErr w:type="spellStart"/>
            <w:r w:rsidRPr="00F56BE1">
              <w:rPr>
                <w:rFonts w:ascii="Calibri" w:eastAsia="Times New Roman" w:hAnsi="Calibri" w:cs="Calibri"/>
                <w:color w:val="000000"/>
                <w:sz w:val="22"/>
              </w:rPr>
              <w:t>collectionname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37127D"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Collection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CD2639" w14:textId="77777777" w:rsidR="00F56BE1" w:rsidRPr="00F56BE1" w:rsidRDefault="00F56BE1" w:rsidP="00F56B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3FFFE5"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String</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E48CDF4"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xml:space="preserve">Name of this collection. This is key value that </w:t>
            </w:r>
            <w:proofErr w:type="spellStart"/>
            <w:r w:rsidRPr="00F56BE1">
              <w:rPr>
                <w:rFonts w:ascii="Calibri" w:eastAsia="Times New Roman" w:hAnsi="Calibri" w:cs="Calibri"/>
                <w:color w:val="000000"/>
                <w:sz w:val="22"/>
              </w:rPr>
              <w:t>GeoOrder</w:t>
            </w:r>
            <w:proofErr w:type="spellEnd"/>
            <w:r w:rsidRPr="00F56BE1">
              <w:rPr>
                <w:rFonts w:ascii="Calibri" w:eastAsia="Times New Roman" w:hAnsi="Calibri" w:cs="Calibri"/>
                <w:color w:val="000000"/>
                <w:sz w:val="22"/>
              </w:rPr>
              <w:t xml:space="preserve"> will use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11FAB5"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Required</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ECBCF43"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c>
          <w:tcPr>
            <w:tcW w:w="233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DB318D"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r>
      <w:tr w:rsidR="00F56BE1" w:rsidRPr="00F56BE1" w14:paraId="35305EEC"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1D2F74" w14:textId="6F821E33" w:rsidR="00F56BE1" w:rsidRPr="00F56BE1" w:rsidRDefault="00BB5B1F"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destination</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B230A2"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Destination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00993C" w14:textId="77777777" w:rsidR="00F56BE1" w:rsidRPr="00F56BE1" w:rsidRDefault="00F56BE1" w:rsidP="00F56B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03593B"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String</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82FC61"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190E2C"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Required</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418E6C" w14:textId="77777777" w:rsidR="00F56BE1" w:rsidRPr="00F56BE1" w:rsidRDefault="00F56BE1" w:rsidP="00F56BE1">
            <w:pPr>
              <w:spacing w:before="0" w:after="0" w:line="240" w:lineRule="auto"/>
              <w:rPr>
                <w:rFonts w:ascii="Calibri" w:eastAsia="Times New Roman" w:hAnsi="Calibri" w:cs="Calibri"/>
                <w:color w:val="000000"/>
                <w:sz w:val="22"/>
              </w:rPr>
            </w:pPr>
          </w:p>
        </w:tc>
        <w:tc>
          <w:tcPr>
            <w:tcW w:w="233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016FF2"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r>
      <w:tr w:rsidR="004402F6" w:rsidRPr="00F56BE1" w14:paraId="78DD5A0F" w14:textId="77777777" w:rsidTr="00DA72D2">
        <w:trPr>
          <w:trHeight w:val="15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B64C91" w14:textId="00C32019" w:rsidR="00F56BE1" w:rsidRPr="00F56BE1" w:rsidRDefault="00BB5B1F" w:rsidP="00F56BE1">
            <w:pPr>
              <w:spacing w:before="0" w:after="0" w:line="240" w:lineRule="auto"/>
              <w:rPr>
                <w:rFonts w:ascii="Calibri" w:eastAsia="Times New Roman" w:hAnsi="Calibri" w:cs="Calibri"/>
                <w:color w:val="000000"/>
                <w:sz w:val="22"/>
              </w:rPr>
            </w:pPr>
            <w:proofErr w:type="spellStart"/>
            <w:r w:rsidRPr="00F56BE1">
              <w:rPr>
                <w:rFonts w:ascii="Calibri" w:eastAsia="Times New Roman" w:hAnsi="Calibri" w:cs="Calibri"/>
                <w:color w:val="000000"/>
                <w:sz w:val="22"/>
              </w:rPr>
              <w:t>destinationeta</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A41F6F"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Destination ETA</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56A71D" w14:textId="77777777" w:rsidR="00F56BE1" w:rsidRPr="00F56BE1" w:rsidRDefault="00F56BE1" w:rsidP="00F56B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55C971"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Date</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1DDFF4"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Time this collection is expected to be arrived/available for loading onto P&amp;D routes. UTC</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253655"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A2388B" w14:textId="77777777" w:rsidR="00F56BE1" w:rsidRPr="00F56BE1" w:rsidRDefault="00F56BE1" w:rsidP="00F56BE1">
            <w:pPr>
              <w:spacing w:before="0" w:after="0" w:line="240" w:lineRule="auto"/>
              <w:rPr>
                <w:rFonts w:ascii="Calibri" w:eastAsia="Times New Roman" w:hAnsi="Calibri" w:cs="Calibri"/>
                <w:color w:val="000000"/>
                <w:sz w:val="22"/>
              </w:rPr>
            </w:pPr>
          </w:p>
        </w:tc>
        <w:tc>
          <w:tcPr>
            <w:tcW w:w="233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5FF8ED"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r>
      <w:tr w:rsidR="00F56BE1" w:rsidRPr="00F56BE1" w14:paraId="2051A3DC"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D4F9F8" w14:textId="66A862F8" w:rsidR="00F56BE1" w:rsidRPr="00F56BE1" w:rsidRDefault="00BB5B1F" w:rsidP="00F56BE1">
            <w:pPr>
              <w:spacing w:before="0" w:after="0" w:line="240" w:lineRule="auto"/>
              <w:rPr>
                <w:rFonts w:ascii="Calibri" w:eastAsia="Times New Roman" w:hAnsi="Calibri" w:cs="Calibri"/>
                <w:color w:val="000000"/>
                <w:sz w:val="22"/>
              </w:rPr>
            </w:pPr>
            <w:proofErr w:type="spellStart"/>
            <w:r w:rsidRPr="00F56BE1">
              <w:rPr>
                <w:rFonts w:ascii="Calibri" w:eastAsia="Times New Roman" w:hAnsi="Calibri" w:cs="Calibri"/>
                <w:color w:val="000000"/>
                <w:sz w:val="22"/>
              </w:rPr>
              <w:t>dispatchinstructions</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B867723"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Dispatch Instructions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953D99" w14:textId="77777777" w:rsidR="00F56BE1" w:rsidRPr="00F56BE1" w:rsidRDefault="00F56BE1" w:rsidP="00F56B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100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8690626"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String</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1DCB67"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1101F7"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852884" w14:textId="77777777" w:rsidR="00F56BE1" w:rsidRPr="00F56BE1" w:rsidRDefault="00F56BE1" w:rsidP="00F56BE1">
            <w:pPr>
              <w:spacing w:before="0" w:after="0" w:line="240" w:lineRule="auto"/>
              <w:rPr>
                <w:rFonts w:ascii="Calibri" w:eastAsia="Times New Roman" w:hAnsi="Calibri" w:cs="Calibri"/>
                <w:color w:val="000000"/>
                <w:sz w:val="22"/>
              </w:rPr>
            </w:pPr>
          </w:p>
        </w:tc>
        <w:tc>
          <w:tcPr>
            <w:tcW w:w="233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7003E0"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r>
      <w:tr w:rsidR="004402F6" w:rsidRPr="00F56BE1" w14:paraId="6B88C00E"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07FB1F" w14:textId="7353B4DC" w:rsidR="00F56BE1" w:rsidRPr="00F56BE1" w:rsidRDefault="00BB5B1F" w:rsidP="00F56BE1">
            <w:pPr>
              <w:spacing w:before="0" w:after="0" w:line="240" w:lineRule="auto"/>
              <w:rPr>
                <w:rFonts w:ascii="Calibri" w:eastAsia="Times New Roman" w:hAnsi="Calibri" w:cs="Calibri"/>
                <w:color w:val="000000"/>
                <w:sz w:val="22"/>
              </w:rPr>
            </w:pPr>
            <w:proofErr w:type="spellStart"/>
            <w:r w:rsidRPr="00F56BE1">
              <w:rPr>
                <w:rFonts w:ascii="Calibri" w:eastAsia="Times New Roman" w:hAnsi="Calibri" w:cs="Calibri"/>
                <w:color w:val="000000"/>
                <w:sz w:val="22"/>
              </w:rPr>
              <w:t>earliestcommit</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39CA0D"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Earliest Commit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091CE1" w14:textId="77777777" w:rsidR="00F56BE1" w:rsidRPr="00F56BE1" w:rsidRDefault="00F56BE1" w:rsidP="00F56B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A5BA81"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Date</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F0CDBE"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Time of the earliest service commitment in this collection. UTC</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11B4A2"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4B970C" w14:textId="77777777" w:rsidR="00F56BE1" w:rsidRPr="00F56BE1" w:rsidRDefault="00F56BE1" w:rsidP="00F56BE1">
            <w:pPr>
              <w:spacing w:before="0" w:after="0" w:line="240" w:lineRule="auto"/>
              <w:rPr>
                <w:rFonts w:ascii="Calibri" w:eastAsia="Times New Roman" w:hAnsi="Calibri" w:cs="Calibri"/>
                <w:color w:val="000000"/>
                <w:sz w:val="22"/>
              </w:rPr>
            </w:pPr>
          </w:p>
        </w:tc>
        <w:tc>
          <w:tcPr>
            <w:tcW w:w="233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EE8C4A"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r>
      <w:tr w:rsidR="00F56BE1" w:rsidRPr="00F56BE1" w14:paraId="0B3593BF"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3CDCBB" w14:textId="7347DCC0" w:rsidR="00F56BE1" w:rsidRPr="00F56BE1" w:rsidRDefault="00BB5B1F" w:rsidP="00F56BE1">
            <w:pPr>
              <w:spacing w:before="0" w:after="0" w:line="240" w:lineRule="auto"/>
              <w:rPr>
                <w:rFonts w:ascii="Calibri" w:eastAsia="Times New Roman" w:hAnsi="Calibri" w:cs="Calibri"/>
                <w:color w:val="000000"/>
                <w:sz w:val="22"/>
              </w:rPr>
            </w:pPr>
            <w:proofErr w:type="spellStart"/>
            <w:r w:rsidRPr="00F56BE1">
              <w:rPr>
                <w:rFonts w:ascii="Calibri" w:eastAsia="Times New Roman" w:hAnsi="Calibri" w:cs="Calibri"/>
                <w:color w:val="000000"/>
                <w:sz w:val="22"/>
              </w:rPr>
              <w:t>finaldestination</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ECF7AE" w14:textId="77777777" w:rsidR="00F56BE1" w:rsidRPr="00F56BE1" w:rsidRDefault="00F56BE1" w:rsidP="00F56BE1">
            <w:pPr>
              <w:spacing w:before="0" w:after="0" w:line="240" w:lineRule="auto"/>
              <w:rPr>
                <w:rFonts w:ascii="Calibri" w:eastAsia="Times New Roman" w:hAnsi="Calibri" w:cs="Calibri"/>
                <w:color w:val="000000"/>
                <w:sz w:val="22"/>
              </w:rPr>
            </w:pPr>
            <w:proofErr w:type="gramStart"/>
            <w:r w:rsidRPr="00F56BE1">
              <w:rPr>
                <w:rFonts w:ascii="Calibri" w:eastAsia="Times New Roman" w:hAnsi="Calibri" w:cs="Calibri"/>
                <w:color w:val="000000"/>
                <w:sz w:val="22"/>
              </w:rPr>
              <w:t>Final Destination</w:t>
            </w:r>
            <w:proofErr w:type="gramEnd"/>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E6B0E5" w14:textId="77777777" w:rsidR="00F56BE1" w:rsidRPr="00F56BE1" w:rsidRDefault="00F56BE1" w:rsidP="00F56B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1CFD22"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String</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27E72E"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DCA3C7"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8401DB" w14:textId="77777777" w:rsidR="00F56BE1" w:rsidRPr="00F56BE1" w:rsidRDefault="00F56BE1" w:rsidP="00F56BE1">
            <w:pPr>
              <w:spacing w:before="0" w:after="0" w:line="240" w:lineRule="auto"/>
              <w:rPr>
                <w:rFonts w:ascii="Calibri" w:eastAsia="Times New Roman" w:hAnsi="Calibri" w:cs="Calibri"/>
                <w:color w:val="000000"/>
                <w:sz w:val="22"/>
              </w:rPr>
            </w:pPr>
          </w:p>
        </w:tc>
        <w:tc>
          <w:tcPr>
            <w:tcW w:w="233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47EC00"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r>
      <w:tr w:rsidR="004402F6" w:rsidRPr="00F56BE1" w14:paraId="434B69D3"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71AE67" w14:textId="5EFB4BD6" w:rsidR="00F56BE1" w:rsidRPr="00F56BE1" w:rsidRDefault="00BB5B1F" w:rsidP="00F56BE1">
            <w:pPr>
              <w:spacing w:before="0" w:after="0" w:line="240" w:lineRule="auto"/>
              <w:rPr>
                <w:rFonts w:ascii="Calibri" w:eastAsia="Times New Roman" w:hAnsi="Calibri" w:cs="Calibri"/>
                <w:color w:val="000000"/>
                <w:sz w:val="22"/>
              </w:rPr>
            </w:pPr>
            <w:proofErr w:type="spellStart"/>
            <w:r w:rsidRPr="00F56BE1">
              <w:rPr>
                <w:rFonts w:ascii="Calibri" w:eastAsia="Times New Roman" w:hAnsi="Calibri" w:cs="Calibri"/>
                <w:color w:val="000000"/>
                <w:sz w:val="22"/>
              </w:rPr>
              <w:lastRenderedPageBreak/>
              <w:t>lastselectionstate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3C58BF"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Last Selection State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255B20" w14:textId="77777777" w:rsidR="00F56BE1" w:rsidRPr="00F56BE1" w:rsidRDefault="00F56BE1" w:rsidP="00F56B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2595E4"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String</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F43FAB"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Set by application in response to user selecting or deselecting a collection for inclusion in a plan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43B5612"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Output</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61A6EF" w14:textId="77777777" w:rsidR="00F56BE1" w:rsidRPr="00F56BE1" w:rsidRDefault="00F56BE1" w:rsidP="00F56BE1">
            <w:pPr>
              <w:spacing w:before="0" w:after="0" w:line="240" w:lineRule="auto"/>
              <w:rPr>
                <w:rFonts w:ascii="Calibri" w:eastAsia="Times New Roman" w:hAnsi="Calibri" w:cs="Calibri"/>
                <w:color w:val="000000"/>
                <w:sz w:val="22"/>
              </w:rPr>
            </w:pPr>
          </w:p>
        </w:tc>
        <w:tc>
          <w:tcPr>
            <w:tcW w:w="233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44E1A16"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r>
      <w:tr w:rsidR="00F56BE1" w:rsidRPr="00F56BE1" w14:paraId="58A7F0E7"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27A775" w14:textId="38A0D2A6" w:rsidR="00F56BE1" w:rsidRPr="00F56BE1" w:rsidRDefault="00BB5B1F" w:rsidP="00F56BE1">
            <w:pPr>
              <w:spacing w:before="0" w:after="0" w:line="240" w:lineRule="auto"/>
              <w:rPr>
                <w:rFonts w:ascii="Calibri" w:eastAsia="Times New Roman" w:hAnsi="Calibri" w:cs="Calibri"/>
                <w:color w:val="000000"/>
                <w:sz w:val="22"/>
              </w:rPr>
            </w:pPr>
            <w:proofErr w:type="spellStart"/>
            <w:r w:rsidRPr="00F56BE1">
              <w:rPr>
                <w:rFonts w:ascii="Calibri" w:eastAsia="Times New Roman" w:hAnsi="Calibri" w:cs="Calibri"/>
                <w:color w:val="000000"/>
                <w:sz w:val="22"/>
              </w:rPr>
              <w:t>localorders</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F500B3E"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Local Orders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CC3E42" w14:textId="77777777" w:rsidR="00F56BE1" w:rsidRPr="00F56BE1" w:rsidRDefault="00F56BE1" w:rsidP="00F56B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4</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7D6A2D"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Integer</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5F3875"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Freeform count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005C0EF"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7C78843" w14:textId="77777777" w:rsidR="00F56BE1" w:rsidRPr="00F56BE1" w:rsidRDefault="00F56BE1" w:rsidP="00F56BE1">
            <w:pPr>
              <w:spacing w:before="0" w:after="0" w:line="240" w:lineRule="auto"/>
              <w:rPr>
                <w:rFonts w:ascii="Calibri" w:eastAsia="Times New Roman" w:hAnsi="Calibri" w:cs="Calibri"/>
                <w:color w:val="000000"/>
                <w:sz w:val="22"/>
              </w:rPr>
            </w:pPr>
          </w:p>
        </w:tc>
        <w:tc>
          <w:tcPr>
            <w:tcW w:w="233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C33A7F"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r>
      <w:tr w:rsidR="004402F6" w:rsidRPr="00F56BE1" w14:paraId="0599E05A"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D1B4CC" w14:textId="6FC33BD8" w:rsidR="00F56BE1" w:rsidRPr="00F56BE1" w:rsidRDefault="00BB5B1F" w:rsidP="00F56BE1">
            <w:pPr>
              <w:spacing w:before="0" w:after="0" w:line="240" w:lineRule="auto"/>
              <w:rPr>
                <w:rFonts w:ascii="Calibri" w:eastAsia="Times New Roman" w:hAnsi="Calibri" w:cs="Calibri"/>
                <w:color w:val="000000"/>
                <w:sz w:val="22"/>
              </w:rPr>
            </w:pPr>
            <w:proofErr w:type="spellStart"/>
            <w:r w:rsidRPr="00F56BE1">
              <w:rPr>
                <w:rFonts w:ascii="Calibri" w:eastAsia="Times New Roman" w:hAnsi="Calibri" w:cs="Calibri"/>
                <w:color w:val="000000"/>
                <w:sz w:val="22"/>
              </w:rPr>
              <w:t>locationdescription</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111B8A6"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Location Description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E5772C" w14:textId="77777777" w:rsidR="00F56BE1" w:rsidRPr="00F56BE1" w:rsidRDefault="00F56BE1" w:rsidP="00F56B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1995AB"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String</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8FB448" w14:textId="25AF3E7B"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Freeform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D043568"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818502" w14:textId="77777777" w:rsidR="00F56BE1" w:rsidRPr="00F56BE1" w:rsidRDefault="00F56BE1" w:rsidP="00F56BE1">
            <w:pPr>
              <w:spacing w:before="0" w:after="0" w:line="240" w:lineRule="auto"/>
              <w:rPr>
                <w:rFonts w:ascii="Calibri" w:eastAsia="Times New Roman" w:hAnsi="Calibri" w:cs="Calibri"/>
                <w:color w:val="000000"/>
                <w:sz w:val="22"/>
              </w:rPr>
            </w:pPr>
          </w:p>
        </w:tc>
        <w:tc>
          <w:tcPr>
            <w:tcW w:w="233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4D8A0B5"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r>
      <w:tr w:rsidR="00F56BE1" w:rsidRPr="00F56BE1" w14:paraId="4CA19B7C"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4090B1" w14:textId="1DE137A5" w:rsidR="00F56BE1" w:rsidRPr="00F56BE1" w:rsidRDefault="00BB5B1F"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origin</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FBD8BF"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Origin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B720BB" w14:textId="77777777" w:rsidR="00F56BE1" w:rsidRPr="00F56BE1" w:rsidRDefault="00F56BE1" w:rsidP="00F56B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6F7DD3"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String</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3AE3F8" w14:textId="4EFCC010"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Freeform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484C2D"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9F4533" w14:textId="77777777" w:rsidR="00F56BE1" w:rsidRPr="00F56BE1" w:rsidRDefault="00F56BE1" w:rsidP="00F56BE1">
            <w:pPr>
              <w:spacing w:before="0" w:after="0" w:line="240" w:lineRule="auto"/>
              <w:rPr>
                <w:rFonts w:ascii="Calibri" w:eastAsia="Times New Roman" w:hAnsi="Calibri" w:cs="Calibri"/>
                <w:color w:val="000000"/>
                <w:sz w:val="22"/>
              </w:rPr>
            </w:pPr>
          </w:p>
        </w:tc>
        <w:tc>
          <w:tcPr>
            <w:tcW w:w="233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2E69E7"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r>
      <w:tr w:rsidR="004402F6" w:rsidRPr="00F56BE1" w14:paraId="1DEB356B"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D6B258" w14:textId="4DDC19CE" w:rsidR="00F56BE1" w:rsidRPr="00F56BE1" w:rsidRDefault="00BB5B1F" w:rsidP="00F56BE1">
            <w:pPr>
              <w:spacing w:before="0" w:after="0" w:line="240" w:lineRule="auto"/>
              <w:rPr>
                <w:rFonts w:ascii="Calibri" w:eastAsia="Times New Roman" w:hAnsi="Calibri" w:cs="Calibri"/>
                <w:color w:val="000000"/>
                <w:sz w:val="22"/>
              </w:rPr>
            </w:pPr>
            <w:proofErr w:type="spellStart"/>
            <w:r w:rsidRPr="00F56BE1">
              <w:rPr>
                <w:rFonts w:ascii="Calibri" w:eastAsia="Times New Roman" w:hAnsi="Calibri" w:cs="Calibri"/>
                <w:color w:val="000000"/>
                <w:sz w:val="22"/>
              </w:rPr>
              <w:t>servicelevel</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84D30E"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Service Level</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A187F2" w14:textId="77777777" w:rsidR="00F56BE1" w:rsidRPr="00F56BE1" w:rsidRDefault="00F56BE1" w:rsidP="00F56B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E909CE"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String</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2A1B31" w14:textId="5160F550"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Freeform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6234A4"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8A4B92" w14:textId="77777777" w:rsidR="00F56BE1" w:rsidRPr="00F56BE1" w:rsidRDefault="00F56BE1" w:rsidP="00F56BE1">
            <w:pPr>
              <w:spacing w:before="0" w:after="0" w:line="240" w:lineRule="auto"/>
              <w:rPr>
                <w:rFonts w:ascii="Calibri" w:eastAsia="Times New Roman" w:hAnsi="Calibri" w:cs="Calibri"/>
                <w:color w:val="000000"/>
                <w:sz w:val="22"/>
              </w:rPr>
            </w:pPr>
          </w:p>
        </w:tc>
        <w:tc>
          <w:tcPr>
            <w:tcW w:w="233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8211A1"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r>
      <w:tr w:rsidR="00F56BE1" w:rsidRPr="00F56BE1" w14:paraId="172F9C5E" w14:textId="77777777" w:rsidTr="00DA72D2">
        <w:trPr>
          <w:trHeight w:val="315"/>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6CFADF" w14:textId="3F7A8D90" w:rsidR="00F56BE1" w:rsidRPr="00F56BE1" w:rsidRDefault="00BB5B1F" w:rsidP="00F56BE1">
            <w:pPr>
              <w:spacing w:before="0" w:after="0" w:line="240" w:lineRule="auto"/>
              <w:rPr>
                <w:rFonts w:ascii="Calibri" w:eastAsia="Times New Roman" w:hAnsi="Calibri" w:cs="Calibri"/>
                <w:color w:val="000000"/>
                <w:sz w:val="22"/>
              </w:rPr>
            </w:pPr>
            <w:proofErr w:type="spellStart"/>
            <w:r w:rsidRPr="00F56BE1">
              <w:rPr>
                <w:rFonts w:ascii="Calibri" w:eastAsia="Times New Roman" w:hAnsi="Calibri" w:cs="Calibri"/>
                <w:color w:val="000000"/>
                <w:sz w:val="22"/>
              </w:rPr>
              <w:t>totalorders</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E13545"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Total Orders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C5865C" w14:textId="77777777" w:rsidR="00F56BE1" w:rsidRPr="00F56BE1" w:rsidRDefault="00F56BE1" w:rsidP="00F56B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4</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C05FA5"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Integer</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22302E"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Freeform count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99F3CA2"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E610A9"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c>
          <w:tcPr>
            <w:tcW w:w="233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19D5E5"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r>
    </w:tbl>
    <w:p w14:paraId="4CD9280E" w14:textId="77777777" w:rsidR="001C4DE7" w:rsidRPr="001C4DE7" w:rsidRDefault="001C4DE7" w:rsidP="001C4DE7"/>
    <w:p w14:paraId="717F7002" w14:textId="661A6138" w:rsidR="00465F86" w:rsidRDefault="00465F86" w:rsidP="00465F86">
      <w:pPr>
        <w:pStyle w:val="EsriHeading2"/>
      </w:pPr>
      <w:bookmarkStart w:id="24" w:name="_Toc169364351"/>
      <w:proofErr w:type="spellStart"/>
      <w:r>
        <w:t>Collection_Edits</w:t>
      </w:r>
      <w:bookmarkEnd w:id="24"/>
      <w:proofErr w:type="spellEnd"/>
    </w:p>
    <w:p w14:paraId="1D108693" w14:textId="4AB57B5A" w:rsidR="00AE15B1" w:rsidRPr="00AE15B1" w:rsidRDefault="00AE15B1" w:rsidP="00AE15B1">
      <w:r>
        <w:t xml:space="preserve">Table stores whether the Collection has been edited by the </w:t>
      </w:r>
      <w:r w:rsidR="00DA71C6">
        <w:t>user</w:t>
      </w:r>
      <w:r>
        <w:t>.</w:t>
      </w:r>
    </w:p>
    <w:tbl>
      <w:tblPr>
        <w:tblW w:w="12880" w:type="dxa"/>
        <w:jc w:val="center"/>
        <w:tblLook w:val="04A0" w:firstRow="1" w:lastRow="0" w:firstColumn="1" w:lastColumn="0" w:noHBand="0" w:noVBand="1"/>
      </w:tblPr>
      <w:tblGrid>
        <w:gridCol w:w="3040"/>
        <w:gridCol w:w="1660"/>
        <w:gridCol w:w="920"/>
        <w:gridCol w:w="920"/>
        <w:gridCol w:w="5320"/>
        <w:gridCol w:w="1020"/>
      </w:tblGrid>
      <w:tr w:rsidR="00747446" w:rsidRPr="00747446" w14:paraId="5515EAD2" w14:textId="77777777" w:rsidTr="00DA72D2">
        <w:trPr>
          <w:trHeight w:val="315"/>
          <w:jc w:val="center"/>
        </w:trPr>
        <w:tc>
          <w:tcPr>
            <w:tcW w:w="3040" w:type="dxa"/>
            <w:tcBorders>
              <w:top w:val="single" w:sz="8" w:space="0" w:color="auto"/>
              <w:left w:val="single" w:sz="8" w:space="0" w:color="auto"/>
              <w:bottom w:val="single" w:sz="4" w:space="0" w:color="auto"/>
              <w:right w:val="nil"/>
            </w:tcBorders>
            <w:shd w:val="clear" w:color="4472C4" w:fill="4472C4"/>
            <w:noWrap/>
            <w:vAlign w:val="bottom"/>
            <w:hideMark/>
          </w:tcPr>
          <w:p w14:paraId="03580084" w14:textId="77777777" w:rsidR="00747446" w:rsidRPr="00747446" w:rsidRDefault="00747446" w:rsidP="00747446">
            <w:pPr>
              <w:spacing w:before="0" w:after="0" w:line="240" w:lineRule="auto"/>
              <w:rPr>
                <w:rFonts w:ascii="Calibri" w:eastAsia="Times New Roman" w:hAnsi="Calibri" w:cs="Calibri"/>
                <w:b/>
                <w:bCs/>
                <w:color w:val="FFFFFF"/>
                <w:sz w:val="22"/>
              </w:rPr>
            </w:pPr>
            <w:r w:rsidRPr="00747446">
              <w:rPr>
                <w:rFonts w:ascii="Calibri" w:eastAsia="Times New Roman" w:hAnsi="Calibri" w:cs="Calibri"/>
                <w:b/>
                <w:bCs/>
                <w:color w:val="FFFFFF"/>
                <w:sz w:val="22"/>
              </w:rPr>
              <w:t>Name</w:t>
            </w:r>
          </w:p>
        </w:tc>
        <w:tc>
          <w:tcPr>
            <w:tcW w:w="1660" w:type="dxa"/>
            <w:tcBorders>
              <w:top w:val="single" w:sz="8" w:space="0" w:color="auto"/>
              <w:left w:val="nil"/>
              <w:bottom w:val="single" w:sz="4" w:space="0" w:color="auto"/>
              <w:right w:val="nil"/>
            </w:tcBorders>
            <w:shd w:val="clear" w:color="4472C4" w:fill="4472C4"/>
            <w:vAlign w:val="bottom"/>
            <w:hideMark/>
          </w:tcPr>
          <w:p w14:paraId="6218743C" w14:textId="77777777" w:rsidR="00747446" w:rsidRPr="00747446" w:rsidRDefault="00747446" w:rsidP="00747446">
            <w:pPr>
              <w:spacing w:before="0" w:after="0" w:line="240" w:lineRule="auto"/>
              <w:rPr>
                <w:rFonts w:ascii="Calibri" w:eastAsia="Times New Roman" w:hAnsi="Calibri" w:cs="Calibri"/>
                <w:b/>
                <w:bCs/>
                <w:color w:val="FFFFFF"/>
                <w:sz w:val="22"/>
              </w:rPr>
            </w:pPr>
            <w:r w:rsidRPr="00747446">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5F30090C" w14:textId="77777777" w:rsidR="00747446" w:rsidRPr="00747446" w:rsidRDefault="00747446" w:rsidP="00747446">
            <w:pPr>
              <w:spacing w:before="0" w:after="0" w:line="240" w:lineRule="auto"/>
              <w:rPr>
                <w:rFonts w:ascii="Calibri" w:eastAsia="Times New Roman" w:hAnsi="Calibri" w:cs="Calibri"/>
                <w:b/>
                <w:bCs/>
                <w:color w:val="FFFFFF"/>
                <w:sz w:val="22"/>
              </w:rPr>
            </w:pPr>
            <w:r w:rsidRPr="00747446">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4472C4" w:fill="4472C4"/>
            <w:vAlign w:val="bottom"/>
            <w:hideMark/>
          </w:tcPr>
          <w:p w14:paraId="50D7F6BD" w14:textId="77777777" w:rsidR="00747446" w:rsidRPr="00747446" w:rsidRDefault="00747446" w:rsidP="00747446">
            <w:pPr>
              <w:spacing w:before="0" w:after="0" w:line="240" w:lineRule="auto"/>
              <w:rPr>
                <w:rFonts w:ascii="Calibri" w:eastAsia="Times New Roman" w:hAnsi="Calibri" w:cs="Calibri"/>
                <w:b/>
                <w:bCs/>
                <w:color w:val="FFFFFF"/>
                <w:sz w:val="22"/>
              </w:rPr>
            </w:pPr>
            <w:r w:rsidRPr="00747446">
              <w:rPr>
                <w:rFonts w:ascii="Calibri" w:eastAsia="Times New Roman" w:hAnsi="Calibri" w:cs="Calibri"/>
                <w:b/>
                <w:bCs/>
                <w:color w:val="FFFFFF"/>
                <w:sz w:val="22"/>
              </w:rPr>
              <w:t>Type</w:t>
            </w:r>
          </w:p>
        </w:tc>
        <w:tc>
          <w:tcPr>
            <w:tcW w:w="5320" w:type="dxa"/>
            <w:tcBorders>
              <w:top w:val="single" w:sz="8" w:space="0" w:color="auto"/>
              <w:left w:val="nil"/>
              <w:bottom w:val="single" w:sz="4" w:space="0" w:color="auto"/>
              <w:right w:val="nil"/>
            </w:tcBorders>
            <w:shd w:val="clear" w:color="4472C4" w:fill="4472C4"/>
            <w:vAlign w:val="bottom"/>
            <w:hideMark/>
          </w:tcPr>
          <w:p w14:paraId="08218149" w14:textId="77777777" w:rsidR="00747446" w:rsidRPr="00747446" w:rsidRDefault="00747446" w:rsidP="00747446">
            <w:pPr>
              <w:spacing w:before="0" w:after="0" w:line="240" w:lineRule="auto"/>
              <w:rPr>
                <w:rFonts w:ascii="Calibri" w:eastAsia="Times New Roman" w:hAnsi="Calibri" w:cs="Calibri"/>
                <w:b/>
                <w:bCs/>
                <w:color w:val="FFFFFF"/>
                <w:sz w:val="22"/>
              </w:rPr>
            </w:pPr>
            <w:r w:rsidRPr="00747446">
              <w:rPr>
                <w:rFonts w:ascii="Calibri" w:eastAsia="Times New Roman" w:hAnsi="Calibri" w:cs="Calibri"/>
                <w:b/>
                <w:bCs/>
                <w:color w:val="FFFFFF"/>
                <w:sz w:val="22"/>
              </w:rPr>
              <w:t>Description</w:t>
            </w:r>
          </w:p>
        </w:tc>
        <w:tc>
          <w:tcPr>
            <w:tcW w:w="1020" w:type="dxa"/>
            <w:tcBorders>
              <w:top w:val="single" w:sz="8" w:space="0" w:color="auto"/>
              <w:left w:val="nil"/>
              <w:bottom w:val="single" w:sz="4" w:space="0" w:color="auto"/>
              <w:right w:val="single" w:sz="8" w:space="0" w:color="auto"/>
            </w:tcBorders>
            <w:shd w:val="clear" w:color="4472C4" w:fill="4472C4"/>
            <w:vAlign w:val="bottom"/>
            <w:hideMark/>
          </w:tcPr>
          <w:p w14:paraId="08699215" w14:textId="77777777" w:rsidR="00747446" w:rsidRPr="00747446" w:rsidRDefault="00747446" w:rsidP="00747446">
            <w:pPr>
              <w:spacing w:before="0" w:after="0" w:line="240" w:lineRule="auto"/>
              <w:rPr>
                <w:rFonts w:ascii="Calibri" w:eastAsia="Times New Roman" w:hAnsi="Calibri" w:cs="Calibri"/>
                <w:b/>
                <w:bCs/>
                <w:color w:val="FFFFFF"/>
                <w:sz w:val="22"/>
              </w:rPr>
            </w:pPr>
            <w:r w:rsidRPr="00747446">
              <w:rPr>
                <w:rFonts w:ascii="Calibri" w:eastAsia="Times New Roman" w:hAnsi="Calibri" w:cs="Calibri"/>
                <w:b/>
                <w:bCs/>
                <w:color w:val="FFFFFF"/>
                <w:sz w:val="22"/>
              </w:rPr>
              <w:t>ERM</w:t>
            </w:r>
          </w:p>
        </w:tc>
      </w:tr>
      <w:tr w:rsidR="00747446" w:rsidRPr="00747446" w14:paraId="299FB6B4"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DE6729" w14:textId="77777777" w:rsidR="00747446" w:rsidRPr="00747446" w:rsidRDefault="00747446" w:rsidP="00747446">
            <w:pPr>
              <w:spacing w:before="0" w:after="0" w:line="240" w:lineRule="auto"/>
              <w:rPr>
                <w:rFonts w:ascii="Calibri" w:eastAsia="Times New Roman" w:hAnsi="Calibri" w:cs="Calibri"/>
                <w:color w:val="000000"/>
                <w:sz w:val="22"/>
              </w:rPr>
            </w:pPr>
            <w:proofErr w:type="spellStart"/>
            <w:r w:rsidRPr="00747446">
              <w:rPr>
                <w:rFonts w:ascii="Calibri" w:eastAsia="Times New Roman" w:hAnsi="Calibri" w:cs="Calibri"/>
                <w:color w:val="000000"/>
                <w:sz w:val="22"/>
              </w:rPr>
              <w:t>collectionname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2866D0" w14:textId="77777777" w:rsidR="00747446" w:rsidRPr="00747446" w:rsidRDefault="00747446" w:rsidP="00747446">
            <w:pPr>
              <w:spacing w:before="0" w:after="0" w:line="240" w:lineRule="auto"/>
              <w:rPr>
                <w:rFonts w:ascii="Calibri" w:eastAsia="Times New Roman" w:hAnsi="Calibri" w:cs="Calibri"/>
                <w:color w:val="000000"/>
                <w:sz w:val="22"/>
              </w:rPr>
            </w:pPr>
            <w:r w:rsidRPr="00747446">
              <w:rPr>
                <w:rFonts w:ascii="Calibri" w:eastAsia="Times New Roman" w:hAnsi="Calibri" w:cs="Calibri"/>
                <w:color w:val="000000"/>
                <w:sz w:val="22"/>
              </w:rPr>
              <w:t>Collection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FD0803" w14:textId="77777777" w:rsidR="00747446" w:rsidRPr="00747446" w:rsidRDefault="00747446" w:rsidP="00747446">
            <w:pPr>
              <w:spacing w:before="0" w:after="0" w:line="240" w:lineRule="auto"/>
              <w:jc w:val="center"/>
              <w:rPr>
                <w:rFonts w:ascii="Calibri" w:eastAsia="Times New Roman" w:hAnsi="Calibri" w:cs="Calibri"/>
                <w:color w:val="000000"/>
                <w:sz w:val="22"/>
              </w:rPr>
            </w:pPr>
            <w:r w:rsidRPr="00747446">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9293BC0" w14:textId="77777777" w:rsidR="00747446" w:rsidRPr="00747446" w:rsidRDefault="00747446" w:rsidP="00747446">
            <w:pPr>
              <w:spacing w:before="0" w:after="0" w:line="240" w:lineRule="auto"/>
              <w:rPr>
                <w:rFonts w:ascii="Calibri" w:eastAsia="Times New Roman" w:hAnsi="Calibri" w:cs="Calibri"/>
                <w:color w:val="000000"/>
                <w:sz w:val="22"/>
              </w:rPr>
            </w:pPr>
            <w:r w:rsidRPr="00747446">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DE5F45E" w14:textId="77777777" w:rsidR="00747446" w:rsidRPr="00747446" w:rsidRDefault="00747446" w:rsidP="00747446">
            <w:pPr>
              <w:spacing w:before="0" w:after="0" w:line="240" w:lineRule="auto"/>
              <w:rPr>
                <w:rFonts w:ascii="Calibri" w:eastAsia="Times New Roman" w:hAnsi="Calibri" w:cs="Calibri"/>
                <w:color w:val="000000"/>
                <w:sz w:val="22"/>
              </w:rPr>
            </w:pPr>
            <w:r w:rsidRPr="00747446">
              <w:rPr>
                <w:rFonts w:ascii="Calibri" w:eastAsia="Times New Roman" w:hAnsi="Calibri" w:cs="Calibri"/>
                <w:color w:val="000000"/>
                <w:sz w:val="22"/>
              </w:rPr>
              <w:t>Name of the Collection. Key value that will match Collection Name in Collections table</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DC75CB" w14:textId="77777777" w:rsidR="00747446" w:rsidRPr="00747446" w:rsidRDefault="00747446" w:rsidP="00747446">
            <w:pPr>
              <w:spacing w:before="0" w:after="0" w:line="240" w:lineRule="auto"/>
              <w:rPr>
                <w:rFonts w:ascii="Calibri" w:eastAsia="Times New Roman" w:hAnsi="Calibri" w:cs="Calibri"/>
                <w:color w:val="000000"/>
                <w:sz w:val="22"/>
              </w:rPr>
            </w:pPr>
            <w:r w:rsidRPr="00747446">
              <w:rPr>
                <w:rFonts w:ascii="Calibri" w:eastAsia="Times New Roman" w:hAnsi="Calibri" w:cs="Calibri"/>
                <w:color w:val="000000"/>
                <w:sz w:val="22"/>
              </w:rPr>
              <w:t>Output</w:t>
            </w:r>
          </w:p>
        </w:tc>
      </w:tr>
      <w:tr w:rsidR="00747446" w:rsidRPr="00747446" w14:paraId="40F96562" w14:textId="77777777" w:rsidTr="00DA72D2">
        <w:trPr>
          <w:trHeight w:val="315"/>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30D594" w14:textId="77777777" w:rsidR="00747446" w:rsidRPr="00747446" w:rsidRDefault="00747446" w:rsidP="00747446">
            <w:pPr>
              <w:spacing w:before="0" w:after="0" w:line="240" w:lineRule="auto"/>
              <w:rPr>
                <w:rFonts w:ascii="Calibri" w:eastAsia="Times New Roman" w:hAnsi="Calibri" w:cs="Calibri"/>
                <w:color w:val="000000"/>
                <w:sz w:val="22"/>
              </w:rPr>
            </w:pPr>
            <w:proofErr w:type="spellStart"/>
            <w:r w:rsidRPr="00747446">
              <w:rPr>
                <w:rFonts w:ascii="Calibri" w:eastAsia="Times New Roman" w:hAnsi="Calibri" w:cs="Calibri"/>
                <w:color w:val="000000"/>
                <w:sz w:val="22"/>
              </w:rPr>
              <w:t>is_bsi_edited</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7E85D4" w14:textId="77777777" w:rsidR="00747446" w:rsidRPr="00747446" w:rsidRDefault="00747446" w:rsidP="00747446">
            <w:pPr>
              <w:spacing w:before="0" w:after="0" w:line="240" w:lineRule="auto"/>
              <w:rPr>
                <w:rFonts w:ascii="Calibri" w:eastAsia="Times New Roman" w:hAnsi="Calibri" w:cs="Calibri"/>
                <w:color w:val="000000"/>
                <w:sz w:val="22"/>
              </w:rPr>
            </w:pPr>
            <w:r w:rsidRPr="00747446">
              <w:rPr>
                <w:rFonts w:ascii="Calibri" w:eastAsia="Times New Roman" w:hAnsi="Calibri" w:cs="Calibri"/>
                <w:color w:val="000000"/>
                <w:sz w:val="22"/>
              </w:rPr>
              <w:t>Is BSI Edited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E0E19E" w14:textId="77777777" w:rsidR="00747446" w:rsidRPr="00747446" w:rsidRDefault="00747446" w:rsidP="00747446">
            <w:pPr>
              <w:spacing w:before="0" w:after="0" w:line="240" w:lineRule="auto"/>
              <w:jc w:val="center"/>
              <w:rPr>
                <w:rFonts w:ascii="Calibri" w:eastAsia="Times New Roman" w:hAnsi="Calibri" w:cs="Calibri"/>
                <w:color w:val="000000"/>
                <w:sz w:val="22"/>
              </w:rPr>
            </w:pPr>
            <w:r w:rsidRPr="00747446">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3C4ECE" w14:textId="77777777" w:rsidR="00747446" w:rsidRPr="00747446" w:rsidRDefault="00747446" w:rsidP="00747446">
            <w:pPr>
              <w:spacing w:before="0" w:after="0" w:line="240" w:lineRule="auto"/>
              <w:rPr>
                <w:rFonts w:ascii="Calibri" w:eastAsia="Times New Roman" w:hAnsi="Calibri" w:cs="Calibri"/>
                <w:color w:val="000000"/>
                <w:sz w:val="22"/>
              </w:rPr>
            </w:pPr>
            <w:r w:rsidRPr="00747446">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A7F799" w14:textId="77777777" w:rsidR="00747446" w:rsidRPr="00747446" w:rsidRDefault="00747446" w:rsidP="00747446">
            <w:pPr>
              <w:spacing w:before="0" w:after="0" w:line="240" w:lineRule="auto"/>
              <w:rPr>
                <w:rFonts w:ascii="Calibri" w:eastAsia="Times New Roman" w:hAnsi="Calibri" w:cs="Calibri"/>
                <w:color w:val="000000"/>
                <w:sz w:val="22"/>
              </w:rPr>
            </w:pPr>
            <w:r w:rsidRPr="00747446">
              <w:rPr>
                <w:rFonts w:ascii="Calibri" w:eastAsia="Times New Roman" w:hAnsi="Calibri" w:cs="Calibri"/>
                <w:color w:val="000000"/>
                <w:sz w:val="22"/>
              </w:rPr>
              <w:t>Boolean if the Collection has been edited by the BSI</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7D27C5A" w14:textId="77777777" w:rsidR="00747446" w:rsidRPr="00747446" w:rsidRDefault="00747446" w:rsidP="00747446">
            <w:pPr>
              <w:spacing w:before="0" w:after="0" w:line="240" w:lineRule="auto"/>
              <w:rPr>
                <w:rFonts w:ascii="Calibri" w:eastAsia="Times New Roman" w:hAnsi="Calibri" w:cs="Calibri"/>
                <w:color w:val="000000"/>
                <w:sz w:val="22"/>
              </w:rPr>
            </w:pPr>
            <w:r w:rsidRPr="00747446">
              <w:rPr>
                <w:rFonts w:ascii="Calibri" w:eastAsia="Times New Roman" w:hAnsi="Calibri" w:cs="Calibri"/>
                <w:color w:val="000000"/>
                <w:sz w:val="22"/>
              </w:rPr>
              <w:t>Output</w:t>
            </w:r>
          </w:p>
        </w:tc>
      </w:tr>
    </w:tbl>
    <w:p w14:paraId="56EEB199" w14:textId="77777777" w:rsidR="001C4DE7" w:rsidRPr="001C4DE7" w:rsidRDefault="001C4DE7" w:rsidP="001C4DE7"/>
    <w:p w14:paraId="6CE17005" w14:textId="77777777" w:rsidR="006F5130" w:rsidRDefault="006F5130">
      <w:pPr>
        <w:spacing w:before="0" w:after="200"/>
        <w:rPr>
          <w:rFonts w:ascii="Arial" w:eastAsiaTheme="majorEastAsia" w:hAnsi="Arial" w:cs="Arial"/>
          <w:b/>
          <w:bCs/>
          <w:color w:val="000000" w:themeColor="text1"/>
          <w:sz w:val="28"/>
          <w:szCs w:val="26"/>
        </w:rPr>
      </w:pPr>
      <w:r>
        <w:br w:type="page"/>
      </w:r>
    </w:p>
    <w:p w14:paraId="387ED35C" w14:textId="58063A8E" w:rsidR="00465F86" w:rsidRDefault="00465F86" w:rsidP="00465F86">
      <w:pPr>
        <w:pStyle w:val="EsriHeading2"/>
      </w:pPr>
      <w:bookmarkStart w:id="25" w:name="_Toc169364352"/>
      <w:r>
        <w:lastRenderedPageBreak/>
        <w:t>Depot</w:t>
      </w:r>
      <w:bookmarkEnd w:id="25"/>
    </w:p>
    <w:p w14:paraId="02012CFC" w14:textId="0D71D9AE" w:rsidR="00F255E4" w:rsidRPr="00F255E4" w:rsidRDefault="00516CE9" w:rsidP="00F255E4">
      <w:r>
        <w:t>Point layer that contains geometry and attributes for all Depots for the selected Dispatch Location.</w:t>
      </w:r>
    </w:p>
    <w:tbl>
      <w:tblPr>
        <w:tblW w:w="14210" w:type="dxa"/>
        <w:jc w:val="center"/>
        <w:tblLook w:val="04A0" w:firstRow="1" w:lastRow="0" w:firstColumn="1" w:lastColumn="0" w:noHBand="0" w:noVBand="1"/>
      </w:tblPr>
      <w:tblGrid>
        <w:gridCol w:w="3041"/>
        <w:gridCol w:w="1297"/>
        <w:gridCol w:w="920"/>
        <w:gridCol w:w="860"/>
        <w:gridCol w:w="4179"/>
        <w:gridCol w:w="1029"/>
        <w:gridCol w:w="854"/>
        <w:gridCol w:w="2030"/>
      </w:tblGrid>
      <w:tr w:rsidR="006F5130" w:rsidRPr="006F5130" w14:paraId="314BD975" w14:textId="77777777" w:rsidTr="00DA72D2">
        <w:trPr>
          <w:cantSplit/>
          <w:trHeight w:val="315"/>
          <w:tblHeader/>
          <w:jc w:val="center"/>
        </w:trPr>
        <w:tc>
          <w:tcPr>
            <w:tcW w:w="3041" w:type="dxa"/>
            <w:tcBorders>
              <w:top w:val="single" w:sz="8" w:space="0" w:color="auto"/>
              <w:left w:val="single" w:sz="8" w:space="0" w:color="auto"/>
              <w:bottom w:val="single" w:sz="4" w:space="0" w:color="auto"/>
              <w:right w:val="nil"/>
            </w:tcBorders>
            <w:shd w:val="clear" w:color="4472C4" w:fill="4472C4"/>
            <w:noWrap/>
            <w:vAlign w:val="bottom"/>
            <w:hideMark/>
          </w:tcPr>
          <w:p w14:paraId="50C8D5E5" w14:textId="77777777" w:rsidR="006F5130" w:rsidRPr="006F5130" w:rsidRDefault="006F5130" w:rsidP="006F5130">
            <w:pPr>
              <w:spacing w:before="0" w:after="0" w:line="240" w:lineRule="auto"/>
              <w:rPr>
                <w:rFonts w:ascii="Calibri" w:eastAsia="Times New Roman" w:hAnsi="Calibri" w:cs="Calibri"/>
                <w:b/>
                <w:bCs/>
                <w:color w:val="FFFFFF"/>
                <w:sz w:val="22"/>
              </w:rPr>
            </w:pPr>
            <w:r w:rsidRPr="006F5130">
              <w:rPr>
                <w:rFonts w:ascii="Calibri" w:eastAsia="Times New Roman" w:hAnsi="Calibri" w:cs="Calibri"/>
                <w:b/>
                <w:bCs/>
                <w:color w:val="FFFFFF"/>
                <w:sz w:val="22"/>
              </w:rPr>
              <w:t>Name</w:t>
            </w:r>
          </w:p>
        </w:tc>
        <w:tc>
          <w:tcPr>
            <w:tcW w:w="1297" w:type="dxa"/>
            <w:tcBorders>
              <w:top w:val="single" w:sz="8" w:space="0" w:color="auto"/>
              <w:left w:val="nil"/>
              <w:bottom w:val="single" w:sz="4" w:space="0" w:color="auto"/>
              <w:right w:val="nil"/>
            </w:tcBorders>
            <w:shd w:val="clear" w:color="4472C4" w:fill="4472C4"/>
            <w:vAlign w:val="bottom"/>
            <w:hideMark/>
          </w:tcPr>
          <w:p w14:paraId="43C2A5F5" w14:textId="77777777" w:rsidR="006F5130" w:rsidRPr="006F5130" w:rsidRDefault="006F5130" w:rsidP="006F5130">
            <w:pPr>
              <w:spacing w:before="0" w:after="0" w:line="240" w:lineRule="auto"/>
              <w:rPr>
                <w:rFonts w:ascii="Calibri" w:eastAsia="Times New Roman" w:hAnsi="Calibri" w:cs="Calibri"/>
                <w:b/>
                <w:bCs/>
                <w:color w:val="FFFFFF"/>
                <w:sz w:val="22"/>
              </w:rPr>
            </w:pPr>
            <w:r w:rsidRPr="006F5130">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1D6573D5" w14:textId="77777777" w:rsidR="006F5130" w:rsidRPr="006F5130" w:rsidRDefault="006F5130" w:rsidP="006F5130">
            <w:pPr>
              <w:spacing w:before="0" w:after="0" w:line="240" w:lineRule="auto"/>
              <w:rPr>
                <w:rFonts w:ascii="Calibri" w:eastAsia="Times New Roman" w:hAnsi="Calibri" w:cs="Calibri"/>
                <w:b/>
                <w:bCs/>
                <w:color w:val="FFFFFF"/>
                <w:sz w:val="22"/>
              </w:rPr>
            </w:pPr>
            <w:r w:rsidRPr="006F5130">
              <w:rPr>
                <w:rFonts w:ascii="Calibri" w:eastAsia="Times New Roman" w:hAnsi="Calibri" w:cs="Calibri"/>
                <w:b/>
                <w:bCs/>
                <w:color w:val="FFFFFF"/>
                <w:sz w:val="22"/>
              </w:rPr>
              <w:t>Length</w:t>
            </w:r>
          </w:p>
        </w:tc>
        <w:tc>
          <w:tcPr>
            <w:tcW w:w="860" w:type="dxa"/>
            <w:tcBorders>
              <w:top w:val="single" w:sz="8" w:space="0" w:color="auto"/>
              <w:left w:val="nil"/>
              <w:bottom w:val="single" w:sz="4" w:space="0" w:color="auto"/>
              <w:right w:val="nil"/>
            </w:tcBorders>
            <w:shd w:val="clear" w:color="4472C4" w:fill="4472C4"/>
            <w:vAlign w:val="bottom"/>
            <w:hideMark/>
          </w:tcPr>
          <w:p w14:paraId="58198553" w14:textId="77777777" w:rsidR="006F5130" w:rsidRPr="006F5130" w:rsidRDefault="006F5130" w:rsidP="006F5130">
            <w:pPr>
              <w:spacing w:before="0" w:after="0" w:line="240" w:lineRule="auto"/>
              <w:rPr>
                <w:rFonts w:ascii="Calibri" w:eastAsia="Times New Roman" w:hAnsi="Calibri" w:cs="Calibri"/>
                <w:b/>
                <w:bCs/>
                <w:color w:val="FFFFFF"/>
                <w:sz w:val="22"/>
              </w:rPr>
            </w:pPr>
            <w:r w:rsidRPr="006F5130">
              <w:rPr>
                <w:rFonts w:ascii="Calibri" w:eastAsia="Times New Roman" w:hAnsi="Calibri" w:cs="Calibri"/>
                <w:b/>
                <w:bCs/>
                <w:color w:val="FFFFFF"/>
                <w:sz w:val="22"/>
              </w:rPr>
              <w:t>Type</w:t>
            </w:r>
          </w:p>
        </w:tc>
        <w:tc>
          <w:tcPr>
            <w:tcW w:w="4179" w:type="dxa"/>
            <w:tcBorders>
              <w:top w:val="single" w:sz="8" w:space="0" w:color="auto"/>
              <w:left w:val="nil"/>
              <w:bottom w:val="single" w:sz="4" w:space="0" w:color="auto"/>
              <w:right w:val="nil"/>
            </w:tcBorders>
            <w:shd w:val="clear" w:color="4472C4" w:fill="4472C4"/>
            <w:vAlign w:val="bottom"/>
            <w:hideMark/>
          </w:tcPr>
          <w:p w14:paraId="661C9DE9" w14:textId="77777777" w:rsidR="006F5130" w:rsidRPr="006F5130" w:rsidRDefault="006F5130" w:rsidP="006F5130">
            <w:pPr>
              <w:spacing w:before="0" w:after="0" w:line="240" w:lineRule="auto"/>
              <w:rPr>
                <w:rFonts w:ascii="Calibri" w:eastAsia="Times New Roman" w:hAnsi="Calibri" w:cs="Calibri"/>
                <w:b/>
                <w:bCs/>
                <w:color w:val="FFFFFF"/>
                <w:sz w:val="22"/>
              </w:rPr>
            </w:pPr>
            <w:r w:rsidRPr="006F5130">
              <w:rPr>
                <w:rFonts w:ascii="Calibri" w:eastAsia="Times New Roman" w:hAnsi="Calibri" w:cs="Calibri"/>
                <w:b/>
                <w:bCs/>
                <w:color w:val="FFFFFF"/>
                <w:sz w:val="22"/>
              </w:rPr>
              <w:t>Description</w:t>
            </w:r>
          </w:p>
        </w:tc>
        <w:tc>
          <w:tcPr>
            <w:tcW w:w="1029" w:type="dxa"/>
            <w:tcBorders>
              <w:top w:val="single" w:sz="8" w:space="0" w:color="auto"/>
              <w:left w:val="nil"/>
              <w:bottom w:val="single" w:sz="4" w:space="0" w:color="auto"/>
              <w:right w:val="nil"/>
            </w:tcBorders>
            <w:shd w:val="clear" w:color="4472C4" w:fill="4472C4"/>
            <w:vAlign w:val="bottom"/>
            <w:hideMark/>
          </w:tcPr>
          <w:p w14:paraId="72E2EEE6" w14:textId="77777777" w:rsidR="006F5130" w:rsidRPr="006F5130" w:rsidRDefault="006F5130" w:rsidP="006F5130">
            <w:pPr>
              <w:spacing w:before="0" w:after="0" w:line="240" w:lineRule="auto"/>
              <w:rPr>
                <w:rFonts w:ascii="Calibri" w:eastAsia="Times New Roman" w:hAnsi="Calibri" w:cs="Calibri"/>
                <w:b/>
                <w:bCs/>
                <w:color w:val="FFFFFF"/>
                <w:sz w:val="22"/>
              </w:rPr>
            </w:pPr>
            <w:r w:rsidRPr="006F5130">
              <w:rPr>
                <w:rFonts w:ascii="Calibri" w:eastAsia="Times New Roman" w:hAnsi="Calibri" w:cs="Calibri"/>
                <w:b/>
                <w:bCs/>
                <w:color w:val="FFFFFF"/>
                <w:sz w:val="22"/>
              </w:rPr>
              <w:t>ERM</w:t>
            </w:r>
          </w:p>
        </w:tc>
        <w:tc>
          <w:tcPr>
            <w:tcW w:w="854" w:type="dxa"/>
            <w:tcBorders>
              <w:top w:val="single" w:sz="8" w:space="0" w:color="auto"/>
              <w:left w:val="nil"/>
              <w:bottom w:val="single" w:sz="4" w:space="0" w:color="auto"/>
              <w:right w:val="nil"/>
            </w:tcBorders>
            <w:shd w:val="clear" w:color="4472C4" w:fill="4472C4"/>
            <w:vAlign w:val="bottom"/>
            <w:hideMark/>
          </w:tcPr>
          <w:p w14:paraId="06F3E60B" w14:textId="77777777" w:rsidR="006F5130" w:rsidRPr="006F5130" w:rsidRDefault="006F5130" w:rsidP="006F5130">
            <w:pPr>
              <w:spacing w:before="0" w:after="0" w:line="240" w:lineRule="auto"/>
              <w:rPr>
                <w:rFonts w:ascii="Calibri" w:eastAsia="Times New Roman" w:hAnsi="Calibri" w:cs="Calibri"/>
                <w:b/>
                <w:bCs/>
                <w:color w:val="FFFFFF"/>
                <w:sz w:val="22"/>
              </w:rPr>
            </w:pPr>
            <w:r w:rsidRPr="006F5130">
              <w:rPr>
                <w:rFonts w:ascii="Calibri" w:eastAsia="Times New Roman" w:hAnsi="Calibri" w:cs="Calibri"/>
                <w:b/>
                <w:bCs/>
                <w:color w:val="FFFFFF"/>
                <w:sz w:val="22"/>
              </w:rPr>
              <w:t>VRP Class</w:t>
            </w:r>
          </w:p>
        </w:tc>
        <w:tc>
          <w:tcPr>
            <w:tcW w:w="2030" w:type="dxa"/>
            <w:tcBorders>
              <w:top w:val="single" w:sz="8" w:space="0" w:color="auto"/>
              <w:left w:val="nil"/>
              <w:bottom w:val="single" w:sz="4" w:space="0" w:color="auto"/>
              <w:right w:val="single" w:sz="8" w:space="0" w:color="auto"/>
            </w:tcBorders>
            <w:shd w:val="clear" w:color="4472C4" w:fill="4472C4"/>
            <w:vAlign w:val="bottom"/>
            <w:hideMark/>
          </w:tcPr>
          <w:p w14:paraId="55CCEA78" w14:textId="77777777" w:rsidR="006F5130" w:rsidRPr="006F5130" w:rsidRDefault="006F5130" w:rsidP="006F5130">
            <w:pPr>
              <w:spacing w:before="0" w:after="0" w:line="240" w:lineRule="auto"/>
              <w:rPr>
                <w:rFonts w:ascii="Calibri" w:eastAsia="Times New Roman" w:hAnsi="Calibri" w:cs="Calibri"/>
                <w:b/>
                <w:bCs/>
                <w:color w:val="FFFFFF"/>
                <w:sz w:val="22"/>
              </w:rPr>
            </w:pPr>
            <w:r w:rsidRPr="006F5130">
              <w:rPr>
                <w:rFonts w:ascii="Calibri" w:eastAsia="Times New Roman" w:hAnsi="Calibri" w:cs="Calibri"/>
                <w:b/>
                <w:bCs/>
                <w:color w:val="FFFFFF"/>
                <w:sz w:val="22"/>
              </w:rPr>
              <w:t>VRP Field</w:t>
            </w:r>
          </w:p>
        </w:tc>
      </w:tr>
      <w:tr w:rsidR="006F5130" w:rsidRPr="006F5130" w14:paraId="1C46DE96" w14:textId="77777777" w:rsidTr="00DA72D2">
        <w:trPr>
          <w:trHeight w:val="1800"/>
          <w:jc w:val="center"/>
        </w:trPr>
        <w:tc>
          <w:tcPr>
            <w:tcW w:w="30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E22B81" w14:textId="65FBE77D" w:rsidR="006F5130" w:rsidRPr="006F5130" w:rsidRDefault="00DB4AAF" w:rsidP="006F5130">
            <w:pPr>
              <w:spacing w:before="0" w:after="0" w:line="240" w:lineRule="auto"/>
              <w:rPr>
                <w:rFonts w:ascii="Calibri" w:eastAsia="Times New Roman" w:hAnsi="Calibri" w:cs="Calibri"/>
                <w:color w:val="000000"/>
                <w:sz w:val="22"/>
              </w:rPr>
            </w:pPr>
            <w:proofErr w:type="spellStart"/>
            <w:r w:rsidRPr="006F5130">
              <w:rPr>
                <w:rFonts w:ascii="Calibri" w:eastAsia="Times New Roman" w:hAnsi="Calibri" w:cs="Calibri"/>
                <w:color w:val="000000"/>
                <w:sz w:val="22"/>
              </w:rPr>
              <w:t>curbapproach</w:t>
            </w:r>
            <w:proofErr w:type="spellEnd"/>
          </w:p>
        </w:tc>
        <w:tc>
          <w:tcPr>
            <w:tcW w:w="129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ABD114"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Curb Approach</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809E3F" w14:textId="77777777" w:rsidR="006F5130" w:rsidRPr="006F5130" w:rsidRDefault="006F5130" w:rsidP="006F5130">
            <w:pPr>
              <w:spacing w:before="0" w:after="0" w:line="240" w:lineRule="auto"/>
              <w:jc w:val="center"/>
              <w:rPr>
                <w:rFonts w:ascii="Calibri" w:eastAsia="Times New Roman" w:hAnsi="Calibri" w:cs="Calibri"/>
                <w:color w:val="000000"/>
                <w:sz w:val="22"/>
              </w:rPr>
            </w:pPr>
            <w:r w:rsidRPr="006F5130">
              <w:rPr>
                <w:rFonts w:ascii="Calibri" w:eastAsia="Times New Roman" w:hAnsi="Calibri" w:cs="Calibri"/>
                <w:color w:val="000000"/>
                <w:sz w:val="22"/>
              </w:rPr>
              <w:t>2</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439049"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Small Integer</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02F93D" w14:textId="77777777" w:rsidR="006F5130" w:rsidRPr="006F5130" w:rsidRDefault="006F5130" w:rsidP="006F5130">
            <w:pPr>
              <w:spacing w:before="0" w:after="0" w:line="240" w:lineRule="auto"/>
              <w:rPr>
                <w:rFonts w:ascii="Calibri" w:eastAsia="Times New Roman" w:hAnsi="Calibri" w:cs="Calibri"/>
                <w:color w:val="000000"/>
                <w:sz w:val="22"/>
              </w:rPr>
            </w:pPr>
            <w:proofErr w:type="gramStart"/>
            <w:r w:rsidRPr="006F5130">
              <w:rPr>
                <w:rFonts w:ascii="Calibri" w:eastAsia="Times New Roman" w:hAnsi="Calibri" w:cs="Calibri"/>
                <w:color w:val="000000"/>
                <w:sz w:val="22"/>
              </w:rPr>
              <w:t>Requirement</w:t>
            </w:r>
            <w:proofErr w:type="gramEnd"/>
            <w:r w:rsidRPr="006F5130">
              <w:rPr>
                <w:rFonts w:ascii="Calibri" w:eastAsia="Times New Roman" w:hAnsi="Calibri" w:cs="Calibri"/>
                <w:color w:val="000000"/>
                <w:sz w:val="22"/>
              </w:rPr>
              <w:t xml:space="preserve"> for how this location must be approached. Not Null small int. e.g. Either Side of Vehicle = 0, Right=2, Left=2, No-U-Turn + Either Side = 3</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208641"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Optional</w:t>
            </w:r>
          </w:p>
        </w:tc>
        <w:tc>
          <w:tcPr>
            <w:tcW w:w="85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CB5770"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Depot</w:t>
            </w:r>
          </w:p>
        </w:tc>
        <w:tc>
          <w:tcPr>
            <w:tcW w:w="2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E625D9" w14:textId="77777777" w:rsidR="006F5130" w:rsidRPr="006F5130" w:rsidRDefault="006F5130" w:rsidP="006F5130">
            <w:pPr>
              <w:spacing w:before="0" w:after="0" w:line="240" w:lineRule="auto"/>
              <w:rPr>
                <w:rFonts w:ascii="Calibri" w:eastAsia="Times New Roman" w:hAnsi="Calibri" w:cs="Calibri"/>
                <w:color w:val="000000"/>
                <w:sz w:val="22"/>
              </w:rPr>
            </w:pPr>
            <w:proofErr w:type="spellStart"/>
            <w:r w:rsidRPr="006F5130">
              <w:rPr>
                <w:rFonts w:ascii="Calibri" w:eastAsia="Times New Roman" w:hAnsi="Calibri" w:cs="Calibri"/>
                <w:color w:val="000000"/>
                <w:sz w:val="22"/>
              </w:rPr>
              <w:t>CurbApproach</w:t>
            </w:r>
            <w:proofErr w:type="spellEnd"/>
          </w:p>
        </w:tc>
      </w:tr>
      <w:tr w:rsidR="006F5130" w:rsidRPr="006F5130" w14:paraId="59DBBD4A" w14:textId="77777777" w:rsidTr="00DA72D2">
        <w:trPr>
          <w:trHeight w:val="1200"/>
          <w:jc w:val="center"/>
        </w:trPr>
        <w:tc>
          <w:tcPr>
            <w:tcW w:w="30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D5D16B" w14:textId="0DB2C9E3" w:rsidR="006F5130" w:rsidRPr="006F5130" w:rsidRDefault="00DB4AAF" w:rsidP="006F5130">
            <w:pPr>
              <w:spacing w:before="0" w:after="0" w:line="240" w:lineRule="auto"/>
              <w:rPr>
                <w:rFonts w:ascii="Calibri" w:eastAsia="Times New Roman" w:hAnsi="Calibri" w:cs="Calibri"/>
                <w:color w:val="000000"/>
                <w:sz w:val="22"/>
              </w:rPr>
            </w:pPr>
            <w:proofErr w:type="spellStart"/>
            <w:r w:rsidRPr="006F5130">
              <w:rPr>
                <w:rFonts w:ascii="Calibri" w:eastAsia="Times New Roman" w:hAnsi="Calibri" w:cs="Calibri"/>
                <w:color w:val="000000"/>
                <w:sz w:val="22"/>
              </w:rPr>
              <w:t>depotid</w:t>
            </w:r>
            <w:proofErr w:type="spellEnd"/>
          </w:p>
        </w:tc>
        <w:tc>
          <w:tcPr>
            <w:tcW w:w="129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CFE729"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Depot ID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E40250" w14:textId="77777777" w:rsidR="006F5130" w:rsidRPr="006F5130" w:rsidRDefault="006F5130" w:rsidP="006F5130">
            <w:pPr>
              <w:spacing w:before="0" w:after="0" w:line="240" w:lineRule="auto"/>
              <w:jc w:val="center"/>
              <w:rPr>
                <w:rFonts w:ascii="Calibri" w:eastAsia="Times New Roman" w:hAnsi="Calibri" w:cs="Calibri"/>
                <w:color w:val="000000"/>
                <w:sz w:val="22"/>
              </w:rPr>
            </w:pPr>
            <w:r w:rsidRPr="006F5130">
              <w:rPr>
                <w:rFonts w:ascii="Calibri" w:eastAsia="Times New Roman" w:hAnsi="Calibri" w:cs="Calibri"/>
                <w:color w:val="000000"/>
                <w:sz w:val="22"/>
              </w:rPr>
              <w:t>128</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39788D"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String</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D289A0"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 xml:space="preserve">Generated from </w:t>
            </w:r>
            <w:proofErr w:type="spellStart"/>
            <w:r w:rsidRPr="006F5130">
              <w:rPr>
                <w:rFonts w:ascii="Calibri" w:eastAsia="Times New Roman" w:hAnsi="Calibri" w:cs="Calibri"/>
                <w:color w:val="000000"/>
                <w:sz w:val="22"/>
              </w:rPr>
              <w:t>DepotName</w:t>
            </w:r>
            <w:proofErr w:type="spellEnd"/>
            <w:r w:rsidRPr="006F5130">
              <w:rPr>
                <w:rFonts w:ascii="Calibri" w:eastAsia="Times New Roman" w:hAnsi="Calibri" w:cs="Calibri"/>
                <w:color w:val="000000"/>
                <w:sz w:val="22"/>
              </w:rPr>
              <w:t xml:space="preserve"> value from </w:t>
            </w:r>
            <w:proofErr w:type="spellStart"/>
            <w:r w:rsidRPr="006F5130">
              <w:rPr>
                <w:rFonts w:ascii="Calibri" w:eastAsia="Times New Roman" w:hAnsi="Calibri" w:cs="Calibri"/>
                <w:color w:val="000000"/>
                <w:sz w:val="22"/>
              </w:rPr>
              <w:t>DepotTemplate</w:t>
            </w:r>
            <w:proofErr w:type="spellEnd"/>
            <w:r w:rsidRPr="006F5130">
              <w:rPr>
                <w:rFonts w:ascii="Calibri" w:eastAsia="Times New Roman" w:hAnsi="Calibri" w:cs="Calibri"/>
                <w:color w:val="000000"/>
                <w:sz w:val="22"/>
              </w:rPr>
              <w:t xml:space="preserve"> layer on plan creation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F67A3F"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Output</w:t>
            </w:r>
          </w:p>
        </w:tc>
        <w:tc>
          <w:tcPr>
            <w:tcW w:w="85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BC826D" w14:textId="77777777" w:rsidR="006F5130" w:rsidRPr="006F5130" w:rsidRDefault="006F5130" w:rsidP="006F5130">
            <w:pPr>
              <w:spacing w:before="0" w:after="0" w:line="240" w:lineRule="auto"/>
              <w:rPr>
                <w:rFonts w:ascii="Calibri" w:eastAsia="Times New Roman" w:hAnsi="Calibri" w:cs="Calibri"/>
                <w:color w:val="000000"/>
                <w:sz w:val="22"/>
              </w:rPr>
            </w:pPr>
          </w:p>
        </w:tc>
        <w:tc>
          <w:tcPr>
            <w:tcW w:w="203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4E46AA2"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 </w:t>
            </w:r>
          </w:p>
        </w:tc>
      </w:tr>
      <w:tr w:rsidR="006F5130" w:rsidRPr="006F5130" w14:paraId="1C1D69E0" w14:textId="77777777" w:rsidTr="00DA72D2">
        <w:trPr>
          <w:trHeight w:val="600"/>
          <w:jc w:val="center"/>
        </w:trPr>
        <w:tc>
          <w:tcPr>
            <w:tcW w:w="30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F9A40F" w14:textId="2248ED84" w:rsidR="006F5130" w:rsidRPr="006F5130" w:rsidRDefault="00DB4AAF" w:rsidP="006F5130">
            <w:pPr>
              <w:spacing w:before="0" w:after="0" w:line="240" w:lineRule="auto"/>
              <w:rPr>
                <w:rFonts w:ascii="Calibri" w:eastAsia="Times New Roman" w:hAnsi="Calibri" w:cs="Calibri"/>
                <w:color w:val="000000"/>
                <w:sz w:val="22"/>
              </w:rPr>
            </w:pPr>
            <w:proofErr w:type="spellStart"/>
            <w:r w:rsidRPr="006F5130">
              <w:rPr>
                <w:rFonts w:ascii="Calibri" w:eastAsia="Times New Roman" w:hAnsi="Calibri" w:cs="Calibri"/>
                <w:color w:val="000000"/>
                <w:sz w:val="22"/>
              </w:rPr>
              <w:t>depotname</w:t>
            </w:r>
            <w:proofErr w:type="spellEnd"/>
          </w:p>
        </w:tc>
        <w:tc>
          <w:tcPr>
            <w:tcW w:w="129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17CE08"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Depot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47E90B" w14:textId="77777777" w:rsidR="006F5130" w:rsidRPr="006F5130" w:rsidRDefault="006F5130" w:rsidP="006F5130">
            <w:pPr>
              <w:spacing w:before="0" w:after="0" w:line="240" w:lineRule="auto"/>
              <w:jc w:val="center"/>
              <w:rPr>
                <w:rFonts w:ascii="Calibri" w:eastAsia="Times New Roman" w:hAnsi="Calibri" w:cs="Calibri"/>
                <w:color w:val="000000"/>
                <w:sz w:val="22"/>
              </w:rPr>
            </w:pPr>
            <w:r w:rsidRPr="006F5130">
              <w:rPr>
                <w:rFonts w:ascii="Calibri" w:eastAsia="Times New Roman" w:hAnsi="Calibri" w:cs="Calibri"/>
                <w:color w:val="000000"/>
                <w:sz w:val="22"/>
              </w:rPr>
              <w:t>10</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C40032"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String</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4856A8"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Common name for Depot as seen by user</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31325D"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Required</w:t>
            </w:r>
          </w:p>
        </w:tc>
        <w:tc>
          <w:tcPr>
            <w:tcW w:w="85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65F0A0"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Depot</w:t>
            </w:r>
          </w:p>
        </w:tc>
        <w:tc>
          <w:tcPr>
            <w:tcW w:w="2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CD17F9" w14:textId="77777777" w:rsidR="006F5130" w:rsidRPr="006F5130" w:rsidRDefault="006F5130" w:rsidP="006F5130">
            <w:pPr>
              <w:spacing w:before="0" w:after="0" w:line="240" w:lineRule="auto"/>
              <w:rPr>
                <w:rFonts w:ascii="Calibri" w:eastAsia="Times New Roman" w:hAnsi="Calibri" w:cs="Calibri"/>
                <w:color w:val="000000"/>
                <w:sz w:val="22"/>
              </w:rPr>
            </w:pPr>
            <w:proofErr w:type="spellStart"/>
            <w:r w:rsidRPr="006F5130">
              <w:rPr>
                <w:rFonts w:ascii="Calibri" w:eastAsia="Times New Roman" w:hAnsi="Calibri" w:cs="Calibri"/>
                <w:color w:val="000000"/>
                <w:sz w:val="22"/>
              </w:rPr>
              <w:t>DepotName</w:t>
            </w:r>
            <w:proofErr w:type="spellEnd"/>
          </w:p>
        </w:tc>
      </w:tr>
      <w:tr w:rsidR="006F5130" w:rsidRPr="006F5130" w14:paraId="49C6247D" w14:textId="77777777" w:rsidTr="00DA72D2">
        <w:trPr>
          <w:trHeight w:val="900"/>
          <w:jc w:val="center"/>
        </w:trPr>
        <w:tc>
          <w:tcPr>
            <w:tcW w:w="30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73759E" w14:textId="60DC69CC" w:rsidR="006F5130" w:rsidRPr="006F5130" w:rsidRDefault="00DB4AAF"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description</w:t>
            </w:r>
          </w:p>
        </w:tc>
        <w:tc>
          <w:tcPr>
            <w:tcW w:w="129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73ED8F"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Description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6D8BE0" w14:textId="77777777" w:rsidR="006F5130" w:rsidRPr="006F5130" w:rsidRDefault="006F5130" w:rsidP="006F5130">
            <w:pPr>
              <w:spacing w:before="0" w:after="0" w:line="240" w:lineRule="auto"/>
              <w:jc w:val="center"/>
              <w:rPr>
                <w:rFonts w:ascii="Calibri" w:eastAsia="Times New Roman" w:hAnsi="Calibri" w:cs="Calibri"/>
                <w:color w:val="000000"/>
                <w:sz w:val="22"/>
              </w:rPr>
            </w:pPr>
            <w:r w:rsidRPr="006F5130">
              <w:rPr>
                <w:rFonts w:ascii="Calibri" w:eastAsia="Times New Roman" w:hAnsi="Calibri" w:cs="Calibri"/>
                <w:color w:val="000000"/>
                <w:sz w:val="22"/>
              </w:rPr>
              <w:t>100</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9BCCD7"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String</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0E4458"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Descriptive information for dispatch location. e.g. address</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60E7EC"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Optional</w:t>
            </w:r>
          </w:p>
        </w:tc>
        <w:tc>
          <w:tcPr>
            <w:tcW w:w="85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ADF744"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Depot</w:t>
            </w:r>
          </w:p>
        </w:tc>
        <w:tc>
          <w:tcPr>
            <w:tcW w:w="2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F3BDD3"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Description</w:t>
            </w:r>
          </w:p>
        </w:tc>
      </w:tr>
      <w:tr w:rsidR="006F5130" w:rsidRPr="006F5130" w14:paraId="0F017238" w14:textId="77777777" w:rsidTr="00DA72D2">
        <w:trPr>
          <w:trHeight w:val="600"/>
          <w:jc w:val="center"/>
        </w:trPr>
        <w:tc>
          <w:tcPr>
            <w:tcW w:w="30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72AB46" w14:textId="0E9C9034" w:rsidR="006F5130" w:rsidRPr="006F5130" w:rsidRDefault="00DB4AAF"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timewindowend1</w:t>
            </w:r>
          </w:p>
        </w:tc>
        <w:tc>
          <w:tcPr>
            <w:tcW w:w="129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216A6E"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 Window End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FCDB2D" w14:textId="77777777" w:rsidR="006F5130" w:rsidRPr="006F5130" w:rsidRDefault="006F5130" w:rsidP="006F5130">
            <w:pPr>
              <w:spacing w:before="0" w:after="0" w:line="240" w:lineRule="auto"/>
              <w:jc w:val="center"/>
              <w:rPr>
                <w:rFonts w:ascii="Calibri" w:eastAsia="Times New Roman" w:hAnsi="Calibri" w:cs="Calibri"/>
                <w:color w:val="000000"/>
                <w:sz w:val="22"/>
              </w:rPr>
            </w:pPr>
            <w:r w:rsidRPr="006F5130">
              <w:rPr>
                <w:rFonts w:ascii="Calibri" w:eastAsia="Times New Roman" w:hAnsi="Calibri" w:cs="Calibri"/>
                <w:color w:val="000000"/>
                <w:sz w:val="22"/>
              </w:rPr>
              <w:t>8</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70FF53"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Date</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FFF2E9"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First time of day when this location closes</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516B3BA"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Optional</w:t>
            </w:r>
          </w:p>
        </w:tc>
        <w:tc>
          <w:tcPr>
            <w:tcW w:w="85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F9D3AB"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Depot</w:t>
            </w:r>
          </w:p>
        </w:tc>
        <w:tc>
          <w:tcPr>
            <w:tcW w:w="2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3A0C95"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TimeWindowEnd1</w:t>
            </w:r>
          </w:p>
        </w:tc>
      </w:tr>
      <w:tr w:rsidR="006F5130" w:rsidRPr="006F5130" w14:paraId="5AF26CDC" w14:textId="77777777" w:rsidTr="00DA72D2">
        <w:trPr>
          <w:trHeight w:val="600"/>
          <w:jc w:val="center"/>
        </w:trPr>
        <w:tc>
          <w:tcPr>
            <w:tcW w:w="30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8789C3" w14:textId="7D8EBD06" w:rsidR="006F5130" w:rsidRPr="006F5130" w:rsidRDefault="00DB4AAF"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timewindowend2</w:t>
            </w:r>
          </w:p>
        </w:tc>
        <w:tc>
          <w:tcPr>
            <w:tcW w:w="129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BCD940"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 Window End 2</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E75D2B" w14:textId="77777777" w:rsidR="006F5130" w:rsidRPr="006F5130" w:rsidRDefault="006F5130" w:rsidP="006F5130">
            <w:pPr>
              <w:spacing w:before="0" w:after="0" w:line="240" w:lineRule="auto"/>
              <w:jc w:val="center"/>
              <w:rPr>
                <w:rFonts w:ascii="Calibri" w:eastAsia="Times New Roman" w:hAnsi="Calibri" w:cs="Calibri"/>
                <w:color w:val="000000"/>
                <w:sz w:val="22"/>
              </w:rPr>
            </w:pPr>
            <w:r w:rsidRPr="006F5130">
              <w:rPr>
                <w:rFonts w:ascii="Calibri" w:eastAsia="Times New Roman" w:hAnsi="Calibri" w:cs="Calibri"/>
                <w:color w:val="000000"/>
                <w:sz w:val="22"/>
              </w:rPr>
              <w:t>8</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EE0A45"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Date</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0CD620"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Second time of day when this location closes</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7F7A65"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Optional</w:t>
            </w:r>
          </w:p>
        </w:tc>
        <w:tc>
          <w:tcPr>
            <w:tcW w:w="85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873667"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Depot</w:t>
            </w:r>
          </w:p>
        </w:tc>
        <w:tc>
          <w:tcPr>
            <w:tcW w:w="2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3EF2BA"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TimeWindowEnd2</w:t>
            </w:r>
          </w:p>
        </w:tc>
      </w:tr>
      <w:tr w:rsidR="006F5130" w:rsidRPr="006F5130" w14:paraId="23D3FCD9" w14:textId="77777777" w:rsidTr="00DA72D2">
        <w:trPr>
          <w:trHeight w:val="600"/>
          <w:jc w:val="center"/>
        </w:trPr>
        <w:tc>
          <w:tcPr>
            <w:tcW w:w="30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4722F8" w14:textId="78D3552D" w:rsidR="006F5130" w:rsidRPr="006F5130" w:rsidRDefault="00DB4AAF"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timewindowstart1</w:t>
            </w:r>
          </w:p>
        </w:tc>
        <w:tc>
          <w:tcPr>
            <w:tcW w:w="129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153EEA"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 Window Start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1B6109" w14:textId="77777777" w:rsidR="006F5130" w:rsidRPr="006F5130" w:rsidRDefault="006F5130" w:rsidP="006F5130">
            <w:pPr>
              <w:spacing w:before="0" w:after="0" w:line="240" w:lineRule="auto"/>
              <w:jc w:val="center"/>
              <w:rPr>
                <w:rFonts w:ascii="Calibri" w:eastAsia="Times New Roman" w:hAnsi="Calibri" w:cs="Calibri"/>
                <w:color w:val="000000"/>
                <w:sz w:val="22"/>
              </w:rPr>
            </w:pPr>
            <w:r w:rsidRPr="006F5130">
              <w:rPr>
                <w:rFonts w:ascii="Calibri" w:eastAsia="Times New Roman" w:hAnsi="Calibri" w:cs="Calibri"/>
                <w:color w:val="000000"/>
                <w:sz w:val="22"/>
              </w:rPr>
              <w:t>8</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6681CB"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Date</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8E1553"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First time of day when this location opens</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D4DD0E"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Optional</w:t>
            </w:r>
          </w:p>
        </w:tc>
        <w:tc>
          <w:tcPr>
            <w:tcW w:w="85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313C00"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Depot</w:t>
            </w:r>
          </w:p>
        </w:tc>
        <w:tc>
          <w:tcPr>
            <w:tcW w:w="2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D7A4A5"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TimeWindowStart1</w:t>
            </w:r>
          </w:p>
        </w:tc>
      </w:tr>
      <w:tr w:rsidR="006F5130" w:rsidRPr="006F5130" w14:paraId="74F3D4EB" w14:textId="77777777" w:rsidTr="00DA72D2">
        <w:trPr>
          <w:trHeight w:val="600"/>
          <w:jc w:val="center"/>
        </w:trPr>
        <w:tc>
          <w:tcPr>
            <w:tcW w:w="30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97DF6F" w14:textId="2CB2673F" w:rsidR="006F5130" w:rsidRPr="006F5130" w:rsidRDefault="00DB4AAF"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timewindowstart2</w:t>
            </w:r>
          </w:p>
        </w:tc>
        <w:tc>
          <w:tcPr>
            <w:tcW w:w="129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636D8E"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 Window Start 2</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6EBE53" w14:textId="77777777" w:rsidR="006F5130" w:rsidRPr="006F5130" w:rsidRDefault="006F5130" w:rsidP="006F5130">
            <w:pPr>
              <w:spacing w:before="0" w:after="0" w:line="240" w:lineRule="auto"/>
              <w:jc w:val="center"/>
              <w:rPr>
                <w:rFonts w:ascii="Calibri" w:eastAsia="Times New Roman" w:hAnsi="Calibri" w:cs="Calibri"/>
                <w:color w:val="000000"/>
                <w:sz w:val="22"/>
              </w:rPr>
            </w:pPr>
            <w:r w:rsidRPr="006F5130">
              <w:rPr>
                <w:rFonts w:ascii="Calibri" w:eastAsia="Times New Roman" w:hAnsi="Calibri" w:cs="Calibri"/>
                <w:color w:val="000000"/>
                <w:sz w:val="22"/>
              </w:rPr>
              <w:t>8</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88328C"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Date</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07E7C6"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Second time of day when this location opens</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535247"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Optional</w:t>
            </w:r>
          </w:p>
        </w:tc>
        <w:tc>
          <w:tcPr>
            <w:tcW w:w="85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881BE0"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Depot</w:t>
            </w:r>
          </w:p>
        </w:tc>
        <w:tc>
          <w:tcPr>
            <w:tcW w:w="2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A22F0C"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TimeWindowStart2</w:t>
            </w:r>
          </w:p>
        </w:tc>
      </w:tr>
      <w:tr w:rsidR="006F5130" w:rsidRPr="006F5130" w14:paraId="6CA12533" w14:textId="77777777" w:rsidTr="00DA72D2">
        <w:trPr>
          <w:trHeight w:val="1815"/>
          <w:jc w:val="center"/>
        </w:trPr>
        <w:tc>
          <w:tcPr>
            <w:tcW w:w="30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3C3B6C" w14:textId="6647AA2A" w:rsidR="006F5130" w:rsidRPr="006F5130" w:rsidRDefault="00DB4AAF" w:rsidP="006F5130">
            <w:pPr>
              <w:spacing w:before="0" w:after="0" w:line="240" w:lineRule="auto"/>
              <w:rPr>
                <w:rFonts w:ascii="Calibri" w:eastAsia="Times New Roman" w:hAnsi="Calibri" w:cs="Calibri"/>
                <w:color w:val="000000"/>
                <w:sz w:val="22"/>
              </w:rPr>
            </w:pPr>
            <w:proofErr w:type="spellStart"/>
            <w:r w:rsidRPr="006F5130">
              <w:rPr>
                <w:rFonts w:ascii="Calibri" w:eastAsia="Times New Roman" w:hAnsi="Calibri" w:cs="Calibri"/>
                <w:color w:val="000000"/>
                <w:sz w:val="22"/>
              </w:rPr>
              <w:lastRenderedPageBreak/>
              <w:t>timezone</w:t>
            </w:r>
            <w:proofErr w:type="spellEnd"/>
          </w:p>
        </w:tc>
        <w:tc>
          <w:tcPr>
            <w:tcW w:w="129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C08869"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 Zone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3DE662" w14:textId="77777777" w:rsidR="006F5130" w:rsidRPr="006F5130" w:rsidRDefault="006F5130" w:rsidP="006F5130">
            <w:pPr>
              <w:spacing w:before="0" w:after="0" w:line="240" w:lineRule="auto"/>
              <w:jc w:val="center"/>
              <w:rPr>
                <w:rFonts w:ascii="Calibri" w:eastAsia="Times New Roman" w:hAnsi="Calibri" w:cs="Calibri"/>
                <w:color w:val="000000"/>
                <w:sz w:val="22"/>
              </w:rPr>
            </w:pPr>
            <w:r w:rsidRPr="006F5130">
              <w:rPr>
                <w:rFonts w:ascii="Calibri" w:eastAsia="Times New Roman" w:hAnsi="Calibri" w:cs="Calibri"/>
                <w:color w:val="000000"/>
                <w:sz w:val="22"/>
              </w:rPr>
              <w:t>50</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BC06F5"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String</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63B82D" w14:textId="2F4A16FE"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 zone descriptive local. E.g. "America/Los Angeles" in TZ Database format (https://en.wikipedia.org/wiki/Tz_database)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9D61A7"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Required</w:t>
            </w:r>
          </w:p>
        </w:tc>
        <w:tc>
          <w:tcPr>
            <w:tcW w:w="85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B80C33"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 </w:t>
            </w:r>
          </w:p>
        </w:tc>
        <w:tc>
          <w:tcPr>
            <w:tcW w:w="203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BB8D3C6"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 </w:t>
            </w:r>
          </w:p>
        </w:tc>
      </w:tr>
    </w:tbl>
    <w:p w14:paraId="5311FE7F" w14:textId="77777777" w:rsidR="001C4DE7" w:rsidRPr="001C4DE7" w:rsidRDefault="001C4DE7" w:rsidP="001C4DE7"/>
    <w:p w14:paraId="2C1B2AE4" w14:textId="0EBF9E2C" w:rsidR="00465F86" w:rsidRDefault="00465F86" w:rsidP="00465F86">
      <w:pPr>
        <w:pStyle w:val="EsriHeading2"/>
      </w:pPr>
      <w:bookmarkStart w:id="26" w:name="_Toc169364353"/>
      <w:r>
        <w:t>DepotVisit</w:t>
      </w:r>
      <w:bookmarkEnd w:id="26"/>
    </w:p>
    <w:p w14:paraId="6823AED6" w14:textId="6E1304A4" w:rsidR="00540186" w:rsidRPr="00540186" w:rsidRDefault="00540186" w:rsidP="00540186">
      <w:r>
        <w:t xml:space="preserve">Point features populated during Solve to represent </w:t>
      </w:r>
      <w:r w:rsidR="007B6A0D">
        <w:t>a truck arriving or departing a depot.</w:t>
      </w:r>
      <w:r w:rsidR="00164EF2">
        <w:t xml:space="preserve"> This layer is completely managed by ERM.</w:t>
      </w:r>
    </w:p>
    <w:p w14:paraId="10D63299" w14:textId="77777777" w:rsidR="00A43CC9" w:rsidRPr="00A43CC9" w:rsidRDefault="00A43CC9" w:rsidP="00A43CC9"/>
    <w:tbl>
      <w:tblPr>
        <w:tblW w:w="13940" w:type="dxa"/>
        <w:jc w:val="center"/>
        <w:tblLook w:val="04A0" w:firstRow="1" w:lastRow="0" w:firstColumn="1" w:lastColumn="0" w:noHBand="0" w:noVBand="1"/>
      </w:tblPr>
      <w:tblGrid>
        <w:gridCol w:w="3040"/>
        <w:gridCol w:w="1660"/>
        <w:gridCol w:w="920"/>
        <w:gridCol w:w="920"/>
        <w:gridCol w:w="2700"/>
        <w:gridCol w:w="1020"/>
        <w:gridCol w:w="1340"/>
        <w:gridCol w:w="2340"/>
      </w:tblGrid>
      <w:tr w:rsidR="00ED3D06" w:rsidRPr="00ED3D06" w14:paraId="022B4CCD" w14:textId="77777777" w:rsidTr="00D06508">
        <w:trPr>
          <w:cantSplit/>
          <w:trHeight w:val="315"/>
          <w:tblHeader/>
          <w:jc w:val="center"/>
        </w:trPr>
        <w:tc>
          <w:tcPr>
            <w:tcW w:w="3040" w:type="dxa"/>
            <w:tcBorders>
              <w:top w:val="single" w:sz="8" w:space="0" w:color="auto"/>
              <w:left w:val="single" w:sz="8" w:space="0" w:color="auto"/>
              <w:bottom w:val="single" w:sz="4" w:space="0" w:color="auto"/>
              <w:right w:val="nil"/>
            </w:tcBorders>
            <w:shd w:val="clear" w:color="4472C4" w:fill="4472C4"/>
            <w:noWrap/>
            <w:vAlign w:val="bottom"/>
            <w:hideMark/>
          </w:tcPr>
          <w:p w14:paraId="458C9849" w14:textId="77777777" w:rsidR="00ED3D06" w:rsidRPr="00ED3D06" w:rsidRDefault="00ED3D06" w:rsidP="00ED3D06">
            <w:pPr>
              <w:spacing w:before="0" w:after="0" w:line="240" w:lineRule="auto"/>
              <w:rPr>
                <w:rFonts w:ascii="Calibri" w:eastAsia="Times New Roman" w:hAnsi="Calibri" w:cs="Calibri"/>
                <w:b/>
                <w:bCs/>
                <w:color w:val="FFFFFF"/>
                <w:sz w:val="22"/>
              </w:rPr>
            </w:pPr>
            <w:r w:rsidRPr="00ED3D06">
              <w:rPr>
                <w:rFonts w:ascii="Calibri" w:eastAsia="Times New Roman" w:hAnsi="Calibri" w:cs="Calibri"/>
                <w:b/>
                <w:bCs/>
                <w:color w:val="FFFFFF"/>
                <w:sz w:val="22"/>
              </w:rPr>
              <w:t>Name</w:t>
            </w:r>
          </w:p>
        </w:tc>
        <w:tc>
          <w:tcPr>
            <w:tcW w:w="1660" w:type="dxa"/>
            <w:tcBorders>
              <w:top w:val="single" w:sz="8" w:space="0" w:color="auto"/>
              <w:left w:val="nil"/>
              <w:bottom w:val="single" w:sz="4" w:space="0" w:color="auto"/>
              <w:right w:val="nil"/>
            </w:tcBorders>
            <w:shd w:val="clear" w:color="4472C4" w:fill="4472C4"/>
            <w:vAlign w:val="bottom"/>
            <w:hideMark/>
          </w:tcPr>
          <w:p w14:paraId="3DBAF8C5" w14:textId="77777777" w:rsidR="00ED3D06" w:rsidRPr="00ED3D06" w:rsidRDefault="00ED3D06" w:rsidP="00ED3D06">
            <w:pPr>
              <w:spacing w:before="0" w:after="0" w:line="240" w:lineRule="auto"/>
              <w:rPr>
                <w:rFonts w:ascii="Calibri" w:eastAsia="Times New Roman" w:hAnsi="Calibri" w:cs="Calibri"/>
                <w:b/>
                <w:bCs/>
                <w:color w:val="FFFFFF"/>
                <w:sz w:val="22"/>
              </w:rPr>
            </w:pPr>
            <w:r w:rsidRPr="00ED3D06">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48E665A6" w14:textId="77777777" w:rsidR="00ED3D06" w:rsidRPr="00ED3D06" w:rsidRDefault="00ED3D06" w:rsidP="00ED3D06">
            <w:pPr>
              <w:spacing w:before="0" w:after="0" w:line="240" w:lineRule="auto"/>
              <w:rPr>
                <w:rFonts w:ascii="Calibri" w:eastAsia="Times New Roman" w:hAnsi="Calibri" w:cs="Calibri"/>
                <w:b/>
                <w:bCs/>
                <w:color w:val="FFFFFF"/>
                <w:sz w:val="22"/>
              </w:rPr>
            </w:pPr>
            <w:r w:rsidRPr="00ED3D06">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4472C4" w:fill="4472C4"/>
            <w:vAlign w:val="bottom"/>
            <w:hideMark/>
          </w:tcPr>
          <w:p w14:paraId="49D6611A" w14:textId="77777777" w:rsidR="00ED3D06" w:rsidRPr="00ED3D06" w:rsidRDefault="00ED3D06" w:rsidP="00ED3D06">
            <w:pPr>
              <w:spacing w:before="0" w:after="0" w:line="240" w:lineRule="auto"/>
              <w:rPr>
                <w:rFonts w:ascii="Calibri" w:eastAsia="Times New Roman" w:hAnsi="Calibri" w:cs="Calibri"/>
                <w:b/>
                <w:bCs/>
                <w:color w:val="FFFFFF"/>
                <w:sz w:val="22"/>
              </w:rPr>
            </w:pPr>
            <w:r w:rsidRPr="00ED3D06">
              <w:rPr>
                <w:rFonts w:ascii="Calibri" w:eastAsia="Times New Roman" w:hAnsi="Calibri" w:cs="Calibri"/>
                <w:b/>
                <w:bCs/>
                <w:color w:val="FFFFFF"/>
                <w:sz w:val="22"/>
              </w:rPr>
              <w:t>Type</w:t>
            </w:r>
          </w:p>
        </w:tc>
        <w:tc>
          <w:tcPr>
            <w:tcW w:w="2700" w:type="dxa"/>
            <w:tcBorders>
              <w:top w:val="single" w:sz="8" w:space="0" w:color="auto"/>
              <w:left w:val="nil"/>
              <w:bottom w:val="single" w:sz="4" w:space="0" w:color="auto"/>
              <w:right w:val="nil"/>
            </w:tcBorders>
            <w:shd w:val="clear" w:color="4472C4" w:fill="4472C4"/>
            <w:vAlign w:val="bottom"/>
            <w:hideMark/>
          </w:tcPr>
          <w:p w14:paraId="40580D71" w14:textId="77777777" w:rsidR="00ED3D06" w:rsidRPr="00ED3D06" w:rsidRDefault="00ED3D06" w:rsidP="00ED3D06">
            <w:pPr>
              <w:spacing w:before="0" w:after="0" w:line="240" w:lineRule="auto"/>
              <w:rPr>
                <w:rFonts w:ascii="Calibri" w:eastAsia="Times New Roman" w:hAnsi="Calibri" w:cs="Calibri"/>
                <w:b/>
                <w:bCs/>
                <w:color w:val="FFFFFF"/>
                <w:sz w:val="22"/>
              </w:rPr>
            </w:pPr>
            <w:r w:rsidRPr="00ED3D06">
              <w:rPr>
                <w:rFonts w:ascii="Calibri" w:eastAsia="Times New Roman" w:hAnsi="Calibri" w:cs="Calibri"/>
                <w:b/>
                <w:bCs/>
                <w:color w:val="FFFFFF"/>
                <w:sz w:val="22"/>
              </w:rPr>
              <w:t>Description</w:t>
            </w:r>
          </w:p>
        </w:tc>
        <w:tc>
          <w:tcPr>
            <w:tcW w:w="1020" w:type="dxa"/>
            <w:tcBorders>
              <w:top w:val="single" w:sz="8" w:space="0" w:color="auto"/>
              <w:left w:val="nil"/>
              <w:bottom w:val="single" w:sz="4" w:space="0" w:color="auto"/>
              <w:right w:val="nil"/>
            </w:tcBorders>
            <w:shd w:val="clear" w:color="4472C4" w:fill="4472C4"/>
            <w:vAlign w:val="bottom"/>
            <w:hideMark/>
          </w:tcPr>
          <w:p w14:paraId="0D089094" w14:textId="77777777" w:rsidR="00ED3D06" w:rsidRPr="00ED3D06" w:rsidRDefault="00ED3D06" w:rsidP="00ED3D06">
            <w:pPr>
              <w:spacing w:before="0" w:after="0" w:line="240" w:lineRule="auto"/>
              <w:rPr>
                <w:rFonts w:ascii="Calibri" w:eastAsia="Times New Roman" w:hAnsi="Calibri" w:cs="Calibri"/>
                <w:b/>
                <w:bCs/>
                <w:color w:val="FFFFFF"/>
                <w:sz w:val="22"/>
              </w:rPr>
            </w:pPr>
            <w:r w:rsidRPr="00ED3D06">
              <w:rPr>
                <w:rFonts w:ascii="Calibri" w:eastAsia="Times New Roman" w:hAnsi="Calibri" w:cs="Calibri"/>
                <w:b/>
                <w:bCs/>
                <w:color w:val="FFFFFF"/>
                <w:sz w:val="22"/>
              </w:rPr>
              <w:t>ERM</w:t>
            </w:r>
          </w:p>
        </w:tc>
        <w:tc>
          <w:tcPr>
            <w:tcW w:w="1340" w:type="dxa"/>
            <w:tcBorders>
              <w:top w:val="single" w:sz="8" w:space="0" w:color="auto"/>
              <w:left w:val="nil"/>
              <w:bottom w:val="single" w:sz="4" w:space="0" w:color="auto"/>
              <w:right w:val="nil"/>
            </w:tcBorders>
            <w:shd w:val="clear" w:color="4472C4" w:fill="4472C4"/>
            <w:vAlign w:val="bottom"/>
            <w:hideMark/>
          </w:tcPr>
          <w:p w14:paraId="1C9F4028" w14:textId="77777777" w:rsidR="00ED3D06" w:rsidRPr="00ED3D06" w:rsidRDefault="00ED3D06" w:rsidP="00ED3D06">
            <w:pPr>
              <w:spacing w:before="0" w:after="0" w:line="240" w:lineRule="auto"/>
              <w:rPr>
                <w:rFonts w:ascii="Calibri" w:eastAsia="Times New Roman" w:hAnsi="Calibri" w:cs="Calibri"/>
                <w:b/>
                <w:bCs/>
                <w:color w:val="FFFFFF"/>
                <w:sz w:val="22"/>
              </w:rPr>
            </w:pPr>
            <w:r w:rsidRPr="00ED3D06">
              <w:rPr>
                <w:rFonts w:ascii="Calibri" w:eastAsia="Times New Roman" w:hAnsi="Calibri" w:cs="Calibri"/>
                <w:b/>
                <w:bCs/>
                <w:color w:val="FFFFFF"/>
                <w:sz w:val="22"/>
              </w:rPr>
              <w:t>VRP Class</w:t>
            </w:r>
          </w:p>
        </w:tc>
        <w:tc>
          <w:tcPr>
            <w:tcW w:w="2340" w:type="dxa"/>
            <w:tcBorders>
              <w:top w:val="single" w:sz="8" w:space="0" w:color="auto"/>
              <w:left w:val="nil"/>
              <w:bottom w:val="single" w:sz="4" w:space="0" w:color="auto"/>
              <w:right w:val="single" w:sz="8" w:space="0" w:color="auto"/>
            </w:tcBorders>
            <w:shd w:val="clear" w:color="4472C4" w:fill="4472C4"/>
            <w:vAlign w:val="bottom"/>
            <w:hideMark/>
          </w:tcPr>
          <w:p w14:paraId="246CEF76" w14:textId="77777777" w:rsidR="00ED3D06" w:rsidRPr="00ED3D06" w:rsidRDefault="00ED3D06" w:rsidP="00ED3D06">
            <w:pPr>
              <w:spacing w:before="0" w:after="0" w:line="240" w:lineRule="auto"/>
              <w:rPr>
                <w:rFonts w:ascii="Calibri" w:eastAsia="Times New Roman" w:hAnsi="Calibri" w:cs="Calibri"/>
                <w:b/>
                <w:bCs/>
                <w:color w:val="FFFFFF"/>
                <w:sz w:val="22"/>
              </w:rPr>
            </w:pPr>
            <w:r w:rsidRPr="00ED3D06">
              <w:rPr>
                <w:rFonts w:ascii="Calibri" w:eastAsia="Times New Roman" w:hAnsi="Calibri" w:cs="Calibri"/>
                <w:b/>
                <w:bCs/>
                <w:color w:val="FFFFFF"/>
                <w:sz w:val="22"/>
              </w:rPr>
              <w:t>VRP Field</w:t>
            </w:r>
          </w:p>
        </w:tc>
      </w:tr>
      <w:tr w:rsidR="00ED3D06" w:rsidRPr="00ED3D06" w14:paraId="302A1B2A" w14:textId="77777777" w:rsidTr="00D06508">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2DFA29" w14:textId="5A3D22B8" w:rsidR="00ED3D06" w:rsidRPr="00ED3D06" w:rsidRDefault="00DB4AAF" w:rsidP="00ED3D06">
            <w:pPr>
              <w:spacing w:before="0" w:after="0" w:line="240" w:lineRule="auto"/>
              <w:rPr>
                <w:rFonts w:ascii="Calibri" w:eastAsia="Times New Roman" w:hAnsi="Calibri" w:cs="Calibri"/>
                <w:color w:val="000000"/>
                <w:sz w:val="22"/>
              </w:rPr>
            </w:pPr>
            <w:proofErr w:type="spellStart"/>
            <w:r w:rsidRPr="00ED3D06">
              <w:rPr>
                <w:rFonts w:ascii="Calibri" w:eastAsia="Times New Roman" w:hAnsi="Calibri" w:cs="Calibri"/>
                <w:color w:val="000000"/>
                <w:sz w:val="22"/>
              </w:rPr>
              <w:t>arrivetime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E2DEBF"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Arrival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882CCA" w14:textId="77777777" w:rsidR="00ED3D06" w:rsidRPr="00ED3D06" w:rsidRDefault="00ED3D06" w:rsidP="00ED3D06">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2B0E55"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Date</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D1C19F" w14:textId="7651A55D" w:rsidR="00ED3D06" w:rsidRPr="00ED3D06" w:rsidRDefault="007B6A0D" w:rsidP="00ED3D06">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 xml:space="preserve">Arrival time at </w:t>
            </w:r>
            <w:r>
              <w:rPr>
                <w:rFonts w:ascii="Calibri" w:eastAsia="Times New Roman" w:hAnsi="Calibri" w:cs="Calibri"/>
                <w:color w:val="000000"/>
                <w:sz w:val="22"/>
              </w:rPr>
              <w:t>location</w:t>
            </w:r>
            <w:r w:rsidRPr="00E05599">
              <w:rPr>
                <w:rFonts w:ascii="Calibri" w:eastAsia="Times New Roman" w:hAnsi="Calibri" w:cs="Calibri"/>
                <w:color w:val="000000"/>
                <w:sz w:val="22"/>
              </w:rPr>
              <w:t xml:space="preserve"> in UTC</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FDDC95" w14:textId="286AF3D2"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r w:rsidR="007B6A0D">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0428A7"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98776A"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ED3D06" w:rsidRPr="00ED3D06" w14:paraId="1ED3840D" w14:textId="77777777" w:rsidTr="00D06508">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60E542" w14:textId="56817082" w:rsidR="00ED3D06" w:rsidRPr="00ED3D06" w:rsidRDefault="00DB4AAF" w:rsidP="00ED3D06">
            <w:pPr>
              <w:spacing w:before="0" w:after="0" w:line="240" w:lineRule="auto"/>
              <w:rPr>
                <w:rFonts w:ascii="Calibri" w:eastAsia="Times New Roman" w:hAnsi="Calibri" w:cs="Calibri"/>
                <w:color w:val="000000"/>
                <w:sz w:val="22"/>
              </w:rPr>
            </w:pPr>
            <w:proofErr w:type="spellStart"/>
            <w:r w:rsidRPr="00ED3D06">
              <w:rPr>
                <w:rFonts w:ascii="Calibri" w:eastAsia="Times New Roman" w:hAnsi="Calibri" w:cs="Calibri"/>
                <w:color w:val="000000"/>
                <w:sz w:val="22"/>
              </w:rPr>
              <w:t>cumuldistance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480E5C"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Total Distance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5BC327" w14:textId="77777777" w:rsidR="00ED3D06" w:rsidRPr="00ED3D06" w:rsidRDefault="00ED3D06" w:rsidP="00ED3D06">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85A7FF1"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Double</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EB130C" w14:textId="418BC085" w:rsidR="00ED3D06" w:rsidRPr="00ED3D06" w:rsidRDefault="002A05AF" w:rsidP="00ED3D0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468CAC" w14:textId="57E2B4AF" w:rsidR="00ED3D06" w:rsidRPr="00ED3D06" w:rsidRDefault="0045012B" w:rsidP="00ED3D06">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8F901B" w14:textId="77777777" w:rsidR="00ED3D06" w:rsidRPr="00ED3D06" w:rsidRDefault="00ED3D06" w:rsidP="00ED3D06">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982BC2"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ED3D06" w:rsidRPr="00ED3D06" w14:paraId="0A7A3C06" w14:textId="77777777" w:rsidTr="00D06508">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7DA0A5" w14:textId="4E9D64C2" w:rsidR="00ED3D06" w:rsidRPr="00ED3D06" w:rsidRDefault="00DB4AAF" w:rsidP="00ED3D06">
            <w:pPr>
              <w:spacing w:before="0" w:after="0" w:line="240" w:lineRule="auto"/>
              <w:rPr>
                <w:rFonts w:ascii="Calibri" w:eastAsia="Times New Roman" w:hAnsi="Calibri" w:cs="Calibri"/>
                <w:color w:val="000000"/>
                <w:sz w:val="22"/>
              </w:rPr>
            </w:pPr>
            <w:proofErr w:type="spellStart"/>
            <w:r w:rsidRPr="00ED3D06">
              <w:rPr>
                <w:rFonts w:ascii="Calibri" w:eastAsia="Times New Roman" w:hAnsi="Calibri" w:cs="Calibri"/>
                <w:color w:val="000000"/>
                <w:sz w:val="22"/>
              </w:rPr>
              <w:t>cumultime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889D13"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Total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FED884" w14:textId="77777777" w:rsidR="00ED3D06" w:rsidRPr="00ED3D06" w:rsidRDefault="00ED3D06" w:rsidP="00ED3D06">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C5081D"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Double</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D4F0F1" w14:textId="2E3438D6" w:rsidR="00ED3D06" w:rsidRPr="00ED3D06" w:rsidRDefault="002A05AF" w:rsidP="00ED3D0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2C0E10" w14:textId="2F3A828B" w:rsidR="00ED3D06" w:rsidRPr="00ED3D06" w:rsidRDefault="0045012B" w:rsidP="00ED3D06">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2464B6" w14:textId="77777777" w:rsidR="00ED3D06" w:rsidRPr="00ED3D06" w:rsidRDefault="00ED3D06" w:rsidP="00ED3D06">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8387F58"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ED3D06" w:rsidRPr="00ED3D06" w14:paraId="4CE68B9B" w14:textId="77777777" w:rsidTr="00D0650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5D589F" w14:textId="3E440CC0" w:rsidR="00ED3D06" w:rsidRPr="00ED3D06" w:rsidRDefault="00DB4AAF" w:rsidP="00ED3D06">
            <w:pPr>
              <w:spacing w:before="0" w:after="0" w:line="240" w:lineRule="auto"/>
              <w:rPr>
                <w:rFonts w:ascii="Calibri" w:eastAsia="Times New Roman" w:hAnsi="Calibri" w:cs="Calibri"/>
                <w:color w:val="000000"/>
                <w:sz w:val="22"/>
              </w:rPr>
            </w:pPr>
            <w:proofErr w:type="spellStart"/>
            <w:r w:rsidRPr="00ED3D06">
              <w:rPr>
                <w:rFonts w:ascii="Calibri" w:eastAsia="Times New Roman" w:hAnsi="Calibri" w:cs="Calibri"/>
                <w:color w:val="000000"/>
                <w:sz w:val="22"/>
              </w:rPr>
              <w:t>cumultraveltime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1D8635"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Total Travel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B26CCE" w14:textId="77777777" w:rsidR="00ED3D06" w:rsidRPr="00ED3D06" w:rsidRDefault="00ED3D06" w:rsidP="00ED3D06">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04F49B"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Double</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2882A6" w14:textId="24753E43" w:rsidR="00ED3D06" w:rsidRPr="00ED3D06" w:rsidRDefault="002A05AF" w:rsidP="00ED3D0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28F7D1" w14:textId="72AECBEF" w:rsidR="00ED3D06" w:rsidRPr="00ED3D06" w:rsidRDefault="0045012B" w:rsidP="00ED3D06">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B7E63D" w14:textId="77777777" w:rsidR="00ED3D06" w:rsidRPr="00ED3D06" w:rsidRDefault="00ED3D06" w:rsidP="00ED3D06">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089FC9"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ED3D06" w:rsidRPr="00ED3D06" w14:paraId="5C08D7F4" w14:textId="77777777" w:rsidTr="00D0650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868BE1" w14:textId="381D8472" w:rsidR="00ED3D06" w:rsidRPr="00ED3D06" w:rsidRDefault="00DB4AAF" w:rsidP="00ED3D06">
            <w:pPr>
              <w:spacing w:before="0" w:after="0" w:line="240" w:lineRule="auto"/>
              <w:rPr>
                <w:rFonts w:ascii="Calibri" w:eastAsia="Times New Roman" w:hAnsi="Calibri" w:cs="Calibri"/>
                <w:color w:val="000000"/>
                <w:sz w:val="22"/>
              </w:rPr>
            </w:pPr>
            <w:proofErr w:type="spellStart"/>
            <w:r w:rsidRPr="00ED3D06">
              <w:rPr>
                <w:rFonts w:ascii="Calibri" w:eastAsia="Times New Roman" w:hAnsi="Calibri" w:cs="Calibri"/>
                <w:color w:val="000000"/>
                <w:sz w:val="22"/>
              </w:rPr>
              <w:t>cumulviolationtime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B11706"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Total Violation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CD0450" w14:textId="77777777" w:rsidR="00ED3D06" w:rsidRPr="00ED3D06" w:rsidRDefault="00ED3D06" w:rsidP="00ED3D06">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2B67AD"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Double</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352000" w14:textId="5FC7C1F2" w:rsidR="00ED3D06" w:rsidRPr="00ED3D06" w:rsidRDefault="00876891" w:rsidP="00ED3D0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0199D21" w14:textId="36D28DEE" w:rsidR="00ED3D06" w:rsidRPr="00ED3D06" w:rsidRDefault="0045012B" w:rsidP="00ED3D06">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ADE204" w14:textId="77777777" w:rsidR="00ED3D06" w:rsidRPr="00ED3D06" w:rsidRDefault="00ED3D06" w:rsidP="00ED3D06">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C48401"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ED3D06" w:rsidRPr="00ED3D06" w14:paraId="674CE171" w14:textId="77777777" w:rsidTr="00D06508">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519151" w14:textId="3C0586CE" w:rsidR="00ED3D06" w:rsidRPr="00ED3D06" w:rsidRDefault="00DB4AAF" w:rsidP="00ED3D06">
            <w:pPr>
              <w:spacing w:before="0" w:after="0" w:line="240" w:lineRule="auto"/>
              <w:rPr>
                <w:rFonts w:ascii="Calibri" w:eastAsia="Times New Roman" w:hAnsi="Calibri" w:cs="Calibri"/>
                <w:color w:val="000000"/>
                <w:sz w:val="22"/>
              </w:rPr>
            </w:pPr>
            <w:proofErr w:type="spellStart"/>
            <w:r w:rsidRPr="00ED3D06">
              <w:rPr>
                <w:rFonts w:ascii="Calibri" w:eastAsia="Times New Roman" w:hAnsi="Calibri" w:cs="Calibri"/>
                <w:color w:val="000000"/>
                <w:sz w:val="22"/>
              </w:rPr>
              <w:t>cumulwaittime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640BCED"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Total Wait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9C842B" w14:textId="77777777" w:rsidR="00ED3D06" w:rsidRPr="00ED3D06" w:rsidRDefault="00ED3D06" w:rsidP="00ED3D06">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876F0B"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Double</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BBB191" w14:textId="0D685355" w:rsidR="00ED3D06" w:rsidRPr="00ED3D06" w:rsidRDefault="00876891" w:rsidP="00ED3D0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97E6D5" w14:textId="469BB1E9" w:rsidR="00ED3D06" w:rsidRPr="00ED3D06" w:rsidRDefault="0045012B" w:rsidP="00ED3D06">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7F6D71" w14:textId="77777777" w:rsidR="00ED3D06" w:rsidRPr="00ED3D06" w:rsidRDefault="00ED3D06" w:rsidP="00ED3D06">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966FD4"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876891" w:rsidRPr="00ED3D06" w14:paraId="3037D8B3" w14:textId="77777777" w:rsidTr="00D06508">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71AC8E" w14:textId="22443310" w:rsidR="00876891" w:rsidRPr="00ED3D06" w:rsidRDefault="00DB4AAF" w:rsidP="00876891">
            <w:pPr>
              <w:spacing w:before="0" w:after="0" w:line="240" w:lineRule="auto"/>
              <w:rPr>
                <w:rFonts w:ascii="Calibri" w:eastAsia="Times New Roman" w:hAnsi="Calibri" w:cs="Calibri"/>
                <w:color w:val="000000"/>
                <w:sz w:val="22"/>
              </w:rPr>
            </w:pPr>
            <w:proofErr w:type="spellStart"/>
            <w:r w:rsidRPr="00ED3D06">
              <w:rPr>
                <w:rFonts w:ascii="Calibri" w:eastAsia="Times New Roman" w:hAnsi="Calibri" w:cs="Calibri"/>
                <w:color w:val="000000"/>
                <w:sz w:val="22"/>
              </w:rPr>
              <w:t>departtime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F58AC5"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Depart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D97079" w14:textId="77777777" w:rsidR="00876891" w:rsidRPr="00ED3D06" w:rsidRDefault="00876891" w:rsidP="00876891">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0BCA1AE"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Date</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93743E" w14:textId="32A1DA1F" w:rsidR="00876891" w:rsidRPr="00ED3D06" w:rsidRDefault="00876891" w:rsidP="00876891">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Departure</w:t>
            </w:r>
            <w:r w:rsidRPr="00E05599">
              <w:rPr>
                <w:rFonts w:ascii="Calibri" w:eastAsia="Times New Roman" w:hAnsi="Calibri" w:cs="Calibri"/>
                <w:color w:val="000000"/>
                <w:sz w:val="22"/>
              </w:rPr>
              <w:t xml:space="preserve"> time </w:t>
            </w:r>
            <w:r>
              <w:rPr>
                <w:rFonts w:ascii="Calibri" w:eastAsia="Times New Roman" w:hAnsi="Calibri" w:cs="Calibri"/>
                <w:color w:val="000000"/>
                <w:sz w:val="22"/>
              </w:rPr>
              <w:t>from</w:t>
            </w:r>
            <w:r w:rsidRPr="00E05599">
              <w:rPr>
                <w:rFonts w:ascii="Calibri" w:eastAsia="Times New Roman" w:hAnsi="Calibri" w:cs="Calibri"/>
                <w:color w:val="000000"/>
                <w:sz w:val="22"/>
              </w:rPr>
              <w:t xml:space="preserve"> </w:t>
            </w:r>
            <w:r>
              <w:rPr>
                <w:rFonts w:ascii="Calibri" w:eastAsia="Times New Roman" w:hAnsi="Calibri" w:cs="Calibri"/>
                <w:color w:val="000000"/>
                <w:sz w:val="22"/>
              </w:rPr>
              <w:t>location</w:t>
            </w:r>
            <w:r w:rsidRPr="00E05599">
              <w:rPr>
                <w:rFonts w:ascii="Calibri" w:eastAsia="Times New Roman" w:hAnsi="Calibri" w:cs="Calibri"/>
                <w:color w:val="000000"/>
                <w:sz w:val="22"/>
              </w:rPr>
              <w:t xml:space="preserve"> in UTC</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DF34E2" w14:textId="5E05184D" w:rsidR="00876891" w:rsidRPr="00ED3D06" w:rsidRDefault="00876891" w:rsidP="00876891">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FC8B15" w14:textId="77777777" w:rsidR="00876891" w:rsidRPr="00ED3D06" w:rsidRDefault="00876891" w:rsidP="00876891">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707B53"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876891" w:rsidRPr="00ED3D06" w14:paraId="1972D731" w14:textId="77777777" w:rsidTr="00D06508">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8111AF" w14:textId="7B7D088D" w:rsidR="00876891" w:rsidRPr="00ED3D06" w:rsidRDefault="00DB4AAF" w:rsidP="00876891">
            <w:pPr>
              <w:spacing w:before="0" w:after="0" w:line="240" w:lineRule="auto"/>
              <w:rPr>
                <w:rFonts w:ascii="Calibri" w:eastAsia="Times New Roman" w:hAnsi="Calibri" w:cs="Calibri"/>
                <w:color w:val="000000"/>
                <w:sz w:val="22"/>
              </w:rPr>
            </w:pPr>
            <w:proofErr w:type="spellStart"/>
            <w:r w:rsidRPr="00ED3D06">
              <w:rPr>
                <w:rFonts w:ascii="Calibri" w:eastAsia="Times New Roman" w:hAnsi="Calibri" w:cs="Calibri"/>
                <w:color w:val="000000"/>
                <w:sz w:val="22"/>
              </w:rPr>
              <w:t>depotname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90626F"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Depot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1CF978" w14:textId="77777777" w:rsidR="00876891" w:rsidRPr="00ED3D06" w:rsidRDefault="00876891" w:rsidP="00876891">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9B2C77"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String</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0589B9" w14:textId="60F045D0" w:rsidR="00876891" w:rsidRPr="00ED3D06" w:rsidRDefault="00876891" w:rsidP="00876891">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Depot name that </w:t>
            </w:r>
            <w:proofErr w:type="gramStart"/>
            <w:r>
              <w:rPr>
                <w:rFonts w:ascii="Calibri" w:eastAsia="Times New Roman" w:hAnsi="Calibri" w:cs="Calibri"/>
                <w:color w:val="000000"/>
                <w:sz w:val="22"/>
              </w:rPr>
              <w:t>visit</w:t>
            </w:r>
            <w:proofErr w:type="gramEnd"/>
            <w:r>
              <w:rPr>
                <w:rFonts w:ascii="Calibri" w:eastAsia="Times New Roman" w:hAnsi="Calibri" w:cs="Calibri"/>
                <w:color w:val="000000"/>
                <w:sz w:val="22"/>
              </w:rPr>
              <w:t xml:space="preserve"> is occurring at</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817CC2" w14:textId="048227F4" w:rsidR="00876891" w:rsidRPr="00ED3D06" w:rsidRDefault="00876891" w:rsidP="00876891">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9C16AA" w14:textId="77777777" w:rsidR="00876891" w:rsidRPr="00ED3D06" w:rsidRDefault="00876891" w:rsidP="00876891">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1E38B8"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876891" w:rsidRPr="00ED3D06" w14:paraId="54093E4A" w14:textId="77777777" w:rsidTr="00D0650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B63F4D" w14:textId="436B2D1F" w:rsidR="00876891" w:rsidRPr="00ED3D06" w:rsidRDefault="00DB4AAF" w:rsidP="00876891">
            <w:pPr>
              <w:spacing w:before="0" w:after="0" w:line="240" w:lineRule="auto"/>
              <w:rPr>
                <w:rFonts w:ascii="Calibri" w:eastAsia="Times New Roman" w:hAnsi="Calibri" w:cs="Calibri"/>
                <w:color w:val="000000"/>
                <w:sz w:val="22"/>
              </w:rPr>
            </w:pPr>
            <w:proofErr w:type="spellStart"/>
            <w:r w:rsidRPr="00ED3D06">
              <w:rPr>
                <w:rFonts w:ascii="Calibri" w:eastAsia="Times New Roman" w:hAnsi="Calibri" w:cs="Calibri"/>
                <w:color w:val="000000"/>
                <w:sz w:val="22"/>
              </w:rPr>
              <w:lastRenderedPageBreak/>
              <w:t>fromprevdistance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A75846"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Previous Distance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F22D19" w14:textId="77777777" w:rsidR="00876891" w:rsidRPr="00ED3D06" w:rsidRDefault="00876891" w:rsidP="00876891">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EB916B6"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Double</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A91D0F" w14:textId="03842E11" w:rsidR="00876891" w:rsidRPr="00ED3D06" w:rsidRDefault="00876891" w:rsidP="00876891">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Total distance the truck has traveled to the point of the visit.</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CC933A" w14:textId="10437749" w:rsidR="00876891" w:rsidRPr="00ED3D06" w:rsidRDefault="00876891" w:rsidP="00876891">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38FC8E" w14:textId="77777777" w:rsidR="00876891" w:rsidRPr="00ED3D06" w:rsidRDefault="00876891" w:rsidP="00876891">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3D76F3"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876891" w:rsidRPr="00ED3D06" w14:paraId="1522D05C" w14:textId="77777777" w:rsidTr="00D0650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A790F3" w14:textId="2A941B68" w:rsidR="00876891" w:rsidRPr="00ED3D06" w:rsidRDefault="00DB4AAF" w:rsidP="00876891">
            <w:pPr>
              <w:spacing w:before="0" w:after="0" w:line="240" w:lineRule="auto"/>
              <w:rPr>
                <w:rFonts w:ascii="Calibri" w:eastAsia="Times New Roman" w:hAnsi="Calibri" w:cs="Calibri"/>
                <w:color w:val="000000"/>
                <w:sz w:val="22"/>
              </w:rPr>
            </w:pPr>
            <w:proofErr w:type="spellStart"/>
            <w:r w:rsidRPr="00ED3D06">
              <w:rPr>
                <w:rFonts w:ascii="Calibri" w:eastAsia="Times New Roman" w:hAnsi="Calibri" w:cs="Calibri"/>
                <w:color w:val="000000"/>
                <w:sz w:val="22"/>
              </w:rPr>
              <w:t>fromprevtraveltime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707B9E"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Previous Travel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431EDD" w14:textId="77777777" w:rsidR="00876891" w:rsidRPr="00ED3D06" w:rsidRDefault="00876891" w:rsidP="00876891">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C03C7AF"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Double</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1059FD" w14:textId="7B6BACA2" w:rsidR="00876891" w:rsidRPr="00ED3D06" w:rsidRDefault="00876891" w:rsidP="00876891">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Total time the truck has traveled to the point of the visit.</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5941D0" w14:textId="0743F57A" w:rsidR="00876891" w:rsidRPr="00ED3D06" w:rsidRDefault="00876891" w:rsidP="00876891">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3E88A0" w14:textId="77777777" w:rsidR="00876891" w:rsidRPr="00ED3D06" w:rsidRDefault="00876891" w:rsidP="00876891">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0C4793"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876891" w:rsidRPr="00ED3D06" w14:paraId="15AF21E6" w14:textId="77777777" w:rsidTr="00D06508">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A019EF" w14:textId="138817DA" w:rsidR="00876891" w:rsidRPr="00ED3D06" w:rsidRDefault="00DB4AAF" w:rsidP="00876891">
            <w:pPr>
              <w:spacing w:before="0" w:after="0" w:line="240" w:lineRule="auto"/>
              <w:rPr>
                <w:rFonts w:ascii="Calibri" w:eastAsia="Times New Roman" w:hAnsi="Calibri" w:cs="Calibri"/>
                <w:color w:val="000000"/>
                <w:sz w:val="22"/>
              </w:rPr>
            </w:pPr>
            <w:proofErr w:type="spellStart"/>
            <w:r w:rsidRPr="00ED3D06">
              <w:rPr>
                <w:rFonts w:ascii="Calibri" w:eastAsia="Times New Roman" w:hAnsi="Calibri" w:cs="Calibri"/>
                <w:color w:val="000000"/>
                <w:sz w:val="22"/>
              </w:rPr>
              <w:t>routename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0FCEB9"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Route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7A746F" w14:textId="77777777" w:rsidR="00876891" w:rsidRPr="00ED3D06" w:rsidRDefault="00876891" w:rsidP="00876891">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D1AF60"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String</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41C2AE"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Name of Route that Depot Visit relates to. Corresponds to key value in Route layer</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D647A7" w14:textId="552D0783" w:rsidR="00876891" w:rsidRPr="00ED3D06" w:rsidRDefault="00876891" w:rsidP="00876891">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87C596" w14:textId="77777777" w:rsidR="00876891" w:rsidRPr="00ED3D06" w:rsidRDefault="00876891" w:rsidP="00876891">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B3BEE6"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876891" w:rsidRPr="00ED3D06" w14:paraId="71C25103" w14:textId="77777777" w:rsidTr="00D06508">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B42BB3" w14:textId="41090820" w:rsidR="00876891" w:rsidRPr="00ED3D06" w:rsidRDefault="00DB4AAF" w:rsidP="00876891">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stop</w:t>
            </w:r>
            <w:r w:rsidRPr="00ED3D06">
              <w:rPr>
                <w:rFonts w:ascii="Calibri" w:eastAsia="Times New Roman" w:hAnsi="Calibri" w:cs="Calibri"/>
                <w:color w:val="000000"/>
                <w:sz w:val="22"/>
              </w:rPr>
              <w:t>sequence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FD663D" w14:textId="57D4032C" w:rsidR="00876891" w:rsidRPr="00ED3D06" w:rsidRDefault="00DE4499" w:rsidP="00876891">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Stop </w:t>
            </w:r>
            <w:r w:rsidR="00876891" w:rsidRPr="00ED3D06">
              <w:rPr>
                <w:rFonts w:ascii="Calibri" w:eastAsia="Times New Roman" w:hAnsi="Calibri" w:cs="Calibri"/>
                <w:color w:val="000000"/>
                <w:sz w:val="22"/>
              </w:rPr>
              <w:t>Sequence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4827DF" w14:textId="77777777" w:rsidR="00876891" w:rsidRPr="00ED3D06" w:rsidRDefault="00876891" w:rsidP="00876891">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4</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2E7DA2"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Integer</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96B812" w14:textId="7195A64D" w:rsidR="00876891" w:rsidRPr="00ED3D06" w:rsidRDefault="00D06508" w:rsidP="00876891">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The</w:t>
            </w:r>
            <w:r w:rsidR="00876891">
              <w:rPr>
                <w:rFonts w:ascii="Calibri" w:eastAsia="Times New Roman" w:hAnsi="Calibri" w:cs="Calibri"/>
                <w:color w:val="000000"/>
                <w:sz w:val="22"/>
              </w:rPr>
              <w:t xml:space="preserve"> sequence in the overall route that visit occurs.</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E206D12" w14:textId="3B85FD4A" w:rsidR="00876891" w:rsidRPr="00ED3D06" w:rsidRDefault="00876891" w:rsidP="00876891">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051FE8" w14:textId="77777777" w:rsidR="00876891" w:rsidRPr="00ED3D06" w:rsidRDefault="00876891" w:rsidP="00876891">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8A5F55A"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876891" w:rsidRPr="00ED3D06" w14:paraId="23FC9A23" w14:textId="77777777" w:rsidTr="00D06508">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AADFB1" w14:textId="42BCD7A0" w:rsidR="00876891" w:rsidRPr="00ED3D06" w:rsidRDefault="00DB4AAF" w:rsidP="00876891">
            <w:pPr>
              <w:spacing w:before="0" w:after="0" w:line="240" w:lineRule="auto"/>
              <w:rPr>
                <w:rFonts w:ascii="Calibri" w:eastAsia="Times New Roman" w:hAnsi="Calibri" w:cs="Calibri"/>
                <w:color w:val="000000"/>
                <w:sz w:val="22"/>
              </w:rPr>
            </w:pPr>
            <w:proofErr w:type="spellStart"/>
            <w:r w:rsidRPr="00ED3D06">
              <w:rPr>
                <w:rFonts w:ascii="Calibri" w:eastAsia="Times New Roman" w:hAnsi="Calibri" w:cs="Calibri"/>
                <w:color w:val="000000"/>
                <w:sz w:val="22"/>
              </w:rPr>
              <w:t>servicetime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547008"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Service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5A9781" w14:textId="77777777" w:rsidR="00876891" w:rsidRPr="00ED3D06" w:rsidRDefault="00876891" w:rsidP="00876891">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731D55"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Double</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392E2F" w14:textId="3DECCB33" w:rsidR="00876891" w:rsidRPr="00ED3D06" w:rsidRDefault="00876891" w:rsidP="00876891">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AD6E8F" w14:textId="1E52CB6A" w:rsidR="00876891" w:rsidRPr="00ED3D06" w:rsidRDefault="00876891" w:rsidP="00876891">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77213E" w14:textId="77777777" w:rsidR="00876891" w:rsidRPr="00ED3D06" w:rsidRDefault="00876891" w:rsidP="00876891">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431154"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2F57EF" w:rsidRPr="00ED3D06" w14:paraId="4222D9AB" w14:textId="77777777" w:rsidTr="00D0650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B1E34B" w14:textId="298B03E7" w:rsidR="002F57EF" w:rsidRPr="00ED3D06" w:rsidRDefault="00DB4AAF" w:rsidP="002F57EF">
            <w:pPr>
              <w:spacing w:before="0" w:after="0" w:line="240" w:lineRule="auto"/>
              <w:rPr>
                <w:rFonts w:ascii="Calibri" w:eastAsia="Times New Roman" w:hAnsi="Calibri" w:cs="Calibri"/>
                <w:color w:val="000000"/>
                <w:sz w:val="22"/>
              </w:rPr>
            </w:pPr>
            <w:proofErr w:type="spellStart"/>
            <w:r w:rsidRPr="00ED3D06">
              <w:rPr>
                <w:rFonts w:ascii="Calibri" w:eastAsia="Times New Roman" w:hAnsi="Calibri" w:cs="Calibri"/>
                <w:color w:val="000000"/>
                <w:sz w:val="22"/>
              </w:rPr>
              <w:t>totalloadedquantities</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697F06"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Total Loaded Quantities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3AEDA8" w14:textId="77777777" w:rsidR="002F57EF" w:rsidRPr="00ED3D06" w:rsidRDefault="002F57EF" w:rsidP="002F57EF">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BC361F"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String</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753947" w14:textId="06B15C44" w:rsidR="002F57EF" w:rsidRPr="00ED3D06" w:rsidRDefault="002F57EF" w:rsidP="002F57EF">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230F7F" w14:textId="69525894" w:rsidR="002F57EF" w:rsidRPr="00ED3D06" w:rsidRDefault="002F57EF" w:rsidP="002F57EF">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161F2D" w14:textId="77777777" w:rsidR="002F57EF" w:rsidRPr="00ED3D06" w:rsidRDefault="002F57EF" w:rsidP="002F57EF">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B6E959"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2F57EF" w:rsidRPr="00ED3D06" w14:paraId="651A77AF" w14:textId="77777777" w:rsidTr="00D0650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0542E5" w14:textId="020A0A30" w:rsidR="002F57EF" w:rsidRPr="00ED3D06" w:rsidRDefault="00DB4AAF" w:rsidP="002F57EF">
            <w:pPr>
              <w:spacing w:before="0" w:after="0" w:line="240" w:lineRule="auto"/>
              <w:rPr>
                <w:rFonts w:ascii="Calibri" w:eastAsia="Times New Roman" w:hAnsi="Calibri" w:cs="Calibri"/>
                <w:color w:val="000000"/>
                <w:sz w:val="22"/>
              </w:rPr>
            </w:pPr>
            <w:proofErr w:type="spellStart"/>
            <w:r w:rsidRPr="00ED3D06">
              <w:rPr>
                <w:rFonts w:ascii="Calibri" w:eastAsia="Times New Roman" w:hAnsi="Calibri" w:cs="Calibri"/>
                <w:color w:val="000000"/>
                <w:sz w:val="22"/>
              </w:rPr>
              <w:t>totalunloadedquantities</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E439DC"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Total Unloaded Quantities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8C91A0" w14:textId="77777777" w:rsidR="002F57EF" w:rsidRPr="00ED3D06" w:rsidRDefault="002F57EF" w:rsidP="002F57EF">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BBB85C3"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String</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074D20" w14:textId="276F4F97" w:rsidR="002F57EF" w:rsidRPr="00ED3D06" w:rsidRDefault="002F57EF" w:rsidP="002F57EF">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26A2D0" w14:textId="171D1304" w:rsidR="002F57EF" w:rsidRPr="00ED3D06" w:rsidRDefault="002F57EF" w:rsidP="002F57EF">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40C567" w14:textId="77777777" w:rsidR="002F57EF" w:rsidRPr="00ED3D06" w:rsidRDefault="002F57EF" w:rsidP="002F57EF">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E1D0F8"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2F57EF" w:rsidRPr="00ED3D06" w14:paraId="59C23C75" w14:textId="77777777" w:rsidTr="00D06508">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6E5A41" w14:textId="604BBC3F" w:rsidR="002F57EF" w:rsidRPr="00ED3D06" w:rsidRDefault="00DB4AAF" w:rsidP="002F57EF">
            <w:pPr>
              <w:spacing w:before="0" w:after="0" w:line="240" w:lineRule="auto"/>
              <w:rPr>
                <w:rFonts w:ascii="Calibri" w:eastAsia="Times New Roman" w:hAnsi="Calibri" w:cs="Calibri"/>
                <w:color w:val="000000"/>
                <w:sz w:val="22"/>
              </w:rPr>
            </w:pPr>
            <w:proofErr w:type="spellStart"/>
            <w:r w:rsidRPr="00ED3D06">
              <w:rPr>
                <w:rFonts w:ascii="Calibri" w:eastAsia="Times New Roman" w:hAnsi="Calibri" w:cs="Calibri"/>
                <w:color w:val="000000"/>
                <w:sz w:val="22"/>
              </w:rPr>
              <w:t>visittype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8935BE"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Visit Type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DFBAD3" w14:textId="77777777" w:rsidR="002F57EF" w:rsidRPr="00ED3D06" w:rsidRDefault="002F57EF" w:rsidP="002F57EF">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4</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0F13C8"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Integer</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76C569" w14:textId="055304D6" w:rsidR="002F57EF" w:rsidRPr="00ED3D06" w:rsidRDefault="002F57EF" w:rsidP="002F57EF">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801A66" w14:textId="516F2D7C" w:rsidR="002F57EF" w:rsidRPr="00ED3D06" w:rsidRDefault="002F57EF" w:rsidP="002F57EF">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8178F3" w14:textId="77777777" w:rsidR="002F57EF" w:rsidRPr="00ED3D06" w:rsidRDefault="002F57EF" w:rsidP="002F57EF">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09B71A"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2F57EF" w:rsidRPr="00ED3D06" w14:paraId="39E6200A" w14:textId="77777777" w:rsidTr="00D06508">
        <w:trPr>
          <w:trHeight w:val="315"/>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963072" w14:textId="0E09A682" w:rsidR="002F57EF" w:rsidRPr="00ED3D06" w:rsidRDefault="00DB4AAF" w:rsidP="002F57EF">
            <w:pPr>
              <w:spacing w:before="0" w:after="0" w:line="240" w:lineRule="auto"/>
              <w:rPr>
                <w:rFonts w:ascii="Calibri" w:eastAsia="Times New Roman" w:hAnsi="Calibri" w:cs="Calibri"/>
                <w:color w:val="000000"/>
                <w:sz w:val="22"/>
              </w:rPr>
            </w:pPr>
            <w:proofErr w:type="spellStart"/>
            <w:r w:rsidRPr="00ED3D06">
              <w:rPr>
                <w:rFonts w:ascii="Calibri" w:eastAsia="Times New Roman" w:hAnsi="Calibri" w:cs="Calibri"/>
                <w:color w:val="000000"/>
                <w:sz w:val="22"/>
              </w:rPr>
              <w:t>waittime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CD3406"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Wait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517CE8" w14:textId="77777777" w:rsidR="002F57EF" w:rsidRPr="00ED3D06" w:rsidRDefault="002F57EF" w:rsidP="002F57EF">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31A900"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Double</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2D1ADF" w14:textId="47BE6AFD"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r>
              <w:rPr>
                <w:rFonts w:ascii="Calibri" w:eastAsia="Times New Roman" w:hAnsi="Calibri" w:cs="Calibri"/>
                <w:color w:val="000000"/>
                <w:sz w:val="22"/>
              </w:rPr>
              <w:t>How long truck spent at the depot during visit</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6CCDDB" w14:textId="3130CE42"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221350"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4BCC37"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bl>
    <w:p w14:paraId="354F0DEF" w14:textId="77777777" w:rsidR="001C4DE7" w:rsidRPr="001C4DE7" w:rsidRDefault="001C4DE7" w:rsidP="001C4DE7"/>
    <w:p w14:paraId="6F8AE05B" w14:textId="77777777" w:rsidR="002F57EF" w:rsidRDefault="002F57EF">
      <w:pPr>
        <w:spacing w:before="0" w:after="200"/>
        <w:rPr>
          <w:rFonts w:ascii="Arial" w:eastAsiaTheme="majorEastAsia" w:hAnsi="Arial" w:cs="Arial"/>
          <w:b/>
          <w:bCs/>
          <w:color w:val="000000" w:themeColor="text1"/>
          <w:sz w:val="28"/>
          <w:szCs w:val="26"/>
        </w:rPr>
      </w:pPr>
      <w:r>
        <w:br w:type="page"/>
      </w:r>
    </w:p>
    <w:p w14:paraId="4D1E7B66" w14:textId="3DCE0030" w:rsidR="00465F86" w:rsidRDefault="00465F86" w:rsidP="00465F86">
      <w:pPr>
        <w:pStyle w:val="EsriHeading2"/>
      </w:pPr>
      <w:bookmarkStart w:id="27" w:name="_Toc169364354"/>
      <w:proofErr w:type="spellStart"/>
      <w:r>
        <w:lastRenderedPageBreak/>
        <w:t>GeoOrder</w:t>
      </w:r>
      <w:bookmarkEnd w:id="27"/>
      <w:proofErr w:type="spellEnd"/>
    </w:p>
    <w:p w14:paraId="22EA1877" w14:textId="3035CD84" w:rsidR="002F57EF" w:rsidRPr="002F57EF" w:rsidRDefault="002F57EF" w:rsidP="002F57EF">
      <w:r>
        <w:t xml:space="preserve">Point feature representing </w:t>
      </w:r>
      <w:r w:rsidR="004F28E6">
        <w:t xml:space="preserve">every Order in the Plan. Information is initially populated from the BSI during Plan creation. These </w:t>
      </w:r>
      <w:proofErr w:type="gramStart"/>
      <w:r w:rsidR="004F28E6">
        <w:t>fields are what</w:t>
      </w:r>
      <w:proofErr w:type="gramEnd"/>
      <w:r w:rsidR="004F28E6">
        <w:t xml:space="preserve"> are available in the Assigned and Unassigned Orders tables in Route Planner. Alias can be overridden by setting in the web app configuration.</w:t>
      </w:r>
    </w:p>
    <w:tbl>
      <w:tblPr>
        <w:tblW w:w="14210" w:type="dxa"/>
        <w:jc w:val="center"/>
        <w:tblLook w:val="04A0" w:firstRow="1" w:lastRow="0" w:firstColumn="1" w:lastColumn="0" w:noHBand="0" w:noVBand="1"/>
      </w:tblPr>
      <w:tblGrid>
        <w:gridCol w:w="3040"/>
        <w:gridCol w:w="1659"/>
        <w:gridCol w:w="920"/>
        <w:gridCol w:w="920"/>
        <w:gridCol w:w="2692"/>
        <w:gridCol w:w="1029"/>
        <w:gridCol w:w="1340"/>
        <w:gridCol w:w="2610"/>
      </w:tblGrid>
      <w:tr w:rsidR="004402F6" w:rsidRPr="00692206" w14:paraId="7B6F9BD8" w14:textId="77777777" w:rsidTr="21E9C6D8">
        <w:trPr>
          <w:cantSplit/>
          <w:trHeight w:val="315"/>
          <w:tblHeader/>
          <w:jc w:val="center"/>
        </w:trPr>
        <w:tc>
          <w:tcPr>
            <w:tcW w:w="3040" w:type="dxa"/>
            <w:tcBorders>
              <w:top w:val="single" w:sz="8" w:space="0" w:color="auto"/>
              <w:left w:val="single" w:sz="8" w:space="0" w:color="auto"/>
              <w:bottom w:val="single" w:sz="4" w:space="0" w:color="auto"/>
              <w:right w:val="nil"/>
            </w:tcBorders>
            <w:shd w:val="clear" w:color="auto" w:fill="4472C4"/>
            <w:noWrap/>
            <w:vAlign w:val="bottom"/>
            <w:hideMark/>
          </w:tcPr>
          <w:p w14:paraId="1FC6CBE7" w14:textId="77777777" w:rsidR="00692206" w:rsidRPr="00692206" w:rsidRDefault="00692206" w:rsidP="00692206">
            <w:pPr>
              <w:spacing w:before="0" w:after="0" w:line="240" w:lineRule="auto"/>
              <w:rPr>
                <w:rFonts w:ascii="Calibri" w:eastAsia="Times New Roman" w:hAnsi="Calibri" w:cs="Calibri"/>
                <w:b/>
                <w:bCs/>
                <w:color w:val="FFFFFF"/>
                <w:sz w:val="22"/>
              </w:rPr>
            </w:pPr>
            <w:r w:rsidRPr="00692206">
              <w:rPr>
                <w:rFonts w:ascii="Calibri" w:eastAsia="Times New Roman" w:hAnsi="Calibri" w:cs="Calibri"/>
                <w:b/>
                <w:bCs/>
                <w:color w:val="FFFFFF"/>
                <w:sz w:val="22"/>
              </w:rPr>
              <w:t>Name</w:t>
            </w:r>
          </w:p>
        </w:tc>
        <w:tc>
          <w:tcPr>
            <w:tcW w:w="1659" w:type="dxa"/>
            <w:tcBorders>
              <w:top w:val="single" w:sz="8" w:space="0" w:color="auto"/>
              <w:left w:val="nil"/>
              <w:bottom w:val="single" w:sz="4" w:space="0" w:color="auto"/>
              <w:right w:val="nil"/>
            </w:tcBorders>
            <w:shd w:val="clear" w:color="auto" w:fill="4472C4"/>
            <w:vAlign w:val="bottom"/>
            <w:hideMark/>
          </w:tcPr>
          <w:p w14:paraId="28891B09" w14:textId="77777777" w:rsidR="00692206" w:rsidRPr="00692206" w:rsidRDefault="00692206" w:rsidP="00692206">
            <w:pPr>
              <w:spacing w:before="0" w:after="0" w:line="240" w:lineRule="auto"/>
              <w:rPr>
                <w:rFonts w:ascii="Calibri" w:eastAsia="Times New Roman" w:hAnsi="Calibri" w:cs="Calibri"/>
                <w:b/>
                <w:bCs/>
                <w:color w:val="FFFFFF"/>
                <w:sz w:val="22"/>
              </w:rPr>
            </w:pPr>
            <w:r w:rsidRPr="00692206">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auto" w:fill="4472C4"/>
            <w:noWrap/>
            <w:vAlign w:val="bottom"/>
            <w:hideMark/>
          </w:tcPr>
          <w:p w14:paraId="2EDEF200" w14:textId="77777777" w:rsidR="00692206" w:rsidRPr="00692206" w:rsidRDefault="00692206" w:rsidP="00692206">
            <w:pPr>
              <w:spacing w:before="0" w:after="0" w:line="240" w:lineRule="auto"/>
              <w:rPr>
                <w:rFonts w:ascii="Calibri" w:eastAsia="Times New Roman" w:hAnsi="Calibri" w:cs="Calibri"/>
                <w:b/>
                <w:bCs/>
                <w:color w:val="FFFFFF"/>
                <w:sz w:val="22"/>
              </w:rPr>
            </w:pPr>
            <w:r w:rsidRPr="00692206">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auto" w:fill="4472C4"/>
            <w:vAlign w:val="bottom"/>
            <w:hideMark/>
          </w:tcPr>
          <w:p w14:paraId="39F6B9A6" w14:textId="77777777" w:rsidR="00692206" w:rsidRPr="00692206" w:rsidRDefault="00692206" w:rsidP="00692206">
            <w:pPr>
              <w:spacing w:before="0" w:after="0" w:line="240" w:lineRule="auto"/>
              <w:rPr>
                <w:rFonts w:ascii="Calibri" w:eastAsia="Times New Roman" w:hAnsi="Calibri" w:cs="Calibri"/>
                <w:b/>
                <w:bCs/>
                <w:color w:val="FFFFFF"/>
                <w:sz w:val="22"/>
              </w:rPr>
            </w:pPr>
            <w:r w:rsidRPr="00692206">
              <w:rPr>
                <w:rFonts w:ascii="Calibri" w:eastAsia="Times New Roman" w:hAnsi="Calibri" w:cs="Calibri"/>
                <w:b/>
                <w:bCs/>
                <w:color w:val="FFFFFF"/>
                <w:sz w:val="22"/>
              </w:rPr>
              <w:t>Type</w:t>
            </w:r>
          </w:p>
        </w:tc>
        <w:tc>
          <w:tcPr>
            <w:tcW w:w="2692" w:type="dxa"/>
            <w:tcBorders>
              <w:top w:val="single" w:sz="8" w:space="0" w:color="auto"/>
              <w:left w:val="nil"/>
              <w:bottom w:val="single" w:sz="4" w:space="0" w:color="auto"/>
              <w:right w:val="nil"/>
            </w:tcBorders>
            <w:shd w:val="clear" w:color="auto" w:fill="4472C4"/>
            <w:vAlign w:val="bottom"/>
            <w:hideMark/>
          </w:tcPr>
          <w:p w14:paraId="493CF25E" w14:textId="77777777" w:rsidR="00692206" w:rsidRPr="00692206" w:rsidRDefault="00692206" w:rsidP="00692206">
            <w:pPr>
              <w:spacing w:before="0" w:after="0" w:line="240" w:lineRule="auto"/>
              <w:rPr>
                <w:rFonts w:ascii="Calibri" w:eastAsia="Times New Roman" w:hAnsi="Calibri" w:cs="Calibri"/>
                <w:b/>
                <w:bCs/>
                <w:color w:val="FFFFFF"/>
                <w:sz w:val="22"/>
              </w:rPr>
            </w:pPr>
            <w:r w:rsidRPr="00692206">
              <w:rPr>
                <w:rFonts w:ascii="Calibri" w:eastAsia="Times New Roman" w:hAnsi="Calibri" w:cs="Calibri"/>
                <w:b/>
                <w:bCs/>
                <w:color w:val="FFFFFF"/>
                <w:sz w:val="22"/>
              </w:rPr>
              <w:t>Description</w:t>
            </w:r>
          </w:p>
        </w:tc>
        <w:tc>
          <w:tcPr>
            <w:tcW w:w="1029" w:type="dxa"/>
            <w:tcBorders>
              <w:top w:val="single" w:sz="8" w:space="0" w:color="auto"/>
              <w:left w:val="nil"/>
              <w:bottom w:val="single" w:sz="4" w:space="0" w:color="auto"/>
              <w:right w:val="nil"/>
            </w:tcBorders>
            <w:shd w:val="clear" w:color="auto" w:fill="4472C4"/>
            <w:vAlign w:val="bottom"/>
            <w:hideMark/>
          </w:tcPr>
          <w:p w14:paraId="422ACA8D" w14:textId="77777777" w:rsidR="00692206" w:rsidRPr="00692206" w:rsidRDefault="00692206" w:rsidP="00692206">
            <w:pPr>
              <w:spacing w:before="0" w:after="0" w:line="240" w:lineRule="auto"/>
              <w:rPr>
                <w:rFonts w:ascii="Calibri" w:eastAsia="Times New Roman" w:hAnsi="Calibri" w:cs="Calibri"/>
                <w:b/>
                <w:bCs/>
                <w:color w:val="FFFFFF"/>
                <w:sz w:val="22"/>
              </w:rPr>
            </w:pPr>
            <w:r w:rsidRPr="00692206">
              <w:rPr>
                <w:rFonts w:ascii="Calibri" w:eastAsia="Times New Roman" w:hAnsi="Calibri" w:cs="Calibri"/>
                <w:b/>
                <w:bCs/>
                <w:color w:val="FFFFFF"/>
                <w:sz w:val="22"/>
              </w:rPr>
              <w:t>ERM</w:t>
            </w:r>
          </w:p>
        </w:tc>
        <w:tc>
          <w:tcPr>
            <w:tcW w:w="1340" w:type="dxa"/>
            <w:tcBorders>
              <w:top w:val="single" w:sz="8" w:space="0" w:color="auto"/>
              <w:left w:val="nil"/>
              <w:bottom w:val="single" w:sz="4" w:space="0" w:color="auto"/>
              <w:right w:val="nil"/>
            </w:tcBorders>
            <w:shd w:val="clear" w:color="auto" w:fill="4472C4"/>
            <w:vAlign w:val="bottom"/>
            <w:hideMark/>
          </w:tcPr>
          <w:p w14:paraId="7EA96B38" w14:textId="77777777" w:rsidR="00692206" w:rsidRPr="00692206" w:rsidRDefault="00692206" w:rsidP="00692206">
            <w:pPr>
              <w:spacing w:before="0" w:after="0" w:line="240" w:lineRule="auto"/>
              <w:rPr>
                <w:rFonts w:ascii="Calibri" w:eastAsia="Times New Roman" w:hAnsi="Calibri" w:cs="Calibri"/>
                <w:b/>
                <w:bCs/>
                <w:color w:val="FFFFFF"/>
                <w:sz w:val="22"/>
              </w:rPr>
            </w:pPr>
            <w:r w:rsidRPr="00692206">
              <w:rPr>
                <w:rFonts w:ascii="Calibri" w:eastAsia="Times New Roman" w:hAnsi="Calibri" w:cs="Calibri"/>
                <w:b/>
                <w:bCs/>
                <w:color w:val="FFFFFF"/>
                <w:sz w:val="22"/>
              </w:rPr>
              <w:t>VRP Class</w:t>
            </w:r>
          </w:p>
        </w:tc>
        <w:tc>
          <w:tcPr>
            <w:tcW w:w="2610" w:type="dxa"/>
            <w:tcBorders>
              <w:top w:val="single" w:sz="8" w:space="0" w:color="auto"/>
              <w:left w:val="nil"/>
              <w:bottom w:val="single" w:sz="4" w:space="0" w:color="auto"/>
              <w:right w:val="single" w:sz="8" w:space="0" w:color="auto"/>
            </w:tcBorders>
            <w:shd w:val="clear" w:color="auto" w:fill="4472C4"/>
            <w:vAlign w:val="bottom"/>
            <w:hideMark/>
          </w:tcPr>
          <w:p w14:paraId="4483480B" w14:textId="77777777" w:rsidR="00692206" w:rsidRPr="00692206" w:rsidRDefault="00692206" w:rsidP="00692206">
            <w:pPr>
              <w:spacing w:before="0" w:after="0" w:line="240" w:lineRule="auto"/>
              <w:rPr>
                <w:rFonts w:ascii="Calibri" w:eastAsia="Times New Roman" w:hAnsi="Calibri" w:cs="Calibri"/>
                <w:b/>
                <w:bCs/>
                <w:color w:val="FFFFFF"/>
                <w:sz w:val="22"/>
              </w:rPr>
            </w:pPr>
            <w:r w:rsidRPr="00692206">
              <w:rPr>
                <w:rFonts w:ascii="Calibri" w:eastAsia="Times New Roman" w:hAnsi="Calibri" w:cs="Calibri"/>
                <w:b/>
                <w:bCs/>
                <w:color w:val="FFFFFF"/>
                <w:sz w:val="22"/>
              </w:rPr>
              <w:t>VRP Field</w:t>
            </w:r>
          </w:p>
        </w:tc>
      </w:tr>
      <w:tr w:rsidR="004402F6" w:rsidRPr="00692206" w14:paraId="10D12F39"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BAA31C" w14:textId="3CAB2D1B" w:rsidR="00692206" w:rsidRPr="00692206" w:rsidRDefault="00DB4AAF"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address</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10238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Address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305214"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0C9A72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1E4D7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8FE22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E4798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178EE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3A4ED7CE" w14:textId="77777777" w:rsidTr="21E9C6D8">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0D5D3F" w14:textId="06456ABC"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agentrevenue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BF14E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Agent Revenue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92962C"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97FA2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64F18D" w14:textId="5951DD1D" w:rsidR="00692206" w:rsidRPr="00692206" w:rsidRDefault="00250B41"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Freeform contextual description  </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A93955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D46899"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BD681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58BA2A44"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B9BC12" w14:textId="495EB771"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appointmentcode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70EE4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Appointment Code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712D38"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E0B5F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B2229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E5F4E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7F18ABA"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63D39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5F58CB6A" w14:textId="77777777" w:rsidTr="21E9C6D8">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F452AF" w14:textId="71D5F73F"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assignmentrule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14F79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Assignment Rule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6A300B"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C202F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Small Integer</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8F7B57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Rule for how this order should be assigned to a route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F8540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BBFE7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1EBD81"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AssignmentRule</w:t>
            </w:r>
            <w:proofErr w:type="spellEnd"/>
          </w:p>
        </w:tc>
      </w:tr>
      <w:tr w:rsidR="004402F6" w:rsidRPr="00692206" w14:paraId="1E9449C2"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807B45" w14:textId="68EF992C" w:rsidR="00692206" w:rsidRPr="00692206" w:rsidRDefault="00DB4AAF"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city</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05F72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City</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E6B0F0"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81EBC0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E1F63E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478FB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607B27"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6158B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349562FA" w14:textId="77777777" w:rsidTr="21E9C6D8">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DE4795" w14:textId="44C8AACC"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collectionname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6CEA2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Collection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5EED60"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C5393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31D04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Name of the collection that this order is a part of. Key value must match from Collection layer</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10C61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8CD320"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E8C39E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0BEF11DD"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02DC6C" w14:textId="67928456" w:rsidR="00692206" w:rsidRPr="00692206" w:rsidRDefault="00DB4AAF"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consignee</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CEFFA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Consignee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31F956"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37526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6009B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6166F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B8792F"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0DDD4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78A6BF04"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8D04AE" w14:textId="4364B138"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consigneenotes</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F971C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Consignee Notes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8F749A" w14:textId="3AAA7B0F" w:rsidR="00692206" w:rsidRPr="00692206" w:rsidRDefault="39E847B0" w:rsidP="21E9C6D8">
            <w:pPr>
              <w:spacing w:before="0" w:after="0" w:line="240" w:lineRule="auto"/>
              <w:jc w:val="center"/>
              <w:rPr>
                <w:rFonts w:eastAsia="MS Mincho" w:cs="Arial"/>
                <w:color w:val="000000" w:themeColor="text1"/>
                <w:szCs w:val="24"/>
              </w:rPr>
            </w:pPr>
            <w:r w:rsidRPr="21E9C6D8">
              <w:rPr>
                <w:rFonts w:ascii="Calibri" w:eastAsia="Times New Roman" w:hAnsi="Calibri" w:cs="Calibri"/>
                <w:color w:val="000000" w:themeColor="text1"/>
                <w:sz w:val="22"/>
              </w:rPr>
              <w:t>100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791B7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1EED0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77449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8F06AF"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00396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765C0B13"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FAE8CD" w14:textId="6631B8F9" w:rsidR="00692206" w:rsidRPr="00692206" w:rsidRDefault="00DB4AAF"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consigner</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7C1CD2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Consigner</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E7177E"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7D38E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FDDB8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DC890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811B4D"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00F8F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3A6BBD57"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21C599" w14:textId="29F5DDB2"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consignernotes</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EA6556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Consigner Notes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27FE15" w14:textId="669A38CF" w:rsidR="00692206" w:rsidRPr="00692206" w:rsidRDefault="11B3C6BE" w:rsidP="21E9C6D8">
            <w:pPr>
              <w:spacing w:before="0" w:after="0" w:line="240" w:lineRule="auto"/>
              <w:jc w:val="center"/>
              <w:rPr>
                <w:rFonts w:eastAsia="MS Mincho" w:cs="Arial"/>
                <w:color w:val="000000" w:themeColor="text1"/>
                <w:szCs w:val="24"/>
              </w:rPr>
            </w:pPr>
            <w:r w:rsidRPr="21E9C6D8">
              <w:rPr>
                <w:rFonts w:ascii="Calibri" w:eastAsia="Times New Roman" w:hAnsi="Calibri" w:cs="Calibri"/>
                <w:color w:val="000000" w:themeColor="text1"/>
                <w:sz w:val="22"/>
              </w:rPr>
              <w:t>100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4B2A0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98CD9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144C1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B8ACBB"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C7649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49BFE7C6"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4B986F" w14:textId="2C0142AA"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corporaterevenue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23AE6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Corporate Revenue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E62AE4"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082A4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4A70CF" w14:textId="72136519" w:rsidR="00692206" w:rsidRPr="00692206" w:rsidRDefault="00250B41"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Freeform contextual description  </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D6839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827817"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45F47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1C663592" w14:textId="77777777" w:rsidTr="21E9C6D8">
        <w:trPr>
          <w:trHeight w:val="18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2B6467" w14:textId="5C3370A3"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lastRenderedPageBreak/>
              <w:t>cumldistance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B7BC9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Total Distance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CA4897"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4FA5F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9FD2A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 total travel distance to this stop from the commencement of travel from commencement of the route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760E7D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AA4213"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B5A42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05DE8310" w14:textId="77777777" w:rsidTr="21E9C6D8">
        <w:trPr>
          <w:trHeight w:val="15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21E2A1" w14:textId="72F3AF2E"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cumltime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0003F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Total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A60862"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9C5AA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4EF50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 total time to this stop from the commencement of travel from commencement of the route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1B4CD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5F7D2B"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51A2C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7E78C99F" w14:textId="77777777" w:rsidTr="21E9C6D8">
        <w:trPr>
          <w:trHeight w:val="15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56BD7A" w14:textId="1DCF3485"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cumltraveltime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EAFC1C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Total Travel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AA65BB"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F0DA0B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DC120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 total travel time to this stop from the commencement of travel from commencement of the route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AD811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3F5A99"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83A5B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0867C9B8" w14:textId="77777777" w:rsidTr="21E9C6D8">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DBD3CA" w14:textId="7B6FA95F"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curbapproach</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E58F67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Curb Approach</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F4772C"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E8C861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Small Integer</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00CF2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Requirement for how this location must be approached</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A192C1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BC7AE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C35A30"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CurbApproach</w:t>
            </w:r>
            <w:proofErr w:type="spellEnd"/>
          </w:p>
        </w:tc>
      </w:tr>
      <w:tr w:rsidR="00692206" w:rsidRPr="00692206" w14:paraId="7641F49D" w14:textId="77777777" w:rsidTr="21E9C6D8">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B24900" w14:textId="6F3DA878"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depotname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A73E7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Depot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1467A6"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D90DE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F7B63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Depot where this order originates and/or terminates</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15CDD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C85BE8A"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EB986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3CB067E4" w14:textId="77777777" w:rsidTr="21E9C6D8">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52258B" w14:textId="436D1770" w:rsidR="00692206" w:rsidRPr="00692206" w:rsidRDefault="00DB4AAF"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destination</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771EB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Destination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E2F8F2"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75566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81466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destination. Supply chain context. An order should terminate at the destination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7696B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181A8C7"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34A52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614FE98D"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8E5B6F" w14:textId="012AF7D8"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displocdesc</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56A7B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Dispatch Description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6CCAA8"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A76B3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C820AC" w14:textId="0A09F8C7" w:rsidR="00692206" w:rsidRPr="00692206" w:rsidRDefault="00250B41" w:rsidP="00692206">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Descriptive information for Depot location. e.g. address</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E9A599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6B363E"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0CBA3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3EA3490D" w14:textId="77777777" w:rsidTr="21E9C6D8">
        <w:trPr>
          <w:trHeight w:val="15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BFBAE3" w14:textId="182D0614"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lastRenderedPageBreak/>
              <w:t>displocname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71693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Dispatch Location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DD1E4B"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E0048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199A0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Name of Dispatch Location that Order relates to. Corresponds to key value set in </w:t>
            </w:r>
            <w:proofErr w:type="spellStart"/>
            <w:r w:rsidRPr="00692206">
              <w:rPr>
                <w:rFonts w:ascii="Calibri" w:eastAsia="Times New Roman" w:hAnsi="Calibri" w:cs="Calibri"/>
                <w:color w:val="000000"/>
                <w:sz w:val="22"/>
              </w:rPr>
              <w:t>DispatchLocation</w:t>
            </w:r>
            <w:proofErr w:type="spellEnd"/>
            <w:r w:rsidRPr="00692206">
              <w:rPr>
                <w:rFonts w:ascii="Calibri" w:eastAsia="Times New Roman" w:hAnsi="Calibri" w:cs="Calibri"/>
                <w:color w:val="000000"/>
                <w:sz w:val="22"/>
              </w:rPr>
              <w:t xml:space="preserve"> table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36342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7B14C2"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D81B7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2D81575A"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364BDF" w14:textId="7B3DFA95" w:rsidR="00692206" w:rsidRPr="00692206" w:rsidRDefault="00DB4AAF"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eta</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095CD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ETA</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3A773F"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FD840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BDE53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 Arrival time at this stop in UTC</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0F5A6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0CF39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E8F810"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ArriveTimeUTC</w:t>
            </w:r>
            <w:proofErr w:type="spellEnd"/>
          </w:p>
        </w:tc>
      </w:tr>
      <w:tr w:rsidR="004402F6" w:rsidRPr="00692206" w14:paraId="534F1751" w14:textId="77777777" w:rsidTr="21E9C6D8">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00F3DB" w14:textId="40CA9AD1"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frompreviousdistance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98026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Previous Distance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A2290D"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70DB19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61B2F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 Elapsed travel distance to this stop from the commencement of travel from the prior stop</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1C46E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DA336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EF33542"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FromPrevDistance</w:t>
            </w:r>
            <w:proofErr w:type="spellEnd"/>
          </w:p>
        </w:tc>
      </w:tr>
      <w:tr w:rsidR="00692206" w:rsidRPr="00692206" w14:paraId="5A33D3C8" w14:textId="77777777" w:rsidTr="21E9C6D8">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3E5F76" w14:textId="5F712FFD"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fromprevtraveltime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E0EDF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Previous Travel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15C3C5"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04286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8E7DA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 Elapsed travel time to this stop from the commencement of travel from the prior stop</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76B2F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BCF5B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2B3F9B"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FromPrevTravelTime</w:t>
            </w:r>
            <w:proofErr w:type="spellEnd"/>
            <w:r w:rsidRPr="00692206">
              <w:rPr>
                <w:rFonts w:ascii="Calibri" w:eastAsia="Times New Roman" w:hAnsi="Calibri" w:cs="Calibri"/>
                <w:color w:val="000000"/>
                <w:sz w:val="22"/>
              </w:rPr>
              <w:t xml:space="preserve"> </w:t>
            </w:r>
          </w:p>
        </w:tc>
      </w:tr>
      <w:tr w:rsidR="004402F6" w:rsidRPr="00692206" w14:paraId="6EBBF1FB" w14:textId="77777777" w:rsidTr="21E9C6D8">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507B86" w14:textId="182B5DC2"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geoorder_height</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79F6B5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Height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E4DFA4"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64488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404F5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Height of this order for calculating capacity</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30C23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97199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BC66AD"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DeliveryQuantities</w:t>
            </w:r>
            <w:proofErr w:type="spellEnd"/>
            <w:r w:rsidRPr="00692206">
              <w:rPr>
                <w:rFonts w:ascii="Calibri" w:eastAsia="Times New Roman" w:hAnsi="Calibri" w:cs="Calibri"/>
                <w:color w:val="000000"/>
                <w:sz w:val="22"/>
              </w:rPr>
              <w:t xml:space="preserve"> (all quantities passed in single parameter)</w:t>
            </w:r>
          </w:p>
        </w:tc>
      </w:tr>
      <w:tr w:rsidR="00692206" w:rsidRPr="00692206" w14:paraId="56D3BB9B" w14:textId="77777777" w:rsidTr="21E9C6D8">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3F2332" w14:textId="0F36C276"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geoorder_length</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035F62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Length</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3015F9"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C7BDF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CF59B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Length of this order for calculating capacity</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B08E2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4B3B0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234326"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DeliveryQuantities</w:t>
            </w:r>
            <w:proofErr w:type="spellEnd"/>
            <w:r w:rsidRPr="00692206">
              <w:rPr>
                <w:rFonts w:ascii="Calibri" w:eastAsia="Times New Roman" w:hAnsi="Calibri" w:cs="Calibri"/>
                <w:color w:val="000000"/>
                <w:sz w:val="22"/>
              </w:rPr>
              <w:t xml:space="preserve"> (all quantities passed in single parameter)</w:t>
            </w:r>
          </w:p>
        </w:tc>
      </w:tr>
      <w:tr w:rsidR="004402F6" w:rsidRPr="00692206" w14:paraId="5DA9D38D" w14:textId="77777777" w:rsidTr="21E9C6D8">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D108FF" w14:textId="13F398A3"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geoorder_pieces</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52D06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Pieces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11572E"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54A6B2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FDC98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Number of pieces in this order for calculating capacity</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D2829E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DBC30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D4D987"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DeliveryQuantities</w:t>
            </w:r>
            <w:proofErr w:type="spellEnd"/>
            <w:r w:rsidRPr="00692206">
              <w:rPr>
                <w:rFonts w:ascii="Calibri" w:eastAsia="Times New Roman" w:hAnsi="Calibri" w:cs="Calibri"/>
                <w:color w:val="000000"/>
                <w:sz w:val="22"/>
              </w:rPr>
              <w:t xml:space="preserve"> (all quantities passed in single parameter)</w:t>
            </w:r>
          </w:p>
        </w:tc>
      </w:tr>
      <w:tr w:rsidR="00692206" w:rsidRPr="00692206" w14:paraId="5B1A11BF" w14:textId="77777777" w:rsidTr="21E9C6D8">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25BB50" w14:textId="648DA815"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geoorder_units</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8FDCE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Units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1A78E2"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9C76A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81BF5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Number of Units of this order for calculating capacity </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97179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700C2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E8E7B3A"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DeliveryQuantities</w:t>
            </w:r>
            <w:proofErr w:type="spellEnd"/>
            <w:r w:rsidRPr="00692206">
              <w:rPr>
                <w:rFonts w:ascii="Calibri" w:eastAsia="Times New Roman" w:hAnsi="Calibri" w:cs="Calibri"/>
                <w:color w:val="000000"/>
                <w:sz w:val="22"/>
              </w:rPr>
              <w:t xml:space="preserve"> (all quantities passed in single parameter)</w:t>
            </w:r>
          </w:p>
        </w:tc>
      </w:tr>
      <w:tr w:rsidR="004402F6" w:rsidRPr="00692206" w14:paraId="74DDD49F" w14:textId="77777777" w:rsidTr="21E9C6D8">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27B6A3" w14:textId="328A726E"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geoorder_volume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96546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Volume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317878"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E7672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6C97D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Cubic volume in this order for calculating capacity</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F0AAD3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A3C5B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0E5A453"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DeliveryQuantities</w:t>
            </w:r>
            <w:proofErr w:type="spellEnd"/>
            <w:r w:rsidRPr="00692206">
              <w:rPr>
                <w:rFonts w:ascii="Calibri" w:eastAsia="Times New Roman" w:hAnsi="Calibri" w:cs="Calibri"/>
                <w:color w:val="000000"/>
                <w:sz w:val="22"/>
              </w:rPr>
              <w:t xml:space="preserve"> (all quantities passed in single parameter)</w:t>
            </w:r>
          </w:p>
        </w:tc>
      </w:tr>
      <w:tr w:rsidR="00692206" w:rsidRPr="00692206" w14:paraId="310AF322" w14:textId="77777777" w:rsidTr="21E9C6D8">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32DB1C" w14:textId="4123FA98"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lastRenderedPageBreak/>
              <w:t>geoorder_weight</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0CAB0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Weight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0AB829"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E47DDB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110FF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Weight of this order for calculating capacity</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9D6A5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04704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543F3D"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DeliveryQuantities</w:t>
            </w:r>
            <w:proofErr w:type="spellEnd"/>
            <w:r w:rsidRPr="00692206">
              <w:rPr>
                <w:rFonts w:ascii="Calibri" w:eastAsia="Times New Roman" w:hAnsi="Calibri" w:cs="Calibri"/>
                <w:color w:val="000000"/>
                <w:sz w:val="22"/>
              </w:rPr>
              <w:t xml:space="preserve"> (all quantities passed in single parameter)</w:t>
            </w:r>
          </w:p>
        </w:tc>
      </w:tr>
      <w:tr w:rsidR="004402F6" w:rsidRPr="00692206" w14:paraId="4E2945D6" w14:textId="77777777" w:rsidTr="21E9C6D8">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1E2F74" w14:textId="7CA38D83"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geoorder_width</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0F2F4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Width</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95DB8F"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14E74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F9389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Width of this order for calculating capacity</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FD539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7BE9E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C8D892"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DeliveryQuantities</w:t>
            </w:r>
            <w:proofErr w:type="spellEnd"/>
            <w:r w:rsidRPr="00692206">
              <w:rPr>
                <w:rFonts w:ascii="Calibri" w:eastAsia="Times New Roman" w:hAnsi="Calibri" w:cs="Calibri"/>
                <w:color w:val="000000"/>
                <w:sz w:val="22"/>
              </w:rPr>
              <w:t xml:space="preserve"> (all quantities passed in single parameter)</w:t>
            </w:r>
          </w:p>
        </w:tc>
      </w:tr>
      <w:tr w:rsidR="00692206" w:rsidRPr="00692206" w14:paraId="787C1BB9" w14:textId="77777777" w:rsidTr="21E9C6D8">
        <w:trPr>
          <w:trHeight w:val="18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68F2B1" w14:textId="1D76E399"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geoorderstate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3342DE"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GeoOrder</w:t>
            </w:r>
            <w:proofErr w:type="spellEnd"/>
            <w:r w:rsidRPr="00692206">
              <w:rPr>
                <w:rFonts w:ascii="Calibri" w:eastAsia="Times New Roman" w:hAnsi="Calibri" w:cs="Calibri"/>
                <w:color w:val="000000"/>
                <w:sz w:val="22"/>
              </w:rPr>
              <w:t xml:space="preserve"> State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99454B"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0437D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DE4A8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Tracks state of the order [UNASSIGNED, ASSIGNED, LOCKED, IN_PROGRESS, CANCELED, DECLINED, COMPLETED]. Set by ERM API</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DD213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4EFE9D"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8A8E2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4A0DB780"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4072D4" w14:textId="077C561D" w:rsidR="00692206" w:rsidRPr="00692206" w:rsidRDefault="00DB4AAF"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hazmat</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821B2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Haz Mat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57EBAD"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F91D2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DFF15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3AEC8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90C0FF"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48DB3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2365990A" w14:textId="77777777" w:rsidTr="21E9C6D8">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457508" w14:textId="4F495992"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inboundarrivaltime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A76AF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Inbound Arrival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BFE610"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E9ED9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4BF14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Date/time (in UTC) when this order is available for dispatch from depot</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72FDB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7C2AA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7DF67B"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InboundArriveTime</w:t>
            </w:r>
            <w:proofErr w:type="spellEnd"/>
          </w:p>
        </w:tc>
      </w:tr>
      <w:tr w:rsidR="004402F6" w:rsidRPr="00692206" w14:paraId="7D566E87"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ACCBA2" w14:textId="6CE1FA57"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lastselectionstate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0CC5C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Last Selection State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0BC7B9"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F9BDA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EE7BE7"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140F87" w14:textId="77777777" w:rsidR="00692206" w:rsidRPr="00692206" w:rsidRDefault="00692206" w:rsidP="00692206">
            <w:pPr>
              <w:spacing w:before="0" w:after="0" w:line="240" w:lineRule="auto"/>
              <w:rPr>
                <w:rFonts w:eastAsia="Times New Roman" w:cs="Times New Roman"/>
                <w:sz w:val="20"/>
                <w:szCs w:val="20"/>
              </w:rPr>
            </w:pP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A49A3E" w14:textId="77777777" w:rsidR="00692206" w:rsidRPr="00692206" w:rsidRDefault="00692206" w:rsidP="00692206">
            <w:pPr>
              <w:spacing w:before="0" w:after="0" w:line="240" w:lineRule="auto"/>
              <w:rPr>
                <w:rFonts w:eastAsia="Times New Roman" w:cs="Times New Roman"/>
                <w:sz w:val="20"/>
                <w:szCs w:val="20"/>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BDFB1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57E8686B" w14:textId="77777777" w:rsidTr="21E9C6D8">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DB34D7" w14:textId="25C35651"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loadid</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87096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Load Id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817509"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25</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73BD5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784267" w14:textId="77777777" w:rsid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The load into which this order is grouped. Common across all </w:t>
            </w:r>
            <w:proofErr w:type="spellStart"/>
            <w:r w:rsidRPr="00692206">
              <w:rPr>
                <w:rFonts w:ascii="Calibri" w:eastAsia="Times New Roman" w:hAnsi="Calibri" w:cs="Calibri"/>
                <w:color w:val="000000"/>
                <w:sz w:val="22"/>
              </w:rPr>
              <w:t>GeoOrders</w:t>
            </w:r>
            <w:proofErr w:type="spellEnd"/>
            <w:r w:rsidRPr="00692206">
              <w:rPr>
                <w:rFonts w:ascii="Calibri" w:eastAsia="Times New Roman" w:hAnsi="Calibri" w:cs="Calibri"/>
                <w:color w:val="000000"/>
                <w:sz w:val="22"/>
              </w:rPr>
              <w:t xml:space="preserve"> in the load.</w:t>
            </w:r>
          </w:p>
          <w:p w14:paraId="0A32F7F1" w14:textId="57F3CD82" w:rsidR="00C35D48" w:rsidRPr="00692206" w:rsidRDefault="00C35D48" w:rsidP="0069220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This is an optional implementation</w:t>
            </w:r>
            <w:r w:rsidR="00687F1C">
              <w:rPr>
                <w:rFonts w:ascii="Calibri" w:eastAsia="Times New Roman" w:hAnsi="Calibri" w:cs="Calibri"/>
                <w:color w:val="000000"/>
                <w:sz w:val="22"/>
              </w:rPr>
              <w:t>, to configure BSI to populate.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5E8368" w14:textId="48889BA9" w:rsidR="00692206" w:rsidRPr="00692206" w:rsidRDefault="00687F1C" w:rsidP="0069220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E42917"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0917F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6AA02074" w14:textId="77777777" w:rsidTr="21E9C6D8">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FAB1FB" w14:textId="2BD27CB3"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locationname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8AAD3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Location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25132A"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255</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5D24F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56041E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Name of location stored in MDM_Location. Set by </w:t>
            </w:r>
            <w:proofErr w:type="spellStart"/>
            <w:r w:rsidRPr="00692206">
              <w:rPr>
                <w:rFonts w:ascii="Calibri" w:eastAsia="Times New Roman" w:hAnsi="Calibri" w:cs="Calibri"/>
                <w:color w:val="000000"/>
                <w:sz w:val="22"/>
              </w:rPr>
              <w:t>RoutePlanner</w:t>
            </w:r>
            <w:proofErr w:type="spellEnd"/>
            <w:r w:rsidRPr="00692206">
              <w:rPr>
                <w:rFonts w:ascii="Calibri" w:eastAsia="Times New Roman" w:hAnsi="Calibri" w:cs="Calibri"/>
                <w:color w:val="000000"/>
                <w:sz w:val="22"/>
              </w:rPr>
              <w:t xml:space="preserve"> app when updating location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CCB51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4B6D4D"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ACDCD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086AF688" w14:textId="77777777" w:rsidTr="21E9C6D8">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09FCE0" w14:textId="2DC99001"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lastRenderedPageBreak/>
              <w:t>maxtwviolation</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36E51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Max Time Window Violation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FF29F3"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F9288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Small Integer</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E94369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Maximum time in minutes that this order service can be violated (late) for first time window</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FFAC4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81F79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03373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MaxViolationTime1</w:t>
            </w:r>
          </w:p>
        </w:tc>
      </w:tr>
      <w:tr w:rsidR="004402F6" w:rsidRPr="00692206" w14:paraId="6A42D0E4" w14:textId="77777777" w:rsidTr="21E9C6D8">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806AF1" w14:textId="0BD6354E"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modelrevenue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93677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Model Revenue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F5C1E8"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1CD49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14B9F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A revenue value used to declare the importance of servicing this order versus another order</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2EFE0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D4A02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10957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Revenue</w:t>
            </w:r>
          </w:p>
        </w:tc>
      </w:tr>
      <w:tr w:rsidR="00692206" w:rsidRPr="00692206" w14:paraId="46C14C91"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54B2F1" w14:textId="0C0ABCBF"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orderdescription</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61818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 Description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B3A1F6"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256</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594CE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E93C5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order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BC0B4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09757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EB30F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Description</w:t>
            </w:r>
          </w:p>
        </w:tc>
      </w:tr>
      <w:tr w:rsidR="004402F6" w:rsidRPr="00692206" w14:paraId="55D4848C" w14:textId="77777777" w:rsidTr="21E9C6D8">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A3274E" w14:textId="43BE119E"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orderid</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E27798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 Id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6E37F7"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65D0B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05C83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The order ID as globally unique within a given plan scope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DF27F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0D393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5826C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Name</w:t>
            </w:r>
          </w:p>
        </w:tc>
      </w:tr>
      <w:tr w:rsidR="00692206" w:rsidRPr="00692206" w14:paraId="22B02D5D"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EDCA0C" w14:textId="140B06E6" w:rsidR="00692206" w:rsidRPr="00692206" w:rsidRDefault="00DB4AAF"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origin</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6D0A5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Origin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33BA74"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E84A2B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64527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origin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BCEB0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919482"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FB09B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1EC2555A" w14:textId="77777777" w:rsidTr="21E9C6D8">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C8FCB6" w14:textId="54BCA42F"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outbounddeparturetime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93A73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Outbound Departure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838FD2"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31622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68E429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Date/time (in UTC) when this order must be delivered to depot</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9E447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B59BB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239972"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OutboundDepartTime</w:t>
            </w:r>
            <w:proofErr w:type="spellEnd"/>
          </w:p>
        </w:tc>
      </w:tr>
      <w:tr w:rsidR="00692206" w:rsidRPr="00692206" w14:paraId="5AB07ECE"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51143F" w14:textId="0D478822"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postalcode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82715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Postal Code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4379F0"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BA9C9C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BAE85C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4DE1E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E03BE0"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65DBD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4FA4C0CE"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FD96A7" w14:textId="4A42D315"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routeassigned</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E895B2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Route Assigned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7A18B7"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131DF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9706AF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Boolean if the order is assigned to a Route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C432F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E4E2A9"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CD8439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46DA0D2C" w14:textId="77777777" w:rsidTr="21E9C6D8">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858256" w14:textId="620F8F5E"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routename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E625D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Route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4661AD"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1E090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4C5F6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Name of Route that Order is assigned to. Corresponds to key value in Route layer.</w:t>
            </w:r>
            <w:r w:rsidRPr="00692206">
              <w:rPr>
                <w:rFonts w:ascii="Calibri" w:eastAsia="Times New Roman" w:hAnsi="Calibri" w:cs="Calibri"/>
                <w:color w:val="000000"/>
                <w:sz w:val="22"/>
              </w:rPr>
              <w:br/>
              <w:t>Will be blank if unassigned</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F5C04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DF0C7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ECDCA9"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RouteName</w:t>
            </w:r>
            <w:proofErr w:type="spellEnd"/>
          </w:p>
        </w:tc>
      </w:tr>
      <w:tr w:rsidR="004402F6" w:rsidRPr="00692206" w14:paraId="08836887" w14:textId="77777777" w:rsidTr="21E9C6D8">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38194B" w14:textId="1FDB1A11"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routerevenue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2F109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Route Revenue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9C2921"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E29A4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454D9C" w14:textId="4DA80BCE" w:rsidR="00692206" w:rsidRPr="00692206" w:rsidRDefault="008B3AC2"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Freeform contextual description  </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BF665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C4E2A6"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838077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158C001D" w14:textId="77777777" w:rsidTr="21E9C6D8">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4DC608" w14:textId="5E2386C3"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lastRenderedPageBreak/>
              <w:t>servicecommitmentdate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B2E33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Service Commitment Date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C3ABAB"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9D8E2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63F9A9" w14:textId="01548B25" w:rsidR="00692206" w:rsidRPr="00692206" w:rsidRDefault="00250B41"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Freeform contextual description  </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6DB3C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964B48"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D2E44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6B6B5B87"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ED123B" w14:textId="56E7B9A1"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servicelevel</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E1360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Service Level</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E28728"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67D07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7B625C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Freeform contextual description  </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1D3F90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04F15C"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4AC274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3F499FF0" w14:textId="77777777" w:rsidTr="21E9C6D8">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A3459A" w14:textId="4EDB30A4"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servicetime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B1ECA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Service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D095FD"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16E42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3B6C7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 in minutes (fractional) it is anticipated this order will take to complete service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BC988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3348B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7A0CCC"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ServiceTime</w:t>
            </w:r>
            <w:proofErr w:type="spellEnd"/>
          </w:p>
        </w:tc>
      </w:tr>
      <w:tr w:rsidR="004402F6" w:rsidRPr="00692206" w14:paraId="4011B876" w14:textId="77777777" w:rsidTr="21E9C6D8">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898C03" w14:textId="1063DAF4" w:rsidR="00692206" w:rsidRPr="00692206" w:rsidRDefault="00DB4AAF"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specialty</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5CD100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Specialty</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EDAF13"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62120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5AF4E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Specialties required by this order's stop. Can have multiple assigned</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732C8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7EDC6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DA3436"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SpecialtyNames</w:t>
            </w:r>
            <w:proofErr w:type="spellEnd"/>
          </w:p>
        </w:tc>
      </w:tr>
      <w:tr w:rsidR="00692206" w:rsidRPr="00692206" w14:paraId="05A14EC0"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DE4D3B" w14:textId="0AE271FE"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state_province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45730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State/Province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5B906A"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C0296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01D1E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Freeform contextual description  </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DE514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E0D9C5"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0F579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097FB6DC"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56C304" w14:textId="0F313700"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statecomment</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842AD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State Comment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6BA73D"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3000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FB86A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86AB1E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Comment from Workforce Integration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37CBF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980BBC"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06F8B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06E0E82D" w14:textId="77777777" w:rsidTr="21E9C6D8">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96C282" w14:textId="1F8A191B"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statelastupdated</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B0ABA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State Last Updated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B4EE05"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1C07F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7695F0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Last update of </w:t>
            </w:r>
            <w:proofErr w:type="spellStart"/>
            <w:r w:rsidRPr="00692206">
              <w:rPr>
                <w:rFonts w:ascii="Calibri" w:eastAsia="Times New Roman" w:hAnsi="Calibri" w:cs="Calibri"/>
                <w:color w:val="000000"/>
                <w:sz w:val="22"/>
              </w:rPr>
              <w:t>geoorderstate</w:t>
            </w:r>
            <w:proofErr w:type="spellEnd"/>
            <w:r w:rsidRPr="00692206">
              <w:rPr>
                <w:rFonts w:ascii="Calibri" w:eastAsia="Times New Roman" w:hAnsi="Calibri" w:cs="Calibri"/>
                <w:color w:val="000000"/>
                <w:sz w:val="22"/>
              </w:rPr>
              <w:t>. Calculated by ERM API</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06F450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B884FF"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CD307D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59FE342D" w14:textId="77777777" w:rsidTr="21E9C6D8">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37BFBD" w14:textId="4B4747BE"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stopsequence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EC3BB1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Stop Sequence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EDE7FB"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E9549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Small Integer</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5FC90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sequence that orders assigned to a route will be delivered</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AEE72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E6C16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97289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Sequence</w:t>
            </w:r>
          </w:p>
        </w:tc>
      </w:tr>
      <w:tr w:rsidR="00692206" w:rsidRPr="00692206" w14:paraId="794606BE" w14:textId="77777777" w:rsidTr="21E9C6D8">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248914" w14:textId="5056A698"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stoptype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AB78D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Stop Type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48A3C1"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BF0B7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628953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Pickup or Delivery</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F18B3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7793B5"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46A337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32CBFA73"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7D9A0B" w14:textId="25F5F5B6" w:rsidR="00692206" w:rsidRPr="00692206" w:rsidRDefault="00DB4AAF"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street</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8B449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Street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D2BE88"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E415E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2A6A4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Freeform contextual description  </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3D358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3BA4B4"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2A88B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3F055D24" w14:textId="77777777" w:rsidTr="21E9C6D8">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53CE11" w14:textId="1A0D0352"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timezone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15362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 Zone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CC0137"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575C8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8617D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 zone descriptive. Placeholder for future functionality. Time zone set in Depot feature.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4E4B5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ACD1C0"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F76C5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1F9DFF28"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D305BE" w14:textId="75D3BE9D"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lastRenderedPageBreak/>
              <w:t>transitnotes</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9037C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Transit Notes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B9448F" w14:textId="53DE950E" w:rsidR="00692206" w:rsidRPr="00692206" w:rsidRDefault="4618E53A" w:rsidP="21E9C6D8">
            <w:pPr>
              <w:spacing w:before="0" w:after="0" w:line="240" w:lineRule="auto"/>
              <w:jc w:val="center"/>
              <w:rPr>
                <w:rFonts w:eastAsia="MS Mincho" w:cs="Arial"/>
                <w:color w:val="000000" w:themeColor="text1"/>
                <w:szCs w:val="24"/>
              </w:rPr>
            </w:pPr>
            <w:r w:rsidRPr="21E9C6D8">
              <w:rPr>
                <w:rFonts w:ascii="Calibri" w:eastAsia="Times New Roman" w:hAnsi="Calibri" w:cs="Calibri"/>
                <w:color w:val="000000" w:themeColor="text1"/>
                <w:sz w:val="22"/>
              </w:rPr>
              <w:t>100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87E54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74ECD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Freeform contextual description  </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AF494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9AF9B6"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6AC1E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3D6B5A7C"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527082" w14:textId="794A9B8D" w:rsidR="00692206" w:rsidRPr="00692206" w:rsidRDefault="00DB4AAF"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twend1</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B2EFE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 Window End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AB9352"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3F6F0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9443C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First time of day when this order closes (UTC)</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F80A8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B86E2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65AB5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TimeWindowEnd1</w:t>
            </w:r>
          </w:p>
        </w:tc>
      </w:tr>
      <w:tr w:rsidR="004402F6" w:rsidRPr="00692206" w14:paraId="205C0927"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7B2920" w14:textId="7D772B3D" w:rsidR="00692206" w:rsidRPr="00692206" w:rsidRDefault="00DB4AAF"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twend2</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E5A7E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 Window End 2</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677614"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29AE5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12079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Second time of day when this order closes (UTC)</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BADAF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6E1F4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B2A47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TimeWindowEnd2</w:t>
            </w:r>
          </w:p>
        </w:tc>
      </w:tr>
      <w:tr w:rsidR="00692206" w:rsidRPr="00692206" w14:paraId="2D9358F9"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D7DF2F" w14:textId="4DCAB8BC" w:rsidR="00692206" w:rsidRPr="00692206" w:rsidRDefault="00DB4AAF"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twstart1</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99C28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 Window Start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C86E37"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38FE2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7B3DF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First time of day when this order opens (UTC)</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05FD9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DF165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68410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TimeWindowStart1</w:t>
            </w:r>
          </w:p>
        </w:tc>
      </w:tr>
      <w:tr w:rsidR="004402F6" w:rsidRPr="00692206" w14:paraId="2C2E0056"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C9217A" w14:textId="188337FF" w:rsidR="00692206" w:rsidRPr="00692206" w:rsidRDefault="00DB4AAF"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twstart2</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715F0B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 Window Start 2</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C009C0"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42D4D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ECA1A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Second time of day when this order opens (UTC)</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03A56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ECE00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5BE35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TimeWindowStart2</w:t>
            </w:r>
          </w:p>
        </w:tc>
      </w:tr>
      <w:tr w:rsidR="00692206" w:rsidRPr="00692206" w14:paraId="315B365E" w14:textId="77777777" w:rsidTr="21E9C6D8">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CFBAC1" w14:textId="373769CE"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unsolvedreason</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3C844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Unsolved Reason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ACB0D4"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255</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087EA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F0552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Reason given by VRP why the order was not assigned to a route during previous solve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000D9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71631D3"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82289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10F904EE" w14:textId="77777777" w:rsidTr="21E9C6D8">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417903" w14:textId="111A0AA0"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violationtime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CC18C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Violation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E00023"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71F0C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F2E75ED" w14:textId="0DD3809C"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Time window </w:t>
            </w:r>
            <w:r w:rsidR="00324ADB" w:rsidRPr="00692206">
              <w:rPr>
                <w:rFonts w:ascii="Calibri" w:eastAsia="Times New Roman" w:hAnsi="Calibri" w:cs="Calibri"/>
                <w:color w:val="000000"/>
                <w:sz w:val="22"/>
              </w:rPr>
              <w:t>violation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46F066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564AD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82836F"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ViolationTime</w:t>
            </w:r>
            <w:proofErr w:type="spellEnd"/>
          </w:p>
        </w:tc>
      </w:tr>
      <w:tr w:rsidR="00692206" w:rsidRPr="00692206" w14:paraId="389047BF" w14:textId="77777777" w:rsidTr="21E9C6D8">
        <w:trPr>
          <w:trHeight w:val="915"/>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3EDC81" w14:textId="093A331E"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waittime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9E03A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Wait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FDE4E6"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14301E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ABE2A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 spent waiting at this stop for the time window to open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7236A0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A65E8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85941E"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WaitTime</w:t>
            </w:r>
            <w:proofErr w:type="spellEnd"/>
          </w:p>
        </w:tc>
      </w:tr>
    </w:tbl>
    <w:p w14:paraId="1C1CAC13" w14:textId="77777777" w:rsidR="001C4DE7" w:rsidRPr="001C4DE7" w:rsidRDefault="001C4DE7" w:rsidP="001C4DE7"/>
    <w:p w14:paraId="4F3306FF" w14:textId="77777777" w:rsidR="00250B41" w:rsidRDefault="00250B41">
      <w:pPr>
        <w:spacing w:before="0" w:after="200"/>
        <w:rPr>
          <w:rFonts w:ascii="Arial" w:eastAsiaTheme="majorEastAsia" w:hAnsi="Arial" w:cs="Arial"/>
          <w:b/>
          <w:bCs/>
          <w:color w:val="000000" w:themeColor="text1"/>
          <w:sz w:val="28"/>
          <w:szCs w:val="26"/>
        </w:rPr>
      </w:pPr>
      <w:r>
        <w:br w:type="page"/>
      </w:r>
    </w:p>
    <w:p w14:paraId="180330BF" w14:textId="236AB1C8" w:rsidR="00465F86" w:rsidRDefault="00465F86" w:rsidP="00465F86">
      <w:pPr>
        <w:pStyle w:val="EsriHeading2"/>
      </w:pPr>
      <w:bookmarkStart w:id="28" w:name="_Toc169364355"/>
      <w:proofErr w:type="spellStart"/>
      <w:r>
        <w:lastRenderedPageBreak/>
        <w:t>GeoOrder_Edits</w:t>
      </w:r>
      <w:bookmarkEnd w:id="28"/>
      <w:proofErr w:type="spellEnd"/>
    </w:p>
    <w:p w14:paraId="0B9868DD" w14:textId="0C3DB7C4" w:rsidR="00B5720F" w:rsidRPr="00B5720F" w:rsidRDefault="00112F2C" w:rsidP="00B5720F">
      <w:proofErr w:type="gramStart"/>
      <w:r>
        <w:t>Table</w:t>
      </w:r>
      <w:proofErr w:type="gramEnd"/>
      <w:r>
        <w:t xml:space="preserve"> stores information on what edits have been made to Orders so that Refresh will not overwrite changes a user has made.</w:t>
      </w:r>
    </w:p>
    <w:tbl>
      <w:tblPr>
        <w:tblW w:w="13850" w:type="dxa"/>
        <w:jc w:val="center"/>
        <w:tblLook w:val="04A0" w:firstRow="1" w:lastRow="0" w:firstColumn="1" w:lastColumn="0" w:noHBand="0" w:noVBand="1"/>
      </w:tblPr>
      <w:tblGrid>
        <w:gridCol w:w="3040"/>
        <w:gridCol w:w="1660"/>
        <w:gridCol w:w="920"/>
        <w:gridCol w:w="920"/>
        <w:gridCol w:w="5870"/>
        <w:gridCol w:w="1440"/>
      </w:tblGrid>
      <w:tr w:rsidR="00B5720F" w:rsidRPr="00B5720F" w14:paraId="67EF3172" w14:textId="77777777" w:rsidTr="00DA72D2">
        <w:trPr>
          <w:cantSplit/>
          <w:trHeight w:val="315"/>
          <w:tblHeader/>
          <w:jc w:val="center"/>
        </w:trPr>
        <w:tc>
          <w:tcPr>
            <w:tcW w:w="3040" w:type="dxa"/>
            <w:tcBorders>
              <w:top w:val="single" w:sz="8" w:space="0" w:color="auto"/>
              <w:left w:val="single" w:sz="8" w:space="0" w:color="auto"/>
              <w:bottom w:val="single" w:sz="4" w:space="0" w:color="auto"/>
              <w:right w:val="nil"/>
            </w:tcBorders>
            <w:shd w:val="clear" w:color="4472C4" w:fill="4472C4"/>
            <w:noWrap/>
            <w:vAlign w:val="bottom"/>
            <w:hideMark/>
          </w:tcPr>
          <w:p w14:paraId="3177DA12" w14:textId="77777777" w:rsidR="00B5720F" w:rsidRPr="00B5720F" w:rsidRDefault="00B5720F" w:rsidP="00B5720F">
            <w:pPr>
              <w:spacing w:before="0" w:after="0" w:line="240" w:lineRule="auto"/>
              <w:rPr>
                <w:rFonts w:ascii="Calibri" w:eastAsia="Times New Roman" w:hAnsi="Calibri" w:cs="Calibri"/>
                <w:b/>
                <w:bCs/>
                <w:color w:val="FFFFFF"/>
                <w:sz w:val="22"/>
              </w:rPr>
            </w:pPr>
            <w:r w:rsidRPr="00B5720F">
              <w:rPr>
                <w:rFonts w:ascii="Calibri" w:eastAsia="Times New Roman" w:hAnsi="Calibri" w:cs="Calibri"/>
                <w:b/>
                <w:bCs/>
                <w:color w:val="FFFFFF"/>
                <w:sz w:val="22"/>
              </w:rPr>
              <w:t>Name</w:t>
            </w:r>
          </w:p>
        </w:tc>
        <w:tc>
          <w:tcPr>
            <w:tcW w:w="1660" w:type="dxa"/>
            <w:tcBorders>
              <w:top w:val="single" w:sz="8" w:space="0" w:color="auto"/>
              <w:left w:val="nil"/>
              <w:bottom w:val="single" w:sz="4" w:space="0" w:color="auto"/>
              <w:right w:val="nil"/>
            </w:tcBorders>
            <w:shd w:val="clear" w:color="4472C4" w:fill="4472C4"/>
            <w:vAlign w:val="bottom"/>
            <w:hideMark/>
          </w:tcPr>
          <w:p w14:paraId="5DF5AC3E" w14:textId="77777777" w:rsidR="00B5720F" w:rsidRPr="00B5720F" w:rsidRDefault="00B5720F" w:rsidP="00B5720F">
            <w:pPr>
              <w:spacing w:before="0" w:after="0" w:line="240" w:lineRule="auto"/>
              <w:rPr>
                <w:rFonts w:ascii="Calibri" w:eastAsia="Times New Roman" w:hAnsi="Calibri" w:cs="Calibri"/>
                <w:b/>
                <w:bCs/>
                <w:color w:val="FFFFFF"/>
                <w:sz w:val="22"/>
              </w:rPr>
            </w:pPr>
            <w:r w:rsidRPr="00B5720F">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34DDC035" w14:textId="77777777" w:rsidR="00B5720F" w:rsidRPr="00B5720F" w:rsidRDefault="00B5720F" w:rsidP="00B5720F">
            <w:pPr>
              <w:spacing w:before="0" w:after="0" w:line="240" w:lineRule="auto"/>
              <w:rPr>
                <w:rFonts w:ascii="Calibri" w:eastAsia="Times New Roman" w:hAnsi="Calibri" w:cs="Calibri"/>
                <w:b/>
                <w:bCs/>
                <w:color w:val="FFFFFF"/>
                <w:sz w:val="22"/>
              </w:rPr>
            </w:pPr>
            <w:r w:rsidRPr="00B5720F">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4472C4" w:fill="4472C4"/>
            <w:vAlign w:val="bottom"/>
            <w:hideMark/>
          </w:tcPr>
          <w:p w14:paraId="3A238A7F" w14:textId="77777777" w:rsidR="00B5720F" w:rsidRPr="00B5720F" w:rsidRDefault="00B5720F" w:rsidP="00B5720F">
            <w:pPr>
              <w:spacing w:before="0" w:after="0" w:line="240" w:lineRule="auto"/>
              <w:rPr>
                <w:rFonts w:ascii="Calibri" w:eastAsia="Times New Roman" w:hAnsi="Calibri" w:cs="Calibri"/>
                <w:b/>
                <w:bCs/>
                <w:color w:val="FFFFFF"/>
                <w:sz w:val="22"/>
              </w:rPr>
            </w:pPr>
            <w:r w:rsidRPr="00B5720F">
              <w:rPr>
                <w:rFonts w:ascii="Calibri" w:eastAsia="Times New Roman" w:hAnsi="Calibri" w:cs="Calibri"/>
                <w:b/>
                <w:bCs/>
                <w:color w:val="FFFFFF"/>
                <w:sz w:val="22"/>
              </w:rPr>
              <w:t>Type</w:t>
            </w:r>
          </w:p>
        </w:tc>
        <w:tc>
          <w:tcPr>
            <w:tcW w:w="5870" w:type="dxa"/>
            <w:tcBorders>
              <w:top w:val="single" w:sz="8" w:space="0" w:color="auto"/>
              <w:left w:val="nil"/>
              <w:bottom w:val="single" w:sz="4" w:space="0" w:color="auto"/>
              <w:right w:val="nil"/>
            </w:tcBorders>
            <w:shd w:val="clear" w:color="4472C4" w:fill="4472C4"/>
            <w:vAlign w:val="bottom"/>
            <w:hideMark/>
          </w:tcPr>
          <w:p w14:paraId="0084EA6E" w14:textId="77777777" w:rsidR="00B5720F" w:rsidRPr="00B5720F" w:rsidRDefault="00B5720F" w:rsidP="00B5720F">
            <w:pPr>
              <w:spacing w:before="0" w:after="0" w:line="240" w:lineRule="auto"/>
              <w:rPr>
                <w:rFonts w:ascii="Calibri" w:eastAsia="Times New Roman" w:hAnsi="Calibri" w:cs="Calibri"/>
                <w:b/>
                <w:bCs/>
                <w:color w:val="FFFFFF"/>
                <w:sz w:val="22"/>
              </w:rPr>
            </w:pPr>
            <w:r w:rsidRPr="00B5720F">
              <w:rPr>
                <w:rFonts w:ascii="Calibri" w:eastAsia="Times New Roman" w:hAnsi="Calibri" w:cs="Calibri"/>
                <w:b/>
                <w:bCs/>
                <w:color w:val="FFFFFF"/>
                <w:sz w:val="22"/>
              </w:rPr>
              <w:t>Description</w:t>
            </w:r>
          </w:p>
        </w:tc>
        <w:tc>
          <w:tcPr>
            <w:tcW w:w="1440" w:type="dxa"/>
            <w:tcBorders>
              <w:top w:val="single" w:sz="8" w:space="0" w:color="auto"/>
              <w:left w:val="nil"/>
              <w:bottom w:val="single" w:sz="4" w:space="0" w:color="auto"/>
              <w:right w:val="single" w:sz="8" w:space="0" w:color="auto"/>
            </w:tcBorders>
            <w:shd w:val="clear" w:color="4472C4" w:fill="4472C4"/>
            <w:vAlign w:val="bottom"/>
            <w:hideMark/>
          </w:tcPr>
          <w:p w14:paraId="06222B99" w14:textId="77777777" w:rsidR="00B5720F" w:rsidRPr="00B5720F" w:rsidRDefault="00B5720F" w:rsidP="00B5720F">
            <w:pPr>
              <w:spacing w:before="0" w:after="0" w:line="240" w:lineRule="auto"/>
              <w:rPr>
                <w:rFonts w:ascii="Calibri" w:eastAsia="Times New Roman" w:hAnsi="Calibri" w:cs="Calibri"/>
                <w:b/>
                <w:bCs/>
                <w:color w:val="FFFFFF"/>
                <w:sz w:val="22"/>
              </w:rPr>
            </w:pPr>
            <w:r w:rsidRPr="00B5720F">
              <w:rPr>
                <w:rFonts w:ascii="Calibri" w:eastAsia="Times New Roman" w:hAnsi="Calibri" w:cs="Calibri"/>
                <w:b/>
                <w:bCs/>
                <w:color w:val="FFFFFF"/>
                <w:sz w:val="22"/>
              </w:rPr>
              <w:t>ERM</w:t>
            </w:r>
          </w:p>
        </w:tc>
      </w:tr>
      <w:tr w:rsidR="00B5720F" w:rsidRPr="00B5720F" w14:paraId="42C4383D"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48D5D6" w14:textId="402DF469" w:rsidR="00B5720F" w:rsidRPr="00B5720F" w:rsidRDefault="00DB4AA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address</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B405127"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Address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7619E9"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CCEA32"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E413EE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1618D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1B17724F"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AE5C37" w14:textId="0FFC8972"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agentrevenue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14A4F0"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Agent Revenue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0867DF"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5CA4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AEC237"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5D9484"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2AFEFA38"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88F8D1" w14:textId="18171EBE"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assignmentrule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BE6C00"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Assignment Rule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42226E"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2F950D"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75EB5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D142DD"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68349D77"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D1F955" w14:textId="736244BD" w:rsidR="00B5720F" w:rsidRPr="00B5720F" w:rsidRDefault="00DB4AA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city</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56F43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City</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E2CC20"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BDB6A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15D687"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D3BE34"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119B545C"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89D07F" w14:textId="78B5C0B0" w:rsidR="00B5720F" w:rsidRPr="00B5720F" w:rsidRDefault="00DB4AA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consignee</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10720D"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Consignee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F4355D"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BB0060F"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E515AF"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7DC92B"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19B15117"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0009D1" w14:textId="05D7799F"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consigneenotes</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8559D7"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Consignee Notes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D44874"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EC3839"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35B162"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E2CBC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44648233"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809C1F" w14:textId="52A91BB2" w:rsidR="00B5720F" w:rsidRPr="00B5720F" w:rsidRDefault="00DB4AA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consigner</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F23703"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Consigner</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35618F"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EC5AE8"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68335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86B898"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2B822542"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E3B657" w14:textId="3DCCA83D"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consignernotes</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D7234F"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Consigner Notes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7289A2"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D16CFF7"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34EE7B"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AD9D8D"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7D280FD4"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DC1258" w14:textId="2B6A8031"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corporaterevenue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7B88ABE"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Corporate Revenue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AF6D84"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E0960A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CCEE1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D7781E"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7040C01A"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F43ED1" w14:textId="248CD888"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geoorder_height</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91A82B6"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Height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154F17"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88106E"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EB152B"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97D7DB"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0BC28D6B"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169396" w14:textId="39BC17C9"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geoorder_length</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28E24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Length</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7E3A60"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925AA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AB9F97"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163A2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13EF50B1"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B7F6C5" w14:textId="34237D87"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geoorder_pieces</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82C68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Pieces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07C0AD"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778230"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CA675E"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EC6BC6"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37C3352D"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F74DE5" w14:textId="43CA2A5D"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geoorder_units</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7441D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Units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0F251C"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0F5FA4"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7D4E075"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B3C618"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21CF1FA9"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DBCA80" w14:textId="3C22A570"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geoorder_volume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F47175"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Volume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B170FD"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64891CD"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90E0A90"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B80CC8"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17A8700D"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FE696B" w14:textId="41A1EBF5"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geoorder_weight</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1EEB3D"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Weight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3353F0"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27CA5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89851B"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C42410"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6570F524"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DF6E7A" w14:textId="3C8E6167"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geoorder_width</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D9E0A4D"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Width</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FDE67E"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80444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C8C6E3"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82E3F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5CC509CB"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794191" w14:textId="30525B5F" w:rsidR="00B5720F" w:rsidRPr="00B5720F" w:rsidRDefault="00DB4AA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hazmat</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D52932"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Haz Mat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9A54FB"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BAF7B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BE6C8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6DF65"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7BA3F63A"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15A45D" w14:textId="1CB477DE"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is_bsi_edited</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F4F41A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Is BSI Edited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976509"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0BE65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9113F6" w14:textId="05F99859"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the BSI has edited this feature in </w:t>
            </w:r>
            <w:proofErr w:type="spellStart"/>
            <w:r w:rsidRPr="00B5720F">
              <w:rPr>
                <w:rFonts w:ascii="Calibri" w:eastAsia="Times New Roman" w:hAnsi="Calibri" w:cs="Calibri"/>
                <w:color w:val="000000"/>
                <w:sz w:val="22"/>
              </w:rPr>
              <w:t>GeoOrder</w:t>
            </w:r>
            <w:proofErr w:type="spellEnd"/>
            <w:r w:rsidR="00D63994">
              <w:rPr>
                <w:rFonts w:ascii="Calibri" w:eastAsia="Times New Roman" w:hAnsi="Calibri" w:cs="Calibri"/>
                <w:color w:val="000000"/>
                <w:sz w:val="22"/>
              </w:rPr>
              <w:t xml:space="preserve"> l</w:t>
            </w:r>
            <w:r w:rsidRPr="00B5720F">
              <w:rPr>
                <w:rFonts w:ascii="Calibri" w:eastAsia="Times New Roman" w:hAnsi="Calibri" w:cs="Calibri"/>
                <w:color w:val="000000"/>
                <w:sz w:val="22"/>
              </w:rPr>
              <w:t>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B7BB94"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091ADF28"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2A0AA0" w14:textId="607C721E"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locationname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E68A32"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Location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50737C"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6B3548"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EE8182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F4242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1EA9E17E"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EFBAD9" w14:textId="352BC9E6"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maxtwviolation</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E01550"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Max Time Window Violation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9E68EA"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2BC474"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1C821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AB8628F"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63F20C86"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3C5492" w14:textId="0B2F3155"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lastRenderedPageBreak/>
              <w:t>orderdescription</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854EEB"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Order Description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3133D0"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9D6D0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6BB348"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EC984A3"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004E2E84"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D74A11" w14:textId="68F614EF"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orderid</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4162C3"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Order Id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76C4F4"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6EB70E"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717BEF" w14:textId="5356403C"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OrderID key value that relates edits to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w:t>
            </w:r>
            <w:r w:rsidR="00D63994">
              <w:rPr>
                <w:rFonts w:ascii="Calibri" w:eastAsia="Times New Roman" w:hAnsi="Calibri" w:cs="Calibri"/>
                <w:color w:val="000000"/>
                <w:sz w:val="22"/>
              </w:rPr>
              <w:t>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AC7695"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4DE77D04"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5B1F25" w14:textId="3AF7D42B"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postalcode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C6BA3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Postal Code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E1B34E"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A8987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ED107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9DE1AE"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1F1E2CB1"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B3F41F" w14:textId="3ADB5BE4"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servicelevel</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A911CB"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Service Level</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1C6BFD"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67C18B"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78DC46"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A716B0"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06579B28"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A5321A" w14:textId="006239A5"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servicetime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800B4D"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Service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3E6C7A"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D4668D"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6F0E27"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97EF3B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1659E819"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E7F671" w14:textId="5FA9A270" w:rsidR="00B5720F" w:rsidRPr="00B5720F" w:rsidRDefault="00DB4AA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specialty</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E62DA3"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Specialty</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717EDC"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1CA40D"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CE674F"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E5DFA59"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7CF547AA"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29D0AA" w14:textId="13984340"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state_province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936CB78"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State/Province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289FE5"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8B0436"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2D545F"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0AA8A9"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208B3A6A"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CB30A7" w14:textId="0B2723E6" w:rsidR="00B5720F" w:rsidRPr="00B5720F" w:rsidRDefault="00DB4AA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street</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166616"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Street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5737A7"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FEDD75"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82988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22A11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7DEEC350"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4CB16D" w14:textId="4168C474"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transitnotes</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3F6FE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Transit Notes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B59BF6"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2CDD13"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29D7ED"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4D7783"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4E1AB227"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C7D577" w14:textId="638F2EB7" w:rsidR="00B5720F" w:rsidRPr="00B5720F" w:rsidRDefault="00DB4AA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twend1</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55046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Time Window End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95E862"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00EE10"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CB9BC65"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C7D4DB3"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14FAE961"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31721C" w14:textId="2609A141" w:rsidR="00B5720F" w:rsidRPr="00B5720F" w:rsidRDefault="00DB4AA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twend2</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F38440"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Time Window End 2</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254A43"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9EE353"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883D214"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41F0475"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3EDA3455"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D7DECA" w14:textId="643242EF" w:rsidR="00B5720F" w:rsidRPr="00B5720F" w:rsidRDefault="00DB4AA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twstart1</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8AE033"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Time Window Start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C7BEE5"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F34422"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A89D09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146E5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51C24793"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167F36" w14:textId="3A8D506E" w:rsidR="00B5720F" w:rsidRPr="00B5720F" w:rsidRDefault="00DB4AA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twstart2</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E1B2EC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Time Window Start 2</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DD90C8"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082D70"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C3E100"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9BA97F"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62448D4C"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40B576" w14:textId="49C35A2F" w:rsidR="00B5720F" w:rsidRPr="00B5720F" w:rsidRDefault="00DB4AA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x</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E7E284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X</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DC701C"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BC591C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7559B4"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the Location of the feature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FF17E4"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5920B836" w14:textId="77777777" w:rsidTr="00DA72D2">
        <w:trPr>
          <w:trHeight w:val="615"/>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ED8608" w14:textId="2DC22FF1" w:rsidR="00B5720F" w:rsidRPr="00B5720F" w:rsidRDefault="00DB4AA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y</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3BD08E"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Y</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BC7D93"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2A4DC3"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F6181F"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the Location of the feature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D080E7E"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bl>
    <w:p w14:paraId="535B1CA1" w14:textId="73A03299" w:rsidR="001C4DE7" w:rsidRDefault="001C4DE7" w:rsidP="001C4DE7"/>
    <w:p w14:paraId="63C20487" w14:textId="25348D14" w:rsidR="00250B41" w:rsidRDefault="00250B41" w:rsidP="001C4DE7"/>
    <w:p w14:paraId="6C151087" w14:textId="77777777" w:rsidR="00250B41" w:rsidRPr="001C4DE7" w:rsidRDefault="00250B41" w:rsidP="001C4DE7"/>
    <w:p w14:paraId="132DAD44" w14:textId="39D57332" w:rsidR="00465F86" w:rsidRDefault="00465F86" w:rsidP="00465F86">
      <w:pPr>
        <w:pStyle w:val="EsriHeading2"/>
      </w:pPr>
      <w:bookmarkStart w:id="29" w:name="_Toc169364356"/>
      <w:proofErr w:type="spellStart"/>
      <w:r>
        <w:lastRenderedPageBreak/>
        <w:t>LineBarrier</w:t>
      </w:r>
      <w:bookmarkEnd w:id="29"/>
      <w:proofErr w:type="spellEnd"/>
    </w:p>
    <w:p w14:paraId="4CB119E8" w14:textId="0DE7EA17" w:rsidR="00E90E10" w:rsidRPr="00DD72D1" w:rsidRDefault="00E90E10" w:rsidP="0060383C">
      <w:r>
        <w:t xml:space="preserve">Line features that </w:t>
      </w:r>
      <w:r w:rsidR="00240B30">
        <w:t>add restrictions on routing path.</w:t>
      </w:r>
    </w:p>
    <w:tbl>
      <w:tblPr>
        <w:tblW w:w="14120" w:type="dxa"/>
        <w:jc w:val="center"/>
        <w:tblLook w:val="04A0" w:firstRow="1" w:lastRow="0" w:firstColumn="1" w:lastColumn="0" w:noHBand="0" w:noVBand="1"/>
      </w:tblPr>
      <w:tblGrid>
        <w:gridCol w:w="3040"/>
        <w:gridCol w:w="1660"/>
        <w:gridCol w:w="920"/>
        <w:gridCol w:w="920"/>
        <w:gridCol w:w="3220"/>
        <w:gridCol w:w="1020"/>
        <w:gridCol w:w="1340"/>
        <w:gridCol w:w="2000"/>
      </w:tblGrid>
      <w:tr w:rsidR="00633EA5" w:rsidRPr="00633EA5" w14:paraId="79AC4927" w14:textId="77777777" w:rsidTr="00DA72D2">
        <w:trPr>
          <w:trHeight w:val="315"/>
          <w:jc w:val="center"/>
        </w:trPr>
        <w:tc>
          <w:tcPr>
            <w:tcW w:w="3040" w:type="dxa"/>
            <w:tcBorders>
              <w:top w:val="single" w:sz="8" w:space="0" w:color="auto"/>
              <w:left w:val="single" w:sz="8" w:space="0" w:color="auto"/>
              <w:bottom w:val="single" w:sz="4" w:space="0" w:color="auto"/>
              <w:right w:val="nil"/>
            </w:tcBorders>
            <w:shd w:val="clear" w:color="4472C4" w:fill="4472C4"/>
            <w:noWrap/>
            <w:vAlign w:val="bottom"/>
            <w:hideMark/>
          </w:tcPr>
          <w:p w14:paraId="78E6B2EB" w14:textId="77777777" w:rsidR="00633EA5" w:rsidRPr="00633EA5" w:rsidRDefault="00633EA5" w:rsidP="00633EA5">
            <w:pPr>
              <w:spacing w:before="0" w:after="0" w:line="240" w:lineRule="auto"/>
              <w:rPr>
                <w:rFonts w:ascii="Calibri" w:eastAsia="Times New Roman" w:hAnsi="Calibri" w:cs="Calibri"/>
                <w:b/>
                <w:bCs/>
                <w:color w:val="FFFFFF"/>
                <w:sz w:val="22"/>
              </w:rPr>
            </w:pPr>
            <w:r w:rsidRPr="00633EA5">
              <w:rPr>
                <w:rFonts w:ascii="Calibri" w:eastAsia="Times New Roman" w:hAnsi="Calibri" w:cs="Calibri"/>
                <w:b/>
                <w:bCs/>
                <w:color w:val="FFFFFF"/>
                <w:sz w:val="22"/>
              </w:rPr>
              <w:t>Name</w:t>
            </w:r>
          </w:p>
        </w:tc>
        <w:tc>
          <w:tcPr>
            <w:tcW w:w="1660" w:type="dxa"/>
            <w:tcBorders>
              <w:top w:val="single" w:sz="8" w:space="0" w:color="auto"/>
              <w:left w:val="nil"/>
              <w:bottom w:val="single" w:sz="4" w:space="0" w:color="auto"/>
              <w:right w:val="nil"/>
            </w:tcBorders>
            <w:shd w:val="clear" w:color="4472C4" w:fill="4472C4"/>
            <w:vAlign w:val="bottom"/>
            <w:hideMark/>
          </w:tcPr>
          <w:p w14:paraId="456AE013" w14:textId="77777777" w:rsidR="00633EA5" w:rsidRPr="00633EA5" w:rsidRDefault="00633EA5" w:rsidP="00633EA5">
            <w:pPr>
              <w:spacing w:before="0" w:after="0" w:line="240" w:lineRule="auto"/>
              <w:rPr>
                <w:rFonts w:ascii="Calibri" w:eastAsia="Times New Roman" w:hAnsi="Calibri" w:cs="Calibri"/>
                <w:b/>
                <w:bCs/>
                <w:color w:val="FFFFFF"/>
                <w:sz w:val="22"/>
              </w:rPr>
            </w:pPr>
            <w:r w:rsidRPr="00633EA5">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302318BD" w14:textId="77777777" w:rsidR="00633EA5" w:rsidRPr="00633EA5" w:rsidRDefault="00633EA5" w:rsidP="00633EA5">
            <w:pPr>
              <w:spacing w:before="0" w:after="0" w:line="240" w:lineRule="auto"/>
              <w:rPr>
                <w:rFonts w:ascii="Calibri" w:eastAsia="Times New Roman" w:hAnsi="Calibri" w:cs="Calibri"/>
                <w:b/>
                <w:bCs/>
                <w:color w:val="FFFFFF"/>
                <w:sz w:val="22"/>
              </w:rPr>
            </w:pPr>
            <w:r w:rsidRPr="00633EA5">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4472C4" w:fill="4472C4"/>
            <w:vAlign w:val="bottom"/>
            <w:hideMark/>
          </w:tcPr>
          <w:p w14:paraId="4D78CA59" w14:textId="77777777" w:rsidR="00633EA5" w:rsidRPr="00633EA5" w:rsidRDefault="00633EA5" w:rsidP="00633EA5">
            <w:pPr>
              <w:spacing w:before="0" w:after="0" w:line="240" w:lineRule="auto"/>
              <w:rPr>
                <w:rFonts w:ascii="Calibri" w:eastAsia="Times New Roman" w:hAnsi="Calibri" w:cs="Calibri"/>
                <w:b/>
                <w:bCs/>
                <w:color w:val="FFFFFF"/>
                <w:sz w:val="22"/>
              </w:rPr>
            </w:pPr>
            <w:r w:rsidRPr="00633EA5">
              <w:rPr>
                <w:rFonts w:ascii="Calibri" w:eastAsia="Times New Roman" w:hAnsi="Calibri" w:cs="Calibri"/>
                <w:b/>
                <w:bCs/>
                <w:color w:val="FFFFFF"/>
                <w:sz w:val="22"/>
              </w:rPr>
              <w:t>Type</w:t>
            </w:r>
          </w:p>
        </w:tc>
        <w:tc>
          <w:tcPr>
            <w:tcW w:w="3220" w:type="dxa"/>
            <w:tcBorders>
              <w:top w:val="single" w:sz="8" w:space="0" w:color="auto"/>
              <w:left w:val="nil"/>
              <w:bottom w:val="single" w:sz="4" w:space="0" w:color="auto"/>
              <w:right w:val="nil"/>
            </w:tcBorders>
            <w:shd w:val="clear" w:color="4472C4" w:fill="4472C4"/>
            <w:vAlign w:val="bottom"/>
            <w:hideMark/>
          </w:tcPr>
          <w:p w14:paraId="2DF7A14F" w14:textId="77777777" w:rsidR="00633EA5" w:rsidRPr="00633EA5" w:rsidRDefault="00633EA5" w:rsidP="00633EA5">
            <w:pPr>
              <w:spacing w:before="0" w:after="0" w:line="240" w:lineRule="auto"/>
              <w:rPr>
                <w:rFonts w:ascii="Calibri" w:eastAsia="Times New Roman" w:hAnsi="Calibri" w:cs="Calibri"/>
                <w:b/>
                <w:bCs/>
                <w:color w:val="FFFFFF"/>
                <w:sz w:val="22"/>
              </w:rPr>
            </w:pPr>
            <w:r w:rsidRPr="00633EA5">
              <w:rPr>
                <w:rFonts w:ascii="Calibri" w:eastAsia="Times New Roman" w:hAnsi="Calibri" w:cs="Calibri"/>
                <w:b/>
                <w:bCs/>
                <w:color w:val="FFFFFF"/>
                <w:sz w:val="22"/>
              </w:rPr>
              <w:t>Description</w:t>
            </w:r>
          </w:p>
        </w:tc>
        <w:tc>
          <w:tcPr>
            <w:tcW w:w="1020" w:type="dxa"/>
            <w:tcBorders>
              <w:top w:val="single" w:sz="8" w:space="0" w:color="auto"/>
              <w:left w:val="nil"/>
              <w:bottom w:val="single" w:sz="4" w:space="0" w:color="auto"/>
              <w:right w:val="single" w:sz="8" w:space="0" w:color="auto"/>
            </w:tcBorders>
            <w:shd w:val="clear" w:color="4472C4" w:fill="4472C4"/>
            <w:vAlign w:val="bottom"/>
            <w:hideMark/>
          </w:tcPr>
          <w:p w14:paraId="0FF41989" w14:textId="77777777" w:rsidR="00633EA5" w:rsidRPr="00633EA5" w:rsidRDefault="00633EA5" w:rsidP="00633EA5">
            <w:pPr>
              <w:spacing w:before="0" w:after="0" w:line="240" w:lineRule="auto"/>
              <w:rPr>
                <w:rFonts w:ascii="Calibri" w:eastAsia="Times New Roman" w:hAnsi="Calibri" w:cs="Calibri"/>
                <w:b/>
                <w:bCs/>
                <w:color w:val="FFFFFF"/>
                <w:sz w:val="22"/>
              </w:rPr>
            </w:pPr>
            <w:r w:rsidRPr="00633EA5">
              <w:rPr>
                <w:rFonts w:ascii="Calibri" w:eastAsia="Times New Roman" w:hAnsi="Calibri" w:cs="Calibri"/>
                <w:b/>
                <w:bCs/>
                <w:color w:val="FFFFFF"/>
                <w:sz w:val="22"/>
              </w:rPr>
              <w:t>ERM</w:t>
            </w:r>
          </w:p>
        </w:tc>
        <w:tc>
          <w:tcPr>
            <w:tcW w:w="1340" w:type="dxa"/>
            <w:tcBorders>
              <w:top w:val="single" w:sz="8" w:space="0" w:color="auto"/>
              <w:left w:val="nil"/>
              <w:bottom w:val="single" w:sz="4" w:space="0" w:color="auto"/>
              <w:right w:val="nil"/>
            </w:tcBorders>
            <w:shd w:val="clear" w:color="4472C4" w:fill="4472C4"/>
            <w:vAlign w:val="bottom"/>
            <w:hideMark/>
          </w:tcPr>
          <w:p w14:paraId="22845B56" w14:textId="77777777" w:rsidR="00633EA5" w:rsidRPr="00633EA5" w:rsidRDefault="00633EA5" w:rsidP="00633EA5">
            <w:pPr>
              <w:spacing w:before="0" w:after="0" w:line="240" w:lineRule="auto"/>
              <w:rPr>
                <w:rFonts w:ascii="Calibri" w:eastAsia="Times New Roman" w:hAnsi="Calibri" w:cs="Calibri"/>
                <w:b/>
                <w:bCs/>
                <w:color w:val="FFFFFF"/>
                <w:sz w:val="22"/>
              </w:rPr>
            </w:pPr>
            <w:r w:rsidRPr="00633EA5">
              <w:rPr>
                <w:rFonts w:ascii="Calibri" w:eastAsia="Times New Roman" w:hAnsi="Calibri" w:cs="Calibri"/>
                <w:b/>
                <w:bCs/>
                <w:color w:val="FFFFFF"/>
                <w:sz w:val="22"/>
              </w:rPr>
              <w:t>VRP Class</w:t>
            </w:r>
          </w:p>
        </w:tc>
        <w:tc>
          <w:tcPr>
            <w:tcW w:w="2000" w:type="dxa"/>
            <w:tcBorders>
              <w:top w:val="single" w:sz="8" w:space="0" w:color="auto"/>
              <w:left w:val="nil"/>
              <w:bottom w:val="single" w:sz="4" w:space="0" w:color="auto"/>
              <w:right w:val="single" w:sz="8" w:space="0" w:color="auto"/>
            </w:tcBorders>
            <w:shd w:val="clear" w:color="4472C4" w:fill="4472C4"/>
            <w:vAlign w:val="bottom"/>
            <w:hideMark/>
          </w:tcPr>
          <w:p w14:paraId="4AB0BF6B" w14:textId="77777777" w:rsidR="00633EA5" w:rsidRPr="00633EA5" w:rsidRDefault="00633EA5" w:rsidP="00633EA5">
            <w:pPr>
              <w:spacing w:before="0" w:after="0" w:line="240" w:lineRule="auto"/>
              <w:rPr>
                <w:rFonts w:ascii="Calibri" w:eastAsia="Times New Roman" w:hAnsi="Calibri" w:cs="Calibri"/>
                <w:b/>
                <w:bCs/>
                <w:color w:val="FFFFFF"/>
                <w:sz w:val="22"/>
              </w:rPr>
            </w:pPr>
            <w:r w:rsidRPr="00633EA5">
              <w:rPr>
                <w:rFonts w:ascii="Calibri" w:eastAsia="Times New Roman" w:hAnsi="Calibri" w:cs="Calibri"/>
                <w:b/>
                <w:bCs/>
                <w:color w:val="FFFFFF"/>
                <w:sz w:val="22"/>
              </w:rPr>
              <w:t>VRP Field</w:t>
            </w:r>
          </w:p>
        </w:tc>
      </w:tr>
      <w:tr w:rsidR="00633EA5" w:rsidRPr="00633EA5" w14:paraId="303DB23A"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7F62D7" w14:textId="19CB063F" w:rsidR="00633EA5" w:rsidRPr="00633EA5" w:rsidRDefault="00DB4AAF" w:rsidP="00633EA5">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n</w:t>
            </w:r>
            <w:r w:rsidR="00633EA5" w:rsidRPr="00633EA5">
              <w:rPr>
                <w:rFonts w:ascii="Calibri" w:eastAsia="Times New Roman" w:hAnsi="Calibri" w:cs="Calibri"/>
                <w:color w:val="000000"/>
                <w:sz w:val="22"/>
              </w:rPr>
              <w:t>ame</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FFADBD" w14:textId="176E3CB6" w:rsidR="00633EA5" w:rsidRPr="00633EA5" w:rsidRDefault="00633EA5" w:rsidP="00633EA5">
            <w:pPr>
              <w:spacing w:before="0" w:after="0" w:line="240" w:lineRule="auto"/>
              <w:rPr>
                <w:rFonts w:ascii="Calibri" w:eastAsia="Times New Roman" w:hAnsi="Calibri" w:cs="Calibri"/>
                <w:color w:val="000000"/>
                <w:sz w:val="22"/>
              </w:rPr>
            </w:pPr>
            <w:r w:rsidRPr="00633EA5">
              <w:rPr>
                <w:rFonts w:ascii="Calibri" w:eastAsia="Times New Roman" w:hAnsi="Calibri" w:cs="Calibri"/>
                <w:color w:val="000000"/>
                <w:sz w:val="22"/>
              </w:rPr>
              <w:t>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B9317B" w14:textId="77777777" w:rsidR="00633EA5" w:rsidRPr="00633EA5" w:rsidRDefault="00633EA5" w:rsidP="00633EA5">
            <w:pPr>
              <w:spacing w:before="0" w:after="0" w:line="240" w:lineRule="auto"/>
              <w:jc w:val="center"/>
              <w:rPr>
                <w:rFonts w:ascii="Calibri" w:eastAsia="Times New Roman" w:hAnsi="Calibri" w:cs="Calibri"/>
                <w:color w:val="000000"/>
                <w:sz w:val="22"/>
              </w:rPr>
            </w:pPr>
            <w:r w:rsidRPr="00633EA5">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AC2569" w14:textId="77777777" w:rsidR="00633EA5" w:rsidRPr="00633EA5" w:rsidRDefault="00633EA5" w:rsidP="00633EA5">
            <w:pPr>
              <w:spacing w:before="0" w:after="0" w:line="240" w:lineRule="auto"/>
              <w:rPr>
                <w:rFonts w:ascii="Calibri" w:eastAsia="Times New Roman" w:hAnsi="Calibri" w:cs="Calibri"/>
                <w:color w:val="000000"/>
                <w:sz w:val="22"/>
              </w:rPr>
            </w:pPr>
            <w:r w:rsidRPr="00633EA5">
              <w:rPr>
                <w:rFonts w:ascii="Calibri" w:eastAsia="Times New Roman" w:hAnsi="Calibri" w:cs="Calibri"/>
                <w:color w:val="000000"/>
                <w:sz w:val="22"/>
              </w:rPr>
              <w:t>String</w:t>
            </w:r>
          </w:p>
        </w:tc>
        <w:tc>
          <w:tcPr>
            <w:tcW w:w="32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23EBF0" w14:textId="77777777" w:rsidR="00633EA5" w:rsidRPr="00633EA5" w:rsidRDefault="00633EA5" w:rsidP="00633EA5">
            <w:pPr>
              <w:spacing w:before="0" w:after="0" w:line="240" w:lineRule="auto"/>
              <w:rPr>
                <w:rFonts w:ascii="Calibri" w:eastAsia="Times New Roman" w:hAnsi="Calibri" w:cs="Calibri"/>
                <w:color w:val="000000"/>
                <w:sz w:val="22"/>
              </w:rPr>
            </w:pPr>
            <w:r w:rsidRPr="00633EA5">
              <w:rPr>
                <w:rFonts w:ascii="Calibri" w:eastAsia="Times New Roman" w:hAnsi="Calibri" w:cs="Calibri"/>
                <w:color w:val="000000"/>
                <w:sz w:val="22"/>
              </w:rPr>
              <w:t>Descriptive Name</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1F11E8" w14:textId="77777777" w:rsidR="00633EA5" w:rsidRPr="00633EA5" w:rsidRDefault="00633EA5" w:rsidP="00633EA5">
            <w:pPr>
              <w:spacing w:before="0" w:after="0" w:line="240" w:lineRule="auto"/>
              <w:rPr>
                <w:rFonts w:ascii="Calibri" w:eastAsia="Times New Roman" w:hAnsi="Calibri" w:cs="Calibri"/>
                <w:color w:val="000000"/>
                <w:sz w:val="22"/>
              </w:rPr>
            </w:pPr>
            <w:r w:rsidRPr="00633EA5">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FEC235" w14:textId="77777777" w:rsidR="00633EA5" w:rsidRPr="00633EA5" w:rsidRDefault="00633EA5" w:rsidP="00633EA5">
            <w:pPr>
              <w:spacing w:before="0" w:after="0" w:line="240" w:lineRule="auto"/>
              <w:rPr>
                <w:rFonts w:ascii="Calibri" w:eastAsia="Times New Roman" w:hAnsi="Calibri" w:cs="Calibri"/>
                <w:color w:val="000000"/>
                <w:sz w:val="22"/>
              </w:rPr>
            </w:pPr>
            <w:r w:rsidRPr="00633EA5">
              <w:rPr>
                <w:rFonts w:ascii="Calibri" w:eastAsia="Times New Roman" w:hAnsi="Calibri" w:cs="Calibri"/>
                <w:color w:val="000000"/>
                <w:sz w:val="22"/>
              </w:rPr>
              <w:t> </w:t>
            </w:r>
          </w:p>
        </w:tc>
        <w:tc>
          <w:tcPr>
            <w:tcW w:w="20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6D2554" w14:textId="77777777" w:rsidR="00633EA5" w:rsidRPr="00633EA5" w:rsidRDefault="00633EA5" w:rsidP="00633EA5">
            <w:pPr>
              <w:spacing w:before="0" w:after="0" w:line="240" w:lineRule="auto"/>
              <w:rPr>
                <w:rFonts w:ascii="Calibri" w:eastAsia="Times New Roman" w:hAnsi="Calibri" w:cs="Calibri"/>
                <w:color w:val="000000"/>
                <w:sz w:val="22"/>
              </w:rPr>
            </w:pPr>
            <w:r w:rsidRPr="00633EA5">
              <w:rPr>
                <w:rFonts w:ascii="Calibri" w:eastAsia="Times New Roman" w:hAnsi="Calibri" w:cs="Calibri"/>
                <w:color w:val="000000"/>
                <w:sz w:val="22"/>
              </w:rPr>
              <w:t> </w:t>
            </w:r>
          </w:p>
        </w:tc>
      </w:tr>
    </w:tbl>
    <w:p w14:paraId="102423C4" w14:textId="59DC94E2" w:rsidR="00465F86" w:rsidRDefault="00465F86" w:rsidP="00465F86">
      <w:pPr>
        <w:pStyle w:val="EsriHeading2"/>
      </w:pPr>
      <w:bookmarkStart w:id="30" w:name="_Toc169364357"/>
      <w:proofErr w:type="spellStart"/>
      <w:r>
        <w:t>OrderPair</w:t>
      </w:r>
      <w:bookmarkEnd w:id="30"/>
      <w:proofErr w:type="spellEnd"/>
    </w:p>
    <w:p w14:paraId="7E488FB8" w14:textId="3709288E" w:rsidR="00240B30" w:rsidRPr="00DD72D1" w:rsidRDefault="00240B30" w:rsidP="0060383C">
      <w:r>
        <w:t>Table that contains relationship between Pickup and Delivery order pairs.</w:t>
      </w:r>
      <w:r w:rsidR="005F4C46">
        <w:t xml:space="preserve"> Order Pairs are an optional implantation. If </w:t>
      </w:r>
      <w:proofErr w:type="gramStart"/>
      <w:r w:rsidR="005F4C46">
        <w:t>not using</w:t>
      </w:r>
      <w:proofErr w:type="gramEnd"/>
      <w:r w:rsidR="005F4C46">
        <w:t xml:space="preserve"> this table can be left </w:t>
      </w:r>
      <w:r w:rsidR="00323295">
        <w:t>empty</w:t>
      </w:r>
      <w:r w:rsidR="001B5464">
        <w:t>.</w:t>
      </w:r>
    </w:p>
    <w:tbl>
      <w:tblPr>
        <w:tblW w:w="14120" w:type="dxa"/>
        <w:jc w:val="center"/>
        <w:tblLook w:val="04A0" w:firstRow="1" w:lastRow="0" w:firstColumn="1" w:lastColumn="0" w:noHBand="0" w:noVBand="1"/>
      </w:tblPr>
      <w:tblGrid>
        <w:gridCol w:w="3040"/>
        <w:gridCol w:w="1658"/>
        <w:gridCol w:w="920"/>
        <w:gridCol w:w="920"/>
        <w:gridCol w:w="3216"/>
        <w:gridCol w:w="1029"/>
        <w:gridCol w:w="1339"/>
        <w:gridCol w:w="1998"/>
      </w:tblGrid>
      <w:tr w:rsidR="004402F6" w:rsidRPr="004402F6" w14:paraId="7A669488" w14:textId="77777777" w:rsidTr="00DA72D2">
        <w:trPr>
          <w:trHeight w:val="315"/>
          <w:jc w:val="center"/>
        </w:trPr>
        <w:tc>
          <w:tcPr>
            <w:tcW w:w="3040" w:type="dxa"/>
            <w:tcBorders>
              <w:top w:val="single" w:sz="8" w:space="0" w:color="auto"/>
              <w:left w:val="single" w:sz="8" w:space="0" w:color="auto"/>
              <w:bottom w:val="single" w:sz="4" w:space="0" w:color="auto"/>
              <w:right w:val="nil"/>
            </w:tcBorders>
            <w:shd w:val="clear" w:color="4472C4" w:fill="4472C4"/>
            <w:noWrap/>
            <w:vAlign w:val="bottom"/>
            <w:hideMark/>
          </w:tcPr>
          <w:p w14:paraId="16246642" w14:textId="77777777" w:rsidR="004402F6" w:rsidRPr="004402F6" w:rsidRDefault="004402F6" w:rsidP="004402F6">
            <w:pPr>
              <w:spacing w:before="0" w:after="0" w:line="240" w:lineRule="auto"/>
              <w:rPr>
                <w:rFonts w:ascii="Calibri" w:eastAsia="Times New Roman" w:hAnsi="Calibri" w:cs="Calibri"/>
                <w:b/>
                <w:bCs/>
                <w:color w:val="FFFFFF"/>
                <w:sz w:val="22"/>
              </w:rPr>
            </w:pPr>
            <w:r w:rsidRPr="004402F6">
              <w:rPr>
                <w:rFonts w:ascii="Calibri" w:eastAsia="Times New Roman" w:hAnsi="Calibri" w:cs="Calibri"/>
                <w:b/>
                <w:bCs/>
                <w:color w:val="FFFFFF"/>
                <w:sz w:val="22"/>
              </w:rPr>
              <w:t>Name</w:t>
            </w:r>
          </w:p>
        </w:tc>
        <w:tc>
          <w:tcPr>
            <w:tcW w:w="1658" w:type="dxa"/>
            <w:tcBorders>
              <w:top w:val="single" w:sz="8" w:space="0" w:color="auto"/>
              <w:left w:val="nil"/>
              <w:bottom w:val="single" w:sz="4" w:space="0" w:color="auto"/>
              <w:right w:val="nil"/>
            </w:tcBorders>
            <w:shd w:val="clear" w:color="4472C4" w:fill="4472C4"/>
            <w:vAlign w:val="bottom"/>
            <w:hideMark/>
          </w:tcPr>
          <w:p w14:paraId="0D73A2E8" w14:textId="77777777" w:rsidR="004402F6" w:rsidRPr="004402F6" w:rsidRDefault="004402F6" w:rsidP="004402F6">
            <w:pPr>
              <w:spacing w:before="0" w:after="0" w:line="240" w:lineRule="auto"/>
              <w:rPr>
                <w:rFonts w:ascii="Calibri" w:eastAsia="Times New Roman" w:hAnsi="Calibri" w:cs="Calibri"/>
                <w:b/>
                <w:bCs/>
                <w:color w:val="FFFFFF"/>
                <w:sz w:val="22"/>
              </w:rPr>
            </w:pPr>
            <w:r w:rsidRPr="004402F6">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283D6936" w14:textId="77777777" w:rsidR="004402F6" w:rsidRPr="004402F6" w:rsidRDefault="004402F6" w:rsidP="004402F6">
            <w:pPr>
              <w:spacing w:before="0" w:after="0" w:line="240" w:lineRule="auto"/>
              <w:rPr>
                <w:rFonts w:ascii="Calibri" w:eastAsia="Times New Roman" w:hAnsi="Calibri" w:cs="Calibri"/>
                <w:b/>
                <w:bCs/>
                <w:color w:val="FFFFFF"/>
                <w:sz w:val="22"/>
              </w:rPr>
            </w:pPr>
            <w:r w:rsidRPr="004402F6">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4472C4" w:fill="4472C4"/>
            <w:vAlign w:val="bottom"/>
            <w:hideMark/>
          </w:tcPr>
          <w:p w14:paraId="56FA08AB" w14:textId="77777777" w:rsidR="004402F6" w:rsidRPr="004402F6" w:rsidRDefault="004402F6" w:rsidP="004402F6">
            <w:pPr>
              <w:spacing w:before="0" w:after="0" w:line="240" w:lineRule="auto"/>
              <w:rPr>
                <w:rFonts w:ascii="Calibri" w:eastAsia="Times New Roman" w:hAnsi="Calibri" w:cs="Calibri"/>
                <w:b/>
                <w:bCs/>
                <w:color w:val="FFFFFF"/>
                <w:sz w:val="22"/>
              </w:rPr>
            </w:pPr>
            <w:r w:rsidRPr="004402F6">
              <w:rPr>
                <w:rFonts w:ascii="Calibri" w:eastAsia="Times New Roman" w:hAnsi="Calibri" w:cs="Calibri"/>
                <w:b/>
                <w:bCs/>
                <w:color w:val="FFFFFF"/>
                <w:sz w:val="22"/>
              </w:rPr>
              <w:t>Type</w:t>
            </w:r>
          </w:p>
        </w:tc>
        <w:tc>
          <w:tcPr>
            <w:tcW w:w="3216" w:type="dxa"/>
            <w:tcBorders>
              <w:top w:val="single" w:sz="8" w:space="0" w:color="auto"/>
              <w:left w:val="nil"/>
              <w:bottom w:val="single" w:sz="4" w:space="0" w:color="auto"/>
              <w:right w:val="nil"/>
            </w:tcBorders>
            <w:shd w:val="clear" w:color="4472C4" w:fill="4472C4"/>
            <w:vAlign w:val="bottom"/>
            <w:hideMark/>
          </w:tcPr>
          <w:p w14:paraId="512B6FF9" w14:textId="77777777" w:rsidR="004402F6" w:rsidRPr="004402F6" w:rsidRDefault="004402F6" w:rsidP="004402F6">
            <w:pPr>
              <w:spacing w:before="0" w:after="0" w:line="240" w:lineRule="auto"/>
              <w:rPr>
                <w:rFonts w:ascii="Calibri" w:eastAsia="Times New Roman" w:hAnsi="Calibri" w:cs="Calibri"/>
                <w:b/>
                <w:bCs/>
                <w:color w:val="FFFFFF"/>
                <w:sz w:val="22"/>
              </w:rPr>
            </w:pPr>
            <w:r w:rsidRPr="004402F6">
              <w:rPr>
                <w:rFonts w:ascii="Calibri" w:eastAsia="Times New Roman" w:hAnsi="Calibri" w:cs="Calibri"/>
                <w:b/>
                <w:bCs/>
                <w:color w:val="FFFFFF"/>
                <w:sz w:val="22"/>
              </w:rPr>
              <w:t>Description</w:t>
            </w:r>
          </w:p>
        </w:tc>
        <w:tc>
          <w:tcPr>
            <w:tcW w:w="1029" w:type="dxa"/>
            <w:tcBorders>
              <w:top w:val="single" w:sz="8" w:space="0" w:color="auto"/>
              <w:left w:val="nil"/>
              <w:bottom w:val="single" w:sz="4" w:space="0" w:color="auto"/>
              <w:right w:val="single" w:sz="8" w:space="0" w:color="auto"/>
            </w:tcBorders>
            <w:shd w:val="clear" w:color="4472C4" w:fill="4472C4"/>
            <w:vAlign w:val="bottom"/>
            <w:hideMark/>
          </w:tcPr>
          <w:p w14:paraId="0A7373DC" w14:textId="77777777" w:rsidR="004402F6" w:rsidRPr="004402F6" w:rsidRDefault="004402F6" w:rsidP="004402F6">
            <w:pPr>
              <w:spacing w:before="0" w:after="0" w:line="240" w:lineRule="auto"/>
              <w:rPr>
                <w:rFonts w:ascii="Calibri" w:eastAsia="Times New Roman" w:hAnsi="Calibri" w:cs="Calibri"/>
                <w:b/>
                <w:bCs/>
                <w:color w:val="FFFFFF"/>
                <w:sz w:val="22"/>
              </w:rPr>
            </w:pPr>
            <w:r w:rsidRPr="004402F6">
              <w:rPr>
                <w:rFonts w:ascii="Calibri" w:eastAsia="Times New Roman" w:hAnsi="Calibri" w:cs="Calibri"/>
                <w:b/>
                <w:bCs/>
                <w:color w:val="FFFFFF"/>
                <w:sz w:val="22"/>
              </w:rPr>
              <w:t>ERM</w:t>
            </w:r>
          </w:p>
        </w:tc>
        <w:tc>
          <w:tcPr>
            <w:tcW w:w="1339" w:type="dxa"/>
            <w:tcBorders>
              <w:top w:val="single" w:sz="8" w:space="0" w:color="auto"/>
              <w:left w:val="nil"/>
              <w:bottom w:val="single" w:sz="4" w:space="0" w:color="auto"/>
              <w:right w:val="nil"/>
            </w:tcBorders>
            <w:shd w:val="clear" w:color="4472C4" w:fill="4472C4"/>
            <w:vAlign w:val="bottom"/>
            <w:hideMark/>
          </w:tcPr>
          <w:p w14:paraId="0A306E94" w14:textId="77777777" w:rsidR="004402F6" w:rsidRPr="004402F6" w:rsidRDefault="004402F6" w:rsidP="004402F6">
            <w:pPr>
              <w:spacing w:before="0" w:after="0" w:line="240" w:lineRule="auto"/>
              <w:rPr>
                <w:rFonts w:ascii="Calibri" w:eastAsia="Times New Roman" w:hAnsi="Calibri" w:cs="Calibri"/>
                <w:b/>
                <w:bCs/>
                <w:color w:val="FFFFFF"/>
                <w:sz w:val="22"/>
              </w:rPr>
            </w:pPr>
            <w:r w:rsidRPr="004402F6">
              <w:rPr>
                <w:rFonts w:ascii="Calibri" w:eastAsia="Times New Roman" w:hAnsi="Calibri" w:cs="Calibri"/>
                <w:b/>
                <w:bCs/>
                <w:color w:val="FFFFFF"/>
                <w:sz w:val="22"/>
              </w:rPr>
              <w:t>VRP Class</w:t>
            </w:r>
          </w:p>
        </w:tc>
        <w:tc>
          <w:tcPr>
            <w:tcW w:w="1998" w:type="dxa"/>
            <w:tcBorders>
              <w:top w:val="single" w:sz="8" w:space="0" w:color="auto"/>
              <w:left w:val="nil"/>
              <w:bottom w:val="single" w:sz="4" w:space="0" w:color="auto"/>
              <w:right w:val="single" w:sz="8" w:space="0" w:color="auto"/>
            </w:tcBorders>
            <w:shd w:val="clear" w:color="4472C4" w:fill="4472C4"/>
            <w:vAlign w:val="bottom"/>
            <w:hideMark/>
          </w:tcPr>
          <w:p w14:paraId="7F0EEB52" w14:textId="77777777" w:rsidR="004402F6" w:rsidRPr="004402F6" w:rsidRDefault="004402F6" w:rsidP="004402F6">
            <w:pPr>
              <w:spacing w:before="0" w:after="0" w:line="240" w:lineRule="auto"/>
              <w:rPr>
                <w:rFonts w:ascii="Calibri" w:eastAsia="Times New Roman" w:hAnsi="Calibri" w:cs="Calibri"/>
                <w:b/>
                <w:bCs/>
                <w:color w:val="FFFFFF"/>
                <w:sz w:val="22"/>
              </w:rPr>
            </w:pPr>
            <w:r w:rsidRPr="004402F6">
              <w:rPr>
                <w:rFonts w:ascii="Calibri" w:eastAsia="Times New Roman" w:hAnsi="Calibri" w:cs="Calibri"/>
                <w:b/>
                <w:bCs/>
                <w:color w:val="FFFFFF"/>
                <w:sz w:val="22"/>
              </w:rPr>
              <w:t>VRP Field</w:t>
            </w:r>
          </w:p>
        </w:tc>
      </w:tr>
      <w:tr w:rsidR="004402F6" w:rsidRPr="004402F6" w14:paraId="3B04EACD"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5D2D67" w14:textId="5BFFACAD" w:rsidR="004402F6" w:rsidRPr="004402F6" w:rsidRDefault="00DB4AAF" w:rsidP="004402F6">
            <w:pPr>
              <w:spacing w:before="0" w:after="0" w:line="240" w:lineRule="auto"/>
              <w:rPr>
                <w:rFonts w:ascii="Calibri" w:eastAsia="Times New Roman" w:hAnsi="Calibri" w:cs="Calibri"/>
                <w:color w:val="000000"/>
                <w:sz w:val="22"/>
              </w:rPr>
            </w:pPr>
            <w:proofErr w:type="spellStart"/>
            <w:r w:rsidRPr="004402F6">
              <w:rPr>
                <w:rFonts w:ascii="Calibri" w:eastAsia="Times New Roman" w:hAnsi="Calibri" w:cs="Calibri"/>
                <w:color w:val="000000"/>
                <w:sz w:val="22"/>
              </w:rPr>
              <w:t>firstordername</w:t>
            </w:r>
            <w:proofErr w:type="spellEnd"/>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A395F8"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First Order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BD24DB" w14:textId="77777777" w:rsidR="004402F6" w:rsidRPr="004402F6" w:rsidRDefault="004402F6" w:rsidP="004402F6">
            <w:pPr>
              <w:spacing w:before="0" w:after="0" w:line="240" w:lineRule="auto"/>
              <w:jc w:val="center"/>
              <w:rPr>
                <w:rFonts w:ascii="Calibri" w:eastAsia="Times New Roman" w:hAnsi="Calibri" w:cs="Calibri"/>
                <w:color w:val="000000"/>
                <w:sz w:val="22"/>
              </w:rPr>
            </w:pPr>
            <w:r w:rsidRPr="004402F6">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3BD6A0"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String</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A595B6"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 xml:space="preserve">The OrderID of the first order in </w:t>
            </w:r>
            <w:proofErr w:type="gramStart"/>
            <w:r w:rsidRPr="004402F6">
              <w:rPr>
                <w:rFonts w:ascii="Calibri" w:eastAsia="Times New Roman" w:hAnsi="Calibri" w:cs="Calibri"/>
                <w:color w:val="000000"/>
                <w:sz w:val="22"/>
              </w:rPr>
              <w:t>pair</w:t>
            </w:r>
            <w:proofErr w:type="gramEnd"/>
            <w:r w:rsidRPr="004402F6">
              <w:rPr>
                <w:rFonts w:ascii="Calibri" w:eastAsia="Times New Roman" w:hAnsi="Calibri" w:cs="Calibri"/>
                <w:color w:val="000000"/>
                <w:sz w:val="22"/>
              </w:rPr>
              <w:t>. This field represents the pickup.</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6D3BF0"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Required</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A13157"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Order Pairs</w:t>
            </w:r>
          </w:p>
        </w:tc>
        <w:tc>
          <w:tcPr>
            <w:tcW w:w="19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EEB791" w14:textId="77777777" w:rsidR="004402F6" w:rsidRPr="004402F6" w:rsidRDefault="004402F6" w:rsidP="004402F6">
            <w:pPr>
              <w:spacing w:before="0" w:after="0" w:line="240" w:lineRule="auto"/>
              <w:rPr>
                <w:rFonts w:ascii="Calibri" w:eastAsia="Times New Roman" w:hAnsi="Calibri" w:cs="Calibri"/>
                <w:color w:val="000000"/>
                <w:sz w:val="22"/>
              </w:rPr>
            </w:pPr>
            <w:proofErr w:type="spellStart"/>
            <w:r w:rsidRPr="004402F6">
              <w:rPr>
                <w:rFonts w:ascii="Calibri" w:eastAsia="Times New Roman" w:hAnsi="Calibri" w:cs="Calibri"/>
                <w:color w:val="000000"/>
                <w:sz w:val="22"/>
              </w:rPr>
              <w:t>FirstOrderName</w:t>
            </w:r>
            <w:proofErr w:type="spellEnd"/>
          </w:p>
        </w:tc>
      </w:tr>
      <w:tr w:rsidR="004402F6" w:rsidRPr="004402F6" w14:paraId="20906CFF"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B08BFF" w14:textId="0DC80FAE" w:rsidR="004402F6" w:rsidRPr="004402F6" w:rsidRDefault="00DB4AAF" w:rsidP="004402F6">
            <w:pPr>
              <w:spacing w:before="0" w:after="0" w:line="240" w:lineRule="auto"/>
              <w:rPr>
                <w:rFonts w:ascii="Calibri" w:eastAsia="Times New Roman" w:hAnsi="Calibri" w:cs="Calibri"/>
                <w:color w:val="000000"/>
                <w:sz w:val="22"/>
              </w:rPr>
            </w:pPr>
            <w:proofErr w:type="spellStart"/>
            <w:r w:rsidRPr="004402F6">
              <w:rPr>
                <w:rFonts w:ascii="Calibri" w:eastAsia="Times New Roman" w:hAnsi="Calibri" w:cs="Calibri"/>
                <w:color w:val="000000"/>
                <w:sz w:val="22"/>
              </w:rPr>
              <w:t>maxtransittime</w:t>
            </w:r>
            <w:proofErr w:type="spellEnd"/>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F78116"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Max Transit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2025D3" w14:textId="77777777" w:rsidR="004402F6" w:rsidRPr="004402F6" w:rsidRDefault="004402F6" w:rsidP="004402F6">
            <w:pPr>
              <w:spacing w:before="0" w:after="0" w:line="240" w:lineRule="auto"/>
              <w:jc w:val="center"/>
              <w:rPr>
                <w:rFonts w:ascii="Calibri" w:eastAsia="Times New Roman" w:hAnsi="Calibri" w:cs="Calibri"/>
                <w:color w:val="000000"/>
                <w:sz w:val="22"/>
              </w:rPr>
            </w:pPr>
            <w:r w:rsidRPr="004402F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57DACE"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Double</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71F1CB"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Max time this order can spend on a route from the time it's picked up to the time it's delivered</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55D43D"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Optional</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BBD353"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Order Pairs</w:t>
            </w:r>
          </w:p>
        </w:tc>
        <w:tc>
          <w:tcPr>
            <w:tcW w:w="19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DA6BC3F" w14:textId="77777777" w:rsidR="004402F6" w:rsidRPr="004402F6" w:rsidRDefault="004402F6" w:rsidP="004402F6">
            <w:pPr>
              <w:spacing w:before="0" w:after="0" w:line="240" w:lineRule="auto"/>
              <w:rPr>
                <w:rFonts w:ascii="Calibri" w:eastAsia="Times New Roman" w:hAnsi="Calibri" w:cs="Calibri"/>
                <w:color w:val="000000"/>
                <w:sz w:val="22"/>
              </w:rPr>
            </w:pPr>
            <w:proofErr w:type="spellStart"/>
            <w:r w:rsidRPr="004402F6">
              <w:rPr>
                <w:rFonts w:ascii="Calibri" w:eastAsia="Times New Roman" w:hAnsi="Calibri" w:cs="Calibri"/>
                <w:color w:val="000000"/>
                <w:sz w:val="22"/>
              </w:rPr>
              <w:t>MaxTransitTime</w:t>
            </w:r>
            <w:proofErr w:type="spellEnd"/>
          </w:p>
        </w:tc>
      </w:tr>
      <w:tr w:rsidR="004402F6" w:rsidRPr="004402F6" w14:paraId="1680E400" w14:textId="77777777" w:rsidTr="00DA72D2">
        <w:trPr>
          <w:trHeight w:val="915"/>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B22E47" w14:textId="6E917493" w:rsidR="004402F6" w:rsidRPr="004402F6" w:rsidRDefault="00DB4AAF" w:rsidP="004402F6">
            <w:pPr>
              <w:spacing w:before="0" w:after="0" w:line="240" w:lineRule="auto"/>
              <w:rPr>
                <w:rFonts w:ascii="Calibri" w:eastAsia="Times New Roman" w:hAnsi="Calibri" w:cs="Calibri"/>
                <w:color w:val="000000"/>
                <w:sz w:val="22"/>
              </w:rPr>
            </w:pPr>
            <w:proofErr w:type="spellStart"/>
            <w:r w:rsidRPr="004402F6">
              <w:rPr>
                <w:rFonts w:ascii="Calibri" w:eastAsia="Times New Roman" w:hAnsi="Calibri" w:cs="Calibri"/>
                <w:color w:val="000000"/>
                <w:sz w:val="22"/>
              </w:rPr>
              <w:t>secondordername</w:t>
            </w:r>
            <w:proofErr w:type="spellEnd"/>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A64A1C"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Second Order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75F8B9" w14:textId="77777777" w:rsidR="004402F6" w:rsidRPr="004402F6" w:rsidRDefault="004402F6" w:rsidP="004402F6">
            <w:pPr>
              <w:spacing w:before="0" w:after="0" w:line="240" w:lineRule="auto"/>
              <w:jc w:val="center"/>
              <w:rPr>
                <w:rFonts w:ascii="Calibri" w:eastAsia="Times New Roman" w:hAnsi="Calibri" w:cs="Calibri"/>
                <w:color w:val="000000"/>
                <w:sz w:val="22"/>
              </w:rPr>
            </w:pPr>
            <w:r w:rsidRPr="004402F6">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D3C845"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String</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AB6CAAB"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 xml:space="preserve">The OrderID of the second order in </w:t>
            </w:r>
            <w:proofErr w:type="gramStart"/>
            <w:r w:rsidRPr="004402F6">
              <w:rPr>
                <w:rFonts w:ascii="Calibri" w:eastAsia="Times New Roman" w:hAnsi="Calibri" w:cs="Calibri"/>
                <w:color w:val="000000"/>
                <w:sz w:val="22"/>
              </w:rPr>
              <w:t>pair</w:t>
            </w:r>
            <w:proofErr w:type="gramEnd"/>
            <w:r w:rsidRPr="004402F6">
              <w:rPr>
                <w:rFonts w:ascii="Calibri" w:eastAsia="Times New Roman" w:hAnsi="Calibri" w:cs="Calibri"/>
                <w:color w:val="000000"/>
                <w:sz w:val="22"/>
              </w:rPr>
              <w:t>. This field represents the delivery.</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89E686"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Required</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5D8BCF"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Order Pairs</w:t>
            </w:r>
          </w:p>
        </w:tc>
        <w:tc>
          <w:tcPr>
            <w:tcW w:w="19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C9319B" w14:textId="77777777" w:rsidR="004402F6" w:rsidRPr="004402F6" w:rsidRDefault="004402F6" w:rsidP="004402F6">
            <w:pPr>
              <w:spacing w:before="0" w:after="0" w:line="240" w:lineRule="auto"/>
              <w:rPr>
                <w:rFonts w:ascii="Calibri" w:eastAsia="Times New Roman" w:hAnsi="Calibri" w:cs="Calibri"/>
                <w:color w:val="000000"/>
                <w:sz w:val="22"/>
              </w:rPr>
            </w:pPr>
            <w:proofErr w:type="spellStart"/>
            <w:r w:rsidRPr="004402F6">
              <w:rPr>
                <w:rFonts w:ascii="Calibri" w:eastAsia="Times New Roman" w:hAnsi="Calibri" w:cs="Calibri"/>
                <w:color w:val="000000"/>
                <w:sz w:val="22"/>
              </w:rPr>
              <w:t>SecondOrderName</w:t>
            </w:r>
            <w:proofErr w:type="spellEnd"/>
          </w:p>
        </w:tc>
      </w:tr>
    </w:tbl>
    <w:p w14:paraId="7D904F1C" w14:textId="3B20E61B" w:rsidR="001C4DE7" w:rsidRDefault="001C4DE7" w:rsidP="001C4DE7"/>
    <w:p w14:paraId="78286795" w14:textId="411AADCC" w:rsidR="00D63105" w:rsidRDefault="00D63105" w:rsidP="001C4DE7"/>
    <w:p w14:paraId="378A4FE4" w14:textId="0B8D29F4" w:rsidR="00D63105" w:rsidRDefault="00D63105" w:rsidP="001C4DE7"/>
    <w:p w14:paraId="418F31F5" w14:textId="77777777" w:rsidR="00D63105" w:rsidRPr="001C4DE7" w:rsidRDefault="00D63105" w:rsidP="001C4DE7"/>
    <w:p w14:paraId="0CD96A09" w14:textId="02A884EB" w:rsidR="00465F86" w:rsidRDefault="00465F86" w:rsidP="00465F86">
      <w:pPr>
        <w:pStyle w:val="EsriHeading2"/>
      </w:pPr>
      <w:bookmarkStart w:id="31" w:name="_Toc169364358"/>
      <w:proofErr w:type="spellStart"/>
      <w:r>
        <w:lastRenderedPageBreak/>
        <w:t>PlanMetadata</w:t>
      </w:r>
      <w:bookmarkEnd w:id="31"/>
      <w:proofErr w:type="spellEnd"/>
    </w:p>
    <w:p w14:paraId="15FFCAD8" w14:textId="3838E4D3" w:rsidR="004E5B79" w:rsidRPr="00DD72D1" w:rsidRDefault="004E5B79" w:rsidP="0060383C">
      <w:r>
        <w:t xml:space="preserve">Table that stores </w:t>
      </w:r>
      <w:r w:rsidR="009020FB">
        <w:t>information about the Plan.</w:t>
      </w:r>
    </w:p>
    <w:tbl>
      <w:tblPr>
        <w:tblW w:w="14300" w:type="dxa"/>
        <w:jc w:val="center"/>
        <w:tblLook w:val="04A0" w:firstRow="1" w:lastRow="0" w:firstColumn="1" w:lastColumn="0" w:noHBand="0" w:noVBand="1"/>
      </w:tblPr>
      <w:tblGrid>
        <w:gridCol w:w="3230"/>
        <w:gridCol w:w="1800"/>
        <w:gridCol w:w="1350"/>
        <w:gridCol w:w="1545"/>
        <w:gridCol w:w="860"/>
        <w:gridCol w:w="4179"/>
        <w:gridCol w:w="1336"/>
      </w:tblGrid>
      <w:tr w:rsidR="003A0DDB" w:rsidRPr="003A0DDB" w14:paraId="3F529EDE" w14:textId="77777777" w:rsidTr="00DA72D2">
        <w:trPr>
          <w:cantSplit/>
          <w:trHeight w:val="315"/>
          <w:tblHeader/>
          <w:jc w:val="center"/>
        </w:trPr>
        <w:tc>
          <w:tcPr>
            <w:tcW w:w="3230" w:type="dxa"/>
            <w:tcBorders>
              <w:top w:val="single" w:sz="8" w:space="0" w:color="auto"/>
              <w:left w:val="single" w:sz="8" w:space="0" w:color="auto"/>
              <w:bottom w:val="single" w:sz="4" w:space="0" w:color="auto"/>
              <w:right w:val="nil"/>
            </w:tcBorders>
            <w:shd w:val="clear" w:color="4472C4" w:fill="4472C4"/>
            <w:noWrap/>
            <w:vAlign w:val="bottom"/>
            <w:hideMark/>
          </w:tcPr>
          <w:p w14:paraId="22F6EAFC" w14:textId="77777777" w:rsidR="003A0DDB" w:rsidRPr="003A0DDB" w:rsidRDefault="003A0DDB" w:rsidP="003A0DDB">
            <w:pPr>
              <w:spacing w:before="0" w:after="0" w:line="240" w:lineRule="auto"/>
              <w:rPr>
                <w:rFonts w:ascii="Calibri" w:eastAsia="Times New Roman" w:hAnsi="Calibri" w:cs="Calibri"/>
                <w:b/>
                <w:bCs/>
                <w:color w:val="FFFFFF"/>
                <w:sz w:val="22"/>
              </w:rPr>
            </w:pPr>
            <w:r w:rsidRPr="003A0DDB">
              <w:rPr>
                <w:rFonts w:ascii="Calibri" w:eastAsia="Times New Roman" w:hAnsi="Calibri" w:cs="Calibri"/>
                <w:b/>
                <w:bCs/>
                <w:color w:val="FFFFFF"/>
                <w:sz w:val="22"/>
              </w:rPr>
              <w:t>Name</w:t>
            </w:r>
          </w:p>
        </w:tc>
        <w:tc>
          <w:tcPr>
            <w:tcW w:w="1800" w:type="dxa"/>
            <w:tcBorders>
              <w:top w:val="single" w:sz="8" w:space="0" w:color="auto"/>
              <w:left w:val="nil"/>
              <w:bottom w:val="single" w:sz="4" w:space="0" w:color="auto"/>
              <w:right w:val="nil"/>
            </w:tcBorders>
            <w:shd w:val="clear" w:color="4472C4" w:fill="4472C4"/>
            <w:vAlign w:val="bottom"/>
            <w:hideMark/>
          </w:tcPr>
          <w:p w14:paraId="75A18382" w14:textId="77777777" w:rsidR="003A0DDB" w:rsidRPr="003A0DDB" w:rsidRDefault="003A0DDB" w:rsidP="003A0DDB">
            <w:pPr>
              <w:spacing w:before="0" w:after="0" w:line="240" w:lineRule="auto"/>
              <w:rPr>
                <w:rFonts w:ascii="Calibri" w:eastAsia="Times New Roman" w:hAnsi="Calibri" w:cs="Calibri"/>
                <w:b/>
                <w:bCs/>
                <w:color w:val="FFFFFF"/>
                <w:sz w:val="22"/>
              </w:rPr>
            </w:pPr>
            <w:r w:rsidRPr="003A0DDB">
              <w:rPr>
                <w:rFonts w:ascii="Calibri" w:eastAsia="Times New Roman" w:hAnsi="Calibri" w:cs="Calibri"/>
                <w:b/>
                <w:bCs/>
                <w:color w:val="FFFFFF"/>
                <w:sz w:val="22"/>
              </w:rPr>
              <w:t>Alias</w:t>
            </w:r>
          </w:p>
        </w:tc>
        <w:tc>
          <w:tcPr>
            <w:tcW w:w="1350" w:type="dxa"/>
            <w:tcBorders>
              <w:top w:val="single" w:sz="8" w:space="0" w:color="auto"/>
              <w:left w:val="nil"/>
              <w:bottom w:val="single" w:sz="4" w:space="0" w:color="auto"/>
              <w:right w:val="nil"/>
            </w:tcBorders>
            <w:shd w:val="clear" w:color="4472C4" w:fill="4472C4"/>
            <w:noWrap/>
            <w:vAlign w:val="bottom"/>
            <w:hideMark/>
          </w:tcPr>
          <w:p w14:paraId="503F1ABF" w14:textId="77777777" w:rsidR="003A0DDB" w:rsidRPr="003A0DDB" w:rsidRDefault="003A0DDB" w:rsidP="003A0DDB">
            <w:pPr>
              <w:spacing w:before="0" w:after="0" w:line="240" w:lineRule="auto"/>
              <w:rPr>
                <w:rFonts w:ascii="Calibri" w:eastAsia="Times New Roman" w:hAnsi="Calibri" w:cs="Calibri"/>
                <w:b/>
                <w:bCs/>
                <w:color w:val="FFFFFF"/>
                <w:sz w:val="22"/>
              </w:rPr>
            </w:pPr>
            <w:r w:rsidRPr="003A0DDB">
              <w:rPr>
                <w:rFonts w:ascii="Calibri" w:eastAsia="Times New Roman" w:hAnsi="Calibri" w:cs="Calibri"/>
                <w:b/>
                <w:bCs/>
                <w:color w:val="FFFFFF"/>
                <w:sz w:val="22"/>
              </w:rPr>
              <w:t>Length</w:t>
            </w:r>
          </w:p>
        </w:tc>
        <w:tc>
          <w:tcPr>
            <w:tcW w:w="2405" w:type="dxa"/>
            <w:gridSpan w:val="2"/>
            <w:tcBorders>
              <w:top w:val="single" w:sz="8" w:space="0" w:color="auto"/>
              <w:left w:val="nil"/>
              <w:bottom w:val="single" w:sz="4" w:space="0" w:color="auto"/>
              <w:right w:val="nil"/>
            </w:tcBorders>
            <w:shd w:val="clear" w:color="4472C4" w:fill="4472C4"/>
            <w:vAlign w:val="bottom"/>
            <w:hideMark/>
          </w:tcPr>
          <w:p w14:paraId="1FF1E96E" w14:textId="77777777" w:rsidR="003A0DDB" w:rsidRPr="003A0DDB" w:rsidRDefault="003A0DDB" w:rsidP="003A0DDB">
            <w:pPr>
              <w:spacing w:before="0" w:after="0" w:line="240" w:lineRule="auto"/>
              <w:rPr>
                <w:rFonts w:ascii="Calibri" w:eastAsia="Times New Roman" w:hAnsi="Calibri" w:cs="Calibri"/>
                <w:b/>
                <w:bCs/>
                <w:color w:val="FFFFFF"/>
                <w:sz w:val="22"/>
              </w:rPr>
            </w:pPr>
            <w:r w:rsidRPr="003A0DDB">
              <w:rPr>
                <w:rFonts w:ascii="Calibri" w:eastAsia="Times New Roman" w:hAnsi="Calibri" w:cs="Calibri"/>
                <w:b/>
                <w:bCs/>
                <w:color w:val="FFFFFF"/>
                <w:sz w:val="22"/>
              </w:rPr>
              <w:t>Type</w:t>
            </w:r>
          </w:p>
        </w:tc>
        <w:tc>
          <w:tcPr>
            <w:tcW w:w="4179" w:type="dxa"/>
            <w:tcBorders>
              <w:top w:val="single" w:sz="8" w:space="0" w:color="auto"/>
              <w:left w:val="nil"/>
              <w:bottom w:val="single" w:sz="4" w:space="0" w:color="auto"/>
              <w:right w:val="nil"/>
            </w:tcBorders>
            <w:shd w:val="clear" w:color="4472C4" w:fill="4472C4"/>
            <w:vAlign w:val="bottom"/>
            <w:hideMark/>
          </w:tcPr>
          <w:p w14:paraId="1E94E4D9" w14:textId="77777777" w:rsidR="003A0DDB" w:rsidRPr="003A0DDB" w:rsidRDefault="003A0DDB" w:rsidP="003A0DDB">
            <w:pPr>
              <w:spacing w:before="0" w:after="0" w:line="240" w:lineRule="auto"/>
              <w:rPr>
                <w:rFonts w:ascii="Calibri" w:eastAsia="Times New Roman" w:hAnsi="Calibri" w:cs="Calibri"/>
                <w:b/>
                <w:bCs/>
                <w:color w:val="FFFFFF"/>
                <w:sz w:val="22"/>
              </w:rPr>
            </w:pPr>
            <w:r w:rsidRPr="003A0DDB">
              <w:rPr>
                <w:rFonts w:ascii="Calibri" w:eastAsia="Times New Roman" w:hAnsi="Calibri" w:cs="Calibri"/>
                <w:b/>
                <w:bCs/>
                <w:color w:val="FFFFFF"/>
                <w:sz w:val="22"/>
              </w:rPr>
              <w:t>Description</w:t>
            </w:r>
          </w:p>
        </w:tc>
        <w:tc>
          <w:tcPr>
            <w:tcW w:w="1336" w:type="dxa"/>
            <w:tcBorders>
              <w:top w:val="single" w:sz="8" w:space="0" w:color="auto"/>
              <w:left w:val="nil"/>
              <w:bottom w:val="single" w:sz="4" w:space="0" w:color="auto"/>
              <w:right w:val="single" w:sz="8" w:space="0" w:color="auto"/>
            </w:tcBorders>
            <w:shd w:val="clear" w:color="4472C4" w:fill="4472C4"/>
            <w:vAlign w:val="bottom"/>
            <w:hideMark/>
          </w:tcPr>
          <w:p w14:paraId="511C2209" w14:textId="77777777" w:rsidR="003A0DDB" w:rsidRPr="003A0DDB" w:rsidRDefault="003A0DDB" w:rsidP="003A0DDB">
            <w:pPr>
              <w:spacing w:before="0" w:after="0" w:line="240" w:lineRule="auto"/>
              <w:rPr>
                <w:rFonts w:ascii="Calibri" w:eastAsia="Times New Roman" w:hAnsi="Calibri" w:cs="Calibri"/>
                <w:b/>
                <w:bCs/>
                <w:color w:val="FFFFFF"/>
                <w:sz w:val="22"/>
              </w:rPr>
            </w:pPr>
            <w:r w:rsidRPr="003A0DDB">
              <w:rPr>
                <w:rFonts w:ascii="Calibri" w:eastAsia="Times New Roman" w:hAnsi="Calibri" w:cs="Calibri"/>
                <w:b/>
                <w:bCs/>
                <w:color w:val="FFFFFF"/>
                <w:sz w:val="22"/>
              </w:rPr>
              <w:t>ERM</w:t>
            </w:r>
          </w:p>
        </w:tc>
      </w:tr>
      <w:tr w:rsidR="003A0DDB" w:rsidRPr="003A0DDB" w14:paraId="1010CBAF" w14:textId="77777777" w:rsidTr="00DA72D2">
        <w:trPr>
          <w:trHeight w:val="1200"/>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A57E31" w14:textId="66640636" w:rsidR="003A0DDB" w:rsidRPr="003A0DDB" w:rsidRDefault="00DB4AAF" w:rsidP="003A0DDB">
            <w:pPr>
              <w:spacing w:before="0" w:after="0" w:line="240" w:lineRule="auto"/>
              <w:rPr>
                <w:rFonts w:ascii="Calibri" w:eastAsia="Times New Roman" w:hAnsi="Calibri" w:cs="Calibri"/>
                <w:color w:val="000000"/>
                <w:sz w:val="22"/>
              </w:rPr>
            </w:pPr>
            <w:proofErr w:type="spellStart"/>
            <w:r w:rsidRPr="003A0DDB">
              <w:rPr>
                <w:rFonts w:ascii="Calibri" w:eastAsia="Times New Roman" w:hAnsi="Calibri" w:cs="Calibri"/>
                <w:color w:val="000000"/>
                <w:sz w:val="22"/>
              </w:rPr>
              <w:t>displocname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E70BF1"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Dispatch Location</w:t>
            </w:r>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C21D34" w14:textId="77777777" w:rsidR="003A0DDB" w:rsidRPr="003A0DDB" w:rsidRDefault="003A0DDB" w:rsidP="003A0DDB">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10</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E72915"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String</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81FF8A0"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 xml:space="preserve">Name of Dispatch Location that Plan created for. Corresponds to key value set in </w:t>
            </w:r>
            <w:proofErr w:type="spellStart"/>
            <w:r w:rsidRPr="003A0DDB">
              <w:rPr>
                <w:rFonts w:ascii="Calibri" w:eastAsia="Times New Roman" w:hAnsi="Calibri" w:cs="Calibri"/>
                <w:color w:val="000000"/>
                <w:sz w:val="22"/>
              </w:rPr>
              <w:t>DispatchLocation</w:t>
            </w:r>
            <w:proofErr w:type="spellEnd"/>
            <w:r w:rsidRPr="003A0DDB">
              <w:rPr>
                <w:rFonts w:ascii="Calibri" w:eastAsia="Times New Roman" w:hAnsi="Calibri" w:cs="Calibri"/>
                <w:color w:val="000000"/>
                <w:sz w:val="22"/>
              </w:rPr>
              <w:t xml:space="preserve"> table</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91DE79"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Output</w:t>
            </w:r>
          </w:p>
        </w:tc>
      </w:tr>
      <w:tr w:rsidR="003A0DDB" w:rsidRPr="003A0DDB" w14:paraId="49E12E34" w14:textId="77777777" w:rsidTr="00DA72D2">
        <w:trPr>
          <w:trHeight w:val="600"/>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62B8A3" w14:textId="48A6CCF0" w:rsidR="003A0DDB" w:rsidRPr="003A0DDB" w:rsidRDefault="00DB4AAF" w:rsidP="003A0DDB">
            <w:pPr>
              <w:spacing w:before="0" w:after="0" w:line="240" w:lineRule="auto"/>
              <w:rPr>
                <w:rFonts w:ascii="Calibri" w:eastAsia="Times New Roman" w:hAnsi="Calibri" w:cs="Calibri"/>
                <w:color w:val="000000"/>
                <w:sz w:val="22"/>
              </w:rPr>
            </w:pPr>
            <w:proofErr w:type="spellStart"/>
            <w:r w:rsidRPr="003A0DDB">
              <w:rPr>
                <w:rFonts w:ascii="Calibri" w:eastAsia="Times New Roman" w:hAnsi="Calibri" w:cs="Calibri"/>
                <w:color w:val="000000"/>
                <w:sz w:val="22"/>
              </w:rPr>
              <w:t>fullsolvecount</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522AAB"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Full Solve Count</w:t>
            </w:r>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3BB9DD" w14:textId="77777777" w:rsidR="003A0DDB" w:rsidRPr="003A0DDB" w:rsidRDefault="003A0DDB" w:rsidP="003A0DDB">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4</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5621A9"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Integer</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562A16" w14:textId="06A0A864" w:rsidR="003A0DDB" w:rsidRPr="003A0DDB" w:rsidRDefault="00D63994"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Cumulative</w:t>
            </w:r>
            <w:r w:rsidR="003A0DDB" w:rsidRPr="003A0DDB">
              <w:rPr>
                <w:rFonts w:ascii="Calibri" w:eastAsia="Times New Roman" w:hAnsi="Calibri" w:cs="Calibri"/>
                <w:color w:val="000000"/>
                <w:sz w:val="22"/>
              </w:rPr>
              <w:t xml:space="preserve"> number of solves invoked by users</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9951BA"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Output</w:t>
            </w:r>
          </w:p>
        </w:tc>
      </w:tr>
      <w:tr w:rsidR="003A0DDB" w:rsidRPr="003A0DDB" w14:paraId="6820FB05" w14:textId="77777777" w:rsidTr="00DA72D2">
        <w:trPr>
          <w:trHeight w:val="300"/>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B64E5D" w14:textId="1DEC1C85" w:rsidR="003A0DDB" w:rsidRPr="003A0DDB" w:rsidRDefault="00DB4AAF" w:rsidP="003A0DDB">
            <w:pPr>
              <w:spacing w:before="0" w:after="0" w:line="240" w:lineRule="auto"/>
              <w:rPr>
                <w:rFonts w:ascii="Calibri" w:eastAsia="Times New Roman" w:hAnsi="Calibri" w:cs="Calibri"/>
                <w:color w:val="000000"/>
                <w:sz w:val="22"/>
              </w:rPr>
            </w:pPr>
            <w:proofErr w:type="spellStart"/>
            <w:r w:rsidRPr="003A0DDB">
              <w:rPr>
                <w:rFonts w:ascii="Calibri" w:eastAsia="Times New Roman" w:hAnsi="Calibri" w:cs="Calibri"/>
                <w:color w:val="000000"/>
                <w:sz w:val="22"/>
              </w:rPr>
              <w:t>lastsolvevrp</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E93EF3"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Last Solve VRP</w:t>
            </w:r>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2098BE" w14:textId="77777777" w:rsidR="003A0DDB" w:rsidRPr="003A0DDB" w:rsidRDefault="003A0DDB" w:rsidP="003A0DDB">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0</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9067CD"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Blob</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EACE7B" w14:textId="2B118460" w:rsidR="003A0DDB" w:rsidRPr="003A0DDB" w:rsidRDefault="00D63994" w:rsidP="003A0DD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00288F"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 </w:t>
            </w:r>
          </w:p>
        </w:tc>
      </w:tr>
      <w:tr w:rsidR="003A0DDB" w:rsidRPr="003A0DDB" w14:paraId="72154F9B" w14:textId="77777777" w:rsidTr="00DA72D2">
        <w:trPr>
          <w:trHeight w:val="600"/>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4ADF6F" w14:textId="033B7C6D" w:rsidR="003A0DDB" w:rsidRPr="003A0DDB" w:rsidRDefault="00DB4AAF" w:rsidP="003A0DDB">
            <w:pPr>
              <w:spacing w:before="0" w:after="0" w:line="240" w:lineRule="auto"/>
              <w:rPr>
                <w:rFonts w:ascii="Calibri" w:eastAsia="Times New Roman" w:hAnsi="Calibri" w:cs="Calibri"/>
                <w:color w:val="000000"/>
                <w:sz w:val="22"/>
              </w:rPr>
            </w:pPr>
            <w:proofErr w:type="spellStart"/>
            <w:r w:rsidRPr="003A0DDB">
              <w:rPr>
                <w:rFonts w:ascii="Calibri" w:eastAsia="Times New Roman" w:hAnsi="Calibri" w:cs="Calibri"/>
                <w:color w:val="000000"/>
                <w:sz w:val="22"/>
              </w:rPr>
              <w:t>moveorderscount</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76A7F63"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Move Orders Count</w:t>
            </w:r>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A5DF8B" w14:textId="77777777" w:rsidR="003A0DDB" w:rsidRPr="003A0DDB" w:rsidRDefault="003A0DDB" w:rsidP="003A0DDB">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4</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7DA486"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Integer</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1D7808" w14:textId="03D4856E" w:rsidR="003A0DDB" w:rsidRPr="003A0DDB" w:rsidRDefault="00F53E99" w:rsidP="003A0DD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928C18"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 </w:t>
            </w:r>
          </w:p>
        </w:tc>
      </w:tr>
      <w:tr w:rsidR="003A0DDB" w:rsidRPr="003A0DDB" w14:paraId="65CF90A4" w14:textId="77777777" w:rsidTr="00DA72D2">
        <w:trPr>
          <w:trHeight w:val="300"/>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856588" w14:textId="3E79D153" w:rsidR="003A0DDB" w:rsidRPr="003A0DDB" w:rsidRDefault="00DB4AAF" w:rsidP="003A0DDB">
            <w:pPr>
              <w:spacing w:before="0" w:after="0" w:line="240" w:lineRule="auto"/>
              <w:rPr>
                <w:rFonts w:ascii="Calibri" w:eastAsia="Times New Roman" w:hAnsi="Calibri" w:cs="Calibri"/>
                <w:color w:val="000000"/>
                <w:sz w:val="22"/>
              </w:rPr>
            </w:pPr>
            <w:proofErr w:type="spellStart"/>
            <w:r w:rsidRPr="003A0DDB">
              <w:rPr>
                <w:rFonts w:ascii="Calibri" w:eastAsia="Times New Roman" w:hAnsi="Calibri" w:cs="Calibri"/>
                <w:color w:val="000000"/>
                <w:sz w:val="22"/>
              </w:rPr>
              <w:t>orderrevenue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94C728"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Order Revenue</w:t>
            </w:r>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A91E93" w14:textId="77777777" w:rsidR="003A0DDB" w:rsidRPr="003A0DDB" w:rsidRDefault="003A0DDB" w:rsidP="003A0DDB">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8</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06CD75"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Double</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04FC77"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Revenue as sum</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56177B"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Output</w:t>
            </w:r>
          </w:p>
        </w:tc>
      </w:tr>
      <w:tr w:rsidR="003A0DDB" w:rsidRPr="003A0DDB" w14:paraId="1D00B8C8" w14:textId="77777777" w:rsidTr="00DA72D2">
        <w:trPr>
          <w:trHeight w:val="600"/>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ECBDF1" w14:textId="1EE88E6F" w:rsidR="003A0DDB" w:rsidRPr="003A0DDB" w:rsidRDefault="00DB4AAF" w:rsidP="003A0DDB">
            <w:pPr>
              <w:spacing w:before="0" w:after="0" w:line="240" w:lineRule="auto"/>
              <w:rPr>
                <w:rFonts w:ascii="Calibri" w:eastAsia="Times New Roman" w:hAnsi="Calibri" w:cs="Calibri"/>
                <w:color w:val="000000"/>
                <w:sz w:val="22"/>
              </w:rPr>
            </w:pPr>
            <w:proofErr w:type="spellStart"/>
            <w:r w:rsidRPr="003A0DDB">
              <w:rPr>
                <w:rFonts w:ascii="Calibri" w:eastAsia="Times New Roman" w:hAnsi="Calibri" w:cs="Calibri"/>
                <w:color w:val="000000"/>
                <w:sz w:val="22"/>
              </w:rPr>
              <w:t>planningcutofftime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3FA2A4"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Planning Cutoff Time</w:t>
            </w:r>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4F2A1E" w14:textId="77777777" w:rsidR="003A0DDB" w:rsidRPr="003A0DDB" w:rsidRDefault="003A0DDB" w:rsidP="003A0DDB">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8</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0FB81D"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Date</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16E3A4"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Cutoff time specified by user at Plan creation. UTC</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27B968"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Output</w:t>
            </w:r>
          </w:p>
        </w:tc>
      </w:tr>
      <w:tr w:rsidR="003A0DDB" w:rsidRPr="003A0DDB" w14:paraId="232A4B79" w14:textId="77777777" w:rsidTr="00DA72D2">
        <w:trPr>
          <w:trHeight w:val="600"/>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BD821C" w14:textId="36FBA7DA" w:rsidR="003A0DDB" w:rsidRPr="003A0DDB" w:rsidRDefault="00DB4AAF" w:rsidP="003A0DDB">
            <w:pPr>
              <w:spacing w:before="0" w:after="0" w:line="240" w:lineRule="auto"/>
              <w:rPr>
                <w:rFonts w:ascii="Calibri" w:eastAsia="Times New Roman" w:hAnsi="Calibri" w:cs="Calibri"/>
                <w:color w:val="000000"/>
                <w:sz w:val="22"/>
              </w:rPr>
            </w:pPr>
            <w:proofErr w:type="spellStart"/>
            <w:r w:rsidRPr="003A0DDB">
              <w:rPr>
                <w:rFonts w:ascii="Calibri" w:eastAsia="Times New Roman" w:hAnsi="Calibri" w:cs="Calibri"/>
                <w:color w:val="000000"/>
                <w:sz w:val="22"/>
              </w:rPr>
              <w:t>planworkflowevent</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4354183"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Plan Workflow Event</w:t>
            </w:r>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1F3A85" w14:textId="77777777" w:rsidR="003A0DDB" w:rsidRPr="003A0DDB" w:rsidRDefault="003A0DDB" w:rsidP="003A0DDB">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10</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14EACA"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String</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80257D" w14:textId="77777777" w:rsidR="003A0DDB" w:rsidRPr="003A0DDB" w:rsidRDefault="003A0DDB" w:rsidP="003A0DDB">
            <w:pPr>
              <w:spacing w:before="0" w:after="0" w:line="240" w:lineRule="auto"/>
              <w:rPr>
                <w:rFonts w:ascii="Calibri" w:eastAsia="Times New Roman" w:hAnsi="Calibri" w:cs="Calibri"/>
                <w:color w:val="000000"/>
                <w:sz w:val="22"/>
              </w:rPr>
            </w:pP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2B3202"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 </w:t>
            </w:r>
          </w:p>
        </w:tc>
      </w:tr>
      <w:tr w:rsidR="003A0DDB" w:rsidRPr="003A0DDB" w14:paraId="5C9B9987" w14:textId="77777777" w:rsidTr="00DA72D2">
        <w:trPr>
          <w:trHeight w:val="600"/>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9E2525" w14:textId="4AB820A2" w:rsidR="003A0DDB" w:rsidRPr="003A0DDB" w:rsidRDefault="00DB4AAF" w:rsidP="003A0DDB">
            <w:pPr>
              <w:spacing w:before="0" w:after="0" w:line="240" w:lineRule="auto"/>
              <w:rPr>
                <w:rFonts w:ascii="Calibri" w:eastAsia="Times New Roman" w:hAnsi="Calibri" w:cs="Calibri"/>
                <w:color w:val="000000"/>
                <w:sz w:val="22"/>
              </w:rPr>
            </w:pPr>
            <w:proofErr w:type="spellStart"/>
            <w:r w:rsidRPr="003A0DDB">
              <w:rPr>
                <w:rFonts w:ascii="Calibri" w:eastAsia="Times New Roman" w:hAnsi="Calibri" w:cs="Calibri"/>
                <w:color w:val="000000"/>
                <w:sz w:val="22"/>
              </w:rPr>
              <w:t>refresh_timestamp</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03BB28"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Refresh Timestamp</w:t>
            </w:r>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2FC8A4" w14:textId="77777777" w:rsidR="003A0DDB" w:rsidRPr="003A0DDB" w:rsidRDefault="003A0DDB" w:rsidP="003A0DDB">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8</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3136FD"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Date</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717419B"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When this plan was last refreshed with the BSI</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3CABE7"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Output</w:t>
            </w:r>
          </w:p>
        </w:tc>
      </w:tr>
      <w:tr w:rsidR="003A0DDB" w:rsidRPr="003A0DDB" w14:paraId="427D677A" w14:textId="77777777" w:rsidTr="00DA72D2">
        <w:trPr>
          <w:trHeight w:val="600"/>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5DBD5D" w14:textId="72F72A98" w:rsidR="003A0DDB" w:rsidRPr="003A0DDB" w:rsidRDefault="00DB4AAF" w:rsidP="003A0DDB">
            <w:pPr>
              <w:spacing w:before="0" w:after="0" w:line="240" w:lineRule="auto"/>
              <w:rPr>
                <w:rFonts w:ascii="Calibri" w:eastAsia="Times New Roman" w:hAnsi="Calibri" w:cs="Calibri"/>
                <w:color w:val="000000"/>
                <w:sz w:val="22"/>
              </w:rPr>
            </w:pPr>
            <w:proofErr w:type="spellStart"/>
            <w:r w:rsidRPr="003A0DDB">
              <w:rPr>
                <w:rFonts w:ascii="Calibri" w:eastAsia="Times New Roman" w:hAnsi="Calibri" w:cs="Calibri"/>
                <w:color w:val="000000"/>
                <w:sz w:val="22"/>
              </w:rPr>
              <w:t>routesactivated</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367327"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Routes Activated</w:t>
            </w:r>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EC54E5" w14:textId="77777777" w:rsidR="003A0DDB" w:rsidRPr="003A0DDB" w:rsidRDefault="003A0DDB" w:rsidP="003A0DDB">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4</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38191BC"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Integer</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C0AA26"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Total number of routes used in plan</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4C26E8"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Output</w:t>
            </w:r>
          </w:p>
        </w:tc>
      </w:tr>
      <w:tr w:rsidR="003A0DDB" w:rsidRPr="003A0DDB" w14:paraId="5B4BBBB7" w14:textId="77777777" w:rsidTr="00DA72D2">
        <w:trPr>
          <w:trHeight w:val="600"/>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F77AF3" w14:textId="579929EF" w:rsidR="003A0DDB" w:rsidRPr="003A0DDB" w:rsidRDefault="00DB4AAF" w:rsidP="003A0DDB">
            <w:pPr>
              <w:spacing w:before="0" w:after="0" w:line="240" w:lineRule="auto"/>
              <w:rPr>
                <w:rFonts w:ascii="Calibri" w:eastAsia="Times New Roman" w:hAnsi="Calibri" w:cs="Calibri"/>
                <w:color w:val="000000"/>
                <w:sz w:val="22"/>
              </w:rPr>
            </w:pPr>
            <w:proofErr w:type="spellStart"/>
            <w:r w:rsidRPr="003A0DDB">
              <w:rPr>
                <w:rFonts w:ascii="Calibri" w:eastAsia="Times New Roman" w:hAnsi="Calibri" w:cs="Calibri"/>
                <w:color w:val="000000"/>
                <w:sz w:val="22"/>
              </w:rPr>
              <w:t>solutioncost</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34AEFE"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Solution Cost</w:t>
            </w:r>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2A23A2" w14:textId="77777777" w:rsidR="003A0DDB" w:rsidRPr="003A0DDB" w:rsidRDefault="003A0DDB" w:rsidP="003A0DDB">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8</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A5E421"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Double</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2D9D81"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Total cost of the solution (reporting cost)</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003DB3"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Output</w:t>
            </w:r>
          </w:p>
        </w:tc>
      </w:tr>
      <w:tr w:rsidR="00A17EC2" w:rsidRPr="003A0DDB" w14:paraId="27F7C19B" w14:textId="77777777" w:rsidTr="00DA72D2">
        <w:trPr>
          <w:trHeight w:val="600"/>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6755EC" w14:textId="012E2D5F" w:rsidR="00A17EC2" w:rsidRPr="003A0DDB" w:rsidRDefault="00DB4AAF" w:rsidP="00A17EC2">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stops</w:t>
            </w:r>
            <w:r w:rsidRPr="003A0DDB">
              <w:rPr>
                <w:rFonts w:ascii="Calibri" w:eastAsia="Times New Roman" w:hAnsi="Calibri" w:cs="Calibri"/>
                <w:color w:val="000000"/>
                <w:sz w:val="22"/>
              </w:rPr>
              <w:t>assigned</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tcPr>
          <w:p w14:paraId="1158167B" w14:textId="3E2F890A" w:rsidR="00A17EC2" w:rsidRPr="003A0DDB" w:rsidRDefault="001E73E3" w:rsidP="00A17EC2">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Stops</w:t>
            </w:r>
            <w:r w:rsidR="00A17EC2" w:rsidRPr="003A0DDB">
              <w:rPr>
                <w:rFonts w:ascii="Calibri" w:eastAsia="Times New Roman" w:hAnsi="Calibri" w:cs="Calibri"/>
                <w:color w:val="000000"/>
                <w:sz w:val="22"/>
              </w:rPr>
              <w:t xml:space="preserve"> Assigned</w:t>
            </w:r>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B6314B1" w14:textId="79CB24AE" w:rsidR="00A17EC2" w:rsidRPr="003A0DDB" w:rsidRDefault="00A17EC2" w:rsidP="00A17EC2">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4</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tcPr>
          <w:p w14:paraId="231DCA5B" w14:textId="014B131D"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Integer</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tcPr>
          <w:p w14:paraId="48E8C8DE" w14:textId="55C28025"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Number of orders assigned to all routes</w:t>
            </w:r>
            <w:r w:rsidR="001E73E3">
              <w:rPr>
                <w:rFonts w:ascii="Calibri" w:eastAsia="Times New Roman" w:hAnsi="Calibri" w:cs="Calibri"/>
                <w:color w:val="000000"/>
                <w:sz w:val="22"/>
              </w:rPr>
              <w:t>. Includes Route visits.</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tcPr>
          <w:p w14:paraId="256ED540" w14:textId="16F100E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Output</w:t>
            </w:r>
          </w:p>
        </w:tc>
      </w:tr>
      <w:tr w:rsidR="00A17EC2" w:rsidRPr="003A0DDB" w14:paraId="66C97C74" w14:textId="77777777" w:rsidTr="00DA72D2">
        <w:trPr>
          <w:trHeight w:val="1500"/>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6D4476" w14:textId="0B5A3ECD" w:rsidR="00A17EC2" w:rsidRPr="003A0DDB" w:rsidRDefault="00DB4AAF" w:rsidP="00A17EC2">
            <w:pPr>
              <w:spacing w:before="0" w:after="0" w:line="240" w:lineRule="auto"/>
              <w:rPr>
                <w:rFonts w:ascii="Calibri" w:eastAsia="Times New Roman" w:hAnsi="Calibri" w:cs="Calibri"/>
                <w:color w:val="000000"/>
                <w:sz w:val="22"/>
              </w:rPr>
            </w:pPr>
            <w:proofErr w:type="spellStart"/>
            <w:r w:rsidRPr="003A0DDB">
              <w:rPr>
                <w:rFonts w:ascii="Calibri" w:eastAsia="Times New Roman" w:hAnsi="Calibri" w:cs="Calibri"/>
                <w:color w:val="000000"/>
                <w:sz w:val="22"/>
              </w:rPr>
              <w:lastRenderedPageBreak/>
              <w:t>timezone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E80257" w14:textId="77777777" w:rsidR="00A17EC2" w:rsidRPr="003A0DDB" w:rsidRDefault="00A17EC2" w:rsidP="00A17EC2">
            <w:pPr>
              <w:spacing w:before="0" w:after="0" w:line="240" w:lineRule="auto"/>
              <w:rPr>
                <w:rFonts w:ascii="Calibri" w:eastAsia="Times New Roman" w:hAnsi="Calibri" w:cs="Calibri"/>
                <w:color w:val="000000"/>
                <w:sz w:val="22"/>
              </w:rPr>
            </w:pPr>
            <w:proofErr w:type="spellStart"/>
            <w:r w:rsidRPr="003A0DDB">
              <w:rPr>
                <w:rFonts w:ascii="Calibri" w:eastAsia="Times New Roman" w:hAnsi="Calibri" w:cs="Calibri"/>
                <w:color w:val="000000"/>
                <w:sz w:val="22"/>
              </w:rPr>
              <w:t>TimeZone</w:t>
            </w:r>
            <w:proofErr w:type="spellEnd"/>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AE822D" w14:textId="77777777" w:rsidR="00A17EC2" w:rsidRPr="003A0DDB" w:rsidRDefault="00A17EC2" w:rsidP="00A17EC2">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50</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DC49F2A" w14:textId="7777777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String</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1AC52F" w14:textId="5C68A6F2"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Time zone descriptive local. E.g. "America/Los Angeles" in TZ Database format (https://en.wikipedia.org/wiki/Tz_database)</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0B5504" w14:textId="7777777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Output</w:t>
            </w:r>
          </w:p>
        </w:tc>
      </w:tr>
      <w:tr w:rsidR="00A17EC2" w:rsidRPr="003A0DDB" w14:paraId="2770C597" w14:textId="77777777" w:rsidTr="00DA72D2">
        <w:trPr>
          <w:trHeight w:val="600"/>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B84DAC" w14:textId="3945B442" w:rsidR="00A17EC2" w:rsidRPr="003A0DDB" w:rsidRDefault="00DB4AAF" w:rsidP="00A17EC2">
            <w:pPr>
              <w:spacing w:before="0" w:after="0" w:line="240" w:lineRule="auto"/>
              <w:rPr>
                <w:rFonts w:ascii="Calibri" w:eastAsia="Times New Roman" w:hAnsi="Calibri" w:cs="Calibri"/>
                <w:color w:val="000000"/>
                <w:sz w:val="22"/>
              </w:rPr>
            </w:pPr>
            <w:proofErr w:type="spellStart"/>
            <w:r w:rsidRPr="003A0DDB">
              <w:rPr>
                <w:rFonts w:ascii="Calibri" w:eastAsia="Times New Roman" w:hAnsi="Calibri" w:cs="Calibri"/>
                <w:color w:val="000000"/>
                <w:sz w:val="22"/>
              </w:rPr>
              <w:t>totaldistance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88B006" w14:textId="7777777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Total Distance</w:t>
            </w:r>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D5CFA3" w14:textId="77777777" w:rsidR="00A17EC2" w:rsidRPr="003A0DDB" w:rsidRDefault="00A17EC2" w:rsidP="00A17EC2">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8</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8B8AFD" w14:textId="7777777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Double</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5FDF9B" w14:textId="7777777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Total distance of all routes activated in this plan</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121307" w14:textId="7777777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Output</w:t>
            </w:r>
          </w:p>
        </w:tc>
      </w:tr>
      <w:tr w:rsidR="00A17EC2" w:rsidRPr="003A0DDB" w14:paraId="4A340471" w14:textId="77777777" w:rsidTr="00DA72D2">
        <w:trPr>
          <w:trHeight w:val="600"/>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5907BA" w14:textId="0AF5EDCB" w:rsidR="00A17EC2" w:rsidRPr="003A0DDB" w:rsidRDefault="00DB4AAF" w:rsidP="00A17EC2">
            <w:pPr>
              <w:spacing w:before="0" w:after="0" w:line="240" w:lineRule="auto"/>
              <w:rPr>
                <w:rFonts w:ascii="Calibri" w:eastAsia="Times New Roman" w:hAnsi="Calibri" w:cs="Calibri"/>
                <w:color w:val="000000"/>
                <w:sz w:val="22"/>
              </w:rPr>
            </w:pPr>
            <w:proofErr w:type="spellStart"/>
            <w:r w:rsidRPr="003A0DDB">
              <w:rPr>
                <w:rFonts w:ascii="Calibri" w:eastAsia="Times New Roman" w:hAnsi="Calibri" w:cs="Calibri"/>
                <w:color w:val="000000"/>
                <w:sz w:val="22"/>
              </w:rPr>
              <w:t>totaltime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8A2430" w14:textId="7777777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Total Time</w:t>
            </w:r>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9B396D" w14:textId="77777777" w:rsidR="00A17EC2" w:rsidRPr="003A0DDB" w:rsidRDefault="00A17EC2" w:rsidP="00A17EC2">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8</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F6EB55" w14:textId="7777777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Double</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AEE276" w14:textId="7777777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Total time used by all routes activated in this plan</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32A6C0" w14:textId="7777777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Output</w:t>
            </w:r>
          </w:p>
        </w:tc>
      </w:tr>
      <w:tr w:rsidR="00A17EC2" w:rsidRPr="003A0DDB" w14:paraId="5EB14956" w14:textId="77777777" w:rsidTr="00DA72D2">
        <w:trPr>
          <w:trHeight w:val="615"/>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9B4415" w14:textId="5E193800" w:rsidR="00A17EC2" w:rsidRPr="003A0DDB" w:rsidRDefault="00DB4AAF" w:rsidP="00A17EC2">
            <w:pPr>
              <w:spacing w:before="0" w:after="0" w:line="240" w:lineRule="auto"/>
              <w:rPr>
                <w:rFonts w:ascii="Calibri" w:eastAsia="Times New Roman" w:hAnsi="Calibri" w:cs="Calibri"/>
                <w:color w:val="000000"/>
                <w:sz w:val="22"/>
              </w:rPr>
            </w:pPr>
            <w:proofErr w:type="spellStart"/>
            <w:r w:rsidRPr="003A0DDB">
              <w:rPr>
                <w:rFonts w:ascii="Calibri" w:eastAsia="Times New Roman" w:hAnsi="Calibri" w:cs="Calibri"/>
                <w:color w:val="000000"/>
                <w:sz w:val="22"/>
              </w:rPr>
              <w:t>unassignedorders</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8FBC17" w14:textId="7777777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Unassigned Orders</w:t>
            </w:r>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2F6565" w14:textId="77777777" w:rsidR="00A17EC2" w:rsidRPr="003A0DDB" w:rsidRDefault="00A17EC2" w:rsidP="00A17EC2">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4</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519F85" w14:textId="7777777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Integer</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7618443" w14:textId="7777777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 xml:space="preserve">Number of orders unassigned </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1BDB1B" w14:textId="7777777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Output</w:t>
            </w:r>
          </w:p>
        </w:tc>
      </w:tr>
    </w:tbl>
    <w:p w14:paraId="0D567D6C" w14:textId="77777777" w:rsidR="001C4DE7" w:rsidRPr="001C4DE7" w:rsidRDefault="001C4DE7" w:rsidP="001C4DE7"/>
    <w:p w14:paraId="71AEF4CD" w14:textId="77777777" w:rsidR="00C239ED" w:rsidRDefault="00C239ED" w:rsidP="00C239ED">
      <w:pPr>
        <w:pStyle w:val="EsriHeading2"/>
      </w:pPr>
      <w:bookmarkStart w:id="32" w:name="_Toc169364359"/>
      <w:proofErr w:type="spellStart"/>
      <w:r>
        <w:t>PointBarrierLibrary</w:t>
      </w:r>
      <w:bookmarkEnd w:id="32"/>
      <w:proofErr w:type="spellEnd"/>
    </w:p>
    <w:p w14:paraId="5FF25DCC" w14:textId="77777777" w:rsidR="00C239ED" w:rsidRPr="00122E9A" w:rsidRDefault="00C239ED" w:rsidP="00C239ED">
      <w:r>
        <w:t xml:space="preserve">Point barriers that can affect routing. More information can be found in </w:t>
      </w:r>
      <w:hyperlink r:id="rId17" w:history="1">
        <w:r w:rsidRPr="000F2589">
          <w:rPr>
            <w:rStyle w:val="Hyperlink"/>
          </w:rPr>
          <w:t>VRP online help</w:t>
        </w:r>
      </w:hyperlink>
      <w:r>
        <w:t>. Features are not required.</w:t>
      </w:r>
    </w:p>
    <w:tbl>
      <w:tblPr>
        <w:tblW w:w="12680" w:type="dxa"/>
        <w:jc w:val="center"/>
        <w:tblLook w:val="04A0" w:firstRow="1" w:lastRow="0" w:firstColumn="1" w:lastColumn="0" w:noHBand="0" w:noVBand="1"/>
      </w:tblPr>
      <w:tblGrid>
        <w:gridCol w:w="3220"/>
        <w:gridCol w:w="2180"/>
        <w:gridCol w:w="960"/>
        <w:gridCol w:w="920"/>
        <w:gridCol w:w="4280"/>
        <w:gridCol w:w="1120"/>
      </w:tblGrid>
      <w:tr w:rsidR="00C239ED" w:rsidRPr="00053597" w14:paraId="78417B7D" w14:textId="77777777" w:rsidTr="004627D0">
        <w:trPr>
          <w:trHeight w:val="315"/>
          <w:tblHeader/>
          <w:jc w:val="center"/>
        </w:trPr>
        <w:tc>
          <w:tcPr>
            <w:tcW w:w="3220" w:type="dxa"/>
            <w:tcBorders>
              <w:top w:val="single" w:sz="4" w:space="0" w:color="8EA9DB"/>
              <w:left w:val="single" w:sz="8" w:space="0" w:color="auto"/>
              <w:bottom w:val="single" w:sz="4" w:space="0" w:color="auto"/>
              <w:right w:val="nil"/>
            </w:tcBorders>
            <w:shd w:val="clear" w:color="4472C4" w:fill="4472C4"/>
            <w:noWrap/>
            <w:vAlign w:val="bottom"/>
            <w:hideMark/>
          </w:tcPr>
          <w:p w14:paraId="700548BA" w14:textId="77777777" w:rsidR="00C239ED" w:rsidRPr="00053597" w:rsidRDefault="00C239ED" w:rsidP="004627D0">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Name</w:t>
            </w:r>
          </w:p>
        </w:tc>
        <w:tc>
          <w:tcPr>
            <w:tcW w:w="2180" w:type="dxa"/>
            <w:tcBorders>
              <w:top w:val="single" w:sz="4" w:space="0" w:color="8EA9DB"/>
              <w:left w:val="nil"/>
              <w:bottom w:val="single" w:sz="4" w:space="0" w:color="auto"/>
              <w:right w:val="nil"/>
            </w:tcBorders>
            <w:shd w:val="clear" w:color="4472C4" w:fill="4472C4"/>
            <w:vAlign w:val="bottom"/>
            <w:hideMark/>
          </w:tcPr>
          <w:p w14:paraId="15C3FDCF" w14:textId="77777777" w:rsidR="00C239ED" w:rsidRPr="00053597" w:rsidRDefault="00C239ED" w:rsidP="004627D0">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Alias</w:t>
            </w:r>
          </w:p>
        </w:tc>
        <w:tc>
          <w:tcPr>
            <w:tcW w:w="960" w:type="dxa"/>
            <w:tcBorders>
              <w:top w:val="single" w:sz="4" w:space="0" w:color="8EA9DB"/>
              <w:left w:val="nil"/>
              <w:bottom w:val="single" w:sz="4" w:space="0" w:color="auto"/>
              <w:right w:val="nil"/>
            </w:tcBorders>
            <w:shd w:val="clear" w:color="4472C4" w:fill="4472C4"/>
            <w:noWrap/>
            <w:vAlign w:val="bottom"/>
            <w:hideMark/>
          </w:tcPr>
          <w:p w14:paraId="1AECB9F4" w14:textId="77777777" w:rsidR="00C239ED" w:rsidRPr="00053597" w:rsidRDefault="00C239ED" w:rsidP="004627D0">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Length</w:t>
            </w:r>
          </w:p>
        </w:tc>
        <w:tc>
          <w:tcPr>
            <w:tcW w:w="920" w:type="dxa"/>
            <w:tcBorders>
              <w:top w:val="single" w:sz="4" w:space="0" w:color="8EA9DB"/>
              <w:left w:val="nil"/>
              <w:bottom w:val="single" w:sz="4" w:space="0" w:color="auto"/>
              <w:right w:val="nil"/>
            </w:tcBorders>
            <w:shd w:val="clear" w:color="4472C4" w:fill="4472C4"/>
            <w:vAlign w:val="bottom"/>
            <w:hideMark/>
          </w:tcPr>
          <w:p w14:paraId="06A6919F" w14:textId="77777777" w:rsidR="00C239ED" w:rsidRPr="00053597" w:rsidRDefault="00C239ED" w:rsidP="004627D0">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Type</w:t>
            </w:r>
          </w:p>
        </w:tc>
        <w:tc>
          <w:tcPr>
            <w:tcW w:w="4280" w:type="dxa"/>
            <w:tcBorders>
              <w:top w:val="single" w:sz="4" w:space="0" w:color="8EA9DB"/>
              <w:left w:val="nil"/>
              <w:bottom w:val="single" w:sz="4" w:space="0" w:color="auto"/>
              <w:right w:val="nil"/>
            </w:tcBorders>
            <w:shd w:val="clear" w:color="4472C4" w:fill="4472C4"/>
            <w:vAlign w:val="bottom"/>
            <w:hideMark/>
          </w:tcPr>
          <w:p w14:paraId="3F2D3B48" w14:textId="77777777" w:rsidR="00C239ED" w:rsidRPr="00053597" w:rsidRDefault="00C239ED" w:rsidP="004627D0">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Description</w:t>
            </w:r>
          </w:p>
        </w:tc>
        <w:tc>
          <w:tcPr>
            <w:tcW w:w="1120" w:type="dxa"/>
            <w:tcBorders>
              <w:top w:val="single" w:sz="4" w:space="0" w:color="8EA9DB"/>
              <w:left w:val="nil"/>
              <w:bottom w:val="single" w:sz="4" w:space="0" w:color="auto"/>
              <w:right w:val="single" w:sz="4" w:space="0" w:color="8EA9DB"/>
            </w:tcBorders>
            <w:shd w:val="clear" w:color="4472C4" w:fill="4472C4"/>
            <w:vAlign w:val="bottom"/>
            <w:hideMark/>
          </w:tcPr>
          <w:p w14:paraId="45480DAD" w14:textId="77777777" w:rsidR="00C239ED" w:rsidRPr="00053597" w:rsidRDefault="00C239ED" w:rsidP="004627D0">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ERM</w:t>
            </w:r>
          </w:p>
        </w:tc>
      </w:tr>
      <w:tr w:rsidR="00C239ED" w:rsidRPr="00053597" w14:paraId="0F99D75D" w14:textId="77777777" w:rsidTr="004627D0">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2B5BDB" w14:textId="1F2D170A" w:rsidR="00C239ED" w:rsidRPr="00053597" w:rsidRDefault="00DB4AAF" w:rsidP="004627D0">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additional_distance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316F9456"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Additional Distance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9A6E6E" w14:textId="77777777" w:rsidR="00C239ED" w:rsidRPr="00053597" w:rsidRDefault="00C239ED" w:rsidP="004627D0">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5F8B2B81"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tcPr>
          <w:p w14:paraId="7910E0E1"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Distance to add onto Route if path goes through barrier</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tcPr>
          <w:p w14:paraId="179022F5"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r w:rsidR="00C239ED" w:rsidRPr="00053597" w14:paraId="691D791E" w14:textId="77777777" w:rsidTr="004627D0">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E7D3C5" w14:textId="79588C64" w:rsidR="00C239ED" w:rsidRPr="00053597" w:rsidRDefault="00DB4AAF" w:rsidP="004627D0">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additional_time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27B3DCE6"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Additional 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2E1D1A" w14:textId="77777777" w:rsidR="00C239ED" w:rsidRPr="00053597" w:rsidRDefault="00C239ED" w:rsidP="004627D0">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161F351B"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tcPr>
          <w:p w14:paraId="46450B4C"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Time to add onto Route if path goes through barrier</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tcPr>
          <w:p w14:paraId="61CF4F2E"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r w:rsidR="00C239ED" w:rsidRPr="00053597" w14:paraId="08143A36" w14:textId="77777777" w:rsidTr="004627D0">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BC52D6" w14:textId="34877750" w:rsidR="00C239ED" w:rsidRPr="00053597" w:rsidRDefault="00DB4AAF" w:rsidP="004627D0">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additionalcost</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15C2948A"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Additional Cost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C93FD5" w14:textId="77777777" w:rsidR="00C239ED" w:rsidRPr="00053597" w:rsidRDefault="00C239ED" w:rsidP="004627D0">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17A2B615"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tcPr>
          <w:p w14:paraId="58300617"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Cost to add onto Route if path goes through barrier</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tcPr>
          <w:p w14:paraId="45667E9E"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r w:rsidR="00C239ED" w:rsidRPr="00053597" w14:paraId="3162C3F1" w14:textId="77777777" w:rsidTr="004627D0">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09CFAF" w14:textId="28FAAD17" w:rsidR="00C239ED" w:rsidRPr="00053597" w:rsidRDefault="00DB4AAF" w:rsidP="004627D0">
            <w:pPr>
              <w:spacing w:before="0" w:after="0" w:line="240" w:lineRule="auto"/>
              <w:rPr>
                <w:rFonts w:ascii="Calibri" w:eastAsia="Times New Roman" w:hAnsi="Calibri" w:cs="Calibri"/>
                <w:color w:val="000000"/>
                <w:sz w:val="22"/>
              </w:rPr>
            </w:pPr>
            <w:proofErr w:type="spellStart"/>
            <w:r w:rsidRPr="00053597">
              <w:rPr>
                <w:rFonts w:ascii="Calibri" w:eastAsia="Times New Roman" w:hAnsi="Calibri" w:cs="Calibri"/>
                <w:color w:val="000000"/>
                <w:sz w:val="22"/>
              </w:rPr>
              <w:t>barriertype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712A8B" w14:textId="77777777" w:rsidR="00C239ED" w:rsidRPr="00053597" w:rsidRDefault="00C239ED" w:rsidP="004627D0">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Barrier Type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79D24B" w14:textId="77777777" w:rsidR="00C239ED" w:rsidRPr="00053597" w:rsidRDefault="00C239ED" w:rsidP="004627D0">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E8538C6" w14:textId="77777777" w:rsidR="00C239ED" w:rsidRPr="00053597" w:rsidRDefault="00C239ED" w:rsidP="004627D0">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Small Integer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FE03D" w14:textId="77777777" w:rsidR="00C239ED" w:rsidRPr="00053597" w:rsidRDefault="00C239ED" w:rsidP="004627D0">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 xml:space="preserve">The type of barrier. Currently only restriction type </w:t>
            </w:r>
            <w:r>
              <w:rPr>
                <w:rFonts w:ascii="Calibri" w:eastAsia="Times New Roman" w:hAnsi="Calibri" w:cs="Calibri"/>
                <w:color w:val="000000"/>
                <w:sz w:val="22"/>
              </w:rPr>
              <w:t>is</w:t>
            </w:r>
            <w:r w:rsidRPr="00053597">
              <w:rPr>
                <w:rFonts w:ascii="Calibri" w:eastAsia="Times New Roman" w:hAnsi="Calibri" w:cs="Calibri"/>
                <w:color w:val="000000"/>
                <w:sz w:val="22"/>
              </w:rPr>
              <w:t xml:space="preserve"> implemented.</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AA7BF9" w14:textId="77777777" w:rsidR="00C239ED" w:rsidRPr="00053597" w:rsidRDefault="00C239ED" w:rsidP="004627D0">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r w:rsidR="00C239ED" w:rsidRPr="00053597" w14:paraId="317A4F5E" w14:textId="77777777" w:rsidTr="004627D0">
        <w:trPr>
          <w:trHeight w:val="9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2E9036" w14:textId="28A29114" w:rsidR="00C239ED" w:rsidRPr="00053597" w:rsidRDefault="00DB4AAF" w:rsidP="004627D0">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curbapproach</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145F2E34"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Curb Approach</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7C386A" w14:textId="77777777" w:rsidR="00C239ED" w:rsidRPr="00053597" w:rsidRDefault="00C239ED" w:rsidP="004627D0">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128D04D7"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Short Integer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tcPr>
          <w:p w14:paraId="46FF66C6" w14:textId="77777777" w:rsidR="00C239ED" w:rsidRPr="00053597" w:rsidRDefault="00C239ED" w:rsidP="004627D0">
            <w:pPr>
              <w:spacing w:before="0" w:after="0" w:line="240" w:lineRule="auto"/>
              <w:rPr>
                <w:rFonts w:ascii="Calibri" w:eastAsia="Times New Roman" w:hAnsi="Calibri" w:cs="Calibri"/>
                <w:color w:val="000000"/>
                <w:sz w:val="22"/>
              </w:rPr>
            </w:pPr>
            <w:proofErr w:type="gramStart"/>
            <w:r w:rsidRPr="00310DFA">
              <w:rPr>
                <w:rFonts w:asciiTheme="minorHAnsi" w:eastAsia="Times New Roman" w:hAnsiTheme="minorHAnsi" w:cstheme="minorHAnsi"/>
                <w:color w:val="000000"/>
                <w:sz w:val="22"/>
              </w:rPr>
              <w:t>Requirement</w:t>
            </w:r>
            <w:proofErr w:type="gramEnd"/>
            <w:r w:rsidRPr="00310DFA">
              <w:rPr>
                <w:rFonts w:asciiTheme="minorHAnsi" w:eastAsia="Times New Roman" w:hAnsiTheme="minorHAnsi" w:cstheme="minorHAnsi"/>
                <w:color w:val="000000"/>
                <w:sz w:val="22"/>
              </w:rPr>
              <w:t xml:space="preserve"> for how this location must be approached. Not Null small int. e.g. Either Side of Vehicle = 0, Right=2, Left=2, No-U-Turn + Either Side = 3</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tcPr>
          <w:p w14:paraId="4F169C63"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r w:rsidR="00C239ED" w:rsidRPr="00053597" w14:paraId="1C20A3FA" w14:textId="77777777" w:rsidTr="004627D0">
        <w:trPr>
          <w:trHeight w:val="3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B822CB" w14:textId="604D29F1" w:rsidR="00C239ED" w:rsidRPr="00053597" w:rsidRDefault="00DB4AAF" w:rsidP="004627D0">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lastRenderedPageBreak/>
              <w:t>fulledge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1B9938"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Full Edge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D1BA29" w14:textId="77777777" w:rsidR="00C239ED" w:rsidRPr="00053597" w:rsidRDefault="00C239ED" w:rsidP="004627D0">
            <w:pPr>
              <w:spacing w:before="0" w:after="0" w:line="240" w:lineRule="auto"/>
              <w:jc w:val="center"/>
              <w:rPr>
                <w:rFonts w:ascii="Calibri" w:eastAsia="Times New Roman" w:hAnsi="Calibri" w:cs="Calibri"/>
                <w:color w:val="000000"/>
                <w:sz w:val="22"/>
              </w:rPr>
            </w:pP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9DF6EF1"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Long Integer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AFE84B" w14:textId="540E46C6" w:rsidR="00C239ED" w:rsidRPr="00053597" w:rsidRDefault="00E14D46" w:rsidP="004627D0">
            <w:pPr>
              <w:spacing w:before="0" w:after="0" w:line="240" w:lineRule="auto"/>
              <w:rPr>
                <w:rFonts w:ascii="Calibri" w:eastAsia="Times New Roman" w:hAnsi="Calibri" w:cs="Calibri"/>
                <w:color w:val="000000"/>
                <w:sz w:val="22"/>
              </w:rPr>
            </w:pPr>
            <w:r w:rsidRPr="00E14D46">
              <w:rPr>
                <w:rFonts w:ascii="Calibri" w:eastAsia="Times New Roman" w:hAnsi="Calibri" w:cs="Calibri"/>
                <w:color w:val="000000"/>
                <w:sz w:val="22"/>
              </w:rPr>
              <w:t>This property is specific to restriction point barriers on edge elements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6F6FCC"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r w:rsidR="00C239ED" w:rsidRPr="00053597" w14:paraId="1A01A806" w14:textId="77777777" w:rsidTr="004627D0">
        <w:trPr>
          <w:trHeight w:val="3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3F7082" w14:textId="7071800F" w:rsidR="00C239ED" w:rsidRPr="00053597" w:rsidRDefault="00DB4AAF" w:rsidP="004627D0">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name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3BCBF807" w14:textId="77777777" w:rsidR="00C239ED" w:rsidRPr="00053597" w:rsidRDefault="00C239ED" w:rsidP="004627D0">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Name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F7055A" w14:textId="77777777" w:rsidR="00C239ED" w:rsidRPr="00053597" w:rsidRDefault="00C239ED" w:rsidP="004627D0">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11951B40" w14:textId="77777777" w:rsidR="00C239ED" w:rsidRPr="00053597" w:rsidRDefault="00C239ED" w:rsidP="004627D0">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tcPr>
          <w:p w14:paraId="204319A7" w14:textId="77777777" w:rsidR="00C239ED" w:rsidRPr="00053597" w:rsidRDefault="00C239ED" w:rsidP="004627D0">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Descriptive Name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tcPr>
          <w:p w14:paraId="493BE65F" w14:textId="77777777" w:rsidR="00C239ED" w:rsidRPr="00053597" w:rsidRDefault="00C239ED" w:rsidP="004627D0">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bl>
    <w:p w14:paraId="1C1C1E05" w14:textId="7DFE9623" w:rsidR="00465F86" w:rsidRDefault="00465F86" w:rsidP="00465F86">
      <w:pPr>
        <w:pStyle w:val="EsriHeading2"/>
      </w:pPr>
      <w:bookmarkStart w:id="33" w:name="_Toc169364360"/>
      <w:proofErr w:type="spellStart"/>
      <w:r>
        <w:t>PolygonBarrier</w:t>
      </w:r>
      <w:bookmarkEnd w:id="33"/>
      <w:proofErr w:type="spellEnd"/>
    </w:p>
    <w:p w14:paraId="452B86C8" w14:textId="7455BD75" w:rsidR="00240B30" w:rsidRPr="000C1185" w:rsidRDefault="00240B30" w:rsidP="00240B30">
      <w:r>
        <w:t>Polygon features that add restrictions on routing path.</w:t>
      </w:r>
    </w:p>
    <w:tbl>
      <w:tblPr>
        <w:tblW w:w="14660" w:type="dxa"/>
        <w:jc w:val="center"/>
        <w:tblLook w:val="04A0" w:firstRow="1" w:lastRow="0" w:firstColumn="1" w:lastColumn="0" w:noHBand="0" w:noVBand="1"/>
      </w:tblPr>
      <w:tblGrid>
        <w:gridCol w:w="2510"/>
        <w:gridCol w:w="2190"/>
        <w:gridCol w:w="920"/>
        <w:gridCol w:w="920"/>
        <w:gridCol w:w="3220"/>
        <w:gridCol w:w="1020"/>
        <w:gridCol w:w="1340"/>
        <w:gridCol w:w="2540"/>
      </w:tblGrid>
      <w:tr w:rsidR="00886FA2" w:rsidRPr="00886FA2" w14:paraId="4D8D76C4" w14:textId="77777777" w:rsidTr="00B12050">
        <w:trPr>
          <w:trHeight w:val="315"/>
          <w:jc w:val="center"/>
        </w:trPr>
        <w:tc>
          <w:tcPr>
            <w:tcW w:w="2510" w:type="dxa"/>
            <w:tcBorders>
              <w:top w:val="single" w:sz="8" w:space="0" w:color="auto"/>
              <w:left w:val="single" w:sz="8" w:space="0" w:color="auto"/>
              <w:bottom w:val="single" w:sz="4" w:space="0" w:color="auto"/>
              <w:right w:val="nil"/>
            </w:tcBorders>
            <w:shd w:val="clear" w:color="4472C4" w:fill="4472C4"/>
            <w:noWrap/>
            <w:vAlign w:val="bottom"/>
            <w:hideMark/>
          </w:tcPr>
          <w:p w14:paraId="2D68F991" w14:textId="77777777" w:rsidR="00886FA2" w:rsidRPr="00886FA2" w:rsidRDefault="00886FA2" w:rsidP="00886FA2">
            <w:pPr>
              <w:spacing w:before="0" w:after="0" w:line="240" w:lineRule="auto"/>
              <w:rPr>
                <w:rFonts w:ascii="Calibri" w:eastAsia="Times New Roman" w:hAnsi="Calibri" w:cs="Calibri"/>
                <w:b/>
                <w:bCs/>
                <w:color w:val="FFFFFF"/>
                <w:sz w:val="22"/>
              </w:rPr>
            </w:pPr>
            <w:r w:rsidRPr="00886FA2">
              <w:rPr>
                <w:rFonts w:ascii="Calibri" w:eastAsia="Times New Roman" w:hAnsi="Calibri" w:cs="Calibri"/>
                <w:b/>
                <w:bCs/>
                <w:color w:val="FFFFFF"/>
                <w:sz w:val="22"/>
              </w:rPr>
              <w:t>Name</w:t>
            </w:r>
          </w:p>
        </w:tc>
        <w:tc>
          <w:tcPr>
            <w:tcW w:w="2190" w:type="dxa"/>
            <w:tcBorders>
              <w:top w:val="single" w:sz="8" w:space="0" w:color="auto"/>
              <w:left w:val="nil"/>
              <w:bottom w:val="single" w:sz="4" w:space="0" w:color="auto"/>
              <w:right w:val="nil"/>
            </w:tcBorders>
            <w:shd w:val="clear" w:color="4472C4" w:fill="4472C4"/>
            <w:vAlign w:val="bottom"/>
            <w:hideMark/>
          </w:tcPr>
          <w:p w14:paraId="2F3AF968" w14:textId="77777777" w:rsidR="00886FA2" w:rsidRPr="00886FA2" w:rsidRDefault="00886FA2" w:rsidP="00886FA2">
            <w:pPr>
              <w:spacing w:before="0" w:after="0" w:line="240" w:lineRule="auto"/>
              <w:rPr>
                <w:rFonts w:ascii="Calibri" w:eastAsia="Times New Roman" w:hAnsi="Calibri" w:cs="Calibri"/>
                <w:b/>
                <w:bCs/>
                <w:color w:val="FFFFFF"/>
                <w:sz w:val="22"/>
              </w:rPr>
            </w:pPr>
            <w:r w:rsidRPr="00886FA2">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047EDA6F" w14:textId="77777777" w:rsidR="00886FA2" w:rsidRPr="00886FA2" w:rsidRDefault="00886FA2" w:rsidP="00886FA2">
            <w:pPr>
              <w:spacing w:before="0" w:after="0" w:line="240" w:lineRule="auto"/>
              <w:rPr>
                <w:rFonts w:ascii="Calibri" w:eastAsia="Times New Roman" w:hAnsi="Calibri" w:cs="Calibri"/>
                <w:b/>
                <w:bCs/>
                <w:color w:val="FFFFFF"/>
                <w:sz w:val="22"/>
              </w:rPr>
            </w:pPr>
            <w:r w:rsidRPr="00886FA2">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4472C4" w:fill="4472C4"/>
            <w:vAlign w:val="bottom"/>
            <w:hideMark/>
          </w:tcPr>
          <w:p w14:paraId="118E8B06" w14:textId="77777777" w:rsidR="00886FA2" w:rsidRPr="00886FA2" w:rsidRDefault="00886FA2" w:rsidP="00886FA2">
            <w:pPr>
              <w:spacing w:before="0" w:after="0" w:line="240" w:lineRule="auto"/>
              <w:rPr>
                <w:rFonts w:ascii="Calibri" w:eastAsia="Times New Roman" w:hAnsi="Calibri" w:cs="Calibri"/>
                <w:b/>
                <w:bCs/>
                <w:color w:val="FFFFFF"/>
                <w:sz w:val="22"/>
              </w:rPr>
            </w:pPr>
            <w:r w:rsidRPr="00886FA2">
              <w:rPr>
                <w:rFonts w:ascii="Calibri" w:eastAsia="Times New Roman" w:hAnsi="Calibri" w:cs="Calibri"/>
                <w:b/>
                <w:bCs/>
                <w:color w:val="FFFFFF"/>
                <w:sz w:val="22"/>
              </w:rPr>
              <w:t>Type</w:t>
            </w:r>
          </w:p>
        </w:tc>
        <w:tc>
          <w:tcPr>
            <w:tcW w:w="3220" w:type="dxa"/>
            <w:tcBorders>
              <w:top w:val="single" w:sz="8" w:space="0" w:color="auto"/>
              <w:left w:val="nil"/>
              <w:bottom w:val="single" w:sz="4" w:space="0" w:color="auto"/>
              <w:right w:val="nil"/>
            </w:tcBorders>
            <w:shd w:val="clear" w:color="4472C4" w:fill="4472C4"/>
            <w:vAlign w:val="bottom"/>
            <w:hideMark/>
          </w:tcPr>
          <w:p w14:paraId="24782F96" w14:textId="77777777" w:rsidR="00886FA2" w:rsidRPr="00886FA2" w:rsidRDefault="00886FA2" w:rsidP="00886FA2">
            <w:pPr>
              <w:spacing w:before="0" w:after="0" w:line="240" w:lineRule="auto"/>
              <w:rPr>
                <w:rFonts w:ascii="Calibri" w:eastAsia="Times New Roman" w:hAnsi="Calibri" w:cs="Calibri"/>
                <w:b/>
                <w:bCs/>
                <w:color w:val="FFFFFF"/>
                <w:sz w:val="22"/>
              </w:rPr>
            </w:pPr>
            <w:r w:rsidRPr="00886FA2">
              <w:rPr>
                <w:rFonts w:ascii="Calibri" w:eastAsia="Times New Roman" w:hAnsi="Calibri" w:cs="Calibri"/>
                <w:b/>
                <w:bCs/>
                <w:color w:val="FFFFFF"/>
                <w:sz w:val="22"/>
              </w:rPr>
              <w:t>Description</w:t>
            </w:r>
          </w:p>
        </w:tc>
        <w:tc>
          <w:tcPr>
            <w:tcW w:w="1020" w:type="dxa"/>
            <w:tcBorders>
              <w:top w:val="single" w:sz="8" w:space="0" w:color="auto"/>
              <w:left w:val="nil"/>
              <w:bottom w:val="single" w:sz="4" w:space="0" w:color="auto"/>
              <w:right w:val="nil"/>
            </w:tcBorders>
            <w:shd w:val="clear" w:color="4472C4" w:fill="4472C4"/>
            <w:vAlign w:val="bottom"/>
            <w:hideMark/>
          </w:tcPr>
          <w:p w14:paraId="31C64F21" w14:textId="77777777" w:rsidR="00886FA2" w:rsidRPr="00886FA2" w:rsidRDefault="00886FA2" w:rsidP="00886FA2">
            <w:pPr>
              <w:spacing w:before="0" w:after="0" w:line="240" w:lineRule="auto"/>
              <w:rPr>
                <w:rFonts w:ascii="Calibri" w:eastAsia="Times New Roman" w:hAnsi="Calibri" w:cs="Calibri"/>
                <w:b/>
                <w:bCs/>
                <w:color w:val="FFFFFF"/>
                <w:sz w:val="22"/>
              </w:rPr>
            </w:pPr>
            <w:r w:rsidRPr="00886FA2">
              <w:rPr>
                <w:rFonts w:ascii="Calibri" w:eastAsia="Times New Roman" w:hAnsi="Calibri" w:cs="Calibri"/>
                <w:b/>
                <w:bCs/>
                <w:color w:val="FFFFFF"/>
                <w:sz w:val="22"/>
              </w:rPr>
              <w:t>ERM</w:t>
            </w:r>
          </w:p>
        </w:tc>
        <w:tc>
          <w:tcPr>
            <w:tcW w:w="1340" w:type="dxa"/>
            <w:tcBorders>
              <w:top w:val="single" w:sz="8" w:space="0" w:color="auto"/>
              <w:left w:val="nil"/>
              <w:bottom w:val="single" w:sz="4" w:space="0" w:color="auto"/>
              <w:right w:val="nil"/>
            </w:tcBorders>
            <w:shd w:val="clear" w:color="4472C4" w:fill="4472C4"/>
            <w:vAlign w:val="bottom"/>
            <w:hideMark/>
          </w:tcPr>
          <w:p w14:paraId="1FD68353" w14:textId="77777777" w:rsidR="00886FA2" w:rsidRPr="00886FA2" w:rsidRDefault="00886FA2" w:rsidP="00886FA2">
            <w:pPr>
              <w:spacing w:before="0" w:after="0" w:line="240" w:lineRule="auto"/>
              <w:rPr>
                <w:rFonts w:ascii="Calibri" w:eastAsia="Times New Roman" w:hAnsi="Calibri" w:cs="Calibri"/>
                <w:b/>
                <w:bCs/>
                <w:color w:val="FFFFFF"/>
                <w:sz w:val="22"/>
              </w:rPr>
            </w:pPr>
            <w:r w:rsidRPr="00886FA2">
              <w:rPr>
                <w:rFonts w:ascii="Calibri" w:eastAsia="Times New Roman" w:hAnsi="Calibri" w:cs="Calibri"/>
                <w:b/>
                <w:bCs/>
                <w:color w:val="FFFFFF"/>
                <w:sz w:val="22"/>
              </w:rPr>
              <w:t>VRP Class</w:t>
            </w:r>
          </w:p>
        </w:tc>
        <w:tc>
          <w:tcPr>
            <w:tcW w:w="2540" w:type="dxa"/>
            <w:tcBorders>
              <w:top w:val="single" w:sz="8" w:space="0" w:color="auto"/>
              <w:left w:val="nil"/>
              <w:bottom w:val="single" w:sz="4" w:space="0" w:color="auto"/>
              <w:right w:val="single" w:sz="8" w:space="0" w:color="auto"/>
            </w:tcBorders>
            <w:shd w:val="clear" w:color="4472C4" w:fill="4472C4"/>
            <w:vAlign w:val="bottom"/>
            <w:hideMark/>
          </w:tcPr>
          <w:p w14:paraId="0378D4EF" w14:textId="77777777" w:rsidR="00886FA2" w:rsidRPr="00886FA2" w:rsidRDefault="00886FA2" w:rsidP="00886FA2">
            <w:pPr>
              <w:spacing w:before="0" w:after="0" w:line="240" w:lineRule="auto"/>
              <w:rPr>
                <w:rFonts w:ascii="Calibri" w:eastAsia="Times New Roman" w:hAnsi="Calibri" w:cs="Calibri"/>
                <w:b/>
                <w:bCs/>
                <w:color w:val="FFFFFF"/>
                <w:sz w:val="22"/>
              </w:rPr>
            </w:pPr>
            <w:r w:rsidRPr="00886FA2">
              <w:rPr>
                <w:rFonts w:ascii="Calibri" w:eastAsia="Times New Roman" w:hAnsi="Calibri" w:cs="Calibri"/>
                <w:b/>
                <w:bCs/>
                <w:color w:val="FFFFFF"/>
                <w:sz w:val="22"/>
              </w:rPr>
              <w:t>VRP Field</w:t>
            </w:r>
          </w:p>
        </w:tc>
      </w:tr>
      <w:tr w:rsidR="00886FA2" w:rsidRPr="00886FA2" w14:paraId="556407B7" w14:textId="77777777" w:rsidTr="00B12050">
        <w:trPr>
          <w:trHeight w:val="900"/>
          <w:jc w:val="center"/>
        </w:trPr>
        <w:tc>
          <w:tcPr>
            <w:tcW w:w="2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D9EDFC" w14:textId="46DE0478" w:rsidR="00886FA2" w:rsidRPr="00886FA2" w:rsidRDefault="00DB4AAF" w:rsidP="00886FA2">
            <w:pPr>
              <w:spacing w:before="0" w:after="0" w:line="240" w:lineRule="auto"/>
              <w:rPr>
                <w:rFonts w:ascii="Calibri" w:eastAsia="Times New Roman" w:hAnsi="Calibri" w:cs="Calibri"/>
                <w:color w:val="000000"/>
                <w:sz w:val="22"/>
              </w:rPr>
            </w:pPr>
            <w:proofErr w:type="spellStart"/>
            <w:r w:rsidRPr="00886FA2">
              <w:rPr>
                <w:rFonts w:ascii="Calibri" w:eastAsia="Times New Roman" w:hAnsi="Calibri" w:cs="Calibri"/>
                <w:color w:val="000000"/>
                <w:sz w:val="22"/>
              </w:rPr>
              <w:t>barriertype</w:t>
            </w:r>
            <w:proofErr w:type="spellEnd"/>
          </w:p>
        </w:tc>
        <w:tc>
          <w:tcPr>
            <w:tcW w:w="219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8B993C" w14:textId="77777777" w:rsidR="00886FA2" w:rsidRPr="00886FA2" w:rsidRDefault="00886FA2" w:rsidP="00886FA2">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Barrier Type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8297F1" w14:textId="77777777" w:rsidR="00886FA2" w:rsidRPr="00886FA2" w:rsidRDefault="00886FA2" w:rsidP="00886FA2">
            <w:pPr>
              <w:spacing w:before="0" w:after="0" w:line="240" w:lineRule="auto"/>
              <w:jc w:val="center"/>
              <w:rPr>
                <w:rFonts w:ascii="Calibri" w:eastAsia="Times New Roman" w:hAnsi="Calibri" w:cs="Calibri"/>
                <w:color w:val="000000"/>
                <w:sz w:val="22"/>
              </w:rPr>
            </w:pPr>
            <w:r w:rsidRPr="00886FA2">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0BF036" w14:textId="77777777" w:rsidR="00886FA2" w:rsidRPr="00886FA2" w:rsidRDefault="00886FA2" w:rsidP="00886FA2">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Small Integer</w:t>
            </w:r>
          </w:p>
        </w:tc>
        <w:tc>
          <w:tcPr>
            <w:tcW w:w="32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0B249B" w14:textId="52BCD3DA" w:rsidR="00886FA2" w:rsidRPr="00886FA2" w:rsidRDefault="00886FA2" w:rsidP="00886FA2">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 xml:space="preserve">The type of barrier. Currently only restriction type </w:t>
            </w:r>
            <w:r w:rsidR="008A12CD">
              <w:rPr>
                <w:rFonts w:ascii="Calibri" w:eastAsia="Times New Roman" w:hAnsi="Calibri" w:cs="Calibri"/>
                <w:color w:val="000000"/>
                <w:sz w:val="22"/>
              </w:rPr>
              <w:t>is</w:t>
            </w:r>
            <w:r w:rsidRPr="00886FA2">
              <w:rPr>
                <w:rFonts w:ascii="Calibri" w:eastAsia="Times New Roman" w:hAnsi="Calibri" w:cs="Calibri"/>
                <w:color w:val="000000"/>
                <w:sz w:val="22"/>
              </w:rPr>
              <w:t xml:space="preserve"> implemented.</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8811BF" w14:textId="77777777" w:rsidR="00886FA2" w:rsidRPr="00886FA2" w:rsidRDefault="00886FA2" w:rsidP="00886FA2">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71D9225" w14:textId="77777777" w:rsidR="00886FA2" w:rsidRPr="00886FA2" w:rsidRDefault="00886FA2" w:rsidP="00886FA2">
            <w:pPr>
              <w:spacing w:before="0" w:after="0" w:line="240" w:lineRule="auto"/>
              <w:rPr>
                <w:rFonts w:ascii="Calibri" w:eastAsia="Times New Roman" w:hAnsi="Calibri" w:cs="Calibri"/>
                <w:color w:val="000000"/>
                <w:sz w:val="22"/>
              </w:rPr>
            </w:pPr>
          </w:p>
        </w:tc>
        <w:tc>
          <w:tcPr>
            <w:tcW w:w="25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7C7367" w14:textId="77777777" w:rsidR="00886FA2" w:rsidRPr="00886FA2" w:rsidRDefault="00886FA2" w:rsidP="00886FA2">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 </w:t>
            </w:r>
          </w:p>
        </w:tc>
      </w:tr>
      <w:tr w:rsidR="00D242F8" w:rsidRPr="00886FA2" w14:paraId="66777710" w14:textId="77777777" w:rsidTr="00B12050">
        <w:trPr>
          <w:trHeight w:val="300"/>
          <w:jc w:val="center"/>
        </w:trPr>
        <w:tc>
          <w:tcPr>
            <w:tcW w:w="2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88D463" w14:textId="106AED90" w:rsidR="00D242F8" w:rsidRPr="00886FA2" w:rsidRDefault="00DB4AAF" w:rsidP="00D242F8">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name</w:t>
            </w:r>
          </w:p>
        </w:tc>
        <w:tc>
          <w:tcPr>
            <w:tcW w:w="219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48E329" w14:textId="7E1B27AF" w:rsidR="00D242F8" w:rsidRPr="00886FA2" w:rsidRDefault="00D242F8" w:rsidP="00D242F8">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3F65DA" w14:textId="5AC0A854" w:rsidR="00D242F8" w:rsidRPr="00886FA2" w:rsidRDefault="00D242F8" w:rsidP="00D242F8">
            <w:pPr>
              <w:spacing w:before="0" w:after="0" w:line="240" w:lineRule="auto"/>
              <w:jc w:val="center"/>
              <w:rPr>
                <w:rFonts w:ascii="Calibri" w:eastAsia="Times New Roman" w:hAnsi="Calibri" w:cs="Calibri"/>
                <w:color w:val="000000"/>
                <w:sz w:val="22"/>
              </w:rPr>
            </w:pPr>
            <w:r w:rsidRPr="00886FA2">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331A62" w14:textId="116ED3C6" w:rsidR="00D242F8" w:rsidRPr="00886FA2" w:rsidRDefault="00D242F8" w:rsidP="00D242F8">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String</w:t>
            </w:r>
          </w:p>
        </w:tc>
        <w:tc>
          <w:tcPr>
            <w:tcW w:w="32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8818A9" w14:textId="33DE2483" w:rsidR="00D242F8" w:rsidRPr="00886FA2" w:rsidRDefault="00D242F8" w:rsidP="00D242F8">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Descriptive Name</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E26FD5D" w14:textId="5DAEA631" w:rsidR="00D242F8" w:rsidRPr="00886FA2" w:rsidRDefault="00D242F8" w:rsidP="00D242F8">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D296D4" w14:textId="102A9705" w:rsidR="00D242F8" w:rsidRPr="00886FA2" w:rsidRDefault="00D242F8" w:rsidP="00D242F8">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 </w:t>
            </w:r>
          </w:p>
        </w:tc>
        <w:tc>
          <w:tcPr>
            <w:tcW w:w="25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F105C8" w14:textId="3C9BE687" w:rsidR="00D242F8" w:rsidRPr="00886FA2" w:rsidRDefault="00D242F8" w:rsidP="00D242F8">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 </w:t>
            </w:r>
          </w:p>
        </w:tc>
      </w:tr>
      <w:tr w:rsidR="005E3146" w:rsidRPr="00886FA2" w14:paraId="1C2FCBA4" w14:textId="77777777" w:rsidTr="00D242F8">
        <w:trPr>
          <w:trHeight w:val="300"/>
          <w:jc w:val="center"/>
        </w:trPr>
        <w:tc>
          <w:tcPr>
            <w:tcW w:w="25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1F7D81" w14:textId="357A9287" w:rsidR="005E3146" w:rsidRPr="00886FA2" w:rsidRDefault="00DB4AAF" w:rsidP="005E3146">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scaledcostfactor</w:t>
            </w:r>
            <w:proofErr w:type="spellEnd"/>
          </w:p>
        </w:tc>
        <w:tc>
          <w:tcPr>
            <w:tcW w:w="2190" w:type="dxa"/>
            <w:tcBorders>
              <w:top w:val="single" w:sz="4" w:space="0" w:color="auto"/>
              <w:left w:val="single" w:sz="4" w:space="0" w:color="auto"/>
              <w:bottom w:val="single" w:sz="4" w:space="0" w:color="auto"/>
              <w:right w:val="single" w:sz="4" w:space="0" w:color="auto"/>
            </w:tcBorders>
            <w:shd w:val="clear" w:color="auto" w:fill="auto"/>
            <w:vAlign w:val="bottom"/>
          </w:tcPr>
          <w:p w14:paraId="231E656D" w14:textId="5AF611E4" w:rsidR="005E3146" w:rsidRPr="00886FA2" w:rsidRDefault="005E3146" w:rsidP="005E314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Scaled Cost Factor</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25DCD7" w14:textId="2D193617" w:rsidR="005E3146" w:rsidRPr="00886FA2" w:rsidRDefault="005E3146" w:rsidP="005E3146">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27960092" w14:textId="3B3CD72A" w:rsidR="005E3146" w:rsidRPr="00886FA2" w:rsidRDefault="005E3146" w:rsidP="005E314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Double</w:t>
            </w:r>
          </w:p>
        </w:tc>
        <w:tc>
          <w:tcPr>
            <w:tcW w:w="3220" w:type="dxa"/>
            <w:tcBorders>
              <w:top w:val="single" w:sz="4" w:space="0" w:color="auto"/>
              <w:left w:val="single" w:sz="4" w:space="0" w:color="auto"/>
              <w:bottom w:val="single" w:sz="4" w:space="0" w:color="auto"/>
              <w:right w:val="single" w:sz="4" w:space="0" w:color="auto"/>
            </w:tcBorders>
            <w:shd w:val="clear" w:color="auto" w:fill="auto"/>
            <w:vAlign w:val="bottom"/>
          </w:tcPr>
          <w:p w14:paraId="40A09A0F" w14:textId="281732B0" w:rsidR="005E3146" w:rsidRPr="00886FA2" w:rsidRDefault="005E3146" w:rsidP="005E314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Factor used to add cost to the Route as it passes through the polygon barrier</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14:paraId="6C43140D" w14:textId="1D0047E8" w:rsidR="005E3146" w:rsidRPr="00886FA2" w:rsidRDefault="005E3146" w:rsidP="005E314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tcPr>
          <w:p w14:paraId="6465386C" w14:textId="77777777" w:rsidR="005E3146" w:rsidRPr="00886FA2" w:rsidRDefault="005E3146" w:rsidP="005E3146">
            <w:pPr>
              <w:spacing w:before="0" w:after="0" w:line="240" w:lineRule="auto"/>
              <w:rPr>
                <w:rFonts w:ascii="Calibri" w:eastAsia="Times New Roman" w:hAnsi="Calibri" w:cs="Calibri"/>
                <w:color w:val="000000"/>
                <w:sz w:val="22"/>
              </w:rPr>
            </w:pPr>
          </w:p>
        </w:tc>
        <w:tc>
          <w:tcPr>
            <w:tcW w:w="2540" w:type="dxa"/>
            <w:tcBorders>
              <w:top w:val="single" w:sz="4" w:space="0" w:color="auto"/>
              <w:left w:val="single" w:sz="4" w:space="0" w:color="auto"/>
              <w:bottom w:val="single" w:sz="4" w:space="0" w:color="auto"/>
              <w:right w:val="single" w:sz="4" w:space="0" w:color="auto"/>
            </w:tcBorders>
            <w:shd w:val="clear" w:color="auto" w:fill="auto"/>
            <w:vAlign w:val="bottom"/>
          </w:tcPr>
          <w:p w14:paraId="1A327143" w14:textId="65D2FFC8" w:rsidR="005E3146" w:rsidRPr="00886FA2" w:rsidRDefault="005E3146" w:rsidP="005E3146">
            <w:pPr>
              <w:spacing w:before="0" w:after="0" w:line="240" w:lineRule="auto"/>
              <w:rPr>
                <w:rFonts w:ascii="Calibri" w:eastAsia="Times New Roman" w:hAnsi="Calibri" w:cs="Calibri"/>
                <w:color w:val="000000"/>
                <w:sz w:val="22"/>
              </w:rPr>
            </w:pPr>
          </w:p>
        </w:tc>
      </w:tr>
      <w:tr w:rsidR="005E3146" w:rsidRPr="00886FA2" w14:paraId="584A0BFA" w14:textId="77777777" w:rsidTr="00D242F8">
        <w:trPr>
          <w:trHeight w:val="305"/>
          <w:jc w:val="center"/>
        </w:trPr>
        <w:tc>
          <w:tcPr>
            <w:tcW w:w="25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A4242C" w14:textId="4984C683" w:rsidR="005E3146" w:rsidRPr="00886FA2" w:rsidRDefault="00DB4AAF" w:rsidP="005E3146">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scaleddistancefactor</w:t>
            </w:r>
            <w:proofErr w:type="spellEnd"/>
          </w:p>
        </w:tc>
        <w:tc>
          <w:tcPr>
            <w:tcW w:w="2190" w:type="dxa"/>
            <w:tcBorders>
              <w:top w:val="single" w:sz="4" w:space="0" w:color="auto"/>
              <w:left w:val="single" w:sz="4" w:space="0" w:color="auto"/>
              <w:bottom w:val="single" w:sz="4" w:space="0" w:color="auto"/>
              <w:right w:val="single" w:sz="4" w:space="0" w:color="auto"/>
            </w:tcBorders>
            <w:shd w:val="clear" w:color="auto" w:fill="auto"/>
            <w:vAlign w:val="bottom"/>
          </w:tcPr>
          <w:p w14:paraId="640CA4C4" w14:textId="7AF3EFCA" w:rsidR="005E3146" w:rsidRPr="00886FA2" w:rsidRDefault="005E3146" w:rsidP="005E314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Scaled Distance Factor</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19EBE9" w14:textId="7B431B0E" w:rsidR="005E3146" w:rsidRPr="00886FA2" w:rsidRDefault="005E3146" w:rsidP="005E3146">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017C3B64" w14:textId="5871DFE5" w:rsidR="005E3146" w:rsidRPr="00886FA2" w:rsidRDefault="005E3146" w:rsidP="005E314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Double</w:t>
            </w:r>
          </w:p>
        </w:tc>
        <w:tc>
          <w:tcPr>
            <w:tcW w:w="3220" w:type="dxa"/>
            <w:tcBorders>
              <w:top w:val="single" w:sz="4" w:space="0" w:color="auto"/>
              <w:left w:val="single" w:sz="4" w:space="0" w:color="auto"/>
              <w:bottom w:val="single" w:sz="4" w:space="0" w:color="auto"/>
              <w:right w:val="single" w:sz="4" w:space="0" w:color="auto"/>
            </w:tcBorders>
            <w:shd w:val="clear" w:color="auto" w:fill="auto"/>
            <w:vAlign w:val="bottom"/>
          </w:tcPr>
          <w:p w14:paraId="15FF1477" w14:textId="23A73F1E" w:rsidR="005E3146" w:rsidRPr="00886FA2" w:rsidRDefault="005E3146" w:rsidP="005E314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Factor used to add distance to the Route as it passes through the polygon barrier</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14:paraId="75C0E85A" w14:textId="622D1D17" w:rsidR="005E3146" w:rsidRPr="00886FA2" w:rsidRDefault="005E3146" w:rsidP="005E314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tcPr>
          <w:p w14:paraId="049EC936" w14:textId="361711D5" w:rsidR="005E3146" w:rsidRPr="00886FA2" w:rsidRDefault="005E3146" w:rsidP="005E3146">
            <w:pPr>
              <w:spacing w:before="0" w:after="0" w:line="240" w:lineRule="auto"/>
              <w:rPr>
                <w:rFonts w:ascii="Calibri" w:eastAsia="Times New Roman" w:hAnsi="Calibri" w:cs="Calibri"/>
                <w:color w:val="000000"/>
                <w:sz w:val="22"/>
              </w:rPr>
            </w:pPr>
          </w:p>
        </w:tc>
        <w:tc>
          <w:tcPr>
            <w:tcW w:w="2540" w:type="dxa"/>
            <w:tcBorders>
              <w:top w:val="single" w:sz="4" w:space="0" w:color="auto"/>
              <w:left w:val="single" w:sz="4" w:space="0" w:color="auto"/>
              <w:bottom w:val="single" w:sz="4" w:space="0" w:color="auto"/>
              <w:right w:val="single" w:sz="4" w:space="0" w:color="auto"/>
            </w:tcBorders>
            <w:shd w:val="clear" w:color="auto" w:fill="auto"/>
            <w:vAlign w:val="bottom"/>
          </w:tcPr>
          <w:p w14:paraId="5A99C5E7" w14:textId="25FB55CB" w:rsidR="005E3146" w:rsidRPr="00886FA2" w:rsidRDefault="005E3146" w:rsidP="005E3146">
            <w:pPr>
              <w:spacing w:before="0" w:after="0" w:line="240" w:lineRule="auto"/>
              <w:rPr>
                <w:rFonts w:ascii="Calibri" w:eastAsia="Times New Roman" w:hAnsi="Calibri" w:cs="Calibri"/>
                <w:color w:val="000000"/>
                <w:sz w:val="22"/>
              </w:rPr>
            </w:pPr>
          </w:p>
        </w:tc>
      </w:tr>
      <w:tr w:rsidR="005E3146" w:rsidRPr="00886FA2" w14:paraId="410CD1DA" w14:textId="77777777" w:rsidTr="00B12050">
        <w:trPr>
          <w:trHeight w:val="305"/>
          <w:jc w:val="center"/>
        </w:trPr>
        <w:tc>
          <w:tcPr>
            <w:tcW w:w="25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4604B6" w14:textId="43655DF1" w:rsidR="005E3146" w:rsidRPr="00886FA2" w:rsidRDefault="00DB4AAF" w:rsidP="005E3146">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scaledtimefactor</w:t>
            </w:r>
            <w:proofErr w:type="spellEnd"/>
          </w:p>
        </w:tc>
        <w:tc>
          <w:tcPr>
            <w:tcW w:w="2190" w:type="dxa"/>
            <w:tcBorders>
              <w:top w:val="single" w:sz="4" w:space="0" w:color="auto"/>
              <w:left w:val="single" w:sz="4" w:space="0" w:color="auto"/>
              <w:bottom w:val="single" w:sz="4" w:space="0" w:color="auto"/>
              <w:right w:val="single" w:sz="4" w:space="0" w:color="auto"/>
            </w:tcBorders>
            <w:shd w:val="clear" w:color="auto" w:fill="auto"/>
            <w:vAlign w:val="bottom"/>
          </w:tcPr>
          <w:p w14:paraId="112FA2CC" w14:textId="64F6CFFC" w:rsidR="005E3146" w:rsidRPr="00886FA2" w:rsidRDefault="005E3146" w:rsidP="005E314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Scaled Time Factor</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851611" w14:textId="6B95EB5C" w:rsidR="005E3146" w:rsidRPr="00886FA2" w:rsidRDefault="005E3146" w:rsidP="005E3146">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6BAC7F96" w14:textId="71730914" w:rsidR="005E3146" w:rsidRPr="00886FA2" w:rsidRDefault="005E3146" w:rsidP="005E314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Double</w:t>
            </w:r>
          </w:p>
        </w:tc>
        <w:tc>
          <w:tcPr>
            <w:tcW w:w="3220" w:type="dxa"/>
            <w:tcBorders>
              <w:top w:val="single" w:sz="4" w:space="0" w:color="auto"/>
              <w:left w:val="single" w:sz="4" w:space="0" w:color="auto"/>
              <w:bottom w:val="single" w:sz="4" w:space="0" w:color="auto"/>
              <w:right w:val="single" w:sz="4" w:space="0" w:color="auto"/>
            </w:tcBorders>
            <w:shd w:val="clear" w:color="auto" w:fill="auto"/>
            <w:vAlign w:val="bottom"/>
          </w:tcPr>
          <w:p w14:paraId="53A78F9B" w14:textId="65302A64" w:rsidR="005E3146" w:rsidRPr="00886FA2" w:rsidRDefault="005E3146" w:rsidP="005E314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Factor used to add time to the Route as it passes through the polygon barrier</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14:paraId="5E3D1FB9" w14:textId="03D72E5A" w:rsidR="005E3146" w:rsidRPr="00886FA2" w:rsidRDefault="005E3146" w:rsidP="005E314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tcPr>
          <w:p w14:paraId="69F6E40E" w14:textId="77777777" w:rsidR="005E3146" w:rsidRPr="00886FA2" w:rsidRDefault="005E3146" w:rsidP="005E3146">
            <w:pPr>
              <w:spacing w:before="0" w:after="0" w:line="240" w:lineRule="auto"/>
              <w:rPr>
                <w:rFonts w:ascii="Calibri" w:eastAsia="Times New Roman" w:hAnsi="Calibri" w:cs="Calibri"/>
                <w:color w:val="000000"/>
                <w:sz w:val="22"/>
              </w:rPr>
            </w:pPr>
          </w:p>
        </w:tc>
        <w:tc>
          <w:tcPr>
            <w:tcW w:w="2540" w:type="dxa"/>
            <w:tcBorders>
              <w:top w:val="single" w:sz="4" w:space="0" w:color="auto"/>
              <w:left w:val="single" w:sz="4" w:space="0" w:color="auto"/>
              <w:bottom w:val="single" w:sz="4" w:space="0" w:color="auto"/>
              <w:right w:val="single" w:sz="4" w:space="0" w:color="auto"/>
            </w:tcBorders>
            <w:shd w:val="clear" w:color="auto" w:fill="auto"/>
            <w:vAlign w:val="bottom"/>
          </w:tcPr>
          <w:p w14:paraId="3F97E3D9" w14:textId="77777777" w:rsidR="005E3146" w:rsidRPr="00886FA2" w:rsidRDefault="005E3146" w:rsidP="005E3146">
            <w:pPr>
              <w:spacing w:before="0" w:after="0" w:line="240" w:lineRule="auto"/>
              <w:rPr>
                <w:rFonts w:ascii="Calibri" w:eastAsia="Times New Roman" w:hAnsi="Calibri" w:cs="Calibri"/>
                <w:color w:val="000000"/>
                <w:sz w:val="22"/>
              </w:rPr>
            </w:pPr>
          </w:p>
        </w:tc>
      </w:tr>
    </w:tbl>
    <w:p w14:paraId="54047B0E" w14:textId="7A92C6F7" w:rsidR="001C4DE7" w:rsidRDefault="001C4DE7" w:rsidP="001C4DE7"/>
    <w:p w14:paraId="6BE7F082" w14:textId="3C02A908" w:rsidR="00CA02A1" w:rsidRDefault="00CA02A1" w:rsidP="001C4DE7"/>
    <w:p w14:paraId="4D1B70D8" w14:textId="77777777" w:rsidR="00CA02A1" w:rsidRPr="001C4DE7" w:rsidRDefault="00CA02A1" w:rsidP="001C4DE7"/>
    <w:p w14:paraId="35EE8F77" w14:textId="1D54D3C4" w:rsidR="001C4DE7" w:rsidRDefault="00465F86" w:rsidP="0081249B">
      <w:pPr>
        <w:pStyle w:val="EsriHeading2"/>
      </w:pPr>
      <w:bookmarkStart w:id="34" w:name="_Toc169364361"/>
      <w:r>
        <w:lastRenderedPageBreak/>
        <w:t>Route</w:t>
      </w:r>
      <w:bookmarkEnd w:id="34"/>
    </w:p>
    <w:p w14:paraId="2D4972E5" w14:textId="58D35D05" w:rsidR="00240B30" w:rsidRPr="002F57EF" w:rsidRDefault="00240B30" w:rsidP="00240B30">
      <w:r>
        <w:t>Line feature layer representing Routes available in the Plan. These fields are what are available in the Routes tab in Route Planner. Alias can be overridden by setting in the web app configuration.</w:t>
      </w:r>
    </w:p>
    <w:p w14:paraId="7553DCC5" w14:textId="77777777" w:rsidR="00240B30" w:rsidRPr="00DD72D1" w:rsidRDefault="00240B30" w:rsidP="0060383C"/>
    <w:tbl>
      <w:tblPr>
        <w:tblW w:w="14570" w:type="dxa"/>
        <w:jc w:val="center"/>
        <w:tblLook w:val="04A0" w:firstRow="1" w:lastRow="0" w:firstColumn="1" w:lastColumn="0" w:noHBand="0" w:noVBand="1"/>
      </w:tblPr>
      <w:tblGrid>
        <w:gridCol w:w="3040"/>
        <w:gridCol w:w="1611"/>
        <w:gridCol w:w="920"/>
        <w:gridCol w:w="913"/>
        <w:gridCol w:w="3060"/>
        <w:gridCol w:w="1167"/>
        <w:gridCol w:w="1340"/>
        <w:gridCol w:w="2519"/>
      </w:tblGrid>
      <w:tr w:rsidR="00B51431" w:rsidRPr="00B51431" w14:paraId="6F3FB46D" w14:textId="77777777" w:rsidTr="00DA72D2">
        <w:trPr>
          <w:cantSplit/>
          <w:trHeight w:val="315"/>
          <w:tblHeader/>
          <w:jc w:val="center"/>
        </w:trPr>
        <w:tc>
          <w:tcPr>
            <w:tcW w:w="3040" w:type="dxa"/>
            <w:tcBorders>
              <w:top w:val="single" w:sz="8" w:space="0" w:color="auto"/>
              <w:left w:val="single" w:sz="8" w:space="0" w:color="auto"/>
              <w:bottom w:val="single" w:sz="4" w:space="0" w:color="auto"/>
              <w:right w:val="nil"/>
            </w:tcBorders>
            <w:shd w:val="clear" w:color="4472C4" w:fill="4472C4"/>
            <w:noWrap/>
            <w:vAlign w:val="bottom"/>
            <w:hideMark/>
          </w:tcPr>
          <w:p w14:paraId="7F510FAE" w14:textId="77777777" w:rsidR="00B51431" w:rsidRPr="00B51431" w:rsidRDefault="00B51431" w:rsidP="00B51431">
            <w:pPr>
              <w:spacing w:before="0" w:after="0" w:line="240" w:lineRule="auto"/>
              <w:rPr>
                <w:rFonts w:ascii="Calibri" w:eastAsia="Times New Roman" w:hAnsi="Calibri" w:cs="Calibri"/>
                <w:b/>
                <w:bCs/>
                <w:color w:val="FFFFFF"/>
                <w:sz w:val="22"/>
              </w:rPr>
            </w:pPr>
            <w:r w:rsidRPr="00B51431">
              <w:rPr>
                <w:rFonts w:ascii="Calibri" w:eastAsia="Times New Roman" w:hAnsi="Calibri" w:cs="Calibri"/>
                <w:b/>
                <w:bCs/>
                <w:color w:val="FFFFFF"/>
                <w:sz w:val="22"/>
              </w:rPr>
              <w:t>Name</w:t>
            </w:r>
          </w:p>
        </w:tc>
        <w:tc>
          <w:tcPr>
            <w:tcW w:w="1627" w:type="dxa"/>
            <w:tcBorders>
              <w:top w:val="single" w:sz="8" w:space="0" w:color="auto"/>
              <w:left w:val="nil"/>
              <w:bottom w:val="single" w:sz="4" w:space="0" w:color="auto"/>
              <w:right w:val="nil"/>
            </w:tcBorders>
            <w:shd w:val="clear" w:color="4472C4" w:fill="4472C4"/>
            <w:vAlign w:val="bottom"/>
            <w:hideMark/>
          </w:tcPr>
          <w:p w14:paraId="63D37D32" w14:textId="77777777" w:rsidR="00B51431" w:rsidRPr="00B51431" w:rsidRDefault="00B51431" w:rsidP="00B51431">
            <w:pPr>
              <w:spacing w:before="0" w:after="0" w:line="240" w:lineRule="auto"/>
              <w:rPr>
                <w:rFonts w:ascii="Calibri" w:eastAsia="Times New Roman" w:hAnsi="Calibri" w:cs="Calibri"/>
                <w:b/>
                <w:bCs/>
                <w:color w:val="FFFFFF"/>
                <w:sz w:val="22"/>
              </w:rPr>
            </w:pPr>
            <w:r w:rsidRPr="00B51431">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4376D216" w14:textId="77777777" w:rsidR="00B51431" w:rsidRPr="00B51431" w:rsidRDefault="00B51431" w:rsidP="00B51431">
            <w:pPr>
              <w:spacing w:before="0" w:after="0" w:line="240" w:lineRule="auto"/>
              <w:rPr>
                <w:rFonts w:ascii="Calibri" w:eastAsia="Times New Roman" w:hAnsi="Calibri" w:cs="Calibri"/>
                <w:b/>
                <w:bCs/>
                <w:color w:val="FFFFFF"/>
                <w:sz w:val="22"/>
              </w:rPr>
            </w:pPr>
            <w:r w:rsidRPr="00B51431">
              <w:rPr>
                <w:rFonts w:ascii="Calibri" w:eastAsia="Times New Roman" w:hAnsi="Calibri" w:cs="Calibri"/>
                <w:b/>
                <w:bCs/>
                <w:color w:val="FFFFFF"/>
                <w:sz w:val="22"/>
              </w:rPr>
              <w:t>Length</w:t>
            </w:r>
          </w:p>
        </w:tc>
        <w:tc>
          <w:tcPr>
            <w:tcW w:w="915" w:type="dxa"/>
            <w:tcBorders>
              <w:top w:val="single" w:sz="8" w:space="0" w:color="auto"/>
              <w:left w:val="nil"/>
              <w:bottom w:val="single" w:sz="4" w:space="0" w:color="auto"/>
              <w:right w:val="nil"/>
            </w:tcBorders>
            <w:shd w:val="clear" w:color="4472C4" w:fill="4472C4"/>
            <w:vAlign w:val="bottom"/>
            <w:hideMark/>
          </w:tcPr>
          <w:p w14:paraId="4066778D" w14:textId="77777777" w:rsidR="00B51431" w:rsidRPr="00B51431" w:rsidRDefault="00B51431" w:rsidP="00B51431">
            <w:pPr>
              <w:spacing w:before="0" w:after="0" w:line="240" w:lineRule="auto"/>
              <w:rPr>
                <w:rFonts w:ascii="Calibri" w:eastAsia="Times New Roman" w:hAnsi="Calibri" w:cs="Calibri"/>
                <w:b/>
                <w:bCs/>
                <w:color w:val="FFFFFF"/>
                <w:sz w:val="22"/>
              </w:rPr>
            </w:pPr>
            <w:r w:rsidRPr="00B51431">
              <w:rPr>
                <w:rFonts w:ascii="Calibri" w:eastAsia="Times New Roman" w:hAnsi="Calibri" w:cs="Calibri"/>
                <w:b/>
                <w:bCs/>
                <w:color w:val="FFFFFF"/>
                <w:sz w:val="22"/>
              </w:rPr>
              <w:t>Type</w:t>
            </w:r>
          </w:p>
        </w:tc>
        <w:tc>
          <w:tcPr>
            <w:tcW w:w="3111" w:type="dxa"/>
            <w:tcBorders>
              <w:top w:val="single" w:sz="8" w:space="0" w:color="auto"/>
              <w:left w:val="nil"/>
              <w:bottom w:val="single" w:sz="4" w:space="0" w:color="auto"/>
              <w:right w:val="nil"/>
            </w:tcBorders>
            <w:shd w:val="clear" w:color="4472C4" w:fill="4472C4"/>
            <w:vAlign w:val="bottom"/>
            <w:hideMark/>
          </w:tcPr>
          <w:p w14:paraId="360522BB" w14:textId="77777777" w:rsidR="00B51431" w:rsidRPr="00B51431" w:rsidRDefault="00B51431" w:rsidP="00B51431">
            <w:pPr>
              <w:spacing w:before="0" w:after="0" w:line="240" w:lineRule="auto"/>
              <w:rPr>
                <w:rFonts w:ascii="Calibri" w:eastAsia="Times New Roman" w:hAnsi="Calibri" w:cs="Calibri"/>
                <w:b/>
                <w:bCs/>
                <w:color w:val="FFFFFF"/>
                <w:sz w:val="22"/>
              </w:rPr>
            </w:pPr>
            <w:r w:rsidRPr="00B51431">
              <w:rPr>
                <w:rFonts w:ascii="Calibri" w:eastAsia="Times New Roman" w:hAnsi="Calibri" w:cs="Calibri"/>
                <w:b/>
                <w:bCs/>
                <w:color w:val="FFFFFF"/>
                <w:sz w:val="22"/>
              </w:rPr>
              <w:t>Description</w:t>
            </w:r>
          </w:p>
        </w:tc>
        <w:tc>
          <w:tcPr>
            <w:tcW w:w="1167" w:type="dxa"/>
            <w:tcBorders>
              <w:top w:val="single" w:sz="8" w:space="0" w:color="auto"/>
              <w:left w:val="nil"/>
              <w:bottom w:val="single" w:sz="4" w:space="0" w:color="auto"/>
              <w:right w:val="nil"/>
            </w:tcBorders>
            <w:shd w:val="clear" w:color="4472C4" w:fill="4472C4"/>
            <w:vAlign w:val="bottom"/>
            <w:hideMark/>
          </w:tcPr>
          <w:p w14:paraId="7E1236D9" w14:textId="77777777" w:rsidR="00B51431" w:rsidRPr="00B51431" w:rsidRDefault="00B51431" w:rsidP="00B51431">
            <w:pPr>
              <w:spacing w:before="0" w:after="0" w:line="240" w:lineRule="auto"/>
              <w:rPr>
                <w:rFonts w:ascii="Calibri" w:eastAsia="Times New Roman" w:hAnsi="Calibri" w:cs="Calibri"/>
                <w:b/>
                <w:bCs/>
                <w:color w:val="FFFFFF"/>
                <w:sz w:val="22"/>
              </w:rPr>
            </w:pPr>
            <w:r w:rsidRPr="00B51431">
              <w:rPr>
                <w:rFonts w:ascii="Calibri" w:eastAsia="Times New Roman" w:hAnsi="Calibri" w:cs="Calibri"/>
                <w:b/>
                <w:bCs/>
                <w:color w:val="FFFFFF"/>
                <w:sz w:val="22"/>
              </w:rPr>
              <w:t>ERM</w:t>
            </w:r>
          </w:p>
        </w:tc>
        <w:tc>
          <w:tcPr>
            <w:tcW w:w="1340" w:type="dxa"/>
            <w:tcBorders>
              <w:top w:val="single" w:sz="8" w:space="0" w:color="auto"/>
              <w:left w:val="nil"/>
              <w:bottom w:val="single" w:sz="4" w:space="0" w:color="auto"/>
              <w:right w:val="nil"/>
            </w:tcBorders>
            <w:shd w:val="clear" w:color="4472C4" w:fill="4472C4"/>
            <w:vAlign w:val="bottom"/>
            <w:hideMark/>
          </w:tcPr>
          <w:p w14:paraId="1BCF17A6" w14:textId="77777777" w:rsidR="00B51431" w:rsidRPr="00B51431" w:rsidRDefault="00B51431" w:rsidP="00B51431">
            <w:pPr>
              <w:spacing w:before="0" w:after="0" w:line="240" w:lineRule="auto"/>
              <w:rPr>
                <w:rFonts w:ascii="Calibri" w:eastAsia="Times New Roman" w:hAnsi="Calibri" w:cs="Calibri"/>
                <w:b/>
                <w:bCs/>
                <w:color w:val="FFFFFF"/>
                <w:sz w:val="22"/>
              </w:rPr>
            </w:pPr>
            <w:r w:rsidRPr="00B51431">
              <w:rPr>
                <w:rFonts w:ascii="Calibri" w:eastAsia="Times New Roman" w:hAnsi="Calibri" w:cs="Calibri"/>
                <w:b/>
                <w:bCs/>
                <w:color w:val="FFFFFF"/>
                <w:sz w:val="22"/>
              </w:rPr>
              <w:t>VRP Class</w:t>
            </w:r>
          </w:p>
        </w:tc>
        <w:tc>
          <w:tcPr>
            <w:tcW w:w="2450" w:type="dxa"/>
            <w:tcBorders>
              <w:top w:val="single" w:sz="8" w:space="0" w:color="auto"/>
              <w:left w:val="nil"/>
              <w:bottom w:val="single" w:sz="4" w:space="0" w:color="auto"/>
              <w:right w:val="single" w:sz="8" w:space="0" w:color="auto"/>
            </w:tcBorders>
            <w:shd w:val="clear" w:color="4472C4" w:fill="4472C4"/>
            <w:vAlign w:val="bottom"/>
            <w:hideMark/>
          </w:tcPr>
          <w:p w14:paraId="72CAF5AC" w14:textId="77777777" w:rsidR="00B51431" w:rsidRPr="00B51431" w:rsidRDefault="00B51431" w:rsidP="00B51431">
            <w:pPr>
              <w:spacing w:before="0" w:after="0" w:line="240" w:lineRule="auto"/>
              <w:rPr>
                <w:rFonts w:ascii="Calibri" w:eastAsia="Times New Roman" w:hAnsi="Calibri" w:cs="Calibri"/>
                <w:b/>
                <w:bCs/>
                <w:color w:val="FFFFFF"/>
                <w:sz w:val="22"/>
              </w:rPr>
            </w:pPr>
            <w:r w:rsidRPr="00B51431">
              <w:rPr>
                <w:rFonts w:ascii="Calibri" w:eastAsia="Times New Roman" w:hAnsi="Calibri" w:cs="Calibri"/>
                <w:b/>
                <w:bCs/>
                <w:color w:val="FFFFFF"/>
                <w:sz w:val="22"/>
              </w:rPr>
              <w:t>VRP Field</w:t>
            </w:r>
          </w:p>
        </w:tc>
      </w:tr>
      <w:tr w:rsidR="00B51431" w:rsidRPr="00B51431" w14:paraId="1545F4E8" w14:textId="77777777" w:rsidTr="00DA72D2">
        <w:trPr>
          <w:trHeight w:val="24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F9BDFE" w14:textId="62A95B30"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arrivedepartdelay</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FAB7F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Arrive Depart Delay</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70D1A8"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27D9C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DB30B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xml:space="preserve">Delay time encountered at each stop this route makes. Minutes. </w:t>
            </w:r>
            <w:proofErr w:type="gramStart"/>
            <w:r w:rsidRPr="00B51431">
              <w:rPr>
                <w:rFonts w:ascii="Calibri" w:eastAsia="Times New Roman" w:hAnsi="Calibri" w:cs="Calibri"/>
                <w:color w:val="000000"/>
                <w:sz w:val="22"/>
              </w:rPr>
              <w:t>Model</w:t>
            </w:r>
            <w:proofErr w:type="gramEnd"/>
            <w:r w:rsidRPr="00B51431">
              <w:rPr>
                <w:rFonts w:ascii="Calibri" w:eastAsia="Times New Roman" w:hAnsi="Calibri" w:cs="Calibri"/>
                <w:color w:val="000000"/>
                <w:sz w:val="22"/>
              </w:rPr>
              <w:t xml:space="preserve"> is intended to support time it takes to park the vehicle, etc. Even if there is no model time to park the vehicle, set this parameter to an insignificant value. E.g. 0.01</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E7B80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E8B307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CF3C37"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ArriveDepartDelay</w:t>
            </w:r>
            <w:proofErr w:type="spellEnd"/>
          </w:p>
        </w:tc>
      </w:tr>
      <w:tr w:rsidR="00B51431" w:rsidRPr="00B51431" w14:paraId="69CB5E9B" w14:textId="77777777" w:rsidTr="00DA72D2">
        <w:trPr>
          <w:trHeight w:val="18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D1237A" w14:textId="549828DF"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assignedto</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4AC5D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Assigned To</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942CEE"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50</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8C9B4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2DAD1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The driver the route is assigned to. Route Planner populates this list with Portal usernames.</w:t>
            </w:r>
            <w:r w:rsidRPr="00B51431">
              <w:rPr>
                <w:rFonts w:ascii="Calibri" w:eastAsia="Times New Roman" w:hAnsi="Calibri" w:cs="Calibri"/>
                <w:color w:val="000000"/>
                <w:sz w:val="22"/>
              </w:rPr>
              <w:br/>
              <w:t>If using Workforce must contain identity who will log into Workforce mobile app</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560AF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 if using Workforce</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EEFAE1A"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F6E56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28D62A37"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F9575F" w14:textId="720DD920"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assignmentrule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99A30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Assignment Rule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109411"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2</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90D3D6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Small Integer</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FA2BC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Rule for if this Route should be included or excluded during a solve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6E5F7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05025F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CDBCF1"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AssignmentRule</w:t>
            </w:r>
            <w:proofErr w:type="spellEnd"/>
          </w:p>
        </w:tc>
      </w:tr>
      <w:tr w:rsidR="00B51431" w:rsidRPr="00B51431" w14:paraId="047D646B"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1E5074" w14:textId="3D44EB87"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capacityheight</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014F2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Capacity Height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45686C"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C3E35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0F5F81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The maximum height the route can handle at one time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3B890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05E434"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10A45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5798A78C"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8202EF" w14:textId="30C396E7"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capacitylength</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B76F2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Capacity Length</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300D52"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97C013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469F1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The maximum length the route can handle at one time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1535EC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689FBC"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C4D12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128436DA"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6092A8" w14:textId="20EDBED0"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capacitypieces</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E706F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Capacity Pieces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039DC1"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C7D56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526D3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The maximum number of pieces the route can handle at one time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E33C10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81D7C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40C9A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Capacities (all capacities passed in one parameter)</w:t>
            </w:r>
          </w:p>
        </w:tc>
      </w:tr>
      <w:tr w:rsidR="00B51431" w:rsidRPr="00B51431" w14:paraId="08748D7C"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390B5B" w14:textId="2332F254"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lastRenderedPageBreak/>
              <w:t>capacityunits</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8758AC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Capacity Units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5AFEA4"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E7B27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CB5833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The maximum number of units the route can handle at one time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780A6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3321E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A9502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Capacities (all capacities passed in one parameter)</w:t>
            </w:r>
          </w:p>
        </w:tc>
      </w:tr>
      <w:tr w:rsidR="00B51431" w:rsidRPr="00B51431" w14:paraId="036F994D"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64930D" w14:textId="02A8C007"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capacityvolume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6A651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Capacity Volume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B4F780"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87C2B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46B35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The maximum volume the route can handle at one time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59D80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C282A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1C0EC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Capacities (all capacities passed in one parameter)</w:t>
            </w:r>
          </w:p>
        </w:tc>
      </w:tr>
      <w:tr w:rsidR="00B51431" w:rsidRPr="00B51431" w14:paraId="62FC002D"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58CA81" w14:textId="635E2D6C"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capacityweight</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5DA52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Capacity Weight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95D7C2"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E82FA5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CB367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The maximum weight the route can handle at one time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F5896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A4751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2D53F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Capacities (all capacities passed in one parameter)</w:t>
            </w:r>
          </w:p>
        </w:tc>
      </w:tr>
      <w:tr w:rsidR="00B51431" w:rsidRPr="00B51431" w14:paraId="0AB174C1"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9FB46E" w14:textId="67A87032"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capacitywidth</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D9EA5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Capacity Width</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006B6B"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25B0D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FE71E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The maximum width the route can handle at one time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63F17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329667"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C0CE2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1B7CA7A0"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D8C7A2" w14:textId="4736E017"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currentorders</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6F828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Current Orders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EFEF88"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4</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C4F07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Integer</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4B2BE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Count that is dynamically updated as Orders are assigned/removed. Independent of Solve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E008B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BC5A54"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E24BA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3543EE7F"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375ED3" w14:textId="6B5B8DB3"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currentpieces</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3D72E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Current Pieces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6D24B7"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26477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8F6E0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Count that is dynamically updated to show total number of Pieces of all Orders currently assigned to Route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7DC4C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8F41C1B"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E708A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64AB410E"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215355" w14:textId="769DA7F8"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currentunits</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86AB8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Current Units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6E8CF1"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421D6E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3E8EE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Currently not used</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FDCB3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E6B3615"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06A9C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2CF7CE37"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EB9E2A" w14:textId="0B5ED06E"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currentvolume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1F703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Current Volume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201E2F"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32B9C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70D024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Currently not used</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91DE7A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4C43BC"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CF763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721E87C7"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AED578" w14:textId="665FA11C"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currentweight</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402CF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Current Weight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0AE24A"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981EC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E2A13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Count that is dynamically updated to show total Weight of all Orders currently assigned to Route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4FE01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55EBFD"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4B3AE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1CB743DC"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4BC66C" w14:textId="129162E9" w:rsidR="00B51431" w:rsidRPr="00B51431" w:rsidRDefault="00DB4AAF"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description</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07CAB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Description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F8B222"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100</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ED6B28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8B6F0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Freeform contextual description</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2E7FA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E356E0"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888DD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11C20028"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B309F7" w14:textId="1606BB47"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displaydistancecost</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9227A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Distance Cost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0883EB"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B99C1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A5463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ERM calculated field on Solve: VRP Total Distance * Report Cost Per Unit Distance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9847AF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6EF3CF"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8C130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0A381362"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8CBC7F" w14:textId="35A4EAC5"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lastRenderedPageBreak/>
              <w:t>displayovertimecost</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428364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Overtime Cost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B7B322"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60220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0637F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ERM calculated field on Solve: (VRP Overtime Cost / Model Cost Per Unit Overtime) * Report Cost Per Unit Overtime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9ECFC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952011"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FBF6C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4F5FFA3B"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4C4236" w14:textId="35C507E4"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displayregulartimecost</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94E08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Regular Time Cost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760C0F"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B968B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F27F4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ERM calculated field on Solve: (VRP Regular Time Cost / Model Cost Per Unit Time) * Report Cost Per Unit Time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09C85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57B3FC"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A0801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68474957"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0F8286" w14:textId="595D8B12"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displaytotalcost</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E0F276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Cost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6729EF"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EC059F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473B2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xml:space="preserve">ERM calculated field on Solve: </w:t>
            </w:r>
            <w:proofErr w:type="spellStart"/>
            <w:r w:rsidRPr="00B51431">
              <w:rPr>
                <w:rFonts w:ascii="Calibri" w:eastAsia="Times New Roman" w:hAnsi="Calibri" w:cs="Calibri"/>
                <w:color w:val="000000"/>
                <w:sz w:val="22"/>
              </w:rPr>
              <w:t>RegularTimeCost</w:t>
            </w:r>
            <w:proofErr w:type="spellEnd"/>
            <w:r w:rsidRPr="00B51431">
              <w:rPr>
                <w:rFonts w:ascii="Calibri" w:eastAsia="Times New Roman" w:hAnsi="Calibri" w:cs="Calibri"/>
                <w:color w:val="000000"/>
                <w:sz w:val="22"/>
              </w:rPr>
              <w:t xml:space="preserve"> + </w:t>
            </w:r>
            <w:proofErr w:type="spellStart"/>
            <w:r w:rsidRPr="00B51431">
              <w:rPr>
                <w:rFonts w:ascii="Calibri" w:eastAsia="Times New Roman" w:hAnsi="Calibri" w:cs="Calibri"/>
                <w:color w:val="000000"/>
                <w:sz w:val="22"/>
              </w:rPr>
              <w:t>DistanceCost</w:t>
            </w:r>
            <w:proofErr w:type="spellEnd"/>
            <w:r w:rsidRPr="00B51431">
              <w:rPr>
                <w:rFonts w:ascii="Calibri" w:eastAsia="Times New Roman" w:hAnsi="Calibri" w:cs="Calibri"/>
                <w:color w:val="000000"/>
                <w:sz w:val="22"/>
              </w:rPr>
              <w:t xml:space="preserve"> + </w:t>
            </w:r>
            <w:proofErr w:type="spellStart"/>
            <w:r w:rsidRPr="00B51431">
              <w:rPr>
                <w:rFonts w:ascii="Calibri" w:eastAsia="Times New Roman" w:hAnsi="Calibri" w:cs="Calibri"/>
                <w:color w:val="000000"/>
                <w:sz w:val="22"/>
              </w:rPr>
              <w:t>OvertimeCost</w:t>
            </w:r>
            <w:proofErr w:type="spellEnd"/>
            <w:r w:rsidRPr="00B51431">
              <w:rPr>
                <w:rFonts w:ascii="Calibri" w:eastAsia="Times New Roman" w:hAnsi="Calibri" w:cs="Calibri"/>
                <w:color w:val="000000"/>
                <w:sz w:val="22"/>
              </w:rPr>
              <w:t xml:space="preserve"> + Report Fixed Cost</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B547B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8E388A"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1BCAF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1CA0C8A0"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D56B25" w14:textId="321DE5EC"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distancecost</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7C2A6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VRP Distance Cost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749C73"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A29D2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72BB0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distance cost from VRP</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7EC72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ABE11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E6FDBB"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DistanceCost</w:t>
            </w:r>
            <w:proofErr w:type="spellEnd"/>
          </w:p>
        </w:tc>
      </w:tr>
      <w:tr w:rsidR="00B51431" w:rsidRPr="00B51431" w14:paraId="23205468"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3D65DC" w14:textId="693B2E01"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earlieststarttime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798A8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Earliest Start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C53710"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DE339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Date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D6EB68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UTC time of the earliest this route may begin</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5C034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F665CD"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AC4D5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31906D79"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52E409" w14:textId="036DCA33"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enddepotid</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03075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End Depot Id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3D2E75"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128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2C0B8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C32FC1" w14:textId="4DCED730" w:rsidR="00B51431" w:rsidRPr="00B51431" w:rsidRDefault="00F20E03" w:rsidP="00B51431">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0BE6AB" w14:textId="77777777" w:rsidR="00B51431" w:rsidRPr="00B51431" w:rsidRDefault="00B51431" w:rsidP="00B51431">
            <w:pPr>
              <w:spacing w:before="0" w:after="0" w:line="240" w:lineRule="auto"/>
              <w:rPr>
                <w:rFonts w:eastAsia="Times New Roman" w:cs="Times New Roman"/>
                <w:sz w:val="20"/>
                <w:szCs w:val="20"/>
              </w:rPr>
            </w:pP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9CE2A5" w14:textId="77777777" w:rsidR="00B51431" w:rsidRPr="00B51431" w:rsidRDefault="00B51431" w:rsidP="00B51431">
            <w:pPr>
              <w:spacing w:before="0" w:after="0" w:line="240" w:lineRule="auto"/>
              <w:rPr>
                <w:rFonts w:eastAsia="Times New Roman" w:cs="Times New Roman"/>
                <w:sz w:val="20"/>
                <w:szCs w:val="20"/>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AFBA7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2B4C2BE8"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C48E6E" w14:textId="6AC29673"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enddepotname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98D2C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End Depot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DAD456"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10</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10E25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C85AE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Location that the Route ends at</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534ED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03830A"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C6EBA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3B809289"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3D37E1" w14:textId="53709227"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enddepotservicetime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9568F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End Depot Service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E978DF"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CEB70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4FCA2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Time spent at end depot after return stem.</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0C034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E5A576"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09795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5947BFC3"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8277BF" w14:textId="46FFCCE9"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endtime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E38BC6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End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A038A5"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A9F69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Date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6516B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The time route was ended by the solver UTC</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24E52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7833B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646A1D"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EndTimeUTC</w:t>
            </w:r>
            <w:proofErr w:type="spellEnd"/>
          </w:p>
        </w:tc>
      </w:tr>
      <w:tr w:rsidR="00B51431" w:rsidRPr="00B51431" w14:paraId="0BDBCFE4"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9484E4" w14:textId="61DEE5DE"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inprogress</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BAEBA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In Progress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EE604C"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1</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F1112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2C2BA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Boolean. Used with Workforce and dynamic planning to denote if work has begun on Route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093BD1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CA4597"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DCA61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29D8BB7C"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C31F05" w14:textId="19721187" w:rsidR="00B51431" w:rsidRPr="00B51431" w:rsidRDefault="00DB4AAF"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instructions</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89B75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Instructions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4B6B1C"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50</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58D73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45C5E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Freeform contextual description</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C6161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84A7521"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7C47B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482EA847"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9D42C2" w14:textId="3B593A0A"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lastRenderedPageBreak/>
              <w:t>isvalid</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E170DF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 Valid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7F1EAF"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1</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C8FFB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069E52" w14:textId="43104C82" w:rsidR="00B51431" w:rsidRPr="00B51431" w:rsidRDefault="00BF0FCF" w:rsidP="00B51431">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Boolean, if Route was successfully Solved</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F461EA" w14:textId="39AB50CE" w:rsidR="00B51431" w:rsidRPr="00B51431" w:rsidRDefault="00BF0FCF" w:rsidP="00B51431">
            <w:pPr>
              <w:spacing w:before="0" w:after="0" w:line="240" w:lineRule="auto"/>
              <w:rPr>
                <w:rFonts w:eastAsia="Times New Roman" w:cs="Times New Roman"/>
                <w:sz w:val="20"/>
                <w:szCs w:val="20"/>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5D3BB4" w14:textId="77777777" w:rsidR="00B51431" w:rsidRPr="00B51431" w:rsidRDefault="00B51431" w:rsidP="00B51431">
            <w:pPr>
              <w:spacing w:before="0" w:after="0" w:line="240" w:lineRule="auto"/>
              <w:rPr>
                <w:rFonts w:eastAsia="Times New Roman" w:cs="Times New Roman"/>
                <w:sz w:val="20"/>
                <w:szCs w:val="20"/>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7C83F3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163947E3"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FA9092" w14:textId="4D0A6E0C"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lateststarttime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8916A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Latest Start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36771C"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84255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Date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9A69D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UTC time of the latest this Route may begin</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DACC6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E02B9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F40A3A"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LatestStartTime</w:t>
            </w:r>
            <w:proofErr w:type="spellEnd"/>
          </w:p>
        </w:tc>
      </w:tr>
      <w:tr w:rsidR="00B51431" w:rsidRPr="00B51431" w14:paraId="5A77DF2C"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8789D6" w14:textId="5D1271FA"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maxordercount</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BF9D5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Max Order Count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035709"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2</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2EE4F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Small Integer</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12926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Number of orders that can be assigned to a Route before the solver stops allocating new orders</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87358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1CB02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9E2ED9"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MaxOrderCount</w:t>
            </w:r>
            <w:proofErr w:type="spellEnd"/>
          </w:p>
        </w:tc>
      </w:tr>
      <w:tr w:rsidR="00B51431" w:rsidRPr="00B51431" w14:paraId="54624137"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B9787F" w14:textId="74BEE7DB"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maxtotaldistance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506DF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Max Total Distance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98522F"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95B5A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66CD0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distance this route may travel</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D4DEC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72A86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B3F8F3"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MaxTotalDistance</w:t>
            </w:r>
            <w:proofErr w:type="spellEnd"/>
          </w:p>
        </w:tc>
      </w:tr>
      <w:tr w:rsidR="00B51431" w:rsidRPr="00B51431" w14:paraId="15F5144F"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6CCAFF" w14:textId="3A4C21B6"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maxtotaltime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B487A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Max Total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C5FF66"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E38FB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0D715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time in minutes that this route may operate from the start time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C2EFB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737EA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CD81AF"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MaxTotalTime</w:t>
            </w:r>
            <w:proofErr w:type="spellEnd"/>
          </w:p>
        </w:tc>
      </w:tr>
      <w:tr w:rsidR="00B51431" w:rsidRPr="00B51431" w14:paraId="52AB8C0F"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18C661" w14:textId="031ABBDE"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maxtotaltraveltime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7F737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Max Total Travel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7DA2BA"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D8952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DE11D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travel time this route may incur as total time minus wait, service, and break time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5F52C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F8595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873FE9"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MaxTotalTravelTime</w:t>
            </w:r>
            <w:proofErr w:type="spellEnd"/>
          </w:p>
        </w:tc>
      </w:tr>
      <w:tr w:rsidR="00B51431" w:rsidRPr="00B51431" w14:paraId="5CE762A8"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29010E" w14:textId="7BF746F2"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modelcostperunitdistance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1A354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Model Cost Per Unit Distance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79B6D0"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6705E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596B0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Cost to operate the route by unit distance. E.g. 1.</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6C6AD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4B0BB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0DA7B4"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CostPerUnitDistance</w:t>
            </w:r>
            <w:proofErr w:type="spellEnd"/>
          </w:p>
        </w:tc>
      </w:tr>
      <w:tr w:rsidR="00B51431" w:rsidRPr="00B51431" w14:paraId="6C60ECD6"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C09EB3" w14:textId="6A27F78A"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modelcostperunitovertime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95006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Model Cost Per Unit Overtime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3E8023"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C6821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78F80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Cost for operating the route for each minute at an overtime rate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D1132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D9408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8E124D"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CostPerUnitOvertime</w:t>
            </w:r>
            <w:proofErr w:type="spellEnd"/>
          </w:p>
        </w:tc>
      </w:tr>
      <w:tr w:rsidR="00B51431" w:rsidRPr="00B51431" w14:paraId="037C3DFC"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6AB7EA" w14:textId="178D14F2"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modelcostperunittime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1E74A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Model Cost Per Unit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6F2DE6"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409F9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B37C8F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Cost to operate the route by minute. E.g. 1.</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2656E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E15A6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54E904"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CostPerUnitTime</w:t>
            </w:r>
            <w:proofErr w:type="spellEnd"/>
          </w:p>
        </w:tc>
      </w:tr>
      <w:tr w:rsidR="00B51431" w:rsidRPr="00B51431" w14:paraId="749A8AED" w14:textId="77777777" w:rsidTr="00DA72D2">
        <w:trPr>
          <w:trHeight w:val="15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62A604" w14:textId="549EFFE7"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modelfixedcost</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87CD8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Model Fixed Cost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E3B6D7"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9EA1C0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418AF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xml:space="preserve"> Modeling </w:t>
            </w:r>
            <w:proofErr w:type="gramStart"/>
            <w:r w:rsidRPr="00B51431">
              <w:rPr>
                <w:rFonts w:ascii="Calibri" w:eastAsia="Times New Roman" w:hAnsi="Calibri" w:cs="Calibri"/>
                <w:color w:val="000000"/>
                <w:sz w:val="22"/>
              </w:rPr>
              <w:t>cost</w:t>
            </w:r>
            <w:proofErr w:type="gramEnd"/>
            <w:r w:rsidRPr="00B51431">
              <w:rPr>
                <w:rFonts w:ascii="Calibri" w:eastAsia="Times New Roman" w:hAnsi="Calibri" w:cs="Calibri"/>
                <w:color w:val="000000"/>
                <w:sz w:val="22"/>
              </w:rPr>
              <w:t xml:space="preserve"> to start a route. E.g. 100 to operate a truck and driver for the day - even if the driver only works 30 min and the truck does not move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E7DD4F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5FE56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F0091D"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FixedCost</w:t>
            </w:r>
            <w:proofErr w:type="spellEnd"/>
          </w:p>
        </w:tc>
      </w:tr>
      <w:tr w:rsidR="00B51431" w:rsidRPr="00B51431" w14:paraId="37B2C3A2"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D0ADCA" w14:textId="1A20022E"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lastRenderedPageBreak/>
              <w:t>modelovertimestarttime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A81CC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Model Overtime Start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653545"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B9614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D57FA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Elapsed time in minutes when route will start to incur overtime cost</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8F704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D4281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13E131"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OvertimeStartTime</w:t>
            </w:r>
            <w:proofErr w:type="spellEnd"/>
          </w:p>
        </w:tc>
      </w:tr>
      <w:tr w:rsidR="00B51431" w:rsidRPr="00B51431" w14:paraId="7765C1F1"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07E57B" w14:textId="7C410E66"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nextstoptype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9FB926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Next Stop Type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2C306B"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10</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4A38C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7714E89" w14:textId="4DBB4B1B"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xml:space="preserve">If </w:t>
            </w:r>
            <w:proofErr w:type="gramStart"/>
            <w:r w:rsidRPr="00B51431">
              <w:rPr>
                <w:rFonts w:ascii="Calibri" w:eastAsia="Times New Roman" w:hAnsi="Calibri" w:cs="Calibri"/>
                <w:color w:val="000000"/>
                <w:sz w:val="22"/>
              </w:rPr>
              <w:t>next</w:t>
            </w:r>
            <w:proofErr w:type="gramEnd"/>
            <w:r w:rsidRPr="00B51431">
              <w:rPr>
                <w:rFonts w:ascii="Calibri" w:eastAsia="Times New Roman" w:hAnsi="Calibri" w:cs="Calibri"/>
                <w:color w:val="000000"/>
                <w:sz w:val="22"/>
              </w:rPr>
              <w:t xml:space="preserve"> stop is a Pickup or Delivery. Used with Workforce and dy</w:t>
            </w:r>
            <w:r w:rsidR="00F303C5">
              <w:rPr>
                <w:rFonts w:ascii="Calibri" w:eastAsia="Times New Roman" w:hAnsi="Calibri" w:cs="Calibri"/>
                <w:color w:val="000000"/>
                <w:sz w:val="22"/>
              </w:rPr>
              <w:t>na</w:t>
            </w:r>
            <w:r w:rsidRPr="00B51431">
              <w:rPr>
                <w:rFonts w:ascii="Calibri" w:eastAsia="Times New Roman" w:hAnsi="Calibri" w:cs="Calibri"/>
                <w:color w:val="000000"/>
                <w:sz w:val="22"/>
              </w:rPr>
              <w:t>mic planning</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0DEBD9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1CA2FF"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A5F99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28124C98"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CE2673" w14:textId="2FF93496"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ordercount</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A5D2D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Solved Orders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96130B"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2</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C65426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Small Integer</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3B1F04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Number of Orders assigned to the Route during the last Solve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5B420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4012B3C"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E4801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5F86C0B7"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112813" w14:textId="25EB1845"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overtimecost</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3B5E5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VRP Overtime Cost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9EBF45"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1C6C1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6CA1A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xml:space="preserve"> Total overtime cost</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81691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A97BC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FDAA9B"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OvertimeCost</w:t>
            </w:r>
            <w:proofErr w:type="spellEnd"/>
          </w:p>
        </w:tc>
      </w:tr>
      <w:tr w:rsidR="00B51431" w:rsidRPr="00B51431" w14:paraId="18AF0544"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9C2677" w14:textId="2057D17C"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regulartimecost</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7C71F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VRP Regular Time Cost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2D805A"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A1D23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095EF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regular time cost</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8C25C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92488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F4C825"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RegularTimeCost</w:t>
            </w:r>
            <w:proofErr w:type="spellEnd"/>
          </w:p>
        </w:tc>
      </w:tr>
      <w:tr w:rsidR="00B51431" w:rsidRPr="00B51431" w14:paraId="42006A2B"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69C2AB" w14:textId="44A1B984"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renewalcount</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5DE01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Renewal Count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6B3850"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2</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5C19F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Small Integer</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5E29A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Number of times the route renewed at a depot</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7183D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DB156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D13C3B"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RenewalCount</w:t>
            </w:r>
            <w:proofErr w:type="spellEnd"/>
          </w:p>
        </w:tc>
      </w:tr>
      <w:tr w:rsidR="00B51431" w:rsidRPr="00B51431" w14:paraId="60C94950" w14:textId="77777777" w:rsidTr="00DA72D2">
        <w:trPr>
          <w:trHeight w:val="15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F5B915" w14:textId="1A927CEA"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reportcostperunitdistance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CA1CB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Report Cost Per Unit Distance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BC7A43"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AB37C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86C8A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xml:space="preserve">Reporting Cost </w:t>
            </w:r>
            <w:proofErr w:type="gramStart"/>
            <w:r w:rsidRPr="00B51431">
              <w:rPr>
                <w:rFonts w:ascii="Calibri" w:eastAsia="Times New Roman" w:hAnsi="Calibri" w:cs="Calibri"/>
                <w:color w:val="000000"/>
                <w:sz w:val="22"/>
              </w:rPr>
              <w:t>to operate</w:t>
            </w:r>
            <w:proofErr w:type="gramEnd"/>
            <w:r w:rsidRPr="00B51431">
              <w:rPr>
                <w:rFonts w:ascii="Calibri" w:eastAsia="Times New Roman" w:hAnsi="Calibri" w:cs="Calibri"/>
                <w:color w:val="000000"/>
                <w:sz w:val="22"/>
              </w:rPr>
              <w:t xml:space="preserve"> the route by unit distance. This value is used for reporting. It is not used for internal objective function of the solve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ACD352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7C8AEF"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EAB90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420BFB53" w14:textId="77777777" w:rsidTr="00DA72D2">
        <w:trPr>
          <w:trHeight w:val="15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0E6100" w14:textId="1DC9E10D"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reportcostperunitovertime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3ABF5C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Report Cost Per Unit Overtime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0160CF"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EBCCE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207C6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xml:space="preserve">Reporting Cost </w:t>
            </w:r>
            <w:proofErr w:type="gramStart"/>
            <w:r w:rsidRPr="00B51431">
              <w:rPr>
                <w:rFonts w:ascii="Calibri" w:eastAsia="Times New Roman" w:hAnsi="Calibri" w:cs="Calibri"/>
                <w:color w:val="000000"/>
                <w:sz w:val="22"/>
              </w:rPr>
              <w:t>to operate</w:t>
            </w:r>
            <w:proofErr w:type="gramEnd"/>
            <w:r w:rsidRPr="00B51431">
              <w:rPr>
                <w:rFonts w:ascii="Calibri" w:eastAsia="Times New Roman" w:hAnsi="Calibri" w:cs="Calibri"/>
                <w:color w:val="000000"/>
                <w:sz w:val="22"/>
              </w:rPr>
              <w:t xml:space="preserve"> the route by unit overtime. This value is used for reporting. It is not used for internal objective function of the solve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50738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6BBC4E"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24062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26952AB4" w14:textId="77777777" w:rsidTr="00DA72D2">
        <w:trPr>
          <w:trHeight w:val="15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B58919" w14:textId="6C023DAB"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reportcostperunittime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597E2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Report Cost Per Unit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4900CD"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B0642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FF286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xml:space="preserve">Reporting Cost </w:t>
            </w:r>
            <w:proofErr w:type="gramStart"/>
            <w:r w:rsidRPr="00B51431">
              <w:rPr>
                <w:rFonts w:ascii="Calibri" w:eastAsia="Times New Roman" w:hAnsi="Calibri" w:cs="Calibri"/>
                <w:color w:val="000000"/>
                <w:sz w:val="22"/>
              </w:rPr>
              <w:t>to operate</w:t>
            </w:r>
            <w:proofErr w:type="gramEnd"/>
            <w:r w:rsidRPr="00B51431">
              <w:rPr>
                <w:rFonts w:ascii="Calibri" w:eastAsia="Times New Roman" w:hAnsi="Calibri" w:cs="Calibri"/>
                <w:color w:val="000000"/>
                <w:sz w:val="22"/>
              </w:rPr>
              <w:t xml:space="preserve"> the route by unit time. This value is used for reporting. It is not used for internal objective function of the solve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BDB10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3D9A42"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053B6B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2969271A"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93F2EA" w14:textId="2B366C47"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lastRenderedPageBreak/>
              <w:t>reportfixedcost</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DDAD3B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Report Fixed Cost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F93C71"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90ABE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1F38F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Reporting Cost to start a route. Not used by objective function</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D8841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4F4616"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407F8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0FD64D6E"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0DC7BE" w14:textId="1D4AFDB1"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reportovertimestarttime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B49FD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Report Overtime Start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63B599"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3A698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F01E2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Reporting time to begin applying actual overtime costs</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C2FAB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19323F"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A966B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67DEB4FA"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652B5C" w14:textId="6CEE426A"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routealias</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3D3D5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 Alias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661E8C"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128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AEBDB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9B03188" w14:textId="3118322E"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xml:space="preserve">User </w:t>
            </w:r>
            <w:r w:rsidR="008A12CD" w:rsidRPr="00B51431">
              <w:rPr>
                <w:rFonts w:ascii="Calibri" w:eastAsia="Times New Roman" w:hAnsi="Calibri" w:cs="Calibri"/>
                <w:color w:val="000000"/>
                <w:sz w:val="22"/>
              </w:rPr>
              <w:t>editable</w:t>
            </w:r>
            <w:r w:rsidRPr="00B51431">
              <w:rPr>
                <w:rFonts w:ascii="Calibri" w:eastAsia="Times New Roman" w:hAnsi="Calibri" w:cs="Calibri"/>
                <w:color w:val="000000"/>
                <w:sz w:val="22"/>
              </w:rPr>
              <w:t xml:space="preserve"> descriptive name of the route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768D60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E84136"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1A669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5683D08E"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D1B9E7" w14:textId="6A9C1CD3"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routename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D5C00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341EE9"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128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92B91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1D3AF8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Non-editable name of the route used for internal relationships.</w:t>
            </w:r>
            <w:r w:rsidRPr="00B51431">
              <w:rPr>
                <w:rFonts w:ascii="Calibri" w:eastAsia="Times New Roman" w:hAnsi="Calibri" w:cs="Calibri"/>
                <w:color w:val="000000"/>
                <w:sz w:val="22"/>
              </w:rPr>
              <w:br/>
              <w:t>This is key value all other layers should use for Route Name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009CE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90879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AD6EE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Name</w:t>
            </w:r>
          </w:p>
        </w:tc>
      </w:tr>
      <w:tr w:rsidR="00B51431" w:rsidRPr="00B51431" w14:paraId="38B4F83E" w14:textId="77777777" w:rsidTr="00DA72D2">
        <w:trPr>
          <w:trHeight w:val="15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E4CC7A" w14:textId="6FE1CA16"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routestate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85259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 State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FFA6FD"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20</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B5F41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C6177A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Current state of Route: Unsolved, Solved, Committed, Blank. Blank denotes no action has been taken on Route since Plan creation</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376FE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CD9B0F"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C25EA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5004AB59"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A42D61" w14:textId="196A172B"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specialtynames</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6DA75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Specialty Names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B8E0C3"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100</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69368D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2ABFD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The types of Specialties the Route can support. Can have multiple values.</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0DDDD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035E7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4ABB69"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SpecialtyNames</w:t>
            </w:r>
            <w:proofErr w:type="spellEnd"/>
          </w:p>
        </w:tc>
      </w:tr>
      <w:tr w:rsidR="00B51431" w:rsidRPr="00B51431" w14:paraId="19E38249"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2E4701" w14:textId="3D0B7FBD"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startdepotid</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066CAC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Start Depot Id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7D1C56"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128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B5015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F01F279" w14:textId="3D92F2FF" w:rsidR="00B51431" w:rsidRPr="00B51431" w:rsidRDefault="004A1E3E" w:rsidP="00B51431">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BFF3CF" w14:textId="77777777" w:rsidR="00B51431" w:rsidRPr="00B51431" w:rsidRDefault="00B51431" w:rsidP="00B51431">
            <w:pPr>
              <w:spacing w:before="0" w:after="0" w:line="240" w:lineRule="auto"/>
              <w:rPr>
                <w:rFonts w:eastAsia="Times New Roman" w:cs="Times New Roman"/>
                <w:sz w:val="20"/>
                <w:szCs w:val="20"/>
              </w:rPr>
            </w:pP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F91CBF" w14:textId="77777777" w:rsidR="00B51431" w:rsidRPr="00B51431" w:rsidRDefault="00B51431" w:rsidP="00B51431">
            <w:pPr>
              <w:spacing w:before="0" w:after="0" w:line="240" w:lineRule="auto"/>
              <w:rPr>
                <w:rFonts w:eastAsia="Times New Roman" w:cs="Times New Roman"/>
                <w:sz w:val="20"/>
                <w:szCs w:val="20"/>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DD0AF5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540385C0"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09F0A7" w14:textId="42FC00F0"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startdepotname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62111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Start Depot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371BDE"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10</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34CC1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859FC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Origin Depot for Route. Must match a Dispatch Location name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4ED1C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D2CC9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005D2E"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StartDepotName</w:t>
            </w:r>
            <w:proofErr w:type="spellEnd"/>
          </w:p>
        </w:tc>
      </w:tr>
      <w:tr w:rsidR="00B51431" w:rsidRPr="00B51431" w14:paraId="58257142"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2F0100" w14:textId="5DC5D58F"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startdepotservicetime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46263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Start Depot Service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34847D"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CB82F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6BB8C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Time spent at begin depot before beginning travel</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9CD17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1C589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7E44E3"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StartDepotServiceTime</w:t>
            </w:r>
            <w:proofErr w:type="spellEnd"/>
          </w:p>
        </w:tc>
      </w:tr>
      <w:tr w:rsidR="00B51431" w:rsidRPr="00B51431" w14:paraId="7292F161"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76E50B" w14:textId="2A16B884"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starttime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3D985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Start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09DDB3"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8B20B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Date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734D6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Time route was started by the solver. UTC</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6DF78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BD16C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20E235"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StartTimeUTC</w:t>
            </w:r>
            <w:proofErr w:type="spellEnd"/>
          </w:p>
        </w:tc>
      </w:tr>
      <w:tr w:rsidR="00B51431" w:rsidRPr="00B51431" w14:paraId="36220215"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430642" w14:textId="6777B3F8"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totalbreakservicetime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53DAB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VRP Total Break Service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FB2015"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40AB1E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957B07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time spent servicing breaks</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4191B3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352AD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B8BC70"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TotalBreakServiceTime</w:t>
            </w:r>
            <w:proofErr w:type="spellEnd"/>
          </w:p>
        </w:tc>
      </w:tr>
      <w:tr w:rsidR="00B51431" w:rsidRPr="00B51431" w14:paraId="4DE06F53"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B6C0F6" w14:textId="13887223"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lastRenderedPageBreak/>
              <w:t>totalcost</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15755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VRP Total Cost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432129"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5BEF4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F8027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cost</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8255A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1C049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E9D014"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TotalCost</w:t>
            </w:r>
            <w:proofErr w:type="spellEnd"/>
          </w:p>
        </w:tc>
      </w:tr>
      <w:tr w:rsidR="00B51431" w:rsidRPr="00B51431" w14:paraId="6EC5FA51"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1B97BF" w14:textId="3949A710"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totaldistance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9956F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VRP Total Distance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AB61F6"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D9CE5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CEC83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distance covered</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E488B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5D323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5D279F"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TotalDistance</w:t>
            </w:r>
            <w:proofErr w:type="spellEnd"/>
          </w:p>
        </w:tc>
      </w:tr>
      <w:tr w:rsidR="00B51431" w:rsidRPr="00B51431" w14:paraId="353C8887"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20E37F" w14:textId="24DE74B9"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totalorderservicetime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4C4528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VRP Total Order Service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9F0B9E"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8D689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F1570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time spent servicing orders</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A52F1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0B727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344B61"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TotalOrderServiceTime</w:t>
            </w:r>
            <w:proofErr w:type="spellEnd"/>
          </w:p>
        </w:tc>
      </w:tr>
      <w:tr w:rsidR="00B51431" w:rsidRPr="00B51431" w14:paraId="6309FA53"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4E7709" w14:textId="385B5F80"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totalrenewalservicetime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3985D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VRP Total Renewal Service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D130D9"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2</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44BCC3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Small Integer</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E5926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Time spent renewing at a depot</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42F278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0C4E4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2379F1"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TotalRenewalServiceTime</w:t>
            </w:r>
            <w:proofErr w:type="spellEnd"/>
          </w:p>
        </w:tc>
      </w:tr>
      <w:tr w:rsidR="00B51431" w:rsidRPr="00B51431" w14:paraId="3BA95583"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D531F3" w14:textId="491E84B2"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totaltime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E9EB0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VRP Total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EB3F44"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E702F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69DA4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time used</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4E6DA9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5D7B3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4C2161"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TotalTime</w:t>
            </w:r>
            <w:proofErr w:type="spellEnd"/>
          </w:p>
        </w:tc>
      </w:tr>
      <w:tr w:rsidR="00B51431" w:rsidRPr="00B51431" w14:paraId="44AA7F69"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42632C" w14:textId="441129CB"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totaltraveltime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E36DF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VRP Total Travel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FF8F67"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2D2BF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FDBDB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travel time used</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63D46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D8FCE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6A7F82"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TotalTravelTime</w:t>
            </w:r>
            <w:proofErr w:type="spellEnd"/>
          </w:p>
        </w:tc>
      </w:tr>
      <w:tr w:rsidR="00B51431" w:rsidRPr="00B51431" w14:paraId="254A134F"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E6A92C" w14:textId="185C1F3D"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totalviolationtime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F4E88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VRP Total Violation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888FCD"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019DB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0D359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Accumulated violation time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CD210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79784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079775"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TotalViolationTime</w:t>
            </w:r>
            <w:proofErr w:type="spellEnd"/>
          </w:p>
        </w:tc>
      </w:tr>
      <w:tr w:rsidR="00B51431" w:rsidRPr="00B51431" w14:paraId="07FCBB37"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D39332" w14:textId="752CE5C3"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totalwaittime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C2A24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VRP Total Wait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D96C92"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26D58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DAC0F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time spent waiting</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296F3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9B773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39D067"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TotalWaitTime</w:t>
            </w:r>
            <w:proofErr w:type="spellEnd"/>
          </w:p>
        </w:tc>
      </w:tr>
      <w:tr w:rsidR="00B51431" w:rsidRPr="00B51431" w14:paraId="40E67C56" w14:textId="77777777" w:rsidTr="00DA72D2">
        <w:trPr>
          <w:trHeight w:val="615"/>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A6DE83" w14:textId="3CBC0A4C"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violationconstraints</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B2FD8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Violation Constraints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B56895"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50</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79E0A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ADA17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E194BC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7D8FA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FDAD1A"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ViolatedConstraints</w:t>
            </w:r>
            <w:proofErr w:type="spellEnd"/>
          </w:p>
        </w:tc>
      </w:tr>
    </w:tbl>
    <w:p w14:paraId="5EEB3325" w14:textId="0015F653" w:rsidR="00886FA2" w:rsidRDefault="00886FA2" w:rsidP="00886FA2"/>
    <w:p w14:paraId="6597867F" w14:textId="77777777" w:rsidR="00886FA2" w:rsidRPr="00886FA2" w:rsidRDefault="00886FA2" w:rsidP="00886FA2"/>
    <w:p w14:paraId="02635C38" w14:textId="1C02951C" w:rsidR="00465F86" w:rsidRDefault="00465F86" w:rsidP="00465F86">
      <w:pPr>
        <w:pStyle w:val="EsriHeading2"/>
      </w:pPr>
      <w:bookmarkStart w:id="35" w:name="_Toc169364362"/>
      <w:proofErr w:type="spellStart"/>
      <w:r>
        <w:t>RouteSeedPoint</w:t>
      </w:r>
      <w:bookmarkEnd w:id="35"/>
      <w:proofErr w:type="spellEnd"/>
    </w:p>
    <w:tbl>
      <w:tblPr>
        <w:tblW w:w="13670" w:type="dxa"/>
        <w:jc w:val="center"/>
        <w:tblLook w:val="04A0" w:firstRow="1" w:lastRow="0" w:firstColumn="1" w:lastColumn="0" w:noHBand="0" w:noVBand="1"/>
      </w:tblPr>
      <w:tblGrid>
        <w:gridCol w:w="3040"/>
        <w:gridCol w:w="1660"/>
        <w:gridCol w:w="920"/>
        <w:gridCol w:w="920"/>
        <w:gridCol w:w="3220"/>
        <w:gridCol w:w="1020"/>
        <w:gridCol w:w="1340"/>
        <w:gridCol w:w="1550"/>
      </w:tblGrid>
      <w:tr w:rsidR="00851A5B" w:rsidRPr="00851A5B" w14:paraId="43F2E5F8" w14:textId="77777777" w:rsidTr="005B7F71">
        <w:trPr>
          <w:trHeight w:val="315"/>
          <w:jc w:val="center"/>
        </w:trPr>
        <w:tc>
          <w:tcPr>
            <w:tcW w:w="3040" w:type="dxa"/>
            <w:tcBorders>
              <w:top w:val="single" w:sz="8" w:space="0" w:color="auto"/>
              <w:left w:val="single" w:sz="8" w:space="0" w:color="auto"/>
              <w:bottom w:val="single" w:sz="4" w:space="0" w:color="auto"/>
              <w:right w:val="nil"/>
            </w:tcBorders>
            <w:shd w:val="clear" w:color="4472C4" w:fill="4472C4"/>
            <w:noWrap/>
            <w:vAlign w:val="bottom"/>
            <w:hideMark/>
          </w:tcPr>
          <w:p w14:paraId="6A29C58E" w14:textId="77777777" w:rsidR="00851A5B" w:rsidRPr="00851A5B" w:rsidRDefault="00851A5B" w:rsidP="00851A5B">
            <w:pPr>
              <w:spacing w:before="0" w:after="0" w:line="240" w:lineRule="auto"/>
              <w:rPr>
                <w:rFonts w:ascii="Calibri" w:eastAsia="Times New Roman" w:hAnsi="Calibri" w:cs="Calibri"/>
                <w:b/>
                <w:bCs/>
                <w:color w:val="FFFFFF"/>
                <w:sz w:val="22"/>
              </w:rPr>
            </w:pPr>
            <w:r w:rsidRPr="00851A5B">
              <w:rPr>
                <w:rFonts w:ascii="Calibri" w:eastAsia="Times New Roman" w:hAnsi="Calibri" w:cs="Calibri"/>
                <w:b/>
                <w:bCs/>
                <w:color w:val="FFFFFF"/>
                <w:sz w:val="22"/>
              </w:rPr>
              <w:t>Name</w:t>
            </w:r>
          </w:p>
        </w:tc>
        <w:tc>
          <w:tcPr>
            <w:tcW w:w="1660" w:type="dxa"/>
            <w:tcBorders>
              <w:top w:val="single" w:sz="8" w:space="0" w:color="auto"/>
              <w:left w:val="nil"/>
              <w:bottom w:val="single" w:sz="4" w:space="0" w:color="auto"/>
              <w:right w:val="nil"/>
            </w:tcBorders>
            <w:shd w:val="clear" w:color="4472C4" w:fill="4472C4"/>
            <w:vAlign w:val="bottom"/>
            <w:hideMark/>
          </w:tcPr>
          <w:p w14:paraId="5F8CD50A" w14:textId="77777777" w:rsidR="00851A5B" w:rsidRPr="00851A5B" w:rsidRDefault="00851A5B" w:rsidP="00851A5B">
            <w:pPr>
              <w:spacing w:before="0" w:after="0" w:line="240" w:lineRule="auto"/>
              <w:rPr>
                <w:rFonts w:ascii="Calibri" w:eastAsia="Times New Roman" w:hAnsi="Calibri" w:cs="Calibri"/>
                <w:b/>
                <w:bCs/>
                <w:color w:val="FFFFFF"/>
                <w:sz w:val="22"/>
              </w:rPr>
            </w:pPr>
            <w:r w:rsidRPr="00851A5B">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38D5D586" w14:textId="77777777" w:rsidR="00851A5B" w:rsidRPr="00851A5B" w:rsidRDefault="00851A5B" w:rsidP="00851A5B">
            <w:pPr>
              <w:spacing w:before="0" w:after="0" w:line="240" w:lineRule="auto"/>
              <w:rPr>
                <w:rFonts w:ascii="Calibri" w:eastAsia="Times New Roman" w:hAnsi="Calibri" w:cs="Calibri"/>
                <w:b/>
                <w:bCs/>
                <w:color w:val="FFFFFF"/>
                <w:sz w:val="22"/>
              </w:rPr>
            </w:pPr>
            <w:r w:rsidRPr="00851A5B">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4472C4" w:fill="4472C4"/>
            <w:vAlign w:val="bottom"/>
            <w:hideMark/>
          </w:tcPr>
          <w:p w14:paraId="7E6D36F0" w14:textId="77777777" w:rsidR="00851A5B" w:rsidRPr="00851A5B" w:rsidRDefault="00851A5B" w:rsidP="00851A5B">
            <w:pPr>
              <w:spacing w:before="0" w:after="0" w:line="240" w:lineRule="auto"/>
              <w:rPr>
                <w:rFonts w:ascii="Calibri" w:eastAsia="Times New Roman" w:hAnsi="Calibri" w:cs="Calibri"/>
                <w:b/>
                <w:bCs/>
                <w:color w:val="FFFFFF"/>
                <w:sz w:val="22"/>
              </w:rPr>
            </w:pPr>
            <w:r w:rsidRPr="00851A5B">
              <w:rPr>
                <w:rFonts w:ascii="Calibri" w:eastAsia="Times New Roman" w:hAnsi="Calibri" w:cs="Calibri"/>
                <w:b/>
                <w:bCs/>
                <w:color w:val="FFFFFF"/>
                <w:sz w:val="22"/>
              </w:rPr>
              <w:t>Type</w:t>
            </w:r>
          </w:p>
        </w:tc>
        <w:tc>
          <w:tcPr>
            <w:tcW w:w="3220" w:type="dxa"/>
            <w:tcBorders>
              <w:top w:val="single" w:sz="8" w:space="0" w:color="auto"/>
              <w:left w:val="nil"/>
              <w:bottom w:val="single" w:sz="4" w:space="0" w:color="auto"/>
              <w:right w:val="nil"/>
            </w:tcBorders>
            <w:shd w:val="clear" w:color="4472C4" w:fill="4472C4"/>
            <w:vAlign w:val="bottom"/>
            <w:hideMark/>
          </w:tcPr>
          <w:p w14:paraId="3EE19D68" w14:textId="77777777" w:rsidR="00851A5B" w:rsidRPr="00851A5B" w:rsidRDefault="00851A5B" w:rsidP="00851A5B">
            <w:pPr>
              <w:spacing w:before="0" w:after="0" w:line="240" w:lineRule="auto"/>
              <w:rPr>
                <w:rFonts w:ascii="Calibri" w:eastAsia="Times New Roman" w:hAnsi="Calibri" w:cs="Calibri"/>
                <w:b/>
                <w:bCs/>
                <w:color w:val="FFFFFF"/>
                <w:sz w:val="22"/>
              </w:rPr>
            </w:pPr>
            <w:r w:rsidRPr="00851A5B">
              <w:rPr>
                <w:rFonts w:ascii="Calibri" w:eastAsia="Times New Roman" w:hAnsi="Calibri" w:cs="Calibri"/>
                <w:b/>
                <w:bCs/>
                <w:color w:val="FFFFFF"/>
                <w:sz w:val="22"/>
              </w:rPr>
              <w:t>Description</w:t>
            </w:r>
          </w:p>
        </w:tc>
        <w:tc>
          <w:tcPr>
            <w:tcW w:w="1020" w:type="dxa"/>
            <w:tcBorders>
              <w:top w:val="single" w:sz="8" w:space="0" w:color="auto"/>
              <w:left w:val="nil"/>
              <w:bottom w:val="single" w:sz="4" w:space="0" w:color="auto"/>
              <w:right w:val="nil"/>
            </w:tcBorders>
            <w:shd w:val="clear" w:color="4472C4" w:fill="4472C4"/>
            <w:vAlign w:val="bottom"/>
            <w:hideMark/>
          </w:tcPr>
          <w:p w14:paraId="7060814F" w14:textId="77777777" w:rsidR="00851A5B" w:rsidRPr="00851A5B" w:rsidRDefault="00851A5B" w:rsidP="00851A5B">
            <w:pPr>
              <w:spacing w:before="0" w:after="0" w:line="240" w:lineRule="auto"/>
              <w:rPr>
                <w:rFonts w:ascii="Calibri" w:eastAsia="Times New Roman" w:hAnsi="Calibri" w:cs="Calibri"/>
                <w:b/>
                <w:bCs/>
                <w:color w:val="FFFFFF"/>
                <w:sz w:val="22"/>
              </w:rPr>
            </w:pPr>
            <w:r w:rsidRPr="00851A5B">
              <w:rPr>
                <w:rFonts w:ascii="Calibri" w:eastAsia="Times New Roman" w:hAnsi="Calibri" w:cs="Calibri"/>
                <w:b/>
                <w:bCs/>
                <w:color w:val="FFFFFF"/>
                <w:sz w:val="22"/>
              </w:rPr>
              <w:t>ERM</w:t>
            </w:r>
          </w:p>
        </w:tc>
        <w:tc>
          <w:tcPr>
            <w:tcW w:w="1340" w:type="dxa"/>
            <w:tcBorders>
              <w:top w:val="single" w:sz="8" w:space="0" w:color="auto"/>
              <w:left w:val="nil"/>
              <w:bottom w:val="single" w:sz="4" w:space="0" w:color="auto"/>
              <w:right w:val="nil"/>
            </w:tcBorders>
            <w:shd w:val="clear" w:color="4472C4" w:fill="4472C4"/>
            <w:vAlign w:val="bottom"/>
            <w:hideMark/>
          </w:tcPr>
          <w:p w14:paraId="414DAE6F" w14:textId="77777777" w:rsidR="00851A5B" w:rsidRPr="00851A5B" w:rsidRDefault="00851A5B" w:rsidP="00851A5B">
            <w:pPr>
              <w:spacing w:before="0" w:after="0" w:line="240" w:lineRule="auto"/>
              <w:rPr>
                <w:rFonts w:ascii="Calibri" w:eastAsia="Times New Roman" w:hAnsi="Calibri" w:cs="Calibri"/>
                <w:b/>
                <w:bCs/>
                <w:color w:val="FFFFFF"/>
                <w:sz w:val="22"/>
              </w:rPr>
            </w:pPr>
            <w:r w:rsidRPr="00851A5B">
              <w:rPr>
                <w:rFonts w:ascii="Calibri" w:eastAsia="Times New Roman" w:hAnsi="Calibri" w:cs="Calibri"/>
                <w:b/>
                <w:bCs/>
                <w:color w:val="FFFFFF"/>
                <w:sz w:val="22"/>
              </w:rPr>
              <w:t>VRP Class</w:t>
            </w:r>
          </w:p>
        </w:tc>
        <w:tc>
          <w:tcPr>
            <w:tcW w:w="1550" w:type="dxa"/>
            <w:tcBorders>
              <w:top w:val="single" w:sz="8" w:space="0" w:color="auto"/>
              <w:left w:val="nil"/>
              <w:bottom w:val="single" w:sz="4" w:space="0" w:color="auto"/>
              <w:right w:val="single" w:sz="8" w:space="0" w:color="auto"/>
            </w:tcBorders>
            <w:shd w:val="clear" w:color="4472C4" w:fill="4472C4"/>
            <w:vAlign w:val="bottom"/>
            <w:hideMark/>
          </w:tcPr>
          <w:p w14:paraId="5C29A02E" w14:textId="77777777" w:rsidR="00851A5B" w:rsidRPr="00851A5B" w:rsidRDefault="00851A5B" w:rsidP="00851A5B">
            <w:pPr>
              <w:spacing w:before="0" w:after="0" w:line="240" w:lineRule="auto"/>
              <w:rPr>
                <w:rFonts w:ascii="Calibri" w:eastAsia="Times New Roman" w:hAnsi="Calibri" w:cs="Calibri"/>
                <w:b/>
                <w:bCs/>
                <w:color w:val="FFFFFF"/>
                <w:sz w:val="22"/>
              </w:rPr>
            </w:pPr>
            <w:r w:rsidRPr="00851A5B">
              <w:rPr>
                <w:rFonts w:ascii="Calibri" w:eastAsia="Times New Roman" w:hAnsi="Calibri" w:cs="Calibri"/>
                <w:b/>
                <w:bCs/>
                <w:color w:val="FFFFFF"/>
                <w:sz w:val="22"/>
              </w:rPr>
              <w:t>VRP Field</w:t>
            </w:r>
          </w:p>
        </w:tc>
      </w:tr>
      <w:tr w:rsidR="00851A5B" w:rsidRPr="00851A5B" w14:paraId="150E0D80" w14:textId="77777777" w:rsidTr="005B7F71">
        <w:trPr>
          <w:trHeight w:val="915"/>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6D2C17" w14:textId="27A69630" w:rsidR="00851A5B" w:rsidRPr="00851A5B" w:rsidRDefault="00196997" w:rsidP="00851A5B">
            <w:pPr>
              <w:spacing w:before="0" w:after="0" w:line="240" w:lineRule="auto"/>
              <w:rPr>
                <w:rFonts w:ascii="Calibri" w:eastAsia="Times New Roman" w:hAnsi="Calibri" w:cs="Calibri"/>
                <w:color w:val="000000"/>
                <w:sz w:val="22"/>
              </w:rPr>
            </w:pPr>
            <w:proofErr w:type="spellStart"/>
            <w:r w:rsidRPr="00851A5B">
              <w:rPr>
                <w:rFonts w:ascii="Calibri" w:eastAsia="Times New Roman" w:hAnsi="Calibri" w:cs="Calibri"/>
                <w:color w:val="000000"/>
                <w:sz w:val="22"/>
              </w:rPr>
              <w:t>routename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F4155C1" w14:textId="77777777" w:rsidR="00851A5B" w:rsidRPr="00851A5B" w:rsidRDefault="00851A5B" w:rsidP="00851A5B">
            <w:pPr>
              <w:spacing w:before="0" w:after="0" w:line="240" w:lineRule="auto"/>
              <w:rPr>
                <w:rFonts w:ascii="Calibri" w:eastAsia="Times New Roman" w:hAnsi="Calibri" w:cs="Calibri"/>
                <w:color w:val="000000"/>
                <w:sz w:val="22"/>
              </w:rPr>
            </w:pPr>
            <w:r w:rsidRPr="00851A5B">
              <w:rPr>
                <w:rFonts w:ascii="Calibri" w:eastAsia="Times New Roman" w:hAnsi="Calibri" w:cs="Calibri"/>
                <w:color w:val="000000"/>
                <w:sz w:val="22"/>
              </w:rPr>
              <w:t>Route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83C06E" w14:textId="77777777" w:rsidR="00851A5B" w:rsidRPr="00851A5B" w:rsidRDefault="00851A5B" w:rsidP="00851A5B">
            <w:pPr>
              <w:spacing w:before="0" w:after="0" w:line="240" w:lineRule="auto"/>
              <w:jc w:val="center"/>
              <w:rPr>
                <w:rFonts w:ascii="Calibri" w:eastAsia="Times New Roman" w:hAnsi="Calibri" w:cs="Calibri"/>
                <w:color w:val="000000"/>
                <w:sz w:val="22"/>
              </w:rPr>
            </w:pPr>
            <w:r w:rsidRPr="00851A5B">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17A046B" w14:textId="77777777" w:rsidR="00851A5B" w:rsidRPr="00851A5B" w:rsidRDefault="00851A5B" w:rsidP="00851A5B">
            <w:pPr>
              <w:spacing w:before="0" w:after="0" w:line="240" w:lineRule="auto"/>
              <w:rPr>
                <w:rFonts w:ascii="Calibri" w:eastAsia="Times New Roman" w:hAnsi="Calibri" w:cs="Calibri"/>
                <w:color w:val="000000"/>
                <w:sz w:val="22"/>
              </w:rPr>
            </w:pPr>
            <w:r w:rsidRPr="00851A5B">
              <w:rPr>
                <w:rFonts w:ascii="Calibri" w:eastAsia="Times New Roman" w:hAnsi="Calibri" w:cs="Calibri"/>
                <w:color w:val="000000"/>
                <w:sz w:val="22"/>
              </w:rPr>
              <w:t>String</w:t>
            </w:r>
          </w:p>
        </w:tc>
        <w:tc>
          <w:tcPr>
            <w:tcW w:w="32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1084926" w14:textId="77777777" w:rsidR="00851A5B" w:rsidRPr="00851A5B" w:rsidRDefault="00851A5B" w:rsidP="00851A5B">
            <w:pPr>
              <w:spacing w:before="0" w:after="0" w:line="240" w:lineRule="auto"/>
              <w:rPr>
                <w:rFonts w:ascii="Calibri" w:eastAsia="Times New Roman" w:hAnsi="Calibri" w:cs="Calibri"/>
                <w:color w:val="000000"/>
                <w:sz w:val="22"/>
              </w:rPr>
            </w:pPr>
            <w:r w:rsidRPr="00851A5B">
              <w:rPr>
                <w:rFonts w:ascii="Calibri" w:eastAsia="Times New Roman" w:hAnsi="Calibri" w:cs="Calibri"/>
                <w:color w:val="000000"/>
                <w:sz w:val="22"/>
              </w:rPr>
              <w:t>Name of Route that Seed Point relates to. Corresponds to key value in Route layer</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EB0D33" w14:textId="77777777" w:rsidR="00851A5B" w:rsidRPr="00851A5B" w:rsidRDefault="00851A5B" w:rsidP="00851A5B">
            <w:pPr>
              <w:spacing w:before="0" w:after="0" w:line="240" w:lineRule="auto"/>
              <w:rPr>
                <w:rFonts w:ascii="Calibri" w:eastAsia="Times New Roman" w:hAnsi="Calibri" w:cs="Calibri"/>
                <w:color w:val="000000"/>
                <w:sz w:val="22"/>
              </w:rPr>
            </w:pPr>
            <w:r w:rsidRPr="00851A5B">
              <w:rPr>
                <w:rFonts w:ascii="Calibri" w:eastAsia="Times New Roman" w:hAnsi="Calibri" w:cs="Calibri"/>
                <w:color w:val="000000"/>
                <w:sz w:val="22"/>
              </w:rPr>
              <w:t> </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662190" w14:textId="77777777" w:rsidR="00851A5B" w:rsidRPr="00851A5B" w:rsidRDefault="00851A5B" w:rsidP="00851A5B">
            <w:pPr>
              <w:spacing w:before="0" w:after="0" w:line="240" w:lineRule="auto"/>
              <w:rPr>
                <w:rFonts w:ascii="Calibri" w:eastAsia="Times New Roman" w:hAnsi="Calibri" w:cs="Calibri"/>
                <w:color w:val="000000"/>
                <w:sz w:val="22"/>
              </w:rPr>
            </w:pPr>
            <w:r w:rsidRPr="00851A5B">
              <w:rPr>
                <w:rFonts w:ascii="Calibri" w:eastAsia="Times New Roman" w:hAnsi="Calibri" w:cs="Calibri"/>
                <w:color w:val="000000"/>
                <w:sz w:val="22"/>
              </w:rPr>
              <w:t> </w:t>
            </w:r>
          </w:p>
        </w:tc>
        <w:tc>
          <w:tcPr>
            <w:tcW w:w="15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226873" w14:textId="77777777" w:rsidR="00851A5B" w:rsidRPr="00851A5B" w:rsidRDefault="00851A5B" w:rsidP="00851A5B">
            <w:pPr>
              <w:spacing w:before="0" w:after="0" w:line="240" w:lineRule="auto"/>
              <w:rPr>
                <w:rFonts w:ascii="Calibri" w:eastAsia="Times New Roman" w:hAnsi="Calibri" w:cs="Calibri"/>
                <w:color w:val="000000"/>
                <w:sz w:val="22"/>
              </w:rPr>
            </w:pPr>
            <w:r w:rsidRPr="00851A5B">
              <w:rPr>
                <w:rFonts w:ascii="Calibri" w:eastAsia="Times New Roman" w:hAnsi="Calibri" w:cs="Calibri"/>
                <w:color w:val="000000"/>
                <w:sz w:val="22"/>
              </w:rPr>
              <w:t> </w:t>
            </w:r>
          </w:p>
        </w:tc>
      </w:tr>
    </w:tbl>
    <w:p w14:paraId="2A1F1496" w14:textId="056587ED" w:rsidR="001C4DE7" w:rsidRDefault="001C4DE7" w:rsidP="001C4DE7"/>
    <w:p w14:paraId="0C796D6B" w14:textId="5D9156A4" w:rsidR="00465F86" w:rsidRDefault="00465F86" w:rsidP="00465F86">
      <w:pPr>
        <w:pStyle w:val="EsriHeading2"/>
      </w:pPr>
      <w:bookmarkStart w:id="36" w:name="_Toc169364363"/>
      <w:proofErr w:type="spellStart"/>
      <w:r>
        <w:lastRenderedPageBreak/>
        <w:t>SpecialtyName</w:t>
      </w:r>
      <w:bookmarkEnd w:id="36"/>
      <w:proofErr w:type="spellEnd"/>
    </w:p>
    <w:p w14:paraId="2BB5B1B6" w14:textId="1E05C7F3" w:rsidR="004D6BFF" w:rsidRDefault="004D6BFF" w:rsidP="004D6BFF">
      <w:r>
        <w:t>List of available Specialties for the Plan.</w:t>
      </w:r>
      <w:r w:rsidR="00D131DF">
        <w:t xml:space="preserve"> Can be empty if Specialties </w:t>
      </w:r>
      <w:proofErr w:type="gramStart"/>
      <w:r w:rsidR="00D131DF">
        <w:t>not</w:t>
      </w:r>
      <w:proofErr w:type="gramEnd"/>
      <w:r w:rsidR="00D131DF">
        <w:t xml:space="preserve"> being used</w:t>
      </w:r>
      <w:r w:rsidR="000D1A4C">
        <w:t>.</w:t>
      </w:r>
    </w:p>
    <w:tbl>
      <w:tblPr>
        <w:tblW w:w="14030" w:type="dxa"/>
        <w:jc w:val="center"/>
        <w:tblLook w:val="04A0" w:firstRow="1" w:lastRow="0" w:firstColumn="1" w:lastColumn="0" w:noHBand="0" w:noVBand="1"/>
      </w:tblPr>
      <w:tblGrid>
        <w:gridCol w:w="3040"/>
        <w:gridCol w:w="1658"/>
        <w:gridCol w:w="920"/>
        <w:gridCol w:w="920"/>
        <w:gridCol w:w="3217"/>
        <w:gridCol w:w="1029"/>
        <w:gridCol w:w="1340"/>
        <w:gridCol w:w="1906"/>
      </w:tblGrid>
      <w:tr w:rsidR="00A132E3" w:rsidRPr="00A132E3" w14:paraId="324C5190" w14:textId="77777777" w:rsidTr="000930DB">
        <w:trPr>
          <w:trHeight w:val="315"/>
          <w:jc w:val="center"/>
        </w:trPr>
        <w:tc>
          <w:tcPr>
            <w:tcW w:w="3040" w:type="dxa"/>
            <w:tcBorders>
              <w:top w:val="single" w:sz="8" w:space="0" w:color="auto"/>
              <w:left w:val="single" w:sz="8" w:space="0" w:color="auto"/>
              <w:bottom w:val="single" w:sz="4" w:space="0" w:color="auto"/>
              <w:right w:val="nil"/>
            </w:tcBorders>
            <w:shd w:val="clear" w:color="4472C4" w:fill="4472C4"/>
            <w:noWrap/>
            <w:vAlign w:val="bottom"/>
            <w:hideMark/>
          </w:tcPr>
          <w:p w14:paraId="2D672FB5" w14:textId="77777777" w:rsidR="00A132E3" w:rsidRPr="00A132E3" w:rsidRDefault="00A132E3" w:rsidP="00A132E3">
            <w:pPr>
              <w:spacing w:before="0" w:after="0" w:line="240" w:lineRule="auto"/>
              <w:rPr>
                <w:rFonts w:ascii="Calibri" w:eastAsia="Times New Roman" w:hAnsi="Calibri" w:cs="Calibri"/>
                <w:b/>
                <w:bCs/>
                <w:color w:val="FFFFFF"/>
                <w:sz w:val="22"/>
              </w:rPr>
            </w:pPr>
            <w:r w:rsidRPr="00A132E3">
              <w:rPr>
                <w:rFonts w:ascii="Calibri" w:eastAsia="Times New Roman" w:hAnsi="Calibri" w:cs="Calibri"/>
                <w:b/>
                <w:bCs/>
                <w:color w:val="FFFFFF"/>
                <w:sz w:val="22"/>
              </w:rPr>
              <w:t>Name</w:t>
            </w:r>
          </w:p>
        </w:tc>
        <w:tc>
          <w:tcPr>
            <w:tcW w:w="1658" w:type="dxa"/>
            <w:tcBorders>
              <w:top w:val="single" w:sz="8" w:space="0" w:color="auto"/>
              <w:left w:val="nil"/>
              <w:bottom w:val="single" w:sz="4" w:space="0" w:color="auto"/>
              <w:right w:val="nil"/>
            </w:tcBorders>
            <w:shd w:val="clear" w:color="4472C4" w:fill="4472C4"/>
            <w:vAlign w:val="bottom"/>
            <w:hideMark/>
          </w:tcPr>
          <w:p w14:paraId="6A9DFD4E" w14:textId="77777777" w:rsidR="00A132E3" w:rsidRPr="00A132E3" w:rsidRDefault="00A132E3" w:rsidP="00A132E3">
            <w:pPr>
              <w:spacing w:before="0" w:after="0" w:line="240" w:lineRule="auto"/>
              <w:rPr>
                <w:rFonts w:ascii="Calibri" w:eastAsia="Times New Roman" w:hAnsi="Calibri" w:cs="Calibri"/>
                <w:b/>
                <w:bCs/>
                <w:color w:val="FFFFFF"/>
                <w:sz w:val="22"/>
              </w:rPr>
            </w:pPr>
            <w:r w:rsidRPr="00A132E3">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4A0B8F46" w14:textId="77777777" w:rsidR="00A132E3" w:rsidRPr="00A132E3" w:rsidRDefault="00A132E3" w:rsidP="00A132E3">
            <w:pPr>
              <w:spacing w:before="0" w:after="0" w:line="240" w:lineRule="auto"/>
              <w:rPr>
                <w:rFonts w:ascii="Calibri" w:eastAsia="Times New Roman" w:hAnsi="Calibri" w:cs="Calibri"/>
                <w:b/>
                <w:bCs/>
                <w:color w:val="FFFFFF"/>
                <w:sz w:val="22"/>
              </w:rPr>
            </w:pPr>
            <w:r w:rsidRPr="00A132E3">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4472C4" w:fill="4472C4"/>
            <w:vAlign w:val="bottom"/>
            <w:hideMark/>
          </w:tcPr>
          <w:p w14:paraId="38844686" w14:textId="77777777" w:rsidR="00A132E3" w:rsidRPr="00A132E3" w:rsidRDefault="00A132E3" w:rsidP="00A132E3">
            <w:pPr>
              <w:spacing w:before="0" w:after="0" w:line="240" w:lineRule="auto"/>
              <w:rPr>
                <w:rFonts w:ascii="Calibri" w:eastAsia="Times New Roman" w:hAnsi="Calibri" w:cs="Calibri"/>
                <w:b/>
                <w:bCs/>
                <w:color w:val="FFFFFF"/>
                <w:sz w:val="22"/>
              </w:rPr>
            </w:pPr>
            <w:r w:rsidRPr="00A132E3">
              <w:rPr>
                <w:rFonts w:ascii="Calibri" w:eastAsia="Times New Roman" w:hAnsi="Calibri" w:cs="Calibri"/>
                <w:b/>
                <w:bCs/>
                <w:color w:val="FFFFFF"/>
                <w:sz w:val="22"/>
              </w:rPr>
              <w:t>Type</w:t>
            </w:r>
          </w:p>
        </w:tc>
        <w:tc>
          <w:tcPr>
            <w:tcW w:w="3217" w:type="dxa"/>
            <w:tcBorders>
              <w:top w:val="single" w:sz="8" w:space="0" w:color="auto"/>
              <w:left w:val="nil"/>
              <w:bottom w:val="single" w:sz="4" w:space="0" w:color="auto"/>
              <w:right w:val="nil"/>
            </w:tcBorders>
            <w:shd w:val="clear" w:color="4472C4" w:fill="4472C4"/>
            <w:vAlign w:val="bottom"/>
            <w:hideMark/>
          </w:tcPr>
          <w:p w14:paraId="45925134" w14:textId="77777777" w:rsidR="00A132E3" w:rsidRPr="00A132E3" w:rsidRDefault="00A132E3" w:rsidP="00A132E3">
            <w:pPr>
              <w:spacing w:before="0" w:after="0" w:line="240" w:lineRule="auto"/>
              <w:rPr>
                <w:rFonts w:ascii="Calibri" w:eastAsia="Times New Roman" w:hAnsi="Calibri" w:cs="Calibri"/>
                <w:b/>
                <w:bCs/>
                <w:color w:val="FFFFFF"/>
                <w:sz w:val="22"/>
              </w:rPr>
            </w:pPr>
            <w:r w:rsidRPr="00A132E3">
              <w:rPr>
                <w:rFonts w:ascii="Calibri" w:eastAsia="Times New Roman" w:hAnsi="Calibri" w:cs="Calibri"/>
                <w:b/>
                <w:bCs/>
                <w:color w:val="FFFFFF"/>
                <w:sz w:val="22"/>
              </w:rPr>
              <w:t>Description</w:t>
            </w:r>
          </w:p>
        </w:tc>
        <w:tc>
          <w:tcPr>
            <w:tcW w:w="1029" w:type="dxa"/>
            <w:tcBorders>
              <w:top w:val="single" w:sz="8" w:space="0" w:color="auto"/>
              <w:left w:val="nil"/>
              <w:bottom w:val="single" w:sz="4" w:space="0" w:color="auto"/>
              <w:right w:val="nil"/>
            </w:tcBorders>
            <w:shd w:val="clear" w:color="4472C4" w:fill="4472C4"/>
            <w:vAlign w:val="bottom"/>
            <w:hideMark/>
          </w:tcPr>
          <w:p w14:paraId="19421F85" w14:textId="77777777" w:rsidR="00A132E3" w:rsidRPr="00A132E3" w:rsidRDefault="00A132E3" w:rsidP="00A132E3">
            <w:pPr>
              <w:spacing w:before="0" w:after="0" w:line="240" w:lineRule="auto"/>
              <w:rPr>
                <w:rFonts w:ascii="Calibri" w:eastAsia="Times New Roman" w:hAnsi="Calibri" w:cs="Calibri"/>
                <w:b/>
                <w:bCs/>
                <w:color w:val="FFFFFF"/>
                <w:sz w:val="22"/>
              </w:rPr>
            </w:pPr>
            <w:r w:rsidRPr="00A132E3">
              <w:rPr>
                <w:rFonts w:ascii="Calibri" w:eastAsia="Times New Roman" w:hAnsi="Calibri" w:cs="Calibri"/>
                <w:b/>
                <w:bCs/>
                <w:color w:val="FFFFFF"/>
                <w:sz w:val="22"/>
              </w:rPr>
              <w:t>ERM</w:t>
            </w:r>
          </w:p>
        </w:tc>
        <w:tc>
          <w:tcPr>
            <w:tcW w:w="1340" w:type="dxa"/>
            <w:tcBorders>
              <w:top w:val="single" w:sz="8" w:space="0" w:color="auto"/>
              <w:left w:val="nil"/>
              <w:bottom w:val="single" w:sz="4" w:space="0" w:color="auto"/>
              <w:right w:val="nil"/>
            </w:tcBorders>
            <w:shd w:val="clear" w:color="4472C4" w:fill="4472C4"/>
            <w:vAlign w:val="bottom"/>
            <w:hideMark/>
          </w:tcPr>
          <w:p w14:paraId="18BFECD0" w14:textId="77777777" w:rsidR="00A132E3" w:rsidRPr="00A132E3" w:rsidRDefault="00A132E3" w:rsidP="00A132E3">
            <w:pPr>
              <w:spacing w:before="0" w:after="0" w:line="240" w:lineRule="auto"/>
              <w:rPr>
                <w:rFonts w:ascii="Calibri" w:eastAsia="Times New Roman" w:hAnsi="Calibri" w:cs="Calibri"/>
                <w:b/>
                <w:bCs/>
                <w:color w:val="FFFFFF"/>
                <w:sz w:val="22"/>
              </w:rPr>
            </w:pPr>
            <w:r w:rsidRPr="00A132E3">
              <w:rPr>
                <w:rFonts w:ascii="Calibri" w:eastAsia="Times New Roman" w:hAnsi="Calibri" w:cs="Calibri"/>
                <w:b/>
                <w:bCs/>
                <w:color w:val="FFFFFF"/>
                <w:sz w:val="22"/>
              </w:rPr>
              <w:t>VRP Class</w:t>
            </w:r>
          </w:p>
        </w:tc>
        <w:tc>
          <w:tcPr>
            <w:tcW w:w="1906" w:type="dxa"/>
            <w:tcBorders>
              <w:top w:val="single" w:sz="8" w:space="0" w:color="auto"/>
              <w:left w:val="nil"/>
              <w:bottom w:val="single" w:sz="4" w:space="0" w:color="auto"/>
              <w:right w:val="single" w:sz="8" w:space="0" w:color="auto"/>
            </w:tcBorders>
            <w:shd w:val="clear" w:color="4472C4" w:fill="4472C4"/>
            <w:vAlign w:val="bottom"/>
            <w:hideMark/>
          </w:tcPr>
          <w:p w14:paraId="15ECA395" w14:textId="77777777" w:rsidR="00A132E3" w:rsidRPr="00A132E3" w:rsidRDefault="00A132E3" w:rsidP="00A132E3">
            <w:pPr>
              <w:spacing w:before="0" w:after="0" w:line="240" w:lineRule="auto"/>
              <w:rPr>
                <w:rFonts w:ascii="Calibri" w:eastAsia="Times New Roman" w:hAnsi="Calibri" w:cs="Calibri"/>
                <w:b/>
                <w:bCs/>
                <w:color w:val="FFFFFF"/>
                <w:sz w:val="22"/>
              </w:rPr>
            </w:pPr>
            <w:r w:rsidRPr="00A132E3">
              <w:rPr>
                <w:rFonts w:ascii="Calibri" w:eastAsia="Times New Roman" w:hAnsi="Calibri" w:cs="Calibri"/>
                <w:b/>
                <w:bCs/>
                <w:color w:val="FFFFFF"/>
                <w:sz w:val="22"/>
              </w:rPr>
              <w:t>VRP Field</w:t>
            </w:r>
          </w:p>
        </w:tc>
      </w:tr>
      <w:tr w:rsidR="00A132E3" w:rsidRPr="00A132E3" w14:paraId="0F2B30E4" w14:textId="77777777" w:rsidTr="000930DB">
        <w:trPr>
          <w:trHeight w:val="315"/>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E1D143" w14:textId="72CD82FF" w:rsidR="00A132E3" w:rsidRPr="00A132E3" w:rsidRDefault="00196997" w:rsidP="00A132E3">
            <w:pPr>
              <w:spacing w:before="0" w:after="0" w:line="240" w:lineRule="auto"/>
              <w:rPr>
                <w:rFonts w:ascii="Calibri" w:eastAsia="Times New Roman" w:hAnsi="Calibri" w:cs="Calibri"/>
                <w:color w:val="000000"/>
                <w:sz w:val="22"/>
              </w:rPr>
            </w:pPr>
            <w:proofErr w:type="spellStart"/>
            <w:r w:rsidRPr="00A132E3">
              <w:rPr>
                <w:rFonts w:ascii="Calibri" w:eastAsia="Times New Roman" w:hAnsi="Calibri" w:cs="Calibri"/>
                <w:color w:val="000000"/>
                <w:sz w:val="22"/>
              </w:rPr>
              <w:t>specialtyname</w:t>
            </w:r>
            <w:proofErr w:type="spellEnd"/>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25C9E9" w14:textId="77777777" w:rsidR="00A132E3" w:rsidRPr="00A132E3" w:rsidRDefault="00A132E3" w:rsidP="00A132E3">
            <w:pPr>
              <w:spacing w:before="0" w:after="0" w:line="240" w:lineRule="auto"/>
              <w:rPr>
                <w:rFonts w:ascii="Calibri" w:eastAsia="Times New Roman" w:hAnsi="Calibri" w:cs="Calibri"/>
                <w:color w:val="000000"/>
                <w:sz w:val="22"/>
              </w:rPr>
            </w:pPr>
            <w:r w:rsidRPr="00A132E3">
              <w:rPr>
                <w:rFonts w:ascii="Calibri" w:eastAsia="Times New Roman" w:hAnsi="Calibri" w:cs="Calibri"/>
                <w:color w:val="000000"/>
                <w:sz w:val="22"/>
              </w:rPr>
              <w:t>Specialty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BFCFEE" w14:textId="77777777" w:rsidR="00A132E3" w:rsidRPr="00A132E3" w:rsidRDefault="00A132E3" w:rsidP="00A132E3">
            <w:pPr>
              <w:spacing w:before="0" w:after="0" w:line="240" w:lineRule="auto"/>
              <w:jc w:val="center"/>
              <w:rPr>
                <w:rFonts w:ascii="Calibri" w:eastAsia="Times New Roman" w:hAnsi="Calibri" w:cs="Calibri"/>
                <w:color w:val="000000"/>
                <w:sz w:val="22"/>
              </w:rPr>
            </w:pPr>
            <w:r w:rsidRPr="00A132E3">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98A09A" w14:textId="77777777" w:rsidR="00A132E3" w:rsidRPr="00A132E3" w:rsidRDefault="00A132E3" w:rsidP="00A132E3">
            <w:pPr>
              <w:spacing w:before="0" w:after="0" w:line="240" w:lineRule="auto"/>
              <w:rPr>
                <w:rFonts w:ascii="Calibri" w:eastAsia="Times New Roman" w:hAnsi="Calibri" w:cs="Calibri"/>
                <w:color w:val="000000"/>
                <w:sz w:val="22"/>
              </w:rPr>
            </w:pPr>
            <w:r w:rsidRPr="00A132E3">
              <w:rPr>
                <w:rFonts w:ascii="Calibri" w:eastAsia="Times New Roman" w:hAnsi="Calibri" w:cs="Calibri"/>
                <w:color w:val="000000"/>
                <w:sz w:val="22"/>
              </w:rPr>
              <w:t>String</w:t>
            </w:r>
          </w:p>
        </w:tc>
        <w:tc>
          <w:tcPr>
            <w:tcW w:w="321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5DDD5" w14:textId="77777777" w:rsidR="00A132E3" w:rsidRPr="00A132E3" w:rsidRDefault="00A132E3" w:rsidP="00A132E3">
            <w:pPr>
              <w:spacing w:before="0" w:after="0" w:line="240" w:lineRule="auto"/>
              <w:rPr>
                <w:rFonts w:ascii="Calibri" w:eastAsia="Times New Roman" w:hAnsi="Calibri" w:cs="Calibri"/>
                <w:color w:val="000000"/>
                <w:sz w:val="22"/>
              </w:rPr>
            </w:pPr>
            <w:r w:rsidRPr="00A132E3">
              <w:rPr>
                <w:rFonts w:ascii="Calibri" w:eastAsia="Times New Roman" w:hAnsi="Calibri" w:cs="Calibri"/>
                <w:color w:val="000000"/>
                <w:sz w:val="22"/>
              </w:rPr>
              <w:t>Name of Specialty</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2C1377" w14:textId="77777777" w:rsidR="00A132E3" w:rsidRPr="00A132E3" w:rsidRDefault="00A132E3" w:rsidP="00A132E3">
            <w:pPr>
              <w:spacing w:before="0" w:after="0" w:line="240" w:lineRule="auto"/>
              <w:rPr>
                <w:rFonts w:ascii="Calibri" w:eastAsia="Times New Roman" w:hAnsi="Calibri" w:cs="Calibri"/>
                <w:color w:val="000000"/>
                <w:sz w:val="22"/>
              </w:rPr>
            </w:pPr>
            <w:r w:rsidRPr="00A132E3">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F382F6" w14:textId="77777777" w:rsidR="00A132E3" w:rsidRPr="00A132E3" w:rsidRDefault="00A132E3" w:rsidP="00A132E3">
            <w:pPr>
              <w:spacing w:before="0" w:after="0" w:line="240" w:lineRule="auto"/>
              <w:rPr>
                <w:rFonts w:ascii="Calibri" w:eastAsia="Times New Roman" w:hAnsi="Calibri" w:cs="Calibri"/>
                <w:color w:val="000000"/>
                <w:sz w:val="22"/>
              </w:rPr>
            </w:pPr>
            <w:r w:rsidRPr="00A132E3">
              <w:rPr>
                <w:rFonts w:ascii="Calibri" w:eastAsia="Times New Roman" w:hAnsi="Calibri" w:cs="Calibri"/>
                <w:color w:val="000000"/>
                <w:sz w:val="22"/>
              </w:rPr>
              <w:t>Specialties</w:t>
            </w:r>
          </w:p>
        </w:tc>
        <w:tc>
          <w:tcPr>
            <w:tcW w:w="190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F40330" w14:textId="77777777" w:rsidR="00A132E3" w:rsidRPr="00A132E3" w:rsidRDefault="00A132E3" w:rsidP="00A132E3">
            <w:pPr>
              <w:spacing w:before="0" w:after="0" w:line="240" w:lineRule="auto"/>
              <w:rPr>
                <w:rFonts w:ascii="Calibri" w:eastAsia="Times New Roman" w:hAnsi="Calibri" w:cs="Calibri"/>
                <w:color w:val="000000"/>
                <w:sz w:val="22"/>
              </w:rPr>
            </w:pPr>
            <w:r w:rsidRPr="00A132E3">
              <w:rPr>
                <w:rFonts w:ascii="Calibri" w:eastAsia="Times New Roman" w:hAnsi="Calibri" w:cs="Calibri"/>
                <w:color w:val="000000"/>
                <w:sz w:val="22"/>
              </w:rPr>
              <w:t>Name</w:t>
            </w:r>
          </w:p>
        </w:tc>
      </w:tr>
    </w:tbl>
    <w:p w14:paraId="62F0237C" w14:textId="77777777" w:rsidR="00A132E3" w:rsidRPr="004D6BFF" w:rsidRDefault="00A132E3" w:rsidP="004D6BFF"/>
    <w:p w14:paraId="568E5B50" w14:textId="77777777" w:rsidR="00D45CC7" w:rsidRPr="00D45CC7" w:rsidRDefault="00D45CC7" w:rsidP="00D45CC7"/>
    <w:p w14:paraId="2981268A" w14:textId="15C665E5" w:rsidR="00465F86" w:rsidRDefault="00465F86" w:rsidP="00465F86">
      <w:pPr>
        <w:pStyle w:val="EsriHeading2"/>
      </w:pPr>
      <w:bookmarkStart w:id="37" w:name="_Toc169364364"/>
      <w:r>
        <w:t>Zone</w:t>
      </w:r>
      <w:bookmarkEnd w:id="37"/>
    </w:p>
    <w:p w14:paraId="773FC01E" w14:textId="05BE8387" w:rsidR="00A7121D" w:rsidRPr="00A7121D" w:rsidRDefault="00A7121D" w:rsidP="00A7121D">
      <w:r>
        <w:t>Zone polygons for the Dispatch Location the Plan</w:t>
      </w:r>
      <w:r w:rsidR="00D131DF">
        <w:t xml:space="preserve"> created for. Can be empty if no Zones exist.</w:t>
      </w:r>
    </w:p>
    <w:p w14:paraId="06FF2BBB" w14:textId="612353D7" w:rsidR="00AD331F" w:rsidRDefault="00AD331F" w:rsidP="00AD331F"/>
    <w:tbl>
      <w:tblPr>
        <w:tblW w:w="14120" w:type="dxa"/>
        <w:jc w:val="center"/>
        <w:tblLook w:val="04A0" w:firstRow="1" w:lastRow="0" w:firstColumn="1" w:lastColumn="0" w:noHBand="0" w:noVBand="1"/>
      </w:tblPr>
      <w:tblGrid>
        <w:gridCol w:w="3040"/>
        <w:gridCol w:w="1658"/>
        <w:gridCol w:w="920"/>
        <w:gridCol w:w="920"/>
        <w:gridCol w:w="3217"/>
        <w:gridCol w:w="1029"/>
        <w:gridCol w:w="1339"/>
        <w:gridCol w:w="1997"/>
      </w:tblGrid>
      <w:tr w:rsidR="00833FDA" w:rsidRPr="00833FDA" w14:paraId="33F3957E" w14:textId="77777777" w:rsidTr="000930DB">
        <w:trPr>
          <w:trHeight w:val="315"/>
          <w:jc w:val="center"/>
        </w:trPr>
        <w:tc>
          <w:tcPr>
            <w:tcW w:w="3040" w:type="dxa"/>
            <w:tcBorders>
              <w:top w:val="single" w:sz="8" w:space="0" w:color="auto"/>
              <w:left w:val="single" w:sz="8" w:space="0" w:color="auto"/>
              <w:bottom w:val="single" w:sz="4" w:space="0" w:color="auto"/>
              <w:right w:val="nil"/>
            </w:tcBorders>
            <w:shd w:val="clear" w:color="4472C4" w:fill="4472C4"/>
            <w:noWrap/>
            <w:vAlign w:val="bottom"/>
            <w:hideMark/>
          </w:tcPr>
          <w:p w14:paraId="773848D6" w14:textId="77777777" w:rsidR="00833FDA" w:rsidRPr="00833FDA" w:rsidRDefault="00833FDA" w:rsidP="00833FDA">
            <w:pPr>
              <w:spacing w:before="0" w:after="0" w:line="240" w:lineRule="auto"/>
              <w:rPr>
                <w:rFonts w:ascii="Calibri" w:eastAsia="Times New Roman" w:hAnsi="Calibri" w:cs="Calibri"/>
                <w:b/>
                <w:bCs/>
                <w:color w:val="FFFFFF"/>
                <w:sz w:val="22"/>
              </w:rPr>
            </w:pPr>
            <w:r w:rsidRPr="00833FDA">
              <w:rPr>
                <w:rFonts w:ascii="Calibri" w:eastAsia="Times New Roman" w:hAnsi="Calibri" w:cs="Calibri"/>
                <w:b/>
                <w:bCs/>
                <w:color w:val="FFFFFF"/>
                <w:sz w:val="22"/>
              </w:rPr>
              <w:t>Name</w:t>
            </w:r>
          </w:p>
        </w:tc>
        <w:tc>
          <w:tcPr>
            <w:tcW w:w="1658" w:type="dxa"/>
            <w:tcBorders>
              <w:top w:val="single" w:sz="8" w:space="0" w:color="auto"/>
              <w:left w:val="nil"/>
              <w:bottom w:val="single" w:sz="4" w:space="0" w:color="auto"/>
              <w:right w:val="nil"/>
            </w:tcBorders>
            <w:shd w:val="clear" w:color="4472C4" w:fill="4472C4"/>
            <w:vAlign w:val="bottom"/>
            <w:hideMark/>
          </w:tcPr>
          <w:p w14:paraId="454F3E4A" w14:textId="77777777" w:rsidR="00833FDA" w:rsidRPr="00833FDA" w:rsidRDefault="00833FDA" w:rsidP="00833FDA">
            <w:pPr>
              <w:spacing w:before="0" w:after="0" w:line="240" w:lineRule="auto"/>
              <w:rPr>
                <w:rFonts w:ascii="Calibri" w:eastAsia="Times New Roman" w:hAnsi="Calibri" w:cs="Calibri"/>
                <w:b/>
                <w:bCs/>
                <w:color w:val="FFFFFF"/>
                <w:sz w:val="22"/>
              </w:rPr>
            </w:pPr>
            <w:r w:rsidRPr="00833FDA">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0C15832A" w14:textId="77777777" w:rsidR="00833FDA" w:rsidRPr="00833FDA" w:rsidRDefault="00833FDA" w:rsidP="00833FDA">
            <w:pPr>
              <w:spacing w:before="0" w:after="0" w:line="240" w:lineRule="auto"/>
              <w:rPr>
                <w:rFonts w:ascii="Calibri" w:eastAsia="Times New Roman" w:hAnsi="Calibri" w:cs="Calibri"/>
                <w:b/>
                <w:bCs/>
                <w:color w:val="FFFFFF"/>
                <w:sz w:val="22"/>
              </w:rPr>
            </w:pPr>
            <w:r w:rsidRPr="00833FDA">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4472C4" w:fill="4472C4"/>
            <w:vAlign w:val="bottom"/>
            <w:hideMark/>
          </w:tcPr>
          <w:p w14:paraId="30559369" w14:textId="77777777" w:rsidR="00833FDA" w:rsidRPr="00833FDA" w:rsidRDefault="00833FDA" w:rsidP="00833FDA">
            <w:pPr>
              <w:spacing w:before="0" w:after="0" w:line="240" w:lineRule="auto"/>
              <w:rPr>
                <w:rFonts w:ascii="Calibri" w:eastAsia="Times New Roman" w:hAnsi="Calibri" w:cs="Calibri"/>
                <w:b/>
                <w:bCs/>
                <w:color w:val="FFFFFF"/>
                <w:sz w:val="22"/>
              </w:rPr>
            </w:pPr>
            <w:r w:rsidRPr="00833FDA">
              <w:rPr>
                <w:rFonts w:ascii="Calibri" w:eastAsia="Times New Roman" w:hAnsi="Calibri" w:cs="Calibri"/>
                <w:b/>
                <w:bCs/>
                <w:color w:val="FFFFFF"/>
                <w:sz w:val="22"/>
              </w:rPr>
              <w:t>Type</w:t>
            </w:r>
          </w:p>
        </w:tc>
        <w:tc>
          <w:tcPr>
            <w:tcW w:w="3217" w:type="dxa"/>
            <w:tcBorders>
              <w:top w:val="single" w:sz="8" w:space="0" w:color="auto"/>
              <w:left w:val="nil"/>
              <w:bottom w:val="single" w:sz="4" w:space="0" w:color="auto"/>
              <w:right w:val="nil"/>
            </w:tcBorders>
            <w:shd w:val="clear" w:color="4472C4" w:fill="4472C4"/>
            <w:vAlign w:val="bottom"/>
            <w:hideMark/>
          </w:tcPr>
          <w:p w14:paraId="5E0502FA" w14:textId="77777777" w:rsidR="00833FDA" w:rsidRPr="00833FDA" w:rsidRDefault="00833FDA" w:rsidP="00833FDA">
            <w:pPr>
              <w:spacing w:before="0" w:after="0" w:line="240" w:lineRule="auto"/>
              <w:rPr>
                <w:rFonts w:ascii="Calibri" w:eastAsia="Times New Roman" w:hAnsi="Calibri" w:cs="Calibri"/>
                <w:b/>
                <w:bCs/>
                <w:color w:val="FFFFFF"/>
                <w:sz w:val="22"/>
              </w:rPr>
            </w:pPr>
            <w:r w:rsidRPr="00833FDA">
              <w:rPr>
                <w:rFonts w:ascii="Calibri" w:eastAsia="Times New Roman" w:hAnsi="Calibri" w:cs="Calibri"/>
                <w:b/>
                <w:bCs/>
                <w:color w:val="FFFFFF"/>
                <w:sz w:val="22"/>
              </w:rPr>
              <w:t>Description</w:t>
            </w:r>
          </w:p>
        </w:tc>
        <w:tc>
          <w:tcPr>
            <w:tcW w:w="1029" w:type="dxa"/>
            <w:tcBorders>
              <w:top w:val="single" w:sz="8" w:space="0" w:color="auto"/>
              <w:left w:val="nil"/>
              <w:bottom w:val="single" w:sz="4" w:space="0" w:color="auto"/>
              <w:right w:val="nil"/>
            </w:tcBorders>
            <w:shd w:val="clear" w:color="4472C4" w:fill="4472C4"/>
            <w:vAlign w:val="bottom"/>
            <w:hideMark/>
          </w:tcPr>
          <w:p w14:paraId="015016E0" w14:textId="77777777" w:rsidR="00833FDA" w:rsidRPr="00833FDA" w:rsidRDefault="00833FDA" w:rsidP="00833FDA">
            <w:pPr>
              <w:spacing w:before="0" w:after="0" w:line="240" w:lineRule="auto"/>
              <w:rPr>
                <w:rFonts w:ascii="Calibri" w:eastAsia="Times New Roman" w:hAnsi="Calibri" w:cs="Calibri"/>
                <w:b/>
                <w:bCs/>
                <w:color w:val="FFFFFF"/>
                <w:sz w:val="22"/>
              </w:rPr>
            </w:pPr>
            <w:r w:rsidRPr="00833FDA">
              <w:rPr>
                <w:rFonts w:ascii="Calibri" w:eastAsia="Times New Roman" w:hAnsi="Calibri" w:cs="Calibri"/>
                <w:b/>
                <w:bCs/>
                <w:color w:val="FFFFFF"/>
                <w:sz w:val="22"/>
              </w:rPr>
              <w:t>ERM</w:t>
            </w:r>
          </w:p>
        </w:tc>
        <w:tc>
          <w:tcPr>
            <w:tcW w:w="1339" w:type="dxa"/>
            <w:tcBorders>
              <w:top w:val="single" w:sz="8" w:space="0" w:color="auto"/>
              <w:left w:val="nil"/>
              <w:bottom w:val="single" w:sz="4" w:space="0" w:color="auto"/>
              <w:right w:val="nil"/>
            </w:tcBorders>
            <w:shd w:val="clear" w:color="4472C4" w:fill="4472C4"/>
            <w:vAlign w:val="bottom"/>
            <w:hideMark/>
          </w:tcPr>
          <w:p w14:paraId="788A51FC" w14:textId="77777777" w:rsidR="00833FDA" w:rsidRPr="00833FDA" w:rsidRDefault="00833FDA" w:rsidP="00833FDA">
            <w:pPr>
              <w:spacing w:before="0" w:after="0" w:line="240" w:lineRule="auto"/>
              <w:rPr>
                <w:rFonts w:ascii="Calibri" w:eastAsia="Times New Roman" w:hAnsi="Calibri" w:cs="Calibri"/>
                <w:b/>
                <w:bCs/>
                <w:color w:val="FFFFFF"/>
                <w:sz w:val="22"/>
              </w:rPr>
            </w:pPr>
            <w:r w:rsidRPr="00833FDA">
              <w:rPr>
                <w:rFonts w:ascii="Calibri" w:eastAsia="Times New Roman" w:hAnsi="Calibri" w:cs="Calibri"/>
                <w:b/>
                <w:bCs/>
                <w:color w:val="FFFFFF"/>
                <w:sz w:val="22"/>
              </w:rPr>
              <w:t>VRP Class</w:t>
            </w:r>
          </w:p>
        </w:tc>
        <w:tc>
          <w:tcPr>
            <w:tcW w:w="1997" w:type="dxa"/>
            <w:tcBorders>
              <w:top w:val="single" w:sz="8" w:space="0" w:color="auto"/>
              <w:left w:val="nil"/>
              <w:bottom w:val="single" w:sz="4" w:space="0" w:color="auto"/>
              <w:right w:val="single" w:sz="8" w:space="0" w:color="auto"/>
            </w:tcBorders>
            <w:shd w:val="clear" w:color="4472C4" w:fill="4472C4"/>
            <w:vAlign w:val="bottom"/>
            <w:hideMark/>
          </w:tcPr>
          <w:p w14:paraId="6D781CBE" w14:textId="77777777" w:rsidR="00833FDA" w:rsidRPr="00833FDA" w:rsidRDefault="00833FDA" w:rsidP="00833FDA">
            <w:pPr>
              <w:spacing w:before="0" w:after="0" w:line="240" w:lineRule="auto"/>
              <w:rPr>
                <w:rFonts w:ascii="Calibri" w:eastAsia="Times New Roman" w:hAnsi="Calibri" w:cs="Calibri"/>
                <w:b/>
                <w:bCs/>
                <w:color w:val="FFFFFF"/>
                <w:sz w:val="22"/>
              </w:rPr>
            </w:pPr>
            <w:r w:rsidRPr="00833FDA">
              <w:rPr>
                <w:rFonts w:ascii="Calibri" w:eastAsia="Times New Roman" w:hAnsi="Calibri" w:cs="Calibri"/>
                <w:b/>
                <w:bCs/>
                <w:color w:val="FFFFFF"/>
                <w:sz w:val="22"/>
              </w:rPr>
              <w:t>VRP Field</w:t>
            </w:r>
          </w:p>
        </w:tc>
      </w:tr>
      <w:tr w:rsidR="00833FDA" w:rsidRPr="00833FDA" w14:paraId="1BA3DEDE" w14:textId="77777777" w:rsidTr="000930DB">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BACEFA" w14:textId="7193B4AD" w:rsidR="00833FDA" w:rsidRPr="00833FDA" w:rsidRDefault="00196997" w:rsidP="00833FDA">
            <w:pPr>
              <w:spacing w:before="0" w:after="0" w:line="240" w:lineRule="auto"/>
              <w:rPr>
                <w:rFonts w:ascii="Calibri" w:eastAsia="Times New Roman" w:hAnsi="Calibri" w:cs="Calibri"/>
                <w:color w:val="000000"/>
                <w:sz w:val="22"/>
              </w:rPr>
            </w:pPr>
            <w:proofErr w:type="spellStart"/>
            <w:r w:rsidRPr="00833FDA">
              <w:rPr>
                <w:rFonts w:ascii="Calibri" w:eastAsia="Times New Roman" w:hAnsi="Calibri" w:cs="Calibri"/>
                <w:color w:val="000000"/>
                <w:sz w:val="22"/>
              </w:rPr>
              <w:t>ishardzone</w:t>
            </w:r>
            <w:proofErr w:type="spellEnd"/>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A31C3E" w14:textId="77777777" w:rsidR="00833FDA" w:rsidRPr="00833FDA" w:rsidRDefault="00833FDA" w:rsidP="00833FDA">
            <w:pPr>
              <w:spacing w:before="0" w:after="0" w:line="240" w:lineRule="auto"/>
              <w:rPr>
                <w:rFonts w:ascii="Calibri" w:eastAsia="Times New Roman" w:hAnsi="Calibri" w:cs="Calibri"/>
                <w:color w:val="000000"/>
                <w:sz w:val="22"/>
              </w:rPr>
            </w:pPr>
            <w:r w:rsidRPr="00833FDA">
              <w:rPr>
                <w:rFonts w:ascii="Calibri" w:eastAsia="Times New Roman" w:hAnsi="Calibri" w:cs="Calibri"/>
                <w:color w:val="000000"/>
                <w:sz w:val="22"/>
              </w:rPr>
              <w:t>Is Hard Zone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7F650B" w14:textId="77777777" w:rsidR="00833FDA" w:rsidRPr="00833FDA" w:rsidRDefault="00833FDA" w:rsidP="00833FDA">
            <w:pPr>
              <w:spacing w:before="0" w:after="0" w:line="240" w:lineRule="auto"/>
              <w:jc w:val="center"/>
              <w:rPr>
                <w:rFonts w:ascii="Calibri" w:eastAsia="Times New Roman" w:hAnsi="Calibri" w:cs="Calibri"/>
                <w:color w:val="000000"/>
                <w:sz w:val="22"/>
              </w:rPr>
            </w:pPr>
            <w:r w:rsidRPr="00833FDA">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542DD6" w14:textId="77777777" w:rsidR="00833FDA" w:rsidRPr="00833FDA" w:rsidRDefault="00833FDA" w:rsidP="00833FDA">
            <w:pPr>
              <w:spacing w:before="0" w:after="0" w:line="240" w:lineRule="auto"/>
              <w:rPr>
                <w:rFonts w:ascii="Calibri" w:eastAsia="Times New Roman" w:hAnsi="Calibri" w:cs="Calibri"/>
                <w:color w:val="000000"/>
                <w:sz w:val="22"/>
              </w:rPr>
            </w:pPr>
            <w:r w:rsidRPr="00833FDA">
              <w:rPr>
                <w:rFonts w:ascii="Calibri" w:eastAsia="Times New Roman" w:hAnsi="Calibri" w:cs="Calibri"/>
                <w:color w:val="000000"/>
                <w:sz w:val="22"/>
              </w:rPr>
              <w:t>Small Integer</w:t>
            </w:r>
          </w:p>
        </w:tc>
        <w:tc>
          <w:tcPr>
            <w:tcW w:w="321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D6F5897" w14:textId="77777777" w:rsidR="00833FDA" w:rsidRPr="00833FDA" w:rsidRDefault="00833FDA" w:rsidP="00833FDA">
            <w:pPr>
              <w:spacing w:before="0" w:after="0" w:line="240" w:lineRule="auto"/>
              <w:rPr>
                <w:rFonts w:ascii="Calibri" w:eastAsia="Times New Roman" w:hAnsi="Calibri" w:cs="Calibri"/>
                <w:color w:val="000000"/>
                <w:sz w:val="22"/>
              </w:rPr>
            </w:pPr>
            <w:r w:rsidRPr="00833FDA">
              <w:rPr>
                <w:rFonts w:ascii="Calibri" w:eastAsia="Times New Roman" w:hAnsi="Calibri" w:cs="Calibri"/>
                <w:color w:val="000000"/>
                <w:sz w:val="22"/>
              </w:rPr>
              <w:t>Boolean if zone is hard or soft</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A65746" w14:textId="77777777" w:rsidR="00833FDA" w:rsidRPr="00833FDA" w:rsidRDefault="00833FDA" w:rsidP="00833FDA">
            <w:pPr>
              <w:spacing w:before="0" w:after="0" w:line="240" w:lineRule="auto"/>
              <w:rPr>
                <w:rFonts w:ascii="Calibri" w:eastAsia="Times New Roman" w:hAnsi="Calibri" w:cs="Calibri"/>
                <w:color w:val="000000"/>
                <w:sz w:val="22"/>
              </w:rPr>
            </w:pPr>
            <w:r w:rsidRPr="00833FDA">
              <w:rPr>
                <w:rFonts w:ascii="Calibri" w:eastAsia="Times New Roman" w:hAnsi="Calibri" w:cs="Calibri"/>
                <w:color w:val="000000"/>
                <w:sz w:val="22"/>
              </w:rPr>
              <w:t>Required</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6ED7AC" w14:textId="77777777" w:rsidR="00833FDA" w:rsidRPr="00833FDA" w:rsidRDefault="00833FDA" w:rsidP="00833FDA">
            <w:pPr>
              <w:spacing w:before="0" w:after="0" w:line="240" w:lineRule="auto"/>
              <w:rPr>
                <w:rFonts w:ascii="Calibri" w:eastAsia="Times New Roman" w:hAnsi="Calibri" w:cs="Calibri"/>
                <w:color w:val="000000"/>
                <w:sz w:val="22"/>
              </w:rPr>
            </w:pPr>
            <w:r w:rsidRPr="00833FDA">
              <w:rPr>
                <w:rFonts w:ascii="Calibri" w:eastAsia="Times New Roman" w:hAnsi="Calibri" w:cs="Calibri"/>
                <w:color w:val="000000"/>
                <w:sz w:val="22"/>
              </w:rPr>
              <w:t>Route Zones</w:t>
            </w:r>
          </w:p>
        </w:tc>
        <w:tc>
          <w:tcPr>
            <w:tcW w:w="199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54A0A5" w14:textId="77777777" w:rsidR="00833FDA" w:rsidRPr="00833FDA" w:rsidRDefault="00833FDA" w:rsidP="00833FDA">
            <w:pPr>
              <w:spacing w:before="0" w:after="0" w:line="240" w:lineRule="auto"/>
              <w:rPr>
                <w:rFonts w:ascii="Calibri" w:eastAsia="Times New Roman" w:hAnsi="Calibri" w:cs="Calibri"/>
                <w:color w:val="000000"/>
                <w:sz w:val="22"/>
              </w:rPr>
            </w:pPr>
            <w:proofErr w:type="spellStart"/>
            <w:r w:rsidRPr="00833FDA">
              <w:rPr>
                <w:rFonts w:ascii="Calibri" w:eastAsia="Times New Roman" w:hAnsi="Calibri" w:cs="Calibri"/>
                <w:color w:val="000000"/>
                <w:sz w:val="22"/>
              </w:rPr>
              <w:t>IsHardZone</w:t>
            </w:r>
            <w:proofErr w:type="spellEnd"/>
          </w:p>
        </w:tc>
      </w:tr>
      <w:tr w:rsidR="00833FDA" w:rsidRPr="00833FDA" w14:paraId="28F76E99" w14:textId="77777777" w:rsidTr="000930DB">
        <w:trPr>
          <w:trHeight w:val="915"/>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A9A71D" w14:textId="438259F3" w:rsidR="00833FDA" w:rsidRPr="00833FDA" w:rsidRDefault="00196997" w:rsidP="00833FDA">
            <w:pPr>
              <w:spacing w:before="0" w:after="0" w:line="240" w:lineRule="auto"/>
              <w:rPr>
                <w:rFonts w:ascii="Calibri" w:eastAsia="Times New Roman" w:hAnsi="Calibri" w:cs="Calibri"/>
                <w:color w:val="000000"/>
                <w:sz w:val="22"/>
              </w:rPr>
            </w:pPr>
            <w:proofErr w:type="spellStart"/>
            <w:r w:rsidRPr="00833FDA">
              <w:rPr>
                <w:rFonts w:ascii="Calibri" w:eastAsia="Times New Roman" w:hAnsi="Calibri" w:cs="Calibri"/>
                <w:color w:val="000000"/>
                <w:sz w:val="22"/>
              </w:rPr>
              <w:t>routename</w:t>
            </w:r>
            <w:proofErr w:type="spellEnd"/>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7CF3C8" w14:textId="77777777" w:rsidR="00833FDA" w:rsidRPr="00833FDA" w:rsidRDefault="00833FDA" w:rsidP="00833FDA">
            <w:pPr>
              <w:spacing w:before="0" w:after="0" w:line="240" w:lineRule="auto"/>
              <w:rPr>
                <w:rFonts w:ascii="Calibri" w:eastAsia="Times New Roman" w:hAnsi="Calibri" w:cs="Calibri"/>
                <w:color w:val="000000"/>
                <w:sz w:val="22"/>
              </w:rPr>
            </w:pPr>
            <w:r w:rsidRPr="00833FDA">
              <w:rPr>
                <w:rFonts w:ascii="Calibri" w:eastAsia="Times New Roman" w:hAnsi="Calibri" w:cs="Calibri"/>
                <w:color w:val="000000"/>
                <w:sz w:val="22"/>
              </w:rPr>
              <w:t>Route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A0F708" w14:textId="77777777" w:rsidR="00833FDA" w:rsidRPr="00833FDA" w:rsidRDefault="00833FDA" w:rsidP="00833FDA">
            <w:pPr>
              <w:spacing w:before="0" w:after="0" w:line="240" w:lineRule="auto"/>
              <w:jc w:val="center"/>
              <w:rPr>
                <w:rFonts w:ascii="Calibri" w:eastAsia="Times New Roman" w:hAnsi="Calibri" w:cs="Calibri"/>
                <w:color w:val="000000"/>
                <w:sz w:val="22"/>
              </w:rPr>
            </w:pPr>
            <w:r w:rsidRPr="00833FDA">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31AA4D" w14:textId="77777777" w:rsidR="00833FDA" w:rsidRPr="00833FDA" w:rsidRDefault="00833FDA" w:rsidP="00833FDA">
            <w:pPr>
              <w:spacing w:before="0" w:after="0" w:line="240" w:lineRule="auto"/>
              <w:rPr>
                <w:rFonts w:ascii="Calibri" w:eastAsia="Times New Roman" w:hAnsi="Calibri" w:cs="Calibri"/>
                <w:color w:val="000000"/>
                <w:sz w:val="22"/>
              </w:rPr>
            </w:pPr>
            <w:r w:rsidRPr="00833FDA">
              <w:rPr>
                <w:rFonts w:ascii="Calibri" w:eastAsia="Times New Roman" w:hAnsi="Calibri" w:cs="Calibri"/>
                <w:color w:val="000000"/>
                <w:sz w:val="22"/>
              </w:rPr>
              <w:t>String</w:t>
            </w:r>
          </w:p>
        </w:tc>
        <w:tc>
          <w:tcPr>
            <w:tcW w:w="321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5F0EE3" w14:textId="77777777" w:rsidR="00833FDA" w:rsidRPr="00833FDA" w:rsidRDefault="00833FDA" w:rsidP="00833FDA">
            <w:pPr>
              <w:spacing w:before="0" w:after="0" w:line="240" w:lineRule="auto"/>
              <w:rPr>
                <w:rFonts w:ascii="Calibri" w:eastAsia="Times New Roman" w:hAnsi="Calibri" w:cs="Calibri"/>
                <w:color w:val="000000"/>
                <w:sz w:val="22"/>
              </w:rPr>
            </w:pPr>
            <w:r w:rsidRPr="00833FDA">
              <w:rPr>
                <w:rFonts w:ascii="Calibri" w:eastAsia="Times New Roman" w:hAnsi="Calibri" w:cs="Calibri"/>
                <w:color w:val="000000"/>
                <w:sz w:val="22"/>
              </w:rPr>
              <w:t>Name of Route that Zone relates to. Corresponds to key value in Route layer</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CAD5CF" w14:textId="77777777" w:rsidR="00833FDA" w:rsidRPr="00833FDA" w:rsidRDefault="00833FDA" w:rsidP="00833FDA">
            <w:pPr>
              <w:spacing w:before="0" w:after="0" w:line="240" w:lineRule="auto"/>
              <w:rPr>
                <w:rFonts w:ascii="Calibri" w:eastAsia="Times New Roman" w:hAnsi="Calibri" w:cs="Calibri"/>
                <w:color w:val="000000"/>
                <w:sz w:val="22"/>
              </w:rPr>
            </w:pPr>
            <w:r w:rsidRPr="00833FDA">
              <w:rPr>
                <w:rFonts w:ascii="Calibri" w:eastAsia="Times New Roman" w:hAnsi="Calibri" w:cs="Calibri"/>
                <w:color w:val="000000"/>
                <w:sz w:val="22"/>
              </w:rPr>
              <w:t>Required</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793AA5" w14:textId="77777777" w:rsidR="00833FDA" w:rsidRPr="00833FDA" w:rsidRDefault="00833FDA" w:rsidP="00833FDA">
            <w:pPr>
              <w:spacing w:before="0" w:after="0" w:line="240" w:lineRule="auto"/>
              <w:rPr>
                <w:rFonts w:ascii="Calibri" w:eastAsia="Times New Roman" w:hAnsi="Calibri" w:cs="Calibri"/>
                <w:color w:val="000000"/>
                <w:sz w:val="22"/>
              </w:rPr>
            </w:pPr>
            <w:r w:rsidRPr="00833FDA">
              <w:rPr>
                <w:rFonts w:ascii="Calibri" w:eastAsia="Times New Roman" w:hAnsi="Calibri" w:cs="Calibri"/>
                <w:color w:val="000000"/>
                <w:sz w:val="22"/>
              </w:rPr>
              <w:t> </w:t>
            </w:r>
          </w:p>
        </w:tc>
        <w:tc>
          <w:tcPr>
            <w:tcW w:w="199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CB9A9F" w14:textId="77777777" w:rsidR="00833FDA" w:rsidRPr="00833FDA" w:rsidRDefault="00833FDA" w:rsidP="00833FDA">
            <w:pPr>
              <w:spacing w:before="0" w:after="0" w:line="240" w:lineRule="auto"/>
              <w:rPr>
                <w:rFonts w:ascii="Calibri" w:eastAsia="Times New Roman" w:hAnsi="Calibri" w:cs="Calibri"/>
                <w:color w:val="000000"/>
                <w:sz w:val="22"/>
              </w:rPr>
            </w:pPr>
            <w:r w:rsidRPr="00833FDA">
              <w:rPr>
                <w:rFonts w:ascii="Calibri" w:eastAsia="Times New Roman" w:hAnsi="Calibri" w:cs="Calibri"/>
                <w:color w:val="000000"/>
                <w:sz w:val="22"/>
              </w:rPr>
              <w:t> </w:t>
            </w:r>
          </w:p>
        </w:tc>
      </w:tr>
    </w:tbl>
    <w:p w14:paraId="235441B7" w14:textId="77777777" w:rsidR="00833FDA" w:rsidRDefault="00833FDA" w:rsidP="00AD331F"/>
    <w:p w14:paraId="630A0DD6" w14:textId="77777777" w:rsidR="004A1E3E" w:rsidRDefault="004A1E3E">
      <w:pPr>
        <w:spacing w:before="0" w:after="200"/>
        <w:rPr>
          <w:rFonts w:ascii="Arial" w:eastAsiaTheme="majorEastAsia" w:hAnsi="Arial" w:cs="Arial"/>
          <w:b/>
          <w:bCs/>
          <w:color w:val="000000" w:themeColor="text1"/>
          <w:sz w:val="28"/>
          <w:szCs w:val="26"/>
        </w:rPr>
      </w:pPr>
      <w:r>
        <w:br w:type="page"/>
      </w:r>
    </w:p>
    <w:p w14:paraId="45D5BFE7" w14:textId="13C1C57A" w:rsidR="00AD331F" w:rsidRDefault="00AD331F" w:rsidP="00AD331F">
      <w:pPr>
        <w:pStyle w:val="EsriHeading2"/>
      </w:pPr>
      <w:bookmarkStart w:id="38" w:name="_Toc169364365"/>
      <w:r>
        <w:lastRenderedPageBreak/>
        <w:t>Break</w:t>
      </w:r>
      <w:bookmarkEnd w:id="38"/>
    </w:p>
    <w:p w14:paraId="0BC1A108" w14:textId="1CCC5DEA" w:rsidR="004A1E3E" w:rsidRDefault="004A1E3E" w:rsidP="004A1E3E">
      <w:r>
        <w:t xml:space="preserve">Table that contains information on Breaks for the Plan’s Dispatch Location. </w:t>
      </w:r>
    </w:p>
    <w:p w14:paraId="776129A8" w14:textId="77777777" w:rsidR="0073461D" w:rsidRPr="00720C07" w:rsidRDefault="0073461D" w:rsidP="0073461D">
      <w:r>
        <w:t>Note that Breaks has not been implemented into ERM yet, this is a placeholder for future functionality.</w:t>
      </w:r>
    </w:p>
    <w:tbl>
      <w:tblPr>
        <w:tblW w:w="14820" w:type="dxa"/>
        <w:jc w:val="center"/>
        <w:tblLook w:val="04A0" w:firstRow="1" w:lastRow="0" w:firstColumn="1" w:lastColumn="0" w:noHBand="0" w:noVBand="1"/>
      </w:tblPr>
      <w:tblGrid>
        <w:gridCol w:w="3040"/>
        <w:gridCol w:w="1658"/>
        <w:gridCol w:w="920"/>
        <w:gridCol w:w="920"/>
        <w:gridCol w:w="2695"/>
        <w:gridCol w:w="1029"/>
        <w:gridCol w:w="1338"/>
        <w:gridCol w:w="3220"/>
      </w:tblGrid>
      <w:tr w:rsidR="00AD331F" w:rsidRPr="00E05599" w14:paraId="5B5E3B0B" w14:textId="77777777" w:rsidTr="000930DB">
        <w:trPr>
          <w:cantSplit/>
          <w:trHeight w:val="300"/>
          <w:tblHeader/>
          <w:jc w:val="center"/>
        </w:trPr>
        <w:tc>
          <w:tcPr>
            <w:tcW w:w="3040" w:type="dxa"/>
            <w:tcBorders>
              <w:top w:val="single" w:sz="8" w:space="0" w:color="auto"/>
              <w:left w:val="single" w:sz="8" w:space="0" w:color="auto"/>
              <w:bottom w:val="single" w:sz="4" w:space="0" w:color="auto"/>
              <w:right w:val="nil"/>
            </w:tcBorders>
            <w:shd w:val="clear" w:color="4472C4" w:fill="4472C4"/>
            <w:noWrap/>
            <w:vAlign w:val="bottom"/>
            <w:hideMark/>
          </w:tcPr>
          <w:p w14:paraId="342FE134" w14:textId="77777777" w:rsidR="00AD331F" w:rsidRPr="00E05599" w:rsidRDefault="00AD331F" w:rsidP="003B3CD5">
            <w:pPr>
              <w:spacing w:before="0" w:after="0" w:line="240" w:lineRule="auto"/>
              <w:rPr>
                <w:rFonts w:ascii="Calibri" w:eastAsia="Times New Roman" w:hAnsi="Calibri" w:cs="Calibri"/>
                <w:b/>
                <w:bCs/>
                <w:color w:val="FFFFFF"/>
                <w:sz w:val="22"/>
              </w:rPr>
            </w:pPr>
            <w:r w:rsidRPr="00E05599">
              <w:rPr>
                <w:rFonts w:ascii="Calibri" w:eastAsia="Times New Roman" w:hAnsi="Calibri" w:cs="Calibri"/>
                <w:b/>
                <w:bCs/>
                <w:color w:val="FFFFFF"/>
                <w:sz w:val="22"/>
              </w:rPr>
              <w:t>Name</w:t>
            </w:r>
          </w:p>
        </w:tc>
        <w:tc>
          <w:tcPr>
            <w:tcW w:w="1658" w:type="dxa"/>
            <w:tcBorders>
              <w:top w:val="single" w:sz="8" w:space="0" w:color="auto"/>
              <w:left w:val="nil"/>
              <w:bottom w:val="single" w:sz="4" w:space="0" w:color="auto"/>
              <w:right w:val="nil"/>
            </w:tcBorders>
            <w:shd w:val="clear" w:color="4472C4" w:fill="4472C4"/>
            <w:vAlign w:val="bottom"/>
            <w:hideMark/>
          </w:tcPr>
          <w:p w14:paraId="2BDF4B07" w14:textId="77777777" w:rsidR="00AD331F" w:rsidRPr="00E05599" w:rsidRDefault="00AD331F" w:rsidP="003B3CD5">
            <w:pPr>
              <w:spacing w:before="0" w:after="0" w:line="240" w:lineRule="auto"/>
              <w:rPr>
                <w:rFonts w:ascii="Calibri" w:eastAsia="Times New Roman" w:hAnsi="Calibri" w:cs="Calibri"/>
                <w:b/>
                <w:bCs/>
                <w:color w:val="FFFFFF"/>
                <w:sz w:val="22"/>
              </w:rPr>
            </w:pPr>
            <w:r w:rsidRPr="00E05599">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304E1BCB" w14:textId="77777777" w:rsidR="00AD331F" w:rsidRPr="00E05599" w:rsidRDefault="00AD331F" w:rsidP="003B3CD5">
            <w:pPr>
              <w:spacing w:before="0" w:after="0" w:line="240" w:lineRule="auto"/>
              <w:rPr>
                <w:rFonts w:ascii="Calibri" w:eastAsia="Times New Roman" w:hAnsi="Calibri" w:cs="Calibri"/>
                <w:b/>
                <w:bCs/>
                <w:color w:val="FFFFFF"/>
                <w:sz w:val="22"/>
              </w:rPr>
            </w:pPr>
            <w:r w:rsidRPr="00E05599">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4472C4" w:fill="4472C4"/>
            <w:vAlign w:val="bottom"/>
            <w:hideMark/>
          </w:tcPr>
          <w:p w14:paraId="3F8D02D4" w14:textId="77777777" w:rsidR="00AD331F" w:rsidRPr="00E05599" w:rsidRDefault="00AD331F" w:rsidP="003B3CD5">
            <w:pPr>
              <w:spacing w:before="0" w:after="0" w:line="240" w:lineRule="auto"/>
              <w:rPr>
                <w:rFonts w:ascii="Calibri" w:eastAsia="Times New Roman" w:hAnsi="Calibri" w:cs="Calibri"/>
                <w:b/>
                <w:bCs/>
                <w:color w:val="FFFFFF"/>
                <w:sz w:val="22"/>
              </w:rPr>
            </w:pPr>
            <w:r w:rsidRPr="00E05599">
              <w:rPr>
                <w:rFonts w:ascii="Calibri" w:eastAsia="Times New Roman" w:hAnsi="Calibri" w:cs="Calibri"/>
                <w:b/>
                <w:bCs/>
                <w:color w:val="FFFFFF"/>
                <w:sz w:val="22"/>
              </w:rPr>
              <w:t>Type</w:t>
            </w:r>
          </w:p>
        </w:tc>
        <w:tc>
          <w:tcPr>
            <w:tcW w:w="2695" w:type="dxa"/>
            <w:tcBorders>
              <w:top w:val="single" w:sz="8" w:space="0" w:color="auto"/>
              <w:left w:val="nil"/>
              <w:bottom w:val="single" w:sz="4" w:space="0" w:color="auto"/>
              <w:right w:val="nil"/>
            </w:tcBorders>
            <w:shd w:val="clear" w:color="4472C4" w:fill="4472C4"/>
            <w:vAlign w:val="bottom"/>
            <w:hideMark/>
          </w:tcPr>
          <w:p w14:paraId="1FB24ED1" w14:textId="77777777" w:rsidR="00AD331F" w:rsidRPr="00E05599" w:rsidRDefault="00AD331F" w:rsidP="003B3CD5">
            <w:pPr>
              <w:spacing w:before="0" w:after="0" w:line="240" w:lineRule="auto"/>
              <w:rPr>
                <w:rFonts w:ascii="Calibri" w:eastAsia="Times New Roman" w:hAnsi="Calibri" w:cs="Calibri"/>
                <w:b/>
                <w:bCs/>
                <w:color w:val="FFFFFF"/>
                <w:sz w:val="22"/>
              </w:rPr>
            </w:pPr>
            <w:r w:rsidRPr="00E05599">
              <w:rPr>
                <w:rFonts w:ascii="Calibri" w:eastAsia="Times New Roman" w:hAnsi="Calibri" w:cs="Calibri"/>
                <w:b/>
                <w:bCs/>
                <w:color w:val="FFFFFF"/>
                <w:sz w:val="22"/>
              </w:rPr>
              <w:t>Description</w:t>
            </w:r>
          </w:p>
        </w:tc>
        <w:tc>
          <w:tcPr>
            <w:tcW w:w="1029" w:type="dxa"/>
            <w:tcBorders>
              <w:top w:val="single" w:sz="8" w:space="0" w:color="auto"/>
              <w:left w:val="nil"/>
              <w:bottom w:val="single" w:sz="4" w:space="0" w:color="auto"/>
              <w:right w:val="nil"/>
            </w:tcBorders>
            <w:shd w:val="clear" w:color="4472C4" w:fill="4472C4"/>
            <w:vAlign w:val="bottom"/>
            <w:hideMark/>
          </w:tcPr>
          <w:p w14:paraId="16866C90" w14:textId="77777777" w:rsidR="00AD331F" w:rsidRPr="00E05599" w:rsidRDefault="00AD331F" w:rsidP="003B3CD5">
            <w:pPr>
              <w:spacing w:before="0" w:after="0" w:line="240" w:lineRule="auto"/>
              <w:rPr>
                <w:rFonts w:ascii="Calibri" w:eastAsia="Times New Roman" w:hAnsi="Calibri" w:cs="Calibri"/>
                <w:b/>
                <w:bCs/>
                <w:color w:val="FFFFFF"/>
                <w:sz w:val="22"/>
              </w:rPr>
            </w:pPr>
            <w:r w:rsidRPr="00E05599">
              <w:rPr>
                <w:rFonts w:ascii="Calibri" w:eastAsia="Times New Roman" w:hAnsi="Calibri" w:cs="Calibri"/>
                <w:b/>
                <w:bCs/>
                <w:color w:val="FFFFFF"/>
                <w:sz w:val="22"/>
              </w:rPr>
              <w:t>ERM</w:t>
            </w:r>
          </w:p>
        </w:tc>
        <w:tc>
          <w:tcPr>
            <w:tcW w:w="1338" w:type="dxa"/>
            <w:tcBorders>
              <w:top w:val="single" w:sz="8" w:space="0" w:color="auto"/>
              <w:left w:val="nil"/>
              <w:bottom w:val="single" w:sz="4" w:space="0" w:color="auto"/>
              <w:right w:val="nil"/>
            </w:tcBorders>
            <w:shd w:val="clear" w:color="4472C4" w:fill="4472C4"/>
            <w:vAlign w:val="bottom"/>
            <w:hideMark/>
          </w:tcPr>
          <w:p w14:paraId="3DFF927A" w14:textId="77777777" w:rsidR="00AD331F" w:rsidRPr="00E05599" w:rsidRDefault="00AD331F" w:rsidP="003B3CD5">
            <w:pPr>
              <w:spacing w:before="0" w:after="0" w:line="240" w:lineRule="auto"/>
              <w:rPr>
                <w:rFonts w:ascii="Calibri" w:eastAsia="Times New Roman" w:hAnsi="Calibri" w:cs="Calibri"/>
                <w:b/>
                <w:bCs/>
                <w:color w:val="FFFFFF"/>
                <w:sz w:val="22"/>
              </w:rPr>
            </w:pPr>
            <w:r w:rsidRPr="00E05599">
              <w:rPr>
                <w:rFonts w:ascii="Calibri" w:eastAsia="Times New Roman" w:hAnsi="Calibri" w:cs="Calibri"/>
                <w:b/>
                <w:bCs/>
                <w:color w:val="FFFFFF"/>
                <w:sz w:val="22"/>
              </w:rPr>
              <w:t>VRP Class</w:t>
            </w:r>
          </w:p>
        </w:tc>
        <w:tc>
          <w:tcPr>
            <w:tcW w:w="3220" w:type="dxa"/>
            <w:tcBorders>
              <w:top w:val="single" w:sz="8" w:space="0" w:color="auto"/>
              <w:left w:val="nil"/>
              <w:bottom w:val="single" w:sz="4" w:space="0" w:color="auto"/>
              <w:right w:val="single" w:sz="8" w:space="0" w:color="auto"/>
            </w:tcBorders>
            <w:shd w:val="clear" w:color="4472C4" w:fill="4472C4"/>
            <w:vAlign w:val="bottom"/>
            <w:hideMark/>
          </w:tcPr>
          <w:p w14:paraId="10A314B6" w14:textId="77777777" w:rsidR="00AD331F" w:rsidRPr="00E05599" w:rsidRDefault="00AD331F" w:rsidP="003B3CD5">
            <w:pPr>
              <w:spacing w:before="0" w:after="0" w:line="240" w:lineRule="auto"/>
              <w:rPr>
                <w:rFonts w:ascii="Calibri" w:eastAsia="Times New Roman" w:hAnsi="Calibri" w:cs="Calibri"/>
                <w:b/>
                <w:bCs/>
                <w:color w:val="FFFFFF"/>
                <w:sz w:val="22"/>
              </w:rPr>
            </w:pPr>
            <w:r w:rsidRPr="00E05599">
              <w:rPr>
                <w:rFonts w:ascii="Calibri" w:eastAsia="Times New Roman" w:hAnsi="Calibri" w:cs="Calibri"/>
                <w:b/>
                <w:bCs/>
                <w:color w:val="FFFFFF"/>
                <w:sz w:val="22"/>
              </w:rPr>
              <w:t>VRP Field</w:t>
            </w:r>
          </w:p>
        </w:tc>
      </w:tr>
      <w:tr w:rsidR="00AD331F" w:rsidRPr="00E05599" w14:paraId="32AA5220" w14:textId="77777777" w:rsidTr="000930DB">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9FE0AE" w14:textId="72076F74" w:rsidR="00AD331F" w:rsidRPr="00E05599" w:rsidRDefault="00196997" w:rsidP="003B3CD5">
            <w:pPr>
              <w:spacing w:before="0" w:after="0" w:line="240" w:lineRule="auto"/>
              <w:rPr>
                <w:rFonts w:ascii="Calibri" w:eastAsia="Times New Roman" w:hAnsi="Calibri" w:cs="Calibri"/>
                <w:color w:val="000000"/>
                <w:sz w:val="22"/>
              </w:rPr>
            </w:pPr>
            <w:proofErr w:type="spellStart"/>
            <w:r w:rsidRPr="00E05599">
              <w:rPr>
                <w:rFonts w:ascii="Calibri" w:eastAsia="Times New Roman" w:hAnsi="Calibri" w:cs="Calibri"/>
                <w:color w:val="000000"/>
                <w:sz w:val="22"/>
              </w:rPr>
              <w:t>ispaid</w:t>
            </w:r>
            <w:proofErr w:type="spellEnd"/>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77B299C"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Is Paid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F81A90" w14:textId="77777777" w:rsidR="00AD331F" w:rsidRPr="00E05599" w:rsidRDefault="00AD331F" w:rsidP="003B3CD5">
            <w:pPr>
              <w:spacing w:before="0" w:after="0" w:line="240" w:lineRule="auto"/>
              <w:jc w:val="center"/>
              <w:rPr>
                <w:rFonts w:ascii="Calibri" w:eastAsia="Times New Roman" w:hAnsi="Calibri" w:cs="Calibri"/>
                <w:color w:val="000000"/>
                <w:sz w:val="22"/>
              </w:rPr>
            </w:pPr>
            <w:r w:rsidRPr="00E05599">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1FFECB"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Small Integer</w:t>
            </w:r>
          </w:p>
        </w:tc>
        <w:tc>
          <w:tcPr>
            <w:tcW w:w="269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7EB4F3"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Boolean, if break is paid</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F083DA"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Required</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FF1729"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Breaks</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287F59" w14:textId="77777777" w:rsidR="00AD331F" w:rsidRPr="00E05599" w:rsidRDefault="00AD331F" w:rsidP="003B3CD5">
            <w:pPr>
              <w:spacing w:before="0" w:after="0" w:line="240" w:lineRule="auto"/>
              <w:rPr>
                <w:rFonts w:ascii="Calibri" w:eastAsia="Times New Roman" w:hAnsi="Calibri" w:cs="Calibri"/>
                <w:color w:val="000000"/>
                <w:sz w:val="22"/>
              </w:rPr>
            </w:pPr>
            <w:proofErr w:type="spellStart"/>
            <w:r w:rsidRPr="00E05599">
              <w:rPr>
                <w:rFonts w:ascii="Calibri" w:eastAsia="Times New Roman" w:hAnsi="Calibri" w:cs="Calibri"/>
                <w:color w:val="000000"/>
                <w:sz w:val="22"/>
              </w:rPr>
              <w:t>IsPaid</w:t>
            </w:r>
            <w:proofErr w:type="spellEnd"/>
          </w:p>
        </w:tc>
      </w:tr>
      <w:tr w:rsidR="00AD331F" w:rsidRPr="00E05599" w14:paraId="5689E281" w14:textId="77777777" w:rsidTr="000930DB">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1D5277" w14:textId="4B4B1BCE" w:rsidR="00AD331F" w:rsidRPr="00E05599" w:rsidRDefault="00196997" w:rsidP="003B3CD5">
            <w:pPr>
              <w:spacing w:before="0" w:after="0" w:line="240" w:lineRule="auto"/>
              <w:rPr>
                <w:rFonts w:ascii="Calibri" w:eastAsia="Times New Roman" w:hAnsi="Calibri" w:cs="Calibri"/>
                <w:color w:val="000000"/>
                <w:sz w:val="22"/>
              </w:rPr>
            </w:pPr>
            <w:proofErr w:type="spellStart"/>
            <w:r w:rsidRPr="00E05599">
              <w:rPr>
                <w:rFonts w:ascii="Calibri" w:eastAsia="Times New Roman" w:hAnsi="Calibri" w:cs="Calibri"/>
                <w:color w:val="000000"/>
                <w:sz w:val="22"/>
              </w:rPr>
              <w:t>maxcumworktime</w:t>
            </w:r>
            <w:proofErr w:type="spellEnd"/>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EF18BF4"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Max Work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92D89F" w14:textId="77777777" w:rsidR="00AD331F" w:rsidRPr="00E05599" w:rsidRDefault="00AD331F" w:rsidP="003B3CD5">
            <w:pPr>
              <w:spacing w:before="0" w:after="0" w:line="240" w:lineRule="auto"/>
              <w:jc w:val="center"/>
              <w:rPr>
                <w:rFonts w:ascii="Calibri" w:eastAsia="Times New Roman" w:hAnsi="Calibri" w:cs="Calibri"/>
                <w:color w:val="000000"/>
                <w:sz w:val="22"/>
              </w:rPr>
            </w:pPr>
            <w:r w:rsidRPr="00E05599">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8D2274"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Double</w:t>
            </w:r>
          </w:p>
        </w:tc>
        <w:tc>
          <w:tcPr>
            <w:tcW w:w="269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6F9C0D"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Constraint for invoking a break at max work time intervals</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C26562"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Optional</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B81F18"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Breaks</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8DA1ED" w14:textId="77777777" w:rsidR="00AD331F" w:rsidRPr="00E05599" w:rsidRDefault="00AD331F" w:rsidP="003B3CD5">
            <w:pPr>
              <w:spacing w:before="0" w:after="0" w:line="240" w:lineRule="auto"/>
              <w:rPr>
                <w:rFonts w:ascii="Calibri" w:eastAsia="Times New Roman" w:hAnsi="Calibri" w:cs="Calibri"/>
                <w:color w:val="000000"/>
                <w:sz w:val="22"/>
              </w:rPr>
            </w:pPr>
            <w:proofErr w:type="spellStart"/>
            <w:r w:rsidRPr="00E05599">
              <w:rPr>
                <w:rFonts w:ascii="Calibri" w:eastAsia="Times New Roman" w:hAnsi="Calibri" w:cs="Calibri"/>
                <w:color w:val="000000"/>
                <w:sz w:val="22"/>
              </w:rPr>
              <w:t>MaxCumWorkTime</w:t>
            </w:r>
            <w:proofErr w:type="spellEnd"/>
          </w:p>
        </w:tc>
      </w:tr>
      <w:tr w:rsidR="00AD331F" w:rsidRPr="00E05599" w14:paraId="4E16A43B" w14:textId="77777777" w:rsidTr="000930DB">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C34DCD" w14:textId="2D4E28E0" w:rsidR="00AD331F" w:rsidRPr="00E05599" w:rsidRDefault="00196997" w:rsidP="003B3CD5">
            <w:pPr>
              <w:spacing w:before="0" w:after="0" w:line="240" w:lineRule="auto"/>
              <w:rPr>
                <w:rFonts w:ascii="Calibri" w:eastAsia="Times New Roman" w:hAnsi="Calibri" w:cs="Calibri"/>
                <w:color w:val="000000"/>
                <w:sz w:val="22"/>
              </w:rPr>
            </w:pPr>
            <w:proofErr w:type="spellStart"/>
            <w:r w:rsidRPr="00E05599">
              <w:rPr>
                <w:rFonts w:ascii="Calibri" w:eastAsia="Times New Roman" w:hAnsi="Calibri" w:cs="Calibri"/>
                <w:color w:val="000000"/>
                <w:sz w:val="22"/>
              </w:rPr>
              <w:t>maxtraveltimebetweenbreaks</w:t>
            </w:r>
            <w:proofErr w:type="spellEnd"/>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8C6A45"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Max Travel Time Between Breaks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D5A6C5" w14:textId="77777777" w:rsidR="00AD331F" w:rsidRPr="00E05599" w:rsidRDefault="00AD331F" w:rsidP="003B3CD5">
            <w:pPr>
              <w:spacing w:before="0" w:after="0" w:line="240" w:lineRule="auto"/>
              <w:jc w:val="center"/>
              <w:rPr>
                <w:rFonts w:ascii="Calibri" w:eastAsia="Times New Roman" w:hAnsi="Calibri" w:cs="Calibri"/>
                <w:color w:val="000000"/>
                <w:sz w:val="22"/>
              </w:rPr>
            </w:pPr>
            <w:r w:rsidRPr="00E05599">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16BABE8"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Double</w:t>
            </w:r>
          </w:p>
        </w:tc>
        <w:tc>
          <w:tcPr>
            <w:tcW w:w="269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AEC30B"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Constraint for invoking a break at max travel time intervals</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7D35B7"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Optional</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829A93"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Breaks</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70E539" w14:textId="77777777" w:rsidR="00AD331F" w:rsidRPr="00E05599" w:rsidRDefault="00AD331F" w:rsidP="003B3CD5">
            <w:pPr>
              <w:spacing w:before="0" w:after="0" w:line="240" w:lineRule="auto"/>
              <w:rPr>
                <w:rFonts w:ascii="Calibri" w:eastAsia="Times New Roman" w:hAnsi="Calibri" w:cs="Calibri"/>
                <w:color w:val="000000"/>
                <w:sz w:val="22"/>
              </w:rPr>
            </w:pPr>
            <w:proofErr w:type="spellStart"/>
            <w:r w:rsidRPr="00E05599">
              <w:rPr>
                <w:rFonts w:ascii="Calibri" w:eastAsia="Times New Roman" w:hAnsi="Calibri" w:cs="Calibri"/>
                <w:color w:val="000000"/>
                <w:sz w:val="22"/>
              </w:rPr>
              <w:t>MaxTravelTimeBetweenBreaks</w:t>
            </w:r>
            <w:proofErr w:type="spellEnd"/>
          </w:p>
        </w:tc>
      </w:tr>
      <w:tr w:rsidR="00AD331F" w:rsidRPr="00E05599" w14:paraId="6E3D0737" w14:textId="77777777" w:rsidTr="000930DB">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A7542F" w14:textId="79919AFD" w:rsidR="00AD331F" w:rsidRPr="00E05599" w:rsidRDefault="00196997" w:rsidP="003B3CD5">
            <w:pPr>
              <w:spacing w:before="0" w:after="0" w:line="240" w:lineRule="auto"/>
              <w:rPr>
                <w:rFonts w:ascii="Calibri" w:eastAsia="Times New Roman" w:hAnsi="Calibri" w:cs="Calibri"/>
                <w:color w:val="000000"/>
                <w:sz w:val="22"/>
              </w:rPr>
            </w:pPr>
            <w:proofErr w:type="spellStart"/>
            <w:r w:rsidRPr="00E05599">
              <w:rPr>
                <w:rFonts w:ascii="Calibri" w:eastAsia="Times New Roman" w:hAnsi="Calibri" w:cs="Calibri"/>
                <w:color w:val="000000"/>
                <w:sz w:val="22"/>
              </w:rPr>
              <w:t>maxviolationtime</w:t>
            </w:r>
            <w:proofErr w:type="spellEnd"/>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55665E"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Max Violation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44EF13" w14:textId="77777777" w:rsidR="00AD331F" w:rsidRPr="00E05599" w:rsidRDefault="00AD331F" w:rsidP="003B3CD5">
            <w:pPr>
              <w:spacing w:before="0" w:after="0" w:line="240" w:lineRule="auto"/>
              <w:jc w:val="center"/>
              <w:rPr>
                <w:rFonts w:ascii="Calibri" w:eastAsia="Times New Roman" w:hAnsi="Calibri" w:cs="Calibri"/>
                <w:color w:val="000000"/>
                <w:sz w:val="22"/>
              </w:rPr>
            </w:pPr>
            <w:r w:rsidRPr="00E05599">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949E52"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Double</w:t>
            </w:r>
          </w:p>
        </w:tc>
        <w:tc>
          <w:tcPr>
            <w:tcW w:w="269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8A7146"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Max time this break can be late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288131"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Optional</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F10AD1"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Breaks</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38E1D9" w14:textId="77777777" w:rsidR="00AD331F" w:rsidRPr="00E05599" w:rsidRDefault="00AD331F" w:rsidP="003B3CD5">
            <w:pPr>
              <w:spacing w:before="0" w:after="0" w:line="240" w:lineRule="auto"/>
              <w:rPr>
                <w:rFonts w:ascii="Calibri" w:eastAsia="Times New Roman" w:hAnsi="Calibri" w:cs="Calibri"/>
                <w:color w:val="000000"/>
                <w:sz w:val="22"/>
              </w:rPr>
            </w:pPr>
            <w:proofErr w:type="spellStart"/>
            <w:r w:rsidRPr="00E05599">
              <w:rPr>
                <w:rFonts w:ascii="Calibri" w:eastAsia="Times New Roman" w:hAnsi="Calibri" w:cs="Calibri"/>
                <w:color w:val="000000"/>
                <w:sz w:val="22"/>
              </w:rPr>
              <w:t>MaxViolationTime</w:t>
            </w:r>
            <w:proofErr w:type="spellEnd"/>
          </w:p>
        </w:tc>
      </w:tr>
      <w:tr w:rsidR="00AD331F" w:rsidRPr="00E05599" w14:paraId="1C0A3734" w14:textId="77777777" w:rsidTr="000930DB">
        <w:trPr>
          <w:trHeight w:val="27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4AAA77" w14:textId="644FEAB2" w:rsidR="00AD331F" w:rsidRPr="00E05599" w:rsidRDefault="00196997"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precedence</w:t>
            </w:r>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97A56D8"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Precedence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627E7A" w14:textId="77777777" w:rsidR="00AD331F" w:rsidRPr="00E05599" w:rsidRDefault="00AD331F" w:rsidP="003B3CD5">
            <w:pPr>
              <w:spacing w:before="0" w:after="0" w:line="240" w:lineRule="auto"/>
              <w:jc w:val="center"/>
              <w:rPr>
                <w:rFonts w:ascii="Calibri" w:eastAsia="Times New Roman" w:hAnsi="Calibri" w:cs="Calibri"/>
                <w:color w:val="000000"/>
                <w:sz w:val="22"/>
              </w:rPr>
            </w:pPr>
            <w:r w:rsidRPr="00E05599">
              <w:rPr>
                <w:rFonts w:ascii="Calibri" w:eastAsia="Times New Roman" w:hAnsi="Calibri" w:cs="Calibri"/>
                <w:color w:val="000000"/>
                <w:sz w:val="22"/>
              </w:rPr>
              <w:t>4</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E9AD845"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Integer</w:t>
            </w:r>
          </w:p>
        </w:tc>
        <w:tc>
          <w:tcPr>
            <w:tcW w:w="269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67D9FD"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Values to sequence the breaks of a given route. Breaks with a precedence value of 1 occur before those with a value of 2, and so on. All breaks must have a precedence value. The default value for this attribute is 1.</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226965"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Optional</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322127"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Breaks</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2ED0BA"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Precedence</w:t>
            </w:r>
          </w:p>
        </w:tc>
      </w:tr>
      <w:tr w:rsidR="00AD331F" w:rsidRPr="00E05599" w14:paraId="0E1C068B" w14:textId="77777777" w:rsidTr="000930DB">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24956A" w14:textId="31561237" w:rsidR="00AD331F" w:rsidRPr="00E05599" w:rsidRDefault="00196997" w:rsidP="003B3CD5">
            <w:pPr>
              <w:spacing w:before="0" w:after="0" w:line="240" w:lineRule="auto"/>
              <w:rPr>
                <w:rFonts w:ascii="Calibri" w:eastAsia="Times New Roman" w:hAnsi="Calibri" w:cs="Calibri"/>
                <w:color w:val="000000"/>
                <w:sz w:val="22"/>
              </w:rPr>
            </w:pPr>
            <w:proofErr w:type="spellStart"/>
            <w:r w:rsidRPr="00E05599">
              <w:rPr>
                <w:rFonts w:ascii="Calibri" w:eastAsia="Times New Roman" w:hAnsi="Calibri" w:cs="Calibri"/>
                <w:color w:val="000000"/>
                <w:sz w:val="22"/>
              </w:rPr>
              <w:t>routename</w:t>
            </w:r>
            <w:proofErr w:type="spellEnd"/>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84BA6E"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Route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F0ED46" w14:textId="77777777" w:rsidR="00AD331F" w:rsidRPr="00E05599" w:rsidRDefault="00AD331F" w:rsidP="003B3CD5">
            <w:pPr>
              <w:spacing w:before="0" w:after="0" w:line="240" w:lineRule="auto"/>
              <w:jc w:val="center"/>
              <w:rPr>
                <w:rFonts w:ascii="Calibri" w:eastAsia="Times New Roman" w:hAnsi="Calibri" w:cs="Calibri"/>
                <w:color w:val="000000"/>
                <w:sz w:val="22"/>
              </w:rPr>
            </w:pPr>
            <w:r w:rsidRPr="00E05599">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CB4BB5"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String</w:t>
            </w:r>
          </w:p>
        </w:tc>
        <w:tc>
          <w:tcPr>
            <w:tcW w:w="269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2417DA"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Name of Route that Break relates to. Corresponds to key value in Route layer</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B3C967"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Required</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427200"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Breaks</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1C2DF7" w14:textId="77777777" w:rsidR="00AD331F" w:rsidRPr="00E05599" w:rsidRDefault="00AD331F" w:rsidP="003B3CD5">
            <w:pPr>
              <w:spacing w:before="0" w:after="0" w:line="240" w:lineRule="auto"/>
              <w:rPr>
                <w:rFonts w:ascii="Calibri" w:eastAsia="Times New Roman" w:hAnsi="Calibri" w:cs="Calibri"/>
                <w:color w:val="000000"/>
                <w:sz w:val="22"/>
              </w:rPr>
            </w:pPr>
            <w:proofErr w:type="spellStart"/>
            <w:r w:rsidRPr="00E05599">
              <w:rPr>
                <w:rFonts w:ascii="Calibri" w:eastAsia="Times New Roman" w:hAnsi="Calibri" w:cs="Calibri"/>
                <w:color w:val="000000"/>
                <w:sz w:val="22"/>
              </w:rPr>
              <w:t>RouteName</w:t>
            </w:r>
            <w:proofErr w:type="spellEnd"/>
          </w:p>
        </w:tc>
      </w:tr>
      <w:tr w:rsidR="00AD331F" w:rsidRPr="00E05599" w14:paraId="42CC5662" w14:textId="77777777" w:rsidTr="000930DB">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33C39C" w14:textId="46074A87" w:rsidR="00AD331F" w:rsidRPr="00E05599" w:rsidRDefault="00196997"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lastRenderedPageBreak/>
              <w:t>sequence</w:t>
            </w:r>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0E42299"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Sequence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1002C7" w14:textId="77777777" w:rsidR="00AD331F" w:rsidRPr="00E05599" w:rsidRDefault="00AD331F" w:rsidP="003B3CD5">
            <w:pPr>
              <w:spacing w:before="0" w:after="0" w:line="240" w:lineRule="auto"/>
              <w:jc w:val="center"/>
              <w:rPr>
                <w:rFonts w:ascii="Calibri" w:eastAsia="Times New Roman" w:hAnsi="Calibri" w:cs="Calibri"/>
                <w:color w:val="000000"/>
                <w:sz w:val="22"/>
              </w:rPr>
            </w:pPr>
            <w:r w:rsidRPr="00E05599">
              <w:rPr>
                <w:rFonts w:ascii="Calibri" w:eastAsia="Times New Roman" w:hAnsi="Calibri" w:cs="Calibri"/>
                <w:color w:val="000000"/>
                <w:sz w:val="22"/>
              </w:rPr>
              <w:t>4</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04752CC"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Integer</w:t>
            </w:r>
          </w:p>
        </w:tc>
        <w:tc>
          <w:tcPr>
            <w:tcW w:w="269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405963"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Sequence of this break on the route.  Leave as null unless instructed otherwise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B21FC7"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Output</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79F607"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Breaks</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E03133"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Sequence</w:t>
            </w:r>
          </w:p>
        </w:tc>
      </w:tr>
      <w:tr w:rsidR="00AD331F" w:rsidRPr="00E05599" w14:paraId="29C59E5E" w14:textId="77777777" w:rsidTr="000930DB">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1AB3CF" w14:textId="6FD14CF0" w:rsidR="00AD331F" w:rsidRPr="00E05599" w:rsidRDefault="00196997" w:rsidP="003B3CD5">
            <w:pPr>
              <w:spacing w:before="0" w:after="0" w:line="240" w:lineRule="auto"/>
              <w:rPr>
                <w:rFonts w:ascii="Calibri" w:eastAsia="Times New Roman" w:hAnsi="Calibri" w:cs="Calibri"/>
                <w:color w:val="000000"/>
                <w:sz w:val="22"/>
              </w:rPr>
            </w:pPr>
            <w:proofErr w:type="spellStart"/>
            <w:r w:rsidRPr="00E05599">
              <w:rPr>
                <w:rFonts w:ascii="Calibri" w:eastAsia="Times New Roman" w:hAnsi="Calibri" w:cs="Calibri"/>
                <w:color w:val="000000"/>
                <w:sz w:val="22"/>
              </w:rPr>
              <w:t>servicetime</w:t>
            </w:r>
            <w:proofErr w:type="spellEnd"/>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70ED9A"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Service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58323F" w14:textId="77777777" w:rsidR="00AD331F" w:rsidRPr="00E05599" w:rsidRDefault="00AD331F" w:rsidP="003B3CD5">
            <w:pPr>
              <w:spacing w:before="0" w:after="0" w:line="240" w:lineRule="auto"/>
              <w:jc w:val="center"/>
              <w:rPr>
                <w:rFonts w:ascii="Calibri" w:eastAsia="Times New Roman" w:hAnsi="Calibri" w:cs="Calibri"/>
                <w:color w:val="000000"/>
                <w:sz w:val="22"/>
              </w:rPr>
            </w:pPr>
            <w:r w:rsidRPr="00E05599">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8C53C3"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Double</w:t>
            </w:r>
          </w:p>
        </w:tc>
        <w:tc>
          <w:tcPr>
            <w:tcW w:w="269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760E25"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Duration in minutes this break will last</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098505"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Required</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40FA04"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Breaks</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C44630" w14:textId="77777777" w:rsidR="00AD331F" w:rsidRPr="00E05599" w:rsidRDefault="00AD331F" w:rsidP="003B3CD5">
            <w:pPr>
              <w:spacing w:before="0" w:after="0" w:line="240" w:lineRule="auto"/>
              <w:rPr>
                <w:rFonts w:ascii="Calibri" w:eastAsia="Times New Roman" w:hAnsi="Calibri" w:cs="Calibri"/>
                <w:color w:val="000000"/>
                <w:sz w:val="22"/>
              </w:rPr>
            </w:pPr>
            <w:proofErr w:type="spellStart"/>
            <w:r w:rsidRPr="00E05599">
              <w:rPr>
                <w:rFonts w:ascii="Calibri" w:eastAsia="Times New Roman" w:hAnsi="Calibri" w:cs="Calibri"/>
                <w:color w:val="000000"/>
                <w:sz w:val="22"/>
              </w:rPr>
              <w:t>ServiceTime</w:t>
            </w:r>
            <w:proofErr w:type="spellEnd"/>
          </w:p>
        </w:tc>
      </w:tr>
      <w:tr w:rsidR="00AD331F" w:rsidRPr="00E05599" w14:paraId="28DE3017" w14:textId="77777777" w:rsidTr="000930DB">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594A73" w14:textId="444B1D26" w:rsidR="00AD331F" w:rsidRPr="00E05599" w:rsidRDefault="00196997" w:rsidP="003B3CD5">
            <w:pPr>
              <w:spacing w:before="0" w:after="0" w:line="240" w:lineRule="auto"/>
              <w:rPr>
                <w:rFonts w:ascii="Calibri" w:eastAsia="Times New Roman" w:hAnsi="Calibri" w:cs="Calibri"/>
                <w:color w:val="000000"/>
                <w:sz w:val="22"/>
              </w:rPr>
            </w:pPr>
            <w:proofErr w:type="spellStart"/>
            <w:r w:rsidRPr="00E05599">
              <w:rPr>
                <w:rFonts w:ascii="Calibri" w:eastAsia="Times New Roman" w:hAnsi="Calibri" w:cs="Calibri"/>
                <w:color w:val="000000"/>
                <w:sz w:val="22"/>
              </w:rPr>
              <w:t>timewindowend</w:t>
            </w:r>
            <w:proofErr w:type="spellEnd"/>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89F081"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Time Window End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DC265C" w14:textId="77777777" w:rsidR="00AD331F" w:rsidRPr="00E05599" w:rsidRDefault="00AD331F" w:rsidP="003B3CD5">
            <w:pPr>
              <w:spacing w:before="0" w:after="0" w:line="240" w:lineRule="auto"/>
              <w:jc w:val="center"/>
              <w:rPr>
                <w:rFonts w:ascii="Calibri" w:eastAsia="Times New Roman" w:hAnsi="Calibri" w:cs="Calibri"/>
                <w:color w:val="000000"/>
                <w:sz w:val="22"/>
              </w:rPr>
            </w:pPr>
            <w:r w:rsidRPr="00E05599">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B85250"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Date</w:t>
            </w:r>
          </w:p>
        </w:tc>
        <w:tc>
          <w:tcPr>
            <w:tcW w:w="269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3ABE6D"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For a time-window break, this is the latest time it could be ongoing (UTC)</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A81CB6"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Optional</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624609"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Breaks</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25BD5C" w14:textId="77777777" w:rsidR="00AD331F" w:rsidRPr="00E05599" w:rsidRDefault="00AD331F" w:rsidP="003B3CD5">
            <w:pPr>
              <w:spacing w:before="0" w:after="0" w:line="240" w:lineRule="auto"/>
              <w:rPr>
                <w:rFonts w:ascii="Calibri" w:eastAsia="Times New Roman" w:hAnsi="Calibri" w:cs="Calibri"/>
                <w:color w:val="000000"/>
                <w:sz w:val="22"/>
              </w:rPr>
            </w:pPr>
            <w:proofErr w:type="spellStart"/>
            <w:r w:rsidRPr="00E05599">
              <w:rPr>
                <w:rFonts w:ascii="Calibri" w:eastAsia="Times New Roman" w:hAnsi="Calibri" w:cs="Calibri"/>
                <w:color w:val="000000"/>
                <w:sz w:val="22"/>
              </w:rPr>
              <w:t>TimeWindowEnd</w:t>
            </w:r>
            <w:proofErr w:type="spellEnd"/>
          </w:p>
        </w:tc>
      </w:tr>
      <w:tr w:rsidR="00AD331F" w:rsidRPr="00E05599" w14:paraId="5452C6CA" w14:textId="77777777" w:rsidTr="000930DB">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E7A8A3" w14:textId="667F7FC7" w:rsidR="00AD331F" w:rsidRPr="00E05599" w:rsidRDefault="00196997" w:rsidP="003B3CD5">
            <w:pPr>
              <w:spacing w:before="0" w:after="0" w:line="240" w:lineRule="auto"/>
              <w:rPr>
                <w:rFonts w:ascii="Calibri" w:eastAsia="Times New Roman" w:hAnsi="Calibri" w:cs="Calibri"/>
                <w:color w:val="000000"/>
                <w:sz w:val="22"/>
              </w:rPr>
            </w:pPr>
            <w:proofErr w:type="spellStart"/>
            <w:r w:rsidRPr="00E05599">
              <w:rPr>
                <w:rFonts w:ascii="Calibri" w:eastAsia="Times New Roman" w:hAnsi="Calibri" w:cs="Calibri"/>
                <w:color w:val="000000"/>
                <w:sz w:val="22"/>
              </w:rPr>
              <w:t>timewindowstart</w:t>
            </w:r>
            <w:proofErr w:type="spellEnd"/>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3D5D97"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Time Window Start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3C44BE" w14:textId="77777777" w:rsidR="00AD331F" w:rsidRPr="00E05599" w:rsidRDefault="00AD331F" w:rsidP="003B3CD5">
            <w:pPr>
              <w:spacing w:before="0" w:after="0" w:line="240" w:lineRule="auto"/>
              <w:jc w:val="center"/>
              <w:rPr>
                <w:rFonts w:ascii="Calibri" w:eastAsia="Times New Roman" w:hAnsi="Calibri" w:cs="Calibri"/>
                <w:color w:val="000000"/>
                <w:sz w:val="22"/>
              </w:rPr>
            </w:pPr>
            <w:r w:rsidRPr="00E05599">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261387"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Date</w:t>
            </w:r>
          </w:p>
        </w:tc>
        <w:tc>
          <w:tcPr>
            <w:tcW w:w="269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C7E819"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For a time window break, this is the earliest time it could begin (UTC)</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2000EB"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Optional</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CFF82E"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Breaks</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71017C" w14:textId="77777777" w:rsidR="00AD331F" w:rsidRPr="00E05599" w:rsidRDefault="00AD331F" w:rsidP="003B3CD5">
            <w:pPr>
              <w:spacing w:before="0" w:after="0" w:line="240" w:lineRule="auto"/>
              <w:rPr>
                <w:rFonts w:ascii="Calibri" w:eastAsia="Times New Roman" w:hAnsi="Calibri" w:cs="Calibri"/>
                <w:color w:val="000000"/>
                <w:sz w:val="22"/>
              </w:rPr>
            </w:pPr>
            <w:proofErr w:type="spellStart"/>
            <w:r w:rsidRPr="00E05599">
              <w:rPr>
                <w:rFonts w:ascii="Calibri" w:eastAsia="Times New Roman" w:hAnsi="Calibri" w:cs="Calibri"/>
                <w:color w:val="000000"/>
                <w:sz w:val="22"/>
              </w:rPr>
              <w:t>TimeWindowStart</w:t>
            </w:r>
            <w:proofErr w:type="spellEnd"/>
          </w:p>
        </w:tc>
      </w:tr>
    </w:tbl>
    <w:p w14:paraId="6E4E9E24" w14:textId="77777777" w:rsidR="00AD331F" w:rsidRDefault="00AD331F" w:rsidP="00AD331F"/>
    <w:p w14:paraId="0DE2835A" w14:textId="77777777" w:rsidR="00AD331F" w:rsidRPr="00AD331F" w:rsidRDefault="00AD331F" w:rsidP="00AD331F"/>
    <w:p w14:paraId="365EF938" w14:textId="748BB427" w:rsidR="001C4DE7" w:rsidRDefault="001C4DE7" w:rsidP="001C4DE7"/>
    <w:p w14:paraId="2E8B4211" w14:textId="77777777" w:rsidR="001C4DE7" w:rsidRPr="001C4DE7" w:rsidRDefault="001C4DE7" w:rsidP="001C4DE7"/>
    <w:p w14:paraId="7DFA7F25" w14:textId="0DEC9CD0" w:rsidR="00C00FE1" w:rsidRDefault="00C00FE1" w:rsidP="00C00FE1"/>
    <w:p w14:paraId="79153A1B" w14:textId="77777777" w:rsidR="00841FAF" w:rsidRDefault="00841FAF">
      <w:pPr>
        <w:spacing w:before="0" w:after="200"/>
        <w:rPr>
          <w:rFonts w:ascii="Arial" w:eastAsiaTheme="majorEastAsia" w:hAnsi="Arial" w:cs="Arial"/>
          <w:b/>
          <w:bCs/>
          <w:color w:val="007AC2"/>
          <w:sz w:val="32"/>
          <w:szCs w:val="32"/>
        </w:rPr>
      </w:pPr>
      <w:r>
        <w:br w:type="page"/>
      </w:r>
    </w:p>
    <w:p w14:paraId="6A5A422C" w14:textId="72A3D7F3" w:rsidR="00E76E1E" w:rsidRPr="00E76E1E" w:rsidRDefault="00C00FE1" w:rsidP="00E76E1E">
      <w:pPr>
        <w:pStyle w:val="EsriHeading1"/>
      </w:pPr>
      <w:bookmarkStart w:id="39" w:name="_Toc169364366"/>
      <w:r>
        <w:lastRenderedPageBreak/>
        <w:t>ERM Registry</w:t>
      </w:r>
      <w:bookmarkEnd w:id="39"/>
    </w:p>
    <w:p w14:paraId="12F6C4DE" w14:textId="2CB18F12" w:rsidR="00761317" w:rsidRDefault="00761317" w:rsidP="00761317">
      <w:pPr>
        <w:pStyle w:val="EsriHeading2"/>
      </w:pPr>
      <w:bookmarkStart w:id="40" w:name="_Toc169364367"/>
      <w:r>
        <w:t>Registry</w:t>
      </w:r>
      <w:bookmarkEnd w:id="40"/>
    </w:p>
    <w:p w14:paraId="32CA7BA2" w14:textId="480F6AEA" w:rsidR="00761317" w:rsidRDefault="00761317" w:rsidP="00761317">
      <w:r>
        <w:t>The Registry table stores basic metadata about each plan that is created.</w:t>
      </w:r>
      <w:r w:rsidR="00CB6CED">
        <w:t xml:space="preserve"> All values are managed by ERM.</w:t>
      </w:r>
    </w:p>
    <w:p w14:paraId="65B87984" w14:textId="4CD40EF4" w:rsidR="00A02888" w:rsidRDefault="00A02888" w:rsidP="00761317"/>
    <w:tbl>
      <w:tblPr>
        <w:tblW w:w="12960" w:type="dxa"/>
        <w:jc w:val="center"/>
        <w:tblLook w:val="04A0" w:firstRow="1" w:lastRow="0" w:firstColumn="1" w:lastColumn="0" w:noHBand="0" w:noVBand="1"/>
      </w:tblPr>
      <w:tblGrid>
        <w:gridCol w:w="2700"/>
        <w:gridCol w:w="2700"/>
        <w:gridCol w:w="1120"/>
        <w:gridCol w:w="1120"/>
        <w:gridCol w:w="5320"/>
      </w:tblGrid>
      <w:tr w:rsidR="003933AA" w:rsidRPr="003933AA" w14:paraId="2F93A7C0" w14:textId="77777777" w:rsidTr="000930DB">
        <w:trPr>
          <w:trHeight w:val="300"/>
          <w:jc w:val="center"/>
        </w:trPr>
        <w:tc>
          <w:tcPr>
            <w:tcW w:w="2700" w:type="dxa"/>
            <w:tcBorders>
              <w:top w:val="single" w:sz="8" w:space="0" w:color="auto"/>
              <w:left w:val="single" w:sz="8" w:space="0" w:color="auto"/>
              <w:bottom w:val="single" w:sz="4" w:space="0" w:color="auto"/>
              <w:right w:val="nil"/>
            </w:tcBorders>
            <w:shd w:val="clear" w:color="4472C4" w:fill="4472C4"/>
            <w:noWrap/>
            <w:vAlign w:val="bottom"/>
            <w:hideMark/>
          </w:tcPr>
          <w:p w14:paraId="37EFCE25" w14:textId="77777777" w:rsidR="003933AA" w:rsidRPr="003933AA" w:rsidRDefault="003933AA" w:rsidP="003933AA">
            <w:pPr>
              <w:spacing w:before="0" w:after="0" w:line="240" w:lineRule="auto"/>
              <w:rPr>
                <w:rFonts w:ascii="Calibri" w:eastAsia="Times New Roman" w:hAnsi="Calibri" w:cs="Calibri"/>
                <w:b/>
                <w:bCs/>
                <w:color w:val="FFFFFF"/>
                <w:sz w:val="22"/>
              </w:rPr>
            </w:pPr>
            <w:r w:rsidRPr="003933AA">
              <w:rPr>
                <w:rFonts w:ascii="Calibri" w:eastAsia="Times New Roman" w:hAnsi="Calibri" w:cs="Calibri"/>
                <w:b/>
                <w:bCs/>
                <w:color w:val="FFFFFF"/>
                <w:sz w:val="22"/>
              </w:rPr>
              <w:t>Name</w:t>
            </w:r>
          </w:p>
        </w:tc>
        <w:tc>
          <w:tcPr>
            <w:tcW w:w="2700" w:type="dxa"/>
            <w:tcBorders>
              <w:top w:val="single" w:sz="8" w:space="0" w:color="auto"/>
              <w:left w:val="nil"/>
              <w:bottom w:val="single" w:sz="4" w:space="0" w:color="auto"/>
              <w:right w:val="nil"/>
            </w:tcBorders>
            <w:shd w:val="clear" w:color="4472C4" w:fill="4472C4"/>
            <w:noWrap/>
            <w:vAlign w:val="bottom"/>
            <w:hideMark/>
          </w:tcPr>
          <w:p w14:paraId="05C42E8C" w14:textId="77777777" w:rsidR="003933AA" w:rsidRPr="003933AA" w:rsidRDefault="003933AA" w:rsidP="003933AA">
            <w:pPr>
              <w:spacing w:before="0" w:after="0" w:line="240" w:lineRule="auto"/>
              <w:rPr>
                <w:rFonts w:ascii="Calibri" w:eastAsia="Times New Roman" w:hAnsi="Calibri" w:cs="Calibri"/>
                <w:b/>
                <w:bCs/>
                <w:color w:val="FFFFFF"/>
                <w:sz w:val="22"/>
              </w:rPr>
            </w:pPr>
            <w:r w:rsidRPr="003933AA">
              <w:rPr>
                <w:rFonts w:ascii="Calibri" w:eastAsia="Times New Roman" w:hAnsi="Calibri" w:cs="Calibri"/>
                <w:b/>
                <w:bCs/>
                <w:color w:val="FFFFFF"/>
                <w:sz w:val="22"/>
              </w:rPr>
              <w:t>Alias</w:t>
            </w:r>
          </w:p>
        </w:tc>
        <w:tc>
          <w:tcPr>
            <w:tcW w:w="1120" w:type="dxa"/>
            <w:tcBorders>
              <w:top w:val="single" w:sz="8" w:space="0" w:color="auto"/>
              <w:left w:val="nil"/>
              <w:bottom w:val="single" w:sz="4" w:space="0" w:color="auto"/>
              <w:right w:val="nil"/>
            </w:tcBorders>
            <w:shd w:val="clear" w:color="4472C4" w:fill="4472C4"/>
            <w:noWrap/>
            <w:vAlign w:val="bottom"/>
            <w:hideMark/>
          </w:tcPr>
          <w:p w14:paraId="523A60D0" w14:textId="77777777" w:rsidR="003933AA" w:rsidRPr="003933AA" w:rsidRDefault="003933AA" w:rsidP="003933AA">
            <w:pPr>
              <w:spacing w:before="0" w:after="0" w:line="240" w:lineRule="auto"/>
              <w:rPr>
                <w:rFonts w:ascii="Calibri" w:eastAsia="Times New Roman" w:hAnsi="Calibri" w:cs="Calibri"/>
                <w:b/>
                <w:bCs/>
                <w:color w:val="FFFFFF"/>
                <w:sz w:val="22"/>
              </w:rPr>
            </w:pPr>
            <w:r w:rsidRPr="003933AA">
              <w:rPr>
                <w:rFonts w:ascii="Calibri" w:eastAsia="Times New Roman" w:hAnsi="Calibri" w:cs="Calibri"/>
                <w:b/>
                <w:bCs/>
                <w:color w:val="FFFFFF"/>
                <w:sz w:val="22"/>
              </w:rPr>
              <w:t>Length</w:t>
            </w:r>
          </w:p>
        </w:tc>
        <w:tc>
          <w:tcPr>
            <w:tcW w:w="1120" w:type="dxa"/>
            <w:tcBorders>
              <w:top w:val="single" w:sz="8" w:space="0" w:color="auto"/>
              <w:left w:val="nil"/>
              <w:bottom w:val="single" w:sz="4" w:space="0" w:color="auto"/>
              <w:right w:val="nil"/>
            </w:tcBorders>
            <w:shd w:val="clear" w:color="4472C4" w:fill="4472C4"/>
            <w:noWrap/>
            <w:vAlign w:val="bottom"/>
            <w:hideMark/>
          </w:tcPr>
          <w:p w14:paraId="24A0EEFF" w14:textId="77777777" w:rsidR="003933AA" w:rsidRPr="003933AA" w:rsidRDefault="003933AA" w:rsidP="003933AA">
            <w:pPr>
              <w:spacing w:before="0" w:after="0" w:line="240" w:lineRule="auto"/>
              <w:rPr>
                <w:rFonts w:ascii="Calibri" w:eastAsia="Times New Roman" w:hAnsi="Calibri" w:cs="Calibri"/>
                <w:b/>
                <w:bCs/>
                <w:color w:val="FFFFFF"/>
                <w:sz w:val="22"/>
              </w:rPr>
            </w:pPr>
            <w:r w:rsidRPr="003933AA">
              <w:rPr>
                <w:rFonts w:ascii="Calibri" w:eastAsia="Times New Roman" w:hAnsi="Calibri" w:cs="Calibri"/>
                <w:b/>
                <w:bCs/>
                <w:color w:val="FFFFFF"/>
                <w:sz w:val="22"/>
              </w:rPr>
              <w:t>Type</w:t>
            </w:r>
          </w:p>
        </w:tc>
        <w:tc>
          <w:tcPr>
            <w:tcW w:w="5320" w:type="dxa"/>
            <w:tcBorders>
              <w:top w:val="single" w:sz="8" w:space="0" w:color="auto"/>
              <w:left w:val="nil"/>
              <w:bottom w:val="single" w:sz="4" w:space="0" w:color="auto"/>
              <w:right w:val="single" w:sz="8" w:space="0" w:color="auto"/>
            </w:tcBorders>
            <w:shd w:val="clear" w:color="4472C4" w:fill="4472C4"/>
            <w:vAlign w:val="bottom"/>
            <w:hideMark/>
          </w:tcPr>
          <w:p w14:paraId="4CFD6189" w14:textId="77777777" w:rsidR="003933AA" w:rsidRPr="003933AA" w:rsidRDefault="003933AA" w:rsidP="003933AA">
            <w:pPr>
              <w:spacing w:before="0" w:after="0" w:line="240" w:lineRule="auto"/>
              <w:rPr>
                <w:rFonts w:ascii="Calibri" w:eastAsia="Times New Roman" w:hAnsi="Calibri" w:cs="Calibri"/>
                <w:b/>
                <w:bCs/>
                <w:color w:val="FFFFFF"/>
                <w:sz w:val="22"/>
              </w:rPr>
            </w:pPr>
            <w:r w:rsidRPr="003933AA">
              <w:rPr>
                <w:rFonts w:ascii="Calibri" w:eastAsia="Times New Roman" w:hAnsi="Calibri" w:cs="Calibri"/>
                <w:b/>
                <w:bCs/>
                <w:color w:val="FFFFFF"/>
                <w:sz w:val="22"/>
              </w:rPr>
              <w:t>Description</w:t>
            </w:r>
          </w:p>
        </w:tc>
      </w:tr>
      <w:tr w:rsidR="003933AA" w:rsidRPr="003933AA" w14:paraId="210BD853" w14:textId="77777777" w:rsidTr="000930DB">
        <w:trPr>
          <w:trHeight w:val="300"/>
          <w:jc w:val="center"/>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974891" w14:textId="2D5C617A" w:rsidR="003933AA" w:rsidRPr="003933AA" w:rsidRDefault="00196997" w:rsidP="003933AA">
            <w:pPr>
              <w:spacing w:before="0" w:after="0" w:line="240" w:lineRule="auto"/>
              <w:rPr>
                <w:rFonts w:ascii="Calibri" w:eastAsia="Times New Roman" w:hAnsi="Calibri" w:cs="Calibri"/>
                <w:color w:val="000000"/>
                <w:sz w:val="22"/>
              </w:rPr>
            </w:pPr>
            <w:proofErr w:type="spellStart"/>
            <w:r w:rsidRPr="003933AA">
              <w:rPr>
                <w:rFonts w:ascii="Calibri" w:eastAsia="Times New Roman" w:hAnsi="Calibri" w:cs="Calibri"/>
                <w:color w:val="000000"/>
                <w:sz w:val="22"/>
              </w:rPr>
              <w:t>dashboarditemid</w:t>
            </w:r>
            <w:proofErr w:type="spellEnd"/>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C7B806"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Dashboard Id</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EB6D63" w14:textId="77777777" w:rsidR="003933AA" w:rsidRPr="003933AA" w:rsidRDefault="003933AA" w:rsidP="003933AA">
            <w:pPr>
              <w:spacing w:before="0" w:after="0" w:line="240" w:lineRule="auto"/>
              <w:jc w:val="center"/>
              <w:rPr>
                <w:rFonts w:ascii="Calibri" w:eastAsia="Times New Roman" w:hAnsi="Calibri" w:cs="Calibri"/>
                <w:color w:val="000000"/>
                <w:sz w:val="22"/>
              </w:rPr>
            </w:pPr>
            <w:r w:rsidRPr="003933AA">
              <w:rPr>
                <w:rFonts w:ascii="Calibri" w:eastAsia="Times New Roman" w:hAnsi="Calibri" w:cs="Calibri"/>
                <w:color w:val="000000"/>
                <w:sz w:val="22"/>
              </w:rPr>
              <w:t>32</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D03313"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C443E03"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Portal ID of the plan Dashboard, if created</w:t>
            </w:r>
          </w:p>
        </w:tc>
      </w:tr>
      <w:tr w:rsidR="003933AA" w:rsidRPr="003933AA" w14:paraId="5CD80C9B" w14:textId="77777777" w:rsidTr="000930DB">
        <w:trPr>
          <w:trHeight w:val="300"/>
          <w:jc w:val="center"/>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76BCD2" w14:textId="45319274" w:rsidR="003933AA" w:rsidRPr="003933AA" w:rsidRDefault="00196997" w:rsidP="003933AA">
            <w:pPr>
              <w:spacing w:before="0" w:after="0" w:line="240" w:lineRule="auto"/>
              <w:rPr>
                <w:rFonts w:ascii="Calibri" w:eastAsia="Times New Roman" w:hAnsi="Calibri" w:cs="Calibri"/>
                <w:color w:val="000000"/>
                <w:sz w:val="22"/>
              </w:rPr>
            </w:pPr>
            <w:proofErr w:type="spellStart"/>
            <w:r w:rsidRPr="003933AA">
              <w:rPr>
                <w:rFonts w:ascii="Calibri" w:eastAsia="Times New Roman" w:hAnsi="Calibri" w:cs="Calibri"/>
                <w:color w:val="000000"/>
                <w:sz w:val="22"/>
              </w:rPr>
              <w:t>dashboardurl</w:t>
            </w:r>
            <w:proofErr w:type="spellEnd"/>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36A7DF"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Dashboard URL</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D2D8D9" w14:textId="77777777" w:rsidR="003933AA" w:rsidRPr="003933AA" w:rsidRDefault="003933AA" w:rsidP="003933AA">
            <w:pPr>
              <w:spacing w:before="0" w:after="0" w:line="240" w:lineRule="auto"/>
              <w:jc w:val="center"/>
              <w:rPr>
                <w:rFonts w:ascii="Calibri" w:eastAsia="Times New Roman" w:hAnsi="Calibri" w:cs="Calibri"/>
                <w:color w:val="000000"/>
                <w:sz w:val="22"/>
              </w:rPr>
            </w:pPr>
            <w:r w:rsidRPr="003933AA">
              <w:rPr>
                <w:rFonts w:ascii="Calibri" w:eastAsia="Times New Roman" w:hAnsi="Calibri" w:cs="Calibri"/>
                <w:color w:val="000000"/>
                <w:sz w:val="22"/>
              </w:rPr>
              <w:t>255</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D5D792"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BBD49B"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URL of the plan Dashboard, if created</w:t>
            </w:r>
          </w:p>
        </w:tc>
      </w:tr>
      <w:tr w:rsidR="003933AA" w:rsidRPr="003933AA" w14:paraId="19CEAC2C" w14:textId="77777777" w:rsidTr="000930DB">
        <w:trPr>
          <w:trHeight w:val="600"/>
          <w:jc w:val="center"/>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688F64" w14:textId="4D1B5A8D" w:rsidR="003933AA" w:rsidRPr="003933AA" w:rsidRDefault="00196997" w:rsidP="003933AA">
            <w:pPr>
              <w:spacing w:before="0" w:after="0" w:line="240" w:lineRule="auto"/>
              <w:rPr>
                <w:rFonts w:ascii="Calibri" w:eastAsia="Times New Roman" w:hAnsi="Calibri" w:cs="Calibri"/>
                <w:color w:val="000000"/>
                <w:sz w:val="22"/>
              </w:rPr>
            </w:pPr>
            <w:proofErr w:type="spellStart"/>
            <w:r w:rsidRPr="003933AA">
              <w:rPr>
                <w:rFonts w:ascii="Calibri" w:eastAsia="Times New Roman" w:hAnsi="Calibri" w:cs="Calibri"/>
                <w:color w:val="000000"/>
                <w:sz w:val="22"/>
              </w:rPr>
              <w:t>displocname</w:t>
            </w:r>
            <w:proofErr w:type="spellEnd"/>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51DD8D"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Dispatch Location</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AD251E" w14:textId="77777777" w:rsidR="003933AA" w:rsidRPr="003933AA" w:rsidRDefault="003933AA" w:rsidP="003933AA">
            <w:pPr>
              <w:spacing w:before="0" w:after="0" w:line="240" w:lineRule="auto"/>
              <w:jc w:val="center"/>
              <w:rPr>
                <w:rFonts w:ascii="Calibri" w:eastAsia="Times New Roman" w:hAnsi="Calibri" w:cs="Calibri"/>
                <w:color w:val="000000"/>
                <w:sz w:val="22"/>
              </w:rPr>
            </w:pPr>
            <w:r w:rsidRPr="003933AA">
              <w:rPr>
                <w:rFonts w:ascii="Calibri" w:eastAsia="Times New Roman" w:hAnsi="Calibri" w:cs="Calibri"/>
                <w:color w:val="000000"/>
                <w:sz w:val="22"/>
              </w:rPr>
              <w:t>10</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75C0E6"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75F899"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 xml:space="preserve">Name of Dispatch Location that Plan created for. Corresponds to key value set in </w:t>
            </w:r>
            <w:proofErr w:type="spellStart"/>
            <w:r w:rsidRPr="003933AA">
              <w:rPr>
                <w:rFonts w:ascii="Calibri" w:eastAsia="Times New Roman" w:hAnsi="Calibri" w:cs="Calibri"/>
                <w:color w:val="000000"/>
                <w:sz w:val="22"/>
              </w:rPr>
              <w:t>DispatchLocation</w:t>
            </w:r>
            <w:proofErr w:type="spellEnd"/>
            <w:r w:rsidRPr="003933AA">
              <w:rPr>
                <w:rFonts w:ascii="Calibri" w:eastAsia="Times New Roman" w:hAnsi="Calibri" w:cs="Calibri"/>
                <w:color w:val="000000"/>
                <w:sz w:val="22"/>
              </w:rPr>
              <w:t xml:space="preserve"> table</w:t>
            </w:r>
          </w:p>
        </w:tc>
      </w:tr>
      <w:tr w:rsidR="003933AA" w:rsidRPr="003933AA" w14:paraId="0E39304C" w14:textId="77777777" w:rsidTr="000930DB">
        <w:trPr>
          <w:trHeight w:val="300"/>
          <w:jc w:val="center"/>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AFDC5E" w14:textId="66F089D0" w:rsidR="003933AA" w:rsidRPr="003933AA" w:rsidRDefault="00196997" w:rsidP="003933AA">
            <w:pPr>
              <w:spacing w:before="0" w:after="0" w:line="240" w:lineRule="auto"/>
              <w:rPr>
                <w:rFonts w:ascii="Calibri" w:eastAsia="Times New Roman" w:hAnsi="Calibri" w:cs="Calibri"/>
                <w:color w:val="000000"/>
                <w:sz w:val="22"/>
              </w:rPr>
            </w:pPr>
            <w:proofErr w:type="spellStart"/>
            <w:r w:rsidRPr="003933AA">
              <w:rPr>
                <w:rFonts w:ascii="Calibri" w:eastAsia="Times New Roman" w:hAnsi="Calibri" w:cs="Calibri"/>
                <w:color w:val="000000"/>
                <w:sz w:val="22"/>
              </w:rPr>
              <w:t>itemid</w:t>
            </w:r>
            <w:proofErr w:type="spellEnd"/>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A5C774"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Item Id</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E1AE04" w14:textId="77777777" w:rsidR="003933AA" w:rsidRPr="003933AA" w:rsidRDefault="003933AA" w:rsidP="003933AA">
            <w:pPr>
              <w:spacing w:before="0" w:after="0" w:line="240" w:lineRule="auto"/>
              <w:jc w:val="center"/>
              <w:rPr>
                <w:rFonts w:ascii="Calibri" w:eastAsia="Times New Roman" w:hAnsi="Calibri" w:cs="Calibri"/>
                <w:color w:val="000000"/>
                <w:sz w:val="22"/>
              </w:rPr>
            </w:pPr>
            <w:r w:rsidRPr="003933AA">
              <w:rPr>
                <w:rFonts w:ascii="Calibri" w:eastAsia="Times New Roman" w:hAnsi="Calibri" w:cs="Calibri"/>
                <w:color w:val="000000"/>
                <w:sz w:val="22"/>
              </w:rPr>
              <w:t>32</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DDB979"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42157FD"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Portal ID of the plan feature service</w:t>
            </w:r>
          </w:p>
        </w:tc>
      </w:tr>
      <w:tr w:rsidR="003933AA" w:rsidRPr="003933AA" w14:paraId="4FE7E962" w14:textId="77777777" w:rsidTr="000930DB">
        <w:trPr>
          <w:trHeight w:val="300"/>
          <w:jc w:val="center"/>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FE8D9B" w14:textId="26D7C98B" w:rsidR="003933AA" w:rsidRPr="003933AA" w:rsidRDefault="00196997" w:rsidP="003933AA">
            <w:pPr>
              <w:spacing w:before="0" w:after="0" w:line="240" w:lineRule="auto"/>
              <w:rPr>
                <w:rFonts w:ascii="Calibri" w:eastAsia="Times New Roman" w:hAnsi="Calibri" w:cs="Calibri"/>
                <w:color w:val="000000"/>
                <w:sz w:val="22"/>
              </w:rPr>
            </w:pPr>
            <w:proofErr w:type="spellStart"/>
            <w:r w:rsidRPr="003933AA">
              <w:rPr>
                <w:rFonts w:ascii="Calibri" w:eastAsia="Times New Roman" w:hAnsi="Calibri" w:cs="Calibri"/>
                <w:color w:val="000000"/>
                <w:sz w:val="22"/>
              </w:rPr>
              <w:t>layerurl</w:t>
            </w:r>
            <w:proofErr w:type="spellEnd"/>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8B3D6A"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Layer URL</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BFD7A3" w14:textId="77777777" w:rsidR="003933AA" w:rsidRPr="003933AA" w:rsidRDefault="003933AA" w:rsidP="003933AA">
            <w:pPr>
              <w:spacing w:before="0" w:after="0" w:line="240" w:lineRule="auto"/>
              <w:jc w:val="center"/>
              <w:rPr>
                <w:rFonts w:ascii="Calibri" w:eastAsia="Times New Roman" w:hAnsi="Calibri" w:cs="Calibri"/>
                <w:color w:val="000000"/>
                <w:sz w:val="22"/>
              </w:rPr>
            </w:pPr>
            <w:r w:rsidRPr="003933AA">
              <w:rPr>
                <w:rFonts w:ascii="Calibri" w:eastAsia="Times New Roman" w:hAnsi="Calibri" w:cs="Calibri"/>
                <w:color w:val="000000"/>
                <w:sz w:val="22"/>
              </w:rPr>
              <w:t>255</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C050AB"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E3A2C2"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URL of the plan feature service</w:t>
            </w:r>
          </w:p>
        </w:tc>
      </w:tr>
      <w:tr w:rsidR="003933AA" w:rsidRPr="003933AA" w14:paraId="2901C15A" w14:textId="77777777" w:rsidTr="000930DB">
        <w:trPr>
          <w:trHeight w:val="300"/>
          <w:jc w:val="center"/>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F126A7" w14:textId="374D11D8" w:rsidR="003933AA" w:rsidRPr="003933AA" w:rsidRDefault="00196997" w:rsidP="003933AA">
            <w:pPr>
              <w:spacing w:before="0" w:after="0" w:line="240" w:lineRule="auto"/>
              <w:rPr>
                <w:rFonts w:ascii="Calibri" w:eastAsia="Times New Roman" w:hAnsi="Calibri" w:cs="Calibri"/>
                <w:color w:val="000000"/>
                <w:sz w:val="22"/>
              </w:rPr>
            </w:pPr>
            <w:proofErr w:type="spellStart"/>
            <w:r w:rsidRPr="003933AA">
              <w:rPr>
                <w:rFonts w:ascii="Calibri" w:eastAsia="Times New Roman" w:hAnsi="Calibri" w:cs="Calibri"/>
                <w:color w:val="000000"/>
                <w:sz w:val="22"/>
              </w:rPr>
              <w:t>planningcutofftime</w:t>
            </w:r>
            <w:proofErr w:type="spellEnd"/>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64842C"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Planning Cutoff Time</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2F6BF8" w14:textId="77777777" w:rsidR="003933AA" w:rsidRPr="003933AA" w:rsidRDefault="003933AA" w:rsidP="003933AA">
            <w:pPr>
              <w:spacing w:before="0" w:after="0" w:line="240" w:lineRule="auto"/>
              <w:jc w:val="center"/>
              <w:rPr>
                <w:rFonts w:ascii="Calibri" w:eastAsia="Times New Roman" w:hAnsi="Calibri" w:cs="Calibri"/>
                <w:color w:val="000000"/>
                <w:sz w:val="22"/>
              </w:rPr>
            </w:pPr>
            <w:r w:rsidRPr="003933AA">
              <w:rPr>
                <w:rFonts w:ascii="Calibri" w:eastAsia="Times New Roman" w:hAnsi="Calibri" w:cs="Calibri"/>
                <w:color w:val="000000"/>
                <w:sz w:val="22"/>
              </w:rPr>
              <w:t>8</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4DD6B8"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Date</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A333193"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Cutoff time given when plan created</w:t>
            </w:r>
          </w:p>
        </w:tc>
      </w:tr>
      <w:tr w:rsidR="003933AA" w:rsidRPr="003933AA" w14:paraId="1270D3B1" w14:textId="77777777" w:rsidTr="000930DB">
        <w:trPr>
          <w:trHeight w:val="300"/>
          <w:jc w:val="center"/>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635138" w14:textId="2FA647BA" w:rsidR="003933AA" w:rsidRPr="003933AA" w:rsidRDefault="00196997" w:rsidP="003933AA">
            <w:pPr>
              <w:spacing w:before="0" w:after="0" w:line="240" w:lineRule="auto"/>
              <w:rPr>
                <w:rFonts w:ascii="Calibri" w:eastAsia="Times New Roman" w:hAnsi="Calibri" w:cs="Calibri"/>
                <w:color w:val="000000"/>
                <w:sz w:val="22"/>
              </w:rPr>
            </w:pPr>
            <w:proofErr w:type="spellStart"/>
            <w:r w:rsidRPr="003933AA">
              <w:rPr>
                <w:rFonts w:ascii="Calibri" w:eastAsia="Times New Roman" w:hAnsi="Calibri" w:cs="Calibri"/>
                <w:color w:val="000000"/>
                <w:sz w:val="22"/>
              </w:rPr>
              <w:t>totalordercount</w:t>
            </w:r>
            <w:proofErr w:type="spellEnd"/>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2F9BAC"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Total Order Count</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73F684" w14:textId="77777777" w:rsidR="003933AA" w:rsidRPr="003933AA" w:rsidRDefault="003933AA" w:rsidP="003933AA">
            <w:pPr>
              <w:spacing w:before="0" w:after="0" w:line="240" w:lineRule="auto"/>
              <w:jc w:val="center"/>
              <w:rPr>
                <w:rFonts w:ascii="Calibri" w:eastAsia="Times New Roman" w:hAnsi="Calibri" w:cs="Calibri"/>
                <w:color w:val="000000"/>
                <w:sz w:val="22"/>
              </w:rPr>
            </w:pPr>
            <w:r w:rsidRPr="003933AA">
              <w:rPr>
                <w:rFonts w:ascii="Calibri" w:eastAsia="Times New Roman" w:hAnsi="Calibri" w:cs="Calibri"/>
                <w:color w:val="000000"/>
                <w:sz w:val="22"/>
              </w:rPr>
              <w:t>4</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C50869"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Integer</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E0718B"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Number of assigned orders</w:t>
            </w:r>
          </w:p>
        </w:tc>
      </w:tr>
      <w:tr w:rsidR="003933AA" w:rsidRPr="003933AA" w14:paraId="1C578FBC" w14:textId="77777777" w:rsidTr="000930DB">
        <w:trPr>
          <w:trHeight w:val="300"/>
          <w:jc w:val="center"/>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75D9E3" w14:textId="28D527A3" w:rsidR="003933AA" w:rsidRPr="003933AA" w:rsidRDefault="00196997" w:rsidP="003933AA">
            <w:pPr>
              <w:spacing w:before="0" w:after="0" w:line="240" w:lineRule="auto"/>
              <w:rPr>
                <w:rFonts w:ascii="Calibri" w:eastAsia="Times New Roman" w:hAnsi="Calibri" w:cs="Calibri"/>
                <w:color w:val="000000"/>
                <w:sz w:val="22"/>
              </w:rPr>
            </w:pPr>
            <w:proofErr w:type="spellStart"/>
            <w:r w:rsidRPr="003933AA">
              <w:rPr>
                <w:rFonts w:ascii="Calibri" w:eastAsia="Times New Roman" w:hAnsi="Calibri" w:cs="Calibri"/>
                <w:color w:val="000000"/>
                <w:sz w:val="22"/>
              </w:rPr>
              <w:t>totalroutecount</w:t>
            </w:r>
            <w:proofErr w:type="spellEnd"/>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348FDC"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Total Route Count</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7FE62D" w14:textId="77777777" w:rsidR="003933AA" w:rsidRPr="003933AA" w:rsidRDefault="003933AA" w:rsidP="003933AA">
            <w:pPr>
              <w:spacing w:before="0" w:after="0" w:line="240" w:lineRule="auto"/>
              <w:jc w:val="center"/>
              <w:rPr>
                <w:rFonts w:ascii="Calibri" w:eastAsia="Times New Roman" w:hAnsi="Calibri" w:cs="Calibri"/>
                <w:color w:val="000000"/>
                <w:sz w:val="22"/>
              </w:rPr>
            </w:pPr>
            <w:r w:rsidRPr="003933AA">
              <w:rPr>
                <w:rFonts w:ascii="Calibri" w:eastAsia="Times New Roman" w:hAnsi="Calibri" w:cs="Calibri"/>
                <w:color w:val="000000"/>
                <w:sz w:val="22"/>
              </w:rPr>
              <w:t>4</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AE44E9"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Integer</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965C16"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Number of solved routes</w:t>
            </w:r>
          </w:p>
        </w:tc>
      </w:tr>
      <w:tr w:rsidR="003933AA" w:rsidRPr="003933AA" w14:paraId="204151B9" w14:textId="77777777" w:rsidTr="000930DB">
        <w:trPr>
          <w:trHeight w:val="300"/>
          <w:jc w:val="center"/>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31EDAB" w14:textId="0544C088" w:rsidR="003933AA" w:rsidRPr="003933AA" w:rsidRDefault="00196997" w:rsidP="003933AA">
            <w:pPr>
              <w:spacing w:before="0" w:after="0" w:line="240" w:lineRule="auto"/>
              <w:rPr>
                <w:rFonts w:ascii="Calibri" w:eastAsia="Times New Roman" w:hAnsi="Calibri" w:cs="Calibri"/>
                <w:color w:val="000000"/>
                <w:sz w:val="22"/>
              </w:rPr>
            </w:pPr>
            <w:proofErr w:type="spellStart"/>
            <w:r w:rsidRPr="003933AA">
              <w:rPr>
                <w:rFonts w:ascii="Calibri" w:eastAsia="Times New Roman" w:hAnsi="Calibri" w:cs="Calibri"/>
                <w:color w:val="000000"/>
                <w:sz w:val="22"/>
              </w:rPr>
              <w:t>webmapitemid</w:t>
            </w:r>
            <w:proofErr w:type="spellEnd"/>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77B92D"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Webmap Id</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07B716" w14:textId="77777777" w:rsidR="003933AA" w:rsidRPr="003933AA" w:rsidRDefault="003933AA" w:rsidP="003933AA">
            <w:pPr>
              <w:spacing w:before="0" w:after="0" w:line="240" w:lineRule="auto"/>
              <w:jc w:val="center"/>
              <w:rPr>
                <w:rFonts w:ascii="Calibri" w:eastAsia="Times New Roman" w:hAnsi="Calibri" w:cs="Calibri"/>
                <w:color w:val="000000"/>
                <w:sz w:val="22"/>
              </w:rPr>
            </w:pPr>
            <w:r w:rsidRPr="003933AA">
              <w:rPr>
                <w:rFonts w:ascii="Calibri" w:eastAsia="Times New Roman" w:hAnsi="Calibri" w:cs="Calibri"/>
                <w:color w:val="000000"/>
                <w:sz w:val="22"/>
              </w:rPr>
              <w:t>32</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078242"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1D11D1"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Portal ID of the plan web map</w:t>
            </w:r>
          </w:p>
        </w:tc>
      </w:tr>
    </w:tbl>
    <w:p w14:paraId="7E4E82A6" w14:textId="77777777" w:rsidR="00A02888" w:rsidRPr="00761317" w:rsidRDefault="00A02888" w:rsidP="00761317"/>
    <w:p w14:paraId="1D22D419" w14:textId="5C2F920E" w:rsidR="00AA5C55" w:rsidRDefault="00AA5C55" w:rsidP="00AA5C55"/>
    <w:p w14:paraId="28030E29" w14:textId="18430407" w:rsidR="00AA5C55" w:rsidRDefault="00AA5C55" w:rsidP="00AA5C55"/>
    <w:p w14:paraId="460EFA31" w14:textId="77777777" w:rsidR="00EB0EF2" w:rsidRDefault="00EB0EF2">
      <w:pPr>
        <w:spacing w:before="0" w:after="200"/>
        <w:rPr>
          <w:rFonts w:ascii="Arial" w:eastAsiaTheme="majorEastAsia" w:hAnsi="Arial" w:cs="Arial"/>
          <w:b/>
          <w:bCs/>
          <w:color w:val="007AC2"/>
          <w:sz w:val="32"/>
          <w:szCs w:val="32"/>
        </w:rPr>
      </w:pPr>
      <w:r>
        <w:br w:type="page"/>
      </w:r>
    </w:p>
    <w:p w14:paraId="55C774C2" w14:textId="6AB2E3A8" w:rsidR="00AA5C55" w:rsidRDefault="00AA5C55" w:rsidP="00AA5C55">
      <w:pPr>
        <w:pStyle w:val="EsriHeading1"/>
      </w:pPr>
      <w:bookmarkStart w:id="41" w:name="_Toc169364368"/>
      <w:r>
        <w:lastRenderedPageBreak/>
        <w:t>MDM Locations</w:t>
      </w:r>
      <w:bookmarkEnd w:id="41"/>
    </w:p>
    <w:p w14:paraId="6BD4976B" w14:textId="1B9021D6" w:rsidR="004843CA" w:rsidRDefault="004843CA" w:rsidP="004843CA">
      <w:pPr>
        <w:pStyle w:val="EsriHeading2"/>
      </w:pPr>
      <w:bookmarkStart w:id="42" w:name="_Toc169364369"/>
      <w:proofErr w:type="spellStart"/>
      <w:r>
        <w:t>MDM_Locations</w:t>
      </w:r>
      <w:bookmarkEnd w:id="42"/>
      <w:proofErr w:type="spellEnd"/>
    </w:p>
    <w:p w14:paraId="036ED64D" w14:textId="0B947A39" w:rsidR="004843CA" w:rsidRPr="004843CA" w:rsidRDefault="004843CA" w:rsidP="004843CA">
      <w:r>
        <w:t xml:space="preserve">The </w:t>
      </w:r>
      <w:proofErr w:type="spellStart"/>
      <w:r>
        <w:t>MDM_Locations</w:t>
      </w:r>
      <w:proofErr w:type="spellEnd"/>
      <w:r>
        <w:t xml:space="preserve"> </w:t>
      </w:r>
      <w:r w:rsidR="00F031DF">
        <w:t xml:space="preserve">point </w:t>
      </w:r>
      <w:r>
        <w:t>feature layer holds</w:t>
      </w:r>
      <w:r w:rsidR="00F031DF">
        <w:t xml:space="preserve"> </w:t>
      </w:r>
      <w:r w:rsidR="005F6896">
        <w:t xml:space="preserve">depot locations or common delivery locations. </w:t>
      </w:r>
      <w:r w:rsidR="00303519">
        <w:t>In t</w:t>
      </w:r>
      <w:r w:rsidR="005F6896">
        <w:t>he Route Planner app</w:t>
      </w:r>
      <w:r w:rsidR="00303519">
        <w:t xml:space="preserve">, the Move Location functionality pulls these locations to allow planners to easily move an order </w:t>
      </w:r>
      <w:r w:rsidR="001E4EFF">
        <w:t>to a different location by selecting from a list.</w:t>
      </w:r>
    </w:p>
    <w:p w14:paraId="7EC3A1CF" w14:textId="32237630" w:rsidR="00AA5C55" w:rsidRDefault="00AA5C55" w:rsidP="00AA5C55"/>
    <w:tbl>
      <w:tblPr>
        <w:tblW w:w="11920" w:type="dxa"/>
        <w:jc w:val="center"/>
        <w:tblLook w:val="04A0" w:firstRow="1" w:lastRow="0" w:firstColumn="1" w:lastColumn="0" w:noHBand="0" w:noVBand="1"/>
      </w:tblPr>
      <w:tblGrid>
        <w:gridCol w:w="2180"/>
        <w:gridCol w:w="2180"/>
        <w:gridCol w:w="1120"/>
        <w:gridCol w:w="1120"/>
        <w:gridCol w:w="5320"/>
      </w:tblGrid>
      <w:tr w:rsidR="00D50D9D" w:rsidRPr="00D50D9D" w14:paraId="693BFDCD" w14:textId="77777777" w:rsidTr="000930DB">
        <w:trPr>
          <w:trHeight w:val="300"/>
          <w:jc w:val="center"/>
        </w:trPr>
        <w:tc>
          <w:tcPr>
            <w:tcW w:w="2180" w:type="dxa"/>
            <w:tcBorders>
              <w:top w:val="single" w:sz="8" w:space="0" w:color="auto"/>
              <w:left w:val="single" w:sz="8" w:space="0" w:color="auto"/>
              <w:bottom w:val="single" w:sz="4" w:space="0" w:color="auto"/>
              <w:right w:val="nil"/>
            </w:tcBorders>
            <w:shd w:val="clear" w:color="4472C4" w:fill="4472C4"/>
            <w:noWrap/>
            <w:vAlign w:val="bottom"/>
            <w:hideMark/>
          </w:tcPr>
          <w:p w14:paraId="2CDD3525" w14:textId="77777777" w:rsidR="00D50D9D" w:rsidRPr="00D50D9D" w:rsidRDefault="00D50D9D" w:rsidP="00D50D9D">
            <w:pPr>
              <w:spacing w:before="0" w:after="0" w:line="240" w:lineRule="auto"/>
              <w:rPr>
                <w:rFonts w:ascii="Calibri" w:eastAsia="Times New Roman" w:hAnsi="Calibri" w:cs="Calibri"/>
                <w:b/>
                <w:bCs/>
                <w:color w:val="FFFFFF"/>
                <w:sz w:val="22"/>
              </w:rPr>
            </w:pPr>
            <w:r w:rsidRPr="00D50D9D">
              <w:rPr>
                <w:rFonts w:ascii="Calibri" w:eastAsia="Times New Roman" w:hAnsi="Calibri" w:cs="Calibri"/>
                <w:b/>
                <w:bCs/>
                <w:color w:val="FFFFFF"/>
                <w:sz w:val="22"/>
              </w:rPr>
              <w:t>Name</w:t>
            </w:r>
          </w:p>
        </w:tc>
        <w:tc>
          <w:tcPr>
            <w:tcW w:w="2180" w:type="dxa"/>
            <w:tcBorders>
              <w:top w:val="single" w:sz="8" w:space="0" w:color="auto"/>
              <w:left w:val="nil"/>
              <w:bottom w:val="single" w:sz="4" w:space="0" w:color="auto"/>
              <w:right w:val="nil"/>
            </w:tcBorders>
            <w:shd w:val="clear" w:color="4472C4" w:fill="4472C4"/>
            <w:noWrap/>
            <w:vAlign w:val="bottom"/>
            <w:hideMark/>
          </w:tcPr>
          <w:p w14:paraId="3D4C9E6A" w14:textId="77777777" w:rsidR="00D50D9D" w:rsidRPr="00D50D9D" w:rsidRDefault="00D50D9D" w:rsidP="00D50D9D">
            <w:pPr>
              <w:spacing w:before="0" w:after="0" w:line="240" w:lineRule="auto"/>
              <w:rPr>
                <w:rFonts w:ascii="Calibri" w:eastAsia="Times New Roman" w:hAnsi="Calibri" w:cs="Calibri"/>
                <w:b/>
                <w:bCs/>
                <w:color w:val="FFFFFF"/>
                <w:sz w:val="22"/>
              </w:rPr>
            </w:pPr>
            <w:r w:rsidRPr="00D50D9D">
              <w:rPr>
                <w:rFonts w:ascii="Calibri" w:eastAsia="Times New Roman" w:hAnsi="Calibri" w:cs="Calibri"/>
                <w:b/>
                <w:bCs/>
                <w:color w:val="FFFFFF"/>
                <w:sz w:val="22"/>
              </w:rPr>
              <w:t>Alias</w:t>
            </w:r>
          </w:p>
        </w:tc>
        <w:tc>
          <w:tcPr>
            <w:tcW w:w="1120" w:type="dxa"/>
            <w:tcBorders>
              <w:top w:val="single" w:sz="8" w:space="0" w:color="auto"/>
              <w:left w:val="nil"/>
              <w:bottom w:val="single" w:sz="4" w:space="0" w:color="auto"/>
              <w:right w:val="nil"/>
            </w:tcBorders>
            <w:shd w:val="clear" w:color="4472C4" w:fill="4472C4"/>
            <w:noWrap/>
            <w:vAlign w:val="bottom"/>
            <w:hideMark/>
          </w:tcPr>
          <w:p w14:paraId="3F6622E9" w14:textId="77777777" w:rsidR="00D50D9D" w:rsidRPr="00D50D9D" w:rsidRDefault="00D50D9D" w:rsidP="00D50D9D">
            <w:pPr>
              <w:spacing w:before="0" w:after="0" w:line="240" w:lineRule="auto"/>
              <w:jc w:val="center"/>
              <w:rPr>
                <w:rFonts w:ascii="Calibri" w:eastAsia="Times New Roman" w:hAnsi="Calibri" w:cs="Calibri"/>
                <w:b/>
                <w:bCs/>
                <w:color w:val="FFFFFF"/>
                <w:sz w:val="22"/>
              </w:rPr>
            </w:pPr>
            <w:r w:rsidRPr="00D50D9D">
              <w:rPr>
                <w:rFonts w:ascii="Calibri" w:eastAsia="Times New Roman" w:hAnsi="Calibri" w:cs="Calibri"/>
                <w:b/>
                <w:bCs/>
                <w:color w:val="FFFFFF"/>
                <w:sz w:val="22"/>
              </w:rPr>
              <w:t>Length</w:t>
            </w:r>
          </w:p>
        </w:tc>
        <w:tc>
          <w:tcPr>
            <w:tcW w:w="1120" w:type="dxa"/>
            <w:tcBorders>
              <w:top w:val="single" w:sz="8" w:space="0" w:color="auto"/>
              <w:left w:val="nil"/>
              <w:bottom w:val="single" w:sz="4" w:space="0" w:color="auto"/>
              <w:right w:val="nil"/>
            </w:tcBorders>
            <w:shd w:val="clear" w:color="4472C4" w:fill="4472C4"/>
            <w:noWrap/>
            <w:vAlign w:val="bottom"/>
            <w:hideMark/>
          </w:tcPr>
          <w:p w14:paraId="4C561112" w14:textId="77777777" w:rsidR="00D50D9D" w:rsidRPr="00D50D9D" w:rsidRDefault="00D50D9D" w:rsidP="00D50D9D">
            <w:pPr>
              <w:spacing w:before="0" w:after="0" w:line="240" w:lineRule="auto"/>
              <w:rPr>
                <w:rFonts w:ascii="Calibri" w:eastAsia="Times New Roman" w:hAnsi="Calibri" w:cs="Calibri"/>
                <w:b/>
                <w:bCs/>
                <w:color w:val="FFFFFF"/>
                <w:sz w:val="22"/>
              </w:rPr>
            </w:pPr>
            <w:r w:rsidRPr="00D50D9D">
              <w:rPr>
                <w:rFonts w:ascii="Calibri" w:eastAsia="Times New Roman" w:hAnsi="Calibri" w:cs="Calibri"/>
                <w:b/>
                <w:bCs/>
                <w:color w:val="FFFFFF"/>
                <w:sz w:val="22"/>
              </w:rPr>
              <w:t>Type</w:t>
            </w:r>
          </w:p>
        </w:tc>
        <w:tc>
          <w:tcPr>
            <w:tcW w:w="5320" w:type="dxa"/>
            <w:tcBorders>
              <w:top w:val="single" w:sz="8" w:space="0" w:color="auto"/>
              <w:left w:val="nil"/>
              <w:bottom w:val="single" w:sz="4" w:space="0" w:color="auto"/>
              <w:right w:val="single" w:sz="8" w:space="0" w:color="auto"/>
            </w:tcBorders>
            <w:shd w:val="clear" w:color="4472C4" w:fill="4472C4"/>
            <w:vAlign w:val="bottom"/>
            <w:hideMark/>
          </w:tcPr>
          <w:p w14:paraId="1CD9C3DF" w14:textId="77777777" w:rsidR="00D50D9D" w:rsidRPr="00D50D9D" w:rsidRDefault="00D50D9D" w:rsidP="00D50D9D">
            <w:pPr>
              <w:spacing w:before="0" w:after="0" w:line="240" w:lineRule="auto"/>
              <w:rPr>
                <w:rFonts w:ascii="Calibri" w:eastAsia="Times New Roman" w:hAnsi="Calibri" w:cs="Calibri"/>
                <w:b/>
                <w:bCs/>
                <w:color w:val="FFFFFF"/>
                <w:sz w:val="22"/>
              </w:rPr>
            </w:pPr>
            <w:r w:rsidRPr="00D50D9D">
              <w:rPr>
                <w:rFonts w:ascii="Calibri" w:eastAsia="Times New Roman" w:hAnsi="Calibri" w:cs="Calibri"/>
                <w:b/>
                <w:bCs/>
                <w:color w:val="FFFFFF"/>
                <w:sz w:val="22"/>
              </w:rPr>
              <w:t>Description</w:t>
            </w:r>
          </w:p>
        </w:tc>
      </w:tr>
      <w:tr w:rsidR="00D50D9D" w:rsidRPr="00D50D9D" w14:paraId="2E13E299" w14:textId="77777777" w:rsidTr="000930DB">
        <w:trPr>
          <w:trHeight w:val="9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849FBA" w14:textId="0289E36D" w:rsidR="00D50D9D" w:rsidRPr="00D50D9D" w:rsidRDefault="00196997" w:rsidP="00D50D9D">
            <w:pPr>
              <w:spacing w:before="0" w:after="0" w:line="240" w:lineRule="auto"/>
              <w:rPr>
                <w:rFonts w:ascii="Calibri" w:eastAsia="Times New Roman" w:hAnsi="Calibri" w:cs="Calibri"/>
                <w:color w:val="000000"/>
                <w:sz w:val="22"/>
              </w:rPr>
            </w:pPr>
            <w:proofErr w:type="spellStart"/>
            <w:r w:rsidRPr="00D50D9D">
              <w:rPr>
                <w:rFonts w:ascii="Calibri" w:eastAsia="Times New Roman" w:hAnsi="Calibri" w:cs="Calibri"/>
                <w:color w:val="000000"/>
                <w:sz w:val="22"/>
              </w:rPr>
              <w:t>displocname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F07EE2" w14:textId="77777777" w:rsidR="00D50D9D" w:rsidRPr="00D50D9D" w:rsidRDefault="00D50D9D" w:rsidP="00D50D9D">
            <w:pPr>
              <w:spacing w:before="0" w:after="0" w:line="240" w:lineRule="auto"/>
              <w:rPr>
                <w:rFonts w:ascii="Calibri" w:eastAsia="Times New Roman" w:hAnsi="Calibri" w:cs="Calibri"/>
                <w:color w:val="000000"/>
                <w:sz w:val="22"/>
              </w:rPr>
            </w:pPr>
            <w:r w:rsidRPr="00D50D9D">
              <w:rPr>
                <w:rFonts w:ascii="Calibri" w:eastAsia="Times New Roman" w:hAnsi="Calibri" w:cs="Calibri"/>
                <w:color w:val="000000"/>
                <w:sz w:val="22"/>
              </w:rPr>
              <w:t>Dispatch Location</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40758C" w14:textId="77777777" w:rsidR="00D50D9D" w:rsidRPr="00D50D9D" w:rsidRDefault="00D50D9D" w:rsidP="00D50D9D">
            <w:pPr>
              <w:spacing w:before="0" w:after="0" w:line="240" w:lineRule="auto"/>
              <w:jc w:val="center"/>
              <w:rPr>
                <w:rFonts w:ascii="Calibri" w:eastAsia="Times New Roman" w:hAnsi="Calibri" w:cs="Calibri"/>
                <w:color w:val="000000"/>
                <w:sz w:val="22"/>
              </w:rPr>
            </w:pPr>
            <w:r w:rsidRPr="00D50D9D">
              <w:rPr>
                <w:rFonts w:ascii="Calibri" w:eastAsia="Times New Roman" w:hAnsi="Calibri" w:cs="Calibri"/>
                <w:color w:val="000000"/>
                <w:sz w:val="22"/>
              </w:rPr>
              <w:t>128</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EA66B5" w14:textId="77777777" w:rsidR="00D50D9D" w:rsidRPr="00D50D9D" w:rsidRDefault="00D50D9D" w:rsidP="00D50D9D">
            <w:pPr>
              <w:spacing w:before="0" w:after="0" w:line="240" w:lineRule="auto"/>
              <w:rPr>
                <w:rFonts w:ascii="Calibri" w:eastAsia="Times New Roman" w:hAnsi="Calibri" w:cs="Calibri"/>
                <w:color w:val="000000"/>
                <w:sz w:val="22"/>
              </w:rPr>
            </w:pPr>
            <w:r w:rsidRPr="00D50D9D">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E730857" w14:textId="77777777" w:rsidR="00D50D9D" w:rsidRPr="00D50D9D" w:rsidRDefault="00D50D9D" w:rsidP="00D50D9D">
            <w:pPr>
              <w:spacing w:before="0" w:after="0" w:line="240" w:lineRule="auto"/>
              <w:rPr>
                <w:rFonts w:ascii="Calibri" w:eastAsia="Times New Roman" w:hAnsi="Calibri" w:cs="Calibri"/>
                <w:color w:val="000000"/>
                <w:sz w:val="22"/>
              </w:rPr>
            </w:pPr>
            <w:r w:rsidRPr="00D50D9D">
              <w:rPr>
                <w:rFonts w:ascii="Calibri" w:eastAsia="Times New Roman" w:hAnsi="Calibri" w:cs="Calibri"/>
                <w:color w:val="000000"/>
                <w:sz w:val="22"/>
              </w:rPr>
              <w:t>Name of Dispatch Location that locations correspond to. Must match name in the ERM Plan Template\Depot layer.</w:t>
            </w:r>
          </w:p>
        </w:tc>
      </w:tr>
      <w:tr w:rsidR="00D50D9D" w:rsidRPr="00D50D9D" w14:paraId="5B54761B" w14:textId="77777777" w:rsidTr="000930DB">
        <w:trPr>
          <w:trHeight w:val="6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E8DE20" w14:textId="6BB80B7B" w:rsidR="00D50D9D" w:rsidRPr="00D50D9D" w:rsidRDefault="00196997" w:rsidP="00D50D9D">
            <w:pPr>
              <w:spacing w:before="0" w:after="0" w:line="240" w:lineRule="auto"/>
              <w:rPr>
                <w:rFonts w:ascii="Calibri" w:eastAsia="Times New Roman" w:hAnsi="Calibri" w:cs="Calibri"/>
                <w:color w:val="000000"/>
                <w:sz w:val="22"/>
              </w:rPr>
            </w:pPr>
            <w:proofErr w:type="spellStart"/>
            <w:r w:rsidRPr="00D50D9D">
              <w:rPr>
                <w:rFonts w:ascii="Calibri" w:eastAsia="Times New Roman" w:hAnsi="Calibri" w:cs="Calibri"/>
                <w:color w:val="000000"/>
                <w:sz w:val="22"/>
              </w:rPr>
              <w:t>locationname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9E4399" w14:textId="77777777" w:rsidR="00D50D9D" w:rsidRPr="00D50D9D" w:rsidRDefault="00D50D9D" w:rsidP="00D50D9D">
            <w:pPr>
              <w:spacing w:before="0" w:after="0" w:line="240" w:lineRule="auto"/>
              <w:rPr>
                <w:rFonts w:ascii="Calibri" w:eastAsia="Times New Roman" w:hAnsi="Calibri" w:cs="Calibri"/>
                <w:color w:val="000000"/>
                <w:sz w:val="22"/>
              </w:rPr>
            </w:pPr>
            <w:r w:rsidRPr="00D50D9D">
              <w:rPr>
                <w:rFonts w:ascii="Calibri" w:eastAsia="Times New Roman" w:hAnsi="Calibri" w:cs="Calibri"/>
                <w:color w:val="000000"/>
                <w:sz w:val="22"/>
              </w:rPr>
              <w:t>Location Name</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94137C" w14:textId="77777777" w:rsidR="00D50D9D" w:rsidRPr="00D50D9D" w:rsidRDefault="00D50D9D" w:rsidP="00D50D9D">
            <w:pPr>
              <w:spacing w:before="0" w:after="0" w:line="240" w:lineRule="auto"/>
              <w:jc w:val="center"/>
              <w:rPr>
                <w:rFonts w:ascii="Calibri" w:eastAsia="Times New Roman" w:hAnsi="Calibri" w:cs="Calibri"/>
                <w:color w:val="000000"/>
                <w:sz w:val="22"/>
              </w:rPr>
            </w:pPr>
            <w:r w:rsidRPr="00D50D9D">
              <w:rPr>
                <w:rFonts w:ascii="Calibri" w:eastAsia="Times New Roman" w:hAnsi="Calibri" w:cs="Calibri"/>
                <w:color w:val="000000"/>
                <w:sz w:val="22"/>
              </w:rPr>
              <w:t>255</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BC39CB" w14:textId="77777777" w:rsidR="00D50D9D" w:rsidRPr="00D50D9D" w:rsidRDefault="00D50D9D" w:rsidP="00D50D9D">
            <w:pPr>
              <w:spacing w:before="0" w:after="0" w:line="240" w:lineRule="auto"/>
              <w:rPr>
                <w:rFonts w:ascii="Calibri" w:eastAsia="Times New Roman" w:hAnsi="Calibri" w:cs="Calibri"/>
                <w:color w:val="000000"/>
                <w:sz w:val="22"/>
              </w:rPr>
            </w:pPr>
            <w:r w:rsidRPr="00D50D9D">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01C7A3" w14:textId="77777777" w:rsidR="00D50D9D" w:rsidRPr="00D50D9D" w:rsidRDefault="00D50D9D" w:rsidP="00D50D9D">
            <w:pPr>
              <w:spacing w:before="0" w:after="0" w:line="240" w:lineRule="auto"/>
              <w:rPr>
                <w:rFonts w:ascii="Calibri" w:eastAsia="Times New Roman" w:hAnsi="Calibri" w:cs="Calibri"/>
                <w:color w:val="000000"/>
                <w:sz w:val="22"/>
              </w:rPr>
            </w:pPr>
            <w:r w:rsidRPr="00D50D9D">
              <w:rPr>
                <w:rFonts w:ascii="Calibri" w:eastAsia="Times New Roman" w:hAnsi="Calibri" w:cs="Calibri"/>
                <w:color w:val="000000"/>
                <w:sz w:val="22"/>
              </w:rPr>
              <w:t>Descriptive name of the location. This value will be shown in Route Planner for Move Location</w:t>
            </w:r>
          </w:p>
        </w:tc>
      </w:tr>
    </w:tbl>
    <w:p w14:paraId="73D38498" w14:textId="77777777" w:rsidR="00ED068F" w:rsidRDefault="00ED068F">
      <w:pPr>
        <w:spacing w:before="0" w:after="200"/>
        <w:rPr>
          <w:rFonts w:ascii="Arial" w:eastAsiaTheme="majorEastAsia" w:hAnsi="Arial" w:cs="Arial"/>
          <w:b/>
          <w:bCs/>
          <w:color w:val="007AC2"/>
          <w:sz w:val="32"/>
          <w:szCs w:val="32"/>
        </w:rPr>
      </w:pPr>
      <w:r>
        <w:br w:type="page"/>
      </w:r>
    </w:p>
    <w:p w14:paraId="440D2E90" w14:textId="1F3FF62B" w:rsidR="00AA5C55" w:rsidRDefault="00AA5C55" w:rsidP="00AA5C55">
      <w:pPr>
        <w:pStyle w:val="EsriHeading1"/>
      </w:pPr>
      <w:bookmarkStart w:id="43" w:name="_Toc169364370"/>
      <w:r>
        <w:lastRenderedPageBreak/>
        <w:t>GPS Template</w:t>
      </w:r>
      <w:bookmarkEnd w:id="43"/>
    </w:p>
    <w:p w14:paraId="19E6BF65" w14:textId="57575777" w:rsidR="00013A20" w:rsidRDefault="00013A20" w:rsidP="00013A20">
      <w:pPr>
        <w:pStyle w:val="EsriHeading2"/>
      </w:pPr>
      <w:bookmarkStart w:id="44" w:name="_Toc169364371"/>
      <w:r>
        <w:t>GPS Vehicle Updates</w:t>
      </w:r>
      <w:bookmarkEnd w:id="44"/>
    </w:p>
    <w:p w14:paraId="4CC3481F" w14:textId="00364497" w:rsidR="00013A20" w:rsidRPr="00013A20" w:rsidRDefault="00013A20" w:rsidP="00013A20">
      <w:r>
        <w:t xml:space="preserve">The GPS Vehicle Updates feature layer is </w:t>
      </w:r>
      <w:r w:rsidR="00F07F8C">
        <w:t xml:space="preserve">designed to receive information from GeoEvent server on the locations of fleet vehicles. This is normally </w:t>
      </w:r>
      <w:r w:rsidR="00ED068F">
        <w:t>used when integrating ERM with Workforce.</w:t>
      </w:r>
    </w:p>
    <w:p w14:paraId="1D8B61CD" w14:textId="0733BC0F" w:rsidR="003D7CC6" w:rsidRDefault="003D7CC6" w:rsidP="003D7CC6"/>
    <w:tbl>
      <w:tblPr>
        <w:tblW w:w="11920" w:type="dxa"/>
        <w:jc w:val="center"/>
        <w:tblLook w:val="04A0" w:firstRow="1" w:lastRow="0" w:firstColumn="1" w:lastColumn="0" w:noHBand="0" w:noVBand="1"/>
      </w:tblPr>
      <w:tblGrid>
        <w:gridCol w:w="2180"/>
        <w:gridCol w:w="2180"/>
        <w:gridCol w:w="1120"/>
        <w:gridCol w:w="1120"/>
        <w:gridCol w:w="5320"/>
      </w:tblGrid>
      <w:tr w:rsidR="00D33A04" w:rsidRPr="00D33A04" w14:paraId="513069CC" w14:textId="77777777" w:rsidTr="000930DB">
        <w:trPr>
          <w:trHeight w:val="300"/>
          <w:jc w:val="center"/>
        </w:trPr>
        <w:tc>
          <w:tcPr>
            <w:tcW w:w="2180" w:type="dxa"/>
            <w:tcBorders>
              <w:top w:val="single" w:sz="8" w:space="0" w:color="auto"/>
              <w:left w:val="single" w:sz="8" w:space="0" w:color="auto"/>
              <w:bottom w:val="single" w:sz="4" w:space="0" w:color="auto"/>
              <w:right w:val="nil"/>
            </w:tcBorders>
            <w:shd w:val="clear" w:color="4472C4" w:fill="4472C4"/>
            <w:noWrap/>
            <w:vAlign w:val="bottom"/>
            <w:hideMark/>
          </w:tcPr>
          <w:p w14:paraId="6B280DF2" w14:textId="77777777" w:rsidR="00D33A04" w:rsidRPr="00D33A04" w:rsidRDefault="00D33A04" w:rsidP="00D33A04">
            <w:pPr>
              <w:spacing w:before="0" w:after="0" w:line="240" w:lineRule="auto"/>
              <w:rPr>
                <w:rFonts w:ascii="Calibri" w:eastAsia="Times New Roman" w:hAnsi="Calibri" w:cs="Calibri"/>
                <w:b/>
                <w:bCs/>
                <w:color w:val="FFFFFF"/>
                <w:sz w:val="22"/>
              </w:rPr>
            </w:pPr>
            <w:r w:rsidRPr="00D33A04">
              <w:rPr>
                <w:rFonts w:ascii="Calibri" w:eastAsia="Times New Roman" w:hAnsi="Calibri" w:cs="Calibri"/>
                <w:b/>
                <w:bCs/>
                <w:color w:val="FFFFFF"/>
                <w:sz w:val="22"/>
              </w:rPr>
              <w:t>Name</w:t>
            </w:r>
          </w:p>
        </w:tc>
        <w:tc>
          <w:tcPr>
            <w:tcW w:w="2180" w:type="dxa"/>
            <w:tcBorders>
              <w:top w:val="single" w:sz="8" w:space="0" w:color="auto"/>
              <w:left w:val="nil"/>
              <w:bottom w:val="single" w:sz="4" w:space="0" w:color="auto"/>
              <w:right w:val="nil"/>
            </w:tcBorders>
            <w:shd w:val="clear" w:color="4472C4" w:fill="4472C4"/>
            <w:noWrap/>
            <w:vAlign w:val="bottom"/>
            <w:hideMark/>
          </w:tcPr>
          <w:p w14:paraId="7AABE716" w14:textId="77777777" w:rsidR="00D33A04" w:rsidRPr="00D33A04" w:rsidRDefault="00D33A04" w:rsidP="00D33A04">
            <w:pPr>
              <w:spacing w:before="0" w:after="0" w:line="240" w:lineRule="auto"/>
              <w:rPr>
                <w:rFonts w:ascii="Calibri" w:eastAsia="Times New Roman" w:hAnsi="Calibri" w:cs="Calibri"/>
                <w:b/>
                <w:bCs/>
                <w:color w:val="FFFFFF"/>
                <w:sz w:val="22"/>
              </w:rPr>
            </w:pPr>
            <w:r w:rsidRPr="00D33A04">
              <w:rPr>
                <w:rFonts w:ascii="Calibri" w:eastAsia="Times New Roman" w:hAnsi="Calibri" w:cs="Calibri"/>
                <w:b/>
                <w:bCs/>
                <w:color w:val="FFFFFF"/>
                <w:sz w:val="22"/>
              </w:rPr>
              <w:t>Alias</w:t>
            </w:r>
          </w:p>
        </w:tc>
        <w:tc>
          <w:tcPr>
            <w:tcW w:w="1120" w:type="dxa"/>
            <w:tcBorders>
              <w:top w:val="single" w:sz="8" w:space="0" w:color="auto"/>
              <w:left w:val="nil"/>
              <w:bottom w:val="single" w:sz="4" w:space="0" w:color="auto"/>
              <w:right w:val="nil"/>
            </w:tcBorders>
            <w:shd w:val="clear" w:color="4472C4" w:fill="4472C4"/>
            <w:noWrap/>
            <w:vAlign w:val="bottom"/>
            <w:hideMark/>
          </w:tcPr>
          <w:p w14:paraId="2FCD1FAB" w14:textId="77777777" w:rsidR="00D33A04" w:rsidRPr="00D33A04" w:rsidRDefault="00D33A04" w:rsidP="00D33A04">
            <w:pPr>
              <w:spacing w:before="0" w:after="0" w:line="240" w:lineRule="auto"/>
              <w:rPr>
                <w:rFonts w:ascii="Calibri" w:eastAsia="Times New Roman" w:hAnsi="Calibri" w:cs="Calibri"/>
                <w:b/>
                <w:bCs/>
                <w:color w:val="FFFFFF"/>
                <w:sz w:val="22"/>
              </w:rPr>
            </w:pPr>
            <w:r w:rsidRPr="00D33A04">
              <w:rPr>
                <w:rFonts w:ascii="Calibri" w:eastAsia="Times New Roman" w:hAnsi="Calibri" w:cs="Calibri"/>
                <w:b/>
                <w:bCs/>
                <w:color w:val="FFFFFF"/>
                <w:sz w:val="22"/>
              </w:rPr>
              <w:t>Length</w:t>
            </w:r>
          </w:p>
        </w:tc>
        <w:tc>
          <w:tcPr>
            <w:tcW w:w="1120" w:type="dxa"/>
            <w:tcBorders>
              <w:top w:val="single" w:sz="8" w:space="0" w:color="auto"/>
              <w:left w:val="nil"/>
              <w:bottom w:val="single" w:sz="4" w:space="0" w:color="auto"/>
              <w:right w:val="nil"/>
            </w:tcBorders>
            <w:shd w:val="clear" w:color="4472C4" w:fill="4472C4"/>
            <w:noWrap/>
            <w:vAlign w:val="bottom"/>
            <w:hideMark/>
          </w:tcPr>
          <w:p w14:paraId="6B44B384" w14:textId="77777777" w:rsidR="00D33A04" w:rsidRPr="00D33A04" w:rsidRDefault="00D33A04" w:rsidP="00D33A04">
            <w:pPr>
              <w:spacing w:before="0" w:after="0" w:line="240" w:lineRule="auto"/>
              <w:rPr>
                <w:rFonts w:ascii="Calibri" w:eastAsia="Times New Roman" w:hAnsi="Calibri" w:cs="Calibri"/>
                <w:b/>
                <w:bCs/>
                <w:color w:val="FFFFFF"/>
                <w:sz w:val="22"/>
              </w:rPr>
            </w:pPr>
            <w:r w:rsidRPr="00D33A04">
              <w:rPr>
                <w:rFonts w:ascii="Calibri" w:eastAsia="Times New Roman" w:hAnsi="Calibri" w:cs="Calibri"/>
                <w:b/>
                <w:bCs/>
                <w:color w:val="FFFFFF"/>
                <w:sz w:val="22"/>
              </w:rPr>
              <w:t>Type</w:t>
            </w:r>
          </w:p>
        </w:tc>
        <w:tc>
          <w:tcPr>
            <w:tcW w:w="5320" w:type="dxa"/>
            <w:tcBorders>
              <w:top w:val="single" w:sz="8" w:space="0" w:color="auto"/>
              <w:left w:val="nil"/>
              <w:bottom w:val="single" w:sz="4" w:space="0" w:color="auto"/>
              <w:right w:val="single" w:sz="8" w:space="0" w:color="auto"/>
            </w:tcBorders>
            <w:shd w:val="clear" w:color="4472C4" w:fill="4472C4"/>
            <w:vAlign w:val="bottom"/>
            <w:hideMark/>
          </w:tcPr>
          <w:p w14:paraId="45A7CB56" w14:textId="77777777" w:rsidR="00D33A04" w:rsidRPr="00D33A04" w:rsidRDefault="00D33A04" w:rsidP="00D33A04">
            <w:pPr>
              <w:spacing w:before="0" w:after="0" w:line="240" w:lineRule="auto"/>
              <w:rPr>
                <w:rFonts w:ascii="Calibri" w:eastAsia="Times New Roman" w:hAnsi="Calibri" w:cs="Calibri"/>
                <w:b/>
                <w:bCs/>
                <w:color w:val="FFFFFF"/>
                <w:sz w:val="22"/>
              </w:rPr>
            </w:pPr>
            <w:r w:rsidRPr="00D33A04">
              <w:rPr>
                <w:rFonts w:ascii="Calibri" w:eastAsia="Times New Roman" w:hAnsi="Calibri" w:cs="Calibri"/>
                <w:b/>
                <w:bCs/>
                <w:color w:val="FFFFFF"/>
                <w:sz w:val="22"/>
              </w:rPr>
              <w:t>Description</w:t>
            </w:r>
          </w:p>
        </w:tc>
      </w:tr>
      <w:tr w:rsidR="00D33A04" w:rsidRPr="00D33A04" w14:paraId="6182109B" w14:textId="77777777" w:rsidTr="000930DB">
        <w:trPr>
          <w:trHeight w:val="3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57A2DB" w14:textId="44C1DAEC" w:rsidR="00D33A04" w:rsidRPr="00D33A04" w:rsidRDefault="00196997"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bearing</w:t>
            </w:r>
          </w:p>
        </w:tc>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0F8D0A"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Bearing</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A29E88" w14:textId="77777777" w:rsidR="00D33A04" w:rsidRPr="00D33A04" w:rsidRDefault="00D33A04" w:rsidP="00D33A04">
            <w:pPr>
              <w:spacing w:before="0" w:after="0" w:line="240" w:lineRule="auto"/>
              <w:jc w:val="center"/>
              <w:rPr>
                <w:rFonts w:ascii="Calibri" w:eastAsia="Times New Roman" w:hAnsi="Calibri" w:cs="Calibri"/>
                <w:color w:val="000000"/>
                <w:sz w:val="22"/>
              </w:rPr>
            </w:pPr>
            <w:r w:rsidRPr="00D33A04">
              <w:rPr>
                <w:rFonts w:ascii="Calibri" w:eastAsia="Times New Roman" w:hAnsi="Calibri" w:cs="Calibri"/>
                <w:color w:val="000000"/>
                <w:sz w:val="22"/>
              </w:rPr>
              <w:t>8</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A8C8CF"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Double</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2C7B46"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Current vehicle bearing</w:t>
            </w:r>
          </w:p>
        </w:tc>
      </w:tr>
      <w:tr w:rsidR="00D33A04" w:rsidRPr="00D33A04" w14:paraId="6DA655CC" w14:textId="77777777" w:rsidTr="000930DB">
        <w:trPr>
          <w:trHeight w:val="3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C404E4" w14:textId="66B73E63" w:rsidR="00D33A04" w:rsidRPr="00D33A04" w:rsidRDefault="00196997" w:rsidP="00D33A04">
            <w:pPr>
              <w:spacing w:before="0" w:after="0" w:line="240" w:lineRule="auto"/>
              <w:rPr>
                <w:rFonts w:ascii="Calibri" w:eastAsia="Times New Roman" w:hAnsi="Calibri" w:cs="Calibri"/>
                <w:color w:val="000000"/>
                <w:sz w:val="22"/>
              </w:rPr>
            </w:pPr>
            <w:proofErr w:type="spellStart"/>
            <w:r w:rsidRPr="00D33A04">
              <w:rPr>
                <w:rFonts w:ascii="Calibri" w:eastAsia="Times New Roman" w:hAnsi="Calibri" w:cs="Calibri"/>
                <w:color w:val="000000"/>
                <w:sz w:val="22"/>
              </w:rPr>
              <w:t>driverid</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FC7EF6"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Driver ID</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9F7EEF" w14:textId="77777777" w:rsidR="00D33A04" w:rsidRPr="00D33A04" w:rsidRDefault="00D33A04" w:rsidP="00D33A04">
            <w:pPr>
              <w:spacing w:before="0" w:after="0" w:line="240" w:lineRule="auto"/>
              <w:jc w:val="center"/>
              <w:rPr>
                <w:rFonts w:ascii="Calibri" w:eastAsia="Times New Roman" w:hAnsi="Calibri" w:cs="Calibri"/>
                <w:color w:val="000000"/>
                <w:sz w:val="22"/>
              </w:rPr>
            </w:pPr>
            <w:r w:rsidRPr="00D33A04">
              <w:rPr>
                <w:rFonts w:ascii="Calibri" w:eastAsia="Times New Roman" w:hAnsi="Calibri" w:cs="Calibri"/>
                <w:color w:val="000000"/>
                <w:sz w:val="22"/>
              </w:rPr>
              <w:t>50</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D548F5"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5C7FF9" w14:textId="22D9E5EE" w:rsidR="00D33A04" w:rsidRPr="00D33A04" w:rsidRDefault="00A3537B" w:rsidP="00D33A04">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The driver’s Portal </w:t>
            </w:r>
            <w:proofErr w:type="spellStart"/>
            <w:r>
              <w:rPr>
                <w:rFonts w:ascii="Calibri" w:eastAsia="Times New Roman" w:hAnsi="Calibri" w:cs="Calibri"/>
                <w:color w:val="000000"/>
                <w:sz w:val="22"/>
              </w:rPr>
              <w:t>UserID</w:t>
            </w:r>
            <w:proofErr w:type="spellEnd"/>
          </w:p>
        </w:tc>
      </w:tr>
      <w:tr w:rsidR="00D33A04" w:rsidRPr="00D33A04" w14:paraId="223F42BF" w14:textId="77777777" w:rsidTr="000930DB">
        <w:trPr>
          <w:trHeight w:val="3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3658A4" w14:textId="44B3E526" w:rsidR="00D33A04" w:rsidRPr="00D33A04" w:rsidRDefault="00196997" w:rsidP="00D33A04">
            <w:pPr>
              <w:spacing w:before="0" w:after="0" w:line="240" w:lineRule="auto"/>
              <w:rPr>
                <w:rFonts w:ascii="Calibri" w:eastAsia="Times New Roman" w:hAnsi="Calibri" w:cs="Calibri"/>
                <w:color w:val="000000"/>
                <w:sz w:val="22"/>
              </w:rPr>
            </w:pPr>
            <w:proofErr w:type="spellStart"/>
            <w:r w:rsidRPr="00D33A04">
              <w:rPr>
                <w:rFonts w:ascii="Calibri" w:eastAsia="Times New Roman" w:hAnsi="Calibri" w:cs="Calibri"/>
                <w:color w:val="000000"/>
                <w:sz w:val="22"/>
              </w:rPr>
              <w:t>lastgpsreport</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F343DA"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Last GPS Report</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7EC57B" w14:textId="77777777" w:rsidR="00D33A04" w:rsidRPr="00D33A04" w:rsidRDefault="00D33A04" w:rsidP="00D33A04">
            <w:pPr>
              <w:spacing w:before="0" w:after="0" w:line="240" w:lineRule="auto"/>
              <w:jc w:val="center"/>
              <w:rPr>
                <w:rFonts w:ascii="Calibri" w:eastAsia="Times New Roman" w:hAnsi="Calibri" w:cs="Calibri"/>
                <w:color w:val="000000"/>
                <w:sz w:val="22"/>
              </w:rPr>
            </w:pPr>
            <w:r w:rsidRPr="00D33A04">
              <w:rPr>
                <w:rFonts w:ascii="Calibri" w:eastAsia="Times New Roman" w:hAnsi="Calibri" w:cs="Calibri"/>
                <w:color w:val="000000"/>
                <w:sz w:val="22"/>
              </w:rPr>
              <w:t>8</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6ADDDF"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Date</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CE73DB"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Last time location information was received</w:t>
            </w:r>
          </w:p>
        </w:tc>
      </w:tr>
      <w:tr w:rsidR="00D33A04" w:rsidRPr="00D33A04" w14:paraId="71FE4BEF" w14:textId="77777777" w:rsidTr="000930DB">
        <w:trPr>
          <w:trHeight w:val="3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F056FA" w14:textId="4EA5AE2C" w:rsidR="00D33A04" w:rsidRPr="00D33A04" w:rsidRDefault="00196997"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latitude</w:t>
            </w:r>
          </w:p>
        </w:tc>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459A7F"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Latitude</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44E6B4" w14:textId="77777777" w:rsidR="00D33A04" w:rsidRPr="00D33A04" w:rsidRDefault="00D33A04" w:rsidP="00D33A04">
            <w:pPr>
              <w:spacing w:before="0" w:after="0" w:line="240" w:lineRule="auto"/>
              <w:jc w:val="center"/>
              <w:rPr>
                <w:rFonts w:ascii="Calibri" w:eastAsia="Times New Roman" w:hAnsi="Calibri" w:cs="Calibri"/>
                <w:color w:val="000000"/>
                <w:sz w:val="22"/>
              </w:rPr>
            </w:pPr>
            <w:r w:rsidRPr="00D33A04">
              <w:rPr>
                <w:rFonts w:ascii="Calibri" w:eastAsia="Times New Roman" w:hAnsi="Calibri" w:cs="Calibri"/>
                <w:color w:val="000000"/>
                <w:sz w:val="22"/>
              </w:rPr>
              <w:t>8</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538F3D"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Double</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AAD6C6"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Current vehicle latitude</w:t>
            </w:r>
          </w:p>
        </w:tc>
      </w:tr>
      <w:tr w:rsidR="00D33A04" w:rsidRPr="00D33A04" w14:paraId="61143278" w14:textId="77777777" w:rsidTr="000930DB">
        <w:trPr>
          <w:trHeight w:val="3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B40024" w14:textId="3865B1A0" w:rsidR="00D33A04" w:rsidRPr="00D33A04" w:rsidRDefault="00196997"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longitude</w:t>
            </w:r>
          </w:p>
        </w:tc>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7649B4"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Longitude</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F67C6C" w14:textId="77777777" w:rsidR="00D33A04" w:rsidRPr="00D33A04" w:rsidRDefault="00D33A04" w:rsidP="00D33A04">
            <w:pPr>
              <w:spacing w:before="0" w:after="0" w:line="240" w:lineRule="auto"/>
              <w:jc w:val="center"/>
              <w:rPr>
                <w:rFonts w:ascii="Calibri" w:eastAsia="Times New Roman" w:hAnsi="Calibri" w:cs="Calibri"/>
                <w:color w:val="000000"/>
                <w:sz w:val="22"/>
              </w:rPr>
            </w:pPr>
            <w:r w:rsidRPr="00D33A04">
              <w:rPr>
                <w:rFonts w:ascii="Calibri" w:eastAsia="Times New Roman" w:hAnsi="Calibri" w:cs="Calibri"/>
                <w:color w:val="000000"/>
                <w:sz w:val="22"/>
              </w:rPr>
              <w:t>8</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1002CB"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Double</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B47EB22"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Current vehicle longitude</w:t>
            </w:r>
          </w:p>
        </w:tc>
      </w:tr>
      <w:tr w:rsidR="00D33A04" w:rsidRPr="00D33A04" w14:paraId="208CDA7D" w14:textId="77777777" w:rsidTr="000930DB">
        <w:trPr>
          <w:trHeight w:val="3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E10B7F" w14:textId="5904D9ED" w:rsidR="00D33A04" w:rsidRPr="00D33A04" w:rsidRDefault="00196997" w:rsidP="00D33A04">
            <w:pPr>
              <w:spacing w:before="0" w:after="0" w:line="240" w:lineRule="auto"/>
              <w:rPr>
                <w:rFonts w:ascii="Calibri" w:eastAsia="Times New Roman" w:hAnsi="Calibri" w:cs="Calibri"/>
                <w:color w:val="000000"/>
                <w:sz w:val="22"/>
              </w:rPr>
            </w:pPr>
            <w:proofErr w:type="spellStart"/>
            <w:r w:rsidRPr="00D33A04">
              <w:rPr>
                <w:rFonts w:ascii="Calibri" w:eastAsia="Times New Roman" w:hAnsi="Calibri" w:cs="Calibri"/>
                <w:color w:val="000000"/>
                <w:sz w:val="22"/>
              </w:rPr>
              <w:t>speedkph</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82E22C"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Speed KPH</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2BA66D" w14:textId="77777777" w:rsidR="00D33A04" w:rsidRPr="00D33A04" w:rsidRDefault="00D33A04" w:rsidP="00D33A04">
            <w:pPr>
              <w:spacing w:before="0" w:after="0" w:line="240" w:lineRule="auto"/>
              <w:jc w:val="center"/>
              <w:rPr>
                <w:rFonts w:ascii="Calibri" w:eastAsia="Times New Roman" w:hAnsi="Calibri" w:cs="Calibri"/>
                <w:color w:val="000000"/>
                <w:sz w:val="22"/>
              </w:rPr>
            </w:pPr>
            <w:r w:rsidRPr="00D33A04">
              <w:rPr>
                <w:rFonts w:ascii="Calibri" w:eastAsia="Times New Roman" w:hAnsi="Calibri" w:cs="Calibri"/>
                <w:color w:val="000000"/>
                <w:sz w:val="22"/>
              </w:rPr>
              <w:t>8</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9C6190"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Double</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57B378"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Current vehicle speed in KPH</w:t>
            </w:r>
          </w:p>
        </w:tc>
      </w:tr>
      <w:tr w:rsidR="00D33A04" w:rsidRPr="00D33A04" w14:paraId="463E3B12" w14:textId="77777777" w:rsidTr="000930DB">
        <w:trPr>
          <w:trHeight w:val="3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A6A35C" w14:textId="0DE0E155" w:rsidR="00D33A04" w:rsidRPr="00D33A04" w:rsidRDefault="00196997" w:rsidP="00D33A04">
            <w:pPr>
              <w:spacing w:before="0" w:after="0" w:line="240" w:lineRule="auto"/>
              <w:rPr>
                <w:rFonts w:ascii="Calibri" w:eastAsia="Times New Roman" w:hAnsi="Calibri" w:cs="Calibri"/>
                <w:color w:val="000000"/>
                <w:sz w:val="22"/>
              </w:rPr>
            </w:pPr>
            <w:proofErr w:type="spellStart"/>
            <w:r w:rsidRPr="00D33A04">
              <w:rPr>
                <w:rFonts w:ascii="Calibri" w:eastAsia="Times New Roman" w:hAnsi="Calibri" w:cs="Calibri"/>
                <w:color w:val="000000"/>
                <w:sz w:val="22"/>
              </w:rPr>
              <w:t>speedmph</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D5D1DE"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Speed MPH</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E11C80" w14:textId="77777777" w:rsidR="00D33A04" w:rsidRPr="00D33A04" w:rsidRDefault="00D33A04" w:rsidP="00D33A04">
            <w:pPr>
              <w:spacing w:before="0" w:after="0" w:line="240" w:lineRule="auto"/>
              <w:jc w:val="center"/>
              <w:rPr>
                <w:rFonts w:ascii="Calibri" w:eastAsia="Times New Roman" w:hAnsi="Calibri" w:cs="Calibri"/>
                <w:color w:val="000000"/>
                <w:sz w:val="22"/>
              </w:rPr>
            </w:pPr>
            <w:r w:rsidRPr="00D33A04">
              <w:rPr>
                <w:rFonts w:ascii="Calibri" w:eastAsia="Times New Roman" w:hAnsi="Calibri" w:cs="Calibri"/>
                <w:color w:val="000000"/>
                <w:sz w:val="22"/>
              </w:rPr>
              <w:t>8</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0F0EB9"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Double</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B4C034"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Current vehicle speed in MPH</w:t>
            </w:r>
          </w:p>
        </w:tc>
      </w:tr>
    </w:tbl>
    <w:p w14:paraId="61AE0D2C" w14:textId="4470EF55" w:rsidR="00234257" w:rsidRDefault="00234257" w:rsidP="003D7CC6"/>
    <w:p w14:paraId="3B9A599C" w14:textId="2B6C8552" w:rsidR="009035BF" w:rsidRDefault="009035BF" w:rsidP="003D7CC6"/>
    <w:p w14:paraId="7D4377D9" w14:textId="2059B09A" w:rsidR="009035BF" w:rsidRDefault="009035BF">
      <w:pPr>
        <w:spacing w:before="0" w:after="200"/>
      </w:pPr>
      <w:r>
        <w:br w:type="page"/>
      </w:r>
    </w:p>
    <w:p w14:paraId="2BD8C5A9" w14:textId="404F96D9" w:rsidR="009035BF" w:rsidRDefault="00AA7BA9" w:rsidP="009035BF">
      <w:pPr>
        <w:pStyle w:val="EsriHeading1"/>
      </w:pPr>
      <w:bookmarkStart w:id="45" w:name="_Toc169364372"/>
      <w:r>
        <w:lastRenderedPageBreak/>
        <w:t>Route Planner</w:t>
      </w:r>
      <w:r w:rsidR="009035BF">
        <w:t xml:space="preserve"> Managed Fields</w:t>
      </w:r>
      <w:bookmarkEnd w:id="45"/>
    </w:p>
    <w:p w14:paraId="0C64A7CC" w14:textId="0E77A21E" w:rsidR="009035BF" w:rsidRDefault="00AA7BA9" w:rsidP="009035BF">
      <w:r>
        <w:t>There are several fields that are not in the data model</w:t>
      </w:r>
      <w:r w:rsidR="00A9018B">
        <w:t xml:space="preserve"> for Orders and Routes</w:t>
      </w:r>
      <w:r>
        <w:t>, but the Route Planner application add</w:t>
      </w:r>
      <w:r w:rsidR="00A9018B">
        <w:t>s</w:t>
      </w:r>
      <w:r>
        <w:t xml:space="preserve"> and manage</w:t>
      </w:r>
      <w:r w:rsidR="00A9018B">
        <w:t>s</w:t>
      </w:r>
      <w:r>
        <w:t xml:space="preserve"> </w:t>
      </w:r>
      <w:r w:rsidR="00A9018B">
        <w:t>them</w:t>
      </w:r>
      <w:r>
        <w:t>.</w:t>
      </w:r>
      <w:r w:rsidR="0012155A">
        <w:t xml:space="preserve"> These fields can be configured </w:t>
      </w:r>
      <w:proofErr w:type="gramStart"/>
      <w:r w:rsidR="0012155A">
        <w:t>similar to</w:t>
      </w:r>
      <w:proofErr w:type="gramEnd"/>
      <w:r w:rsidR="0012155A">
        <w:t xml:space="preserve"> other fields through the </w:t>
      </w:r>
      <w:r w:rsidR="006B0CD6">
        <w:t xml:space="preserve">Route Planner configuration file. Can adjust visibility, editable state, </w:t>
      </w:r>
      <w:r w:rsidR="006530F8">
        <w:t>alias, or sequence in field list.</w:t>
      </w:r>
    </w:p>
    <w:p w14:paraId="18A3A87F" w14:textId="33397DEC" w:rsidR="00041746" w:rsidRDefault="00041746" w:rsidP="00041746">
      <w:pPr>
        <w:pStyle w:val="EsriHeading2"/>
      </w:pPr>
      <w:bookmarkStart w:id="46" w:name="_Toc169364373"/>
      <w:r>
        <w:t>Orders Fields</w:t>
      </w:r>
      <w:bookmarkEnd w:id="46"/>
    </w:p>
    <w:p w14:paraId="3FA08B25" w14:textId="4C8A95ED" w:rsidR="00C67F40" w:rsidRPr="00C67F40" w:rsidRDefault="00C67F40" w:rsidP="00C67F40">
      <w:r>
        <w:t xml:space="preserve">The following field </w:t>
      </w:r>
      <w:r w:rsidR="00086D04">
        <w:t>is managed by Route Planner application and will not appear in the feature service for the Plan</w:t>
      </w:r>
      <w:r w:rsidR="00693321">
        <w:t xml:space="preserve"> for </w:t>
      </w:r>
      <w:proofErr w:type="spellStart"/>
      <w:r w:rsidR="00693321">
        <w:t>GeoOrder</w:t>
      </w:r>
      <w:proofErr w:type="spellEnd"/>
      <w:r w:rsidR="00693321">
        <w:t xml:space="preserve"> layer</w:t>
      </w:r>
      <w:r w:rsidR="00086D04">
        <w:t>:</w:t>
      </w:r>
    </w:p>
    <w:p w14:paraId="29DECF5D" w14:textId="1E93033C" w:rsidR="00B33386" w:rsidRDefault="0017257A" w:rsidP="00B33386">
      <w:pPr>
        <w:pStyle w:val="ListParagraph"/>
        <w:numPr>
          <w:ilvl w:val="0"/>
          <w:numId w:val="23"/>
        </w:numPr>
      </w:pPr>
      <w:r>
        <w:t>Edit Location</w:t>
      </w:r>
    </w:p>
    <w:p w14:paraId="08EFE054" w14:textId="22B41AEE" w:rsidR="006530F8" w:rsidRDefault="006530F8" w:rsidP="006530F8">
      <w:pPr>
        <w:pStyle w:val="ListParagraph"/>
        <w:numPr>
          <w:ilvl w:val="1"/>
          <w:numId w:val="23"/>
        </w:numPr>
      </w:pPr>
      <w:r>
        <w:t>Allows user to move an Order point to a different location.</w:t>
      </w:r>
    </w:p>
    <w:p w14:paraId="63814326" w14:textId="70F9EB7C" w:rsidR="00041746" w:rsidRDefault="00041746" w:rsidP="00041746"/>
    <w:p w14:paraId="3ECBD65A" w14:textId="5677F44D" w:rsidR="00041746" w:rsidRDefault="00041746" w:rsidP="00041746">
      <w:pPr>
        <w:pStyle w:val="EsriHeading2"/>
      </w:pPr>
      <w:bookmarkStart w:id="47" w:name="_Toc169364374"/>
      <w:r>
        <w:t>Routes Fields</w:t>
      </w:r>
      <w:bookmarkEnd w:id="47"/>
    </w:p>
    <w:p w14:paraId="4D4F066E" w14:textId="24F563B4" w:rsidR="00086D04" w:rsidRPr="00C67F40" w:rsidRDefault="00086D04" w:rsidP="00086D04">
      <w:r>
        <w:t>The following fields are managed by Route Planner application and will not appear in the feature service for the Plan</w:t>
      </w:r>
      <w:r w:rsidR="00693321">
        <w:t xml:space="preserve"> for Route layer</w:t>
      </w:r>
      <w:r>
        <w:t>:</w:t>
      </w:r>
    </w:p>
    <w:p w14:paraId="43B27780" w14:textId="74F6E799" w:rsidR="00B33386" w:rsidRDefault="00B33386" w:rsidP="00B33386">
      <w:pPr>
        <w:pStyle w:val="ListParagraph"/>
        <w:numPr>
          <w:ilvl w:val="0"/>
          <w:numId w:val="23"/>
        </w:numPr>
      </w:pPr>
      <w:r>
        <w:t>View Routes</w:t>
      </w:r>
    </w:p>
    <w:p w14:paraId="3F1FCE4B" w14:textId="07C81A6D" w:rsidR="00992A2F" w:rsidRDefault="00992A2F" w:rsidP="00992A2F">
      <w:pPr>
        <w:pStyle w:val="ListParagraph"/>
        <w:numPr>
          <w:ilvl w:val="1"/>
          <w:numId w:val="23"/>
        </w:numPr>
      </w:pPr>
      <w:r>
        <w:t>Allows user to toggle individual Routes on/off in the map.</w:t>
      </w:r>
    </w:p>
    <w:p w14:paraId="7108F0E7" w14:textId="325FB123" w:rsidR="00B33386" w:rsidRDefault="00B33386" w:rsidP="00B33386">
      <w:pPr>
        <w:pStyle w:val="ListParagraph"/>
        <w:numPr>
          <w:ilvl w:val="0"/>
          <w:numId w:val="23"/>
        </w:numPr>
      </w:pPr>
      <w:r>
        <w:t>Symbology</w:t>
      </w:r>
    </w:p>
    <w:p w14:paraId="1C1B5C31" w14:textId="5EBF0367" w:rsidR="00992A2F" w:rsidRDefault="00992A2F" w:rsidP="00992A2F">
      <w:pPr>
        <w:pStyle w:val="ListParagraph"/>
        <w:numPr>
          <w:ilvl w:val="1"/>
          <w:numId w:val="23"/>
        </w:numPr>
      </w:pPr>
      <w:r>
        <w:t>Allows user to adjust the symbology of individual Routes.</w:t>
      </w:r>
    </w:p>
    <w:p w14:paraId="178E75A4" w14:textId="60F26FB1" w:rsidR="00B33386" w:rsidRDefault="00B33386" w:rsidP="00B33386">
      <w:pPr>
        <w:pStyle w:val="ListParagraph"/>
        <w:numPr>
          <w:ilvl w:val="0"/>
          <w:numId w:val="23"/>
        </w:numPr>
      </w:pPr>
      <w:r>
        <w:t>Is Hard Zone</w:t>
      </w:r>
    </w:p>
    <w:p w14:paraId="4FB3BB02" w14:textId="7D105742" w:rsidR="00992A2F" w:rsidRPr="00B33386" w:rsidRDefault="001B147C" w:rsidP="00992A2F">
      <w:pPr>
        <w:pStyle w:val="ListParagraph"/>
        <w:numPr>
          <w:ilvl w:val="1"/>
          <w:numId w:val="23"/>
        </w:numPr>
      </w:pPr>
      <w:r>
        <w:t xml:space="preserve">Allows user to change value of Is Hard Zone </w:t>
      </w:r>
      <w:r w:rsidR="007C56EB">
        <w:t xml:space="preserve">attribute </w:t>
      </w:r>
      <w:r w:rsidR="00D9270B">
        <w:t>in the Zone feature that is related to the Route.</w:t>
      </w:r>
      <w:r w:rsidR="007D4428">
        <w:t xml:space="preserve"> </w:t>
      </w:r>
    </w:p>
    <w:sectPr w:rsidR="00992A2F" w:rsidRPr="00B33386" w:rsidSect="00020667">
      <w:pgSz w:w="15840" w:h="12240" w:orient="landscape"/>
      <w:pgMar w:top="720" w:right="720" w:bottom="720" w:left="720" w:header="720" w:footer="9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E35337" w14:textId="77777777" w:rsidR="006261B8" w:rsidRDefault="006261B8">
      <w:pPr>
        <w:spacing w:after="0" w:line="240" w:lineRule="auto"/>
      </w:pPr>
      <w:r>
        <w:separator/>
      </w:r>
    </w:p>
  </w:endnote>
  <w:endnote w:type="continuationSeparator" w:id="0">
    <w:p w14:paraId="5B19CEED" w14:textId="77777777" w:rsidR="006261B8" w:rsidRDefault="006261B8">
      <w:pPr>
        <w:spacing w:after="0" w:line="240" w:lineRule="auto"/>
      </w:pPr>
      <w:r>
        <w:continuationSeparator/>
      </w:r>
    </w:p>
  </w:endnote>
  <w:endnote w:type="continuationNotice" w:id="1">
    <w:p w14:paraId="70A70752" w14:textId="77777777" w:rsidR="006261B8" w:rsidRDefault="006261B8">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panose1 w:val="020B07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0B4C44" w14:textId="77777777" w:rsidR="00931422" w:rsidRPr="000001EE" w:rsidRDefault="00931422" w:rsidP="00A87B58">
    <w:pPr>
      <w:pStyle w:val="Footer"/>
      <w:rPr>
        <w:rFonts w:ascii="Arial" w:hAnsi="Arial" w:cs="Arial"/>
        <w:sz w:val="12"/>
        <w:szCs w:val="16"/>
      </w:rPr>
    </w:pPr>
  </w:p>
  <w:p w14:paraId="3D79A006" w14:textId="0220D356" w:rsidR="00931422" w:rsidRPr="00BC6F1B" w:rsidRDefault="00931422" w:rsidP="00A87B58">
    <w:pPr>
      <w:pStyle w:val="Footer"/>
    </w:pPr>
    <w:r w:rsidRPr="00BD4894">
      <w:tab/>
    </w:r>
    <w:r w:rsidRPr="00EB18CE">
      <w:rPr>
        <w:rStyle w:val="PageNumber"/>
        <w:rFonts w:cs="Arial"/>
        <w:sz w:val="16"/>
        <w:szCs w:val="16"/>
      </w:rPr>
      <w:fldChar w:fldCharType="begin"/>
    </w:r>
    <w:r w:rsidRPr="00EB18CE">
      <w:rPr>
        <w:rStyle w:val="PageNumber"/>
        <w:rFonts w:cs="Arial"/>
        <w:bCs/>
        <w:sz w:val="16"/>
        <w:szCs w:val="16"/>
      </w:rPr>
      <w:instrText xml:space="preserve"> PAGE </w:instrText>
    </w:r>
    <w:r w:rsidRPr="00EB18CE">
      <w:rPr>
        <w:rStyle w:val="PageNumber"/>
        <w:rFonts w:cs="Arial"/>
        <w:sz w:val="16"/>
        <w:szCs w:val="16"/>
      </w:rPr>
      <w:fldChar w:fldCharType="separate"/>
    </w:r>
    <w:r w:rsidR="00FF328C">
      <w:rPr>
        <w:rStyle w:val="PageNumber"/>
        <w:rFonts w:cs="Arial"/>
        <w:bCs/>
        <w:noProof/>
        <w:sz w:val="16"/>
        <w:szCs w:val="16"/>
      </w:rPr>
      <w:t>2</w:t>
    </w:r>
    <w:r w:rsidRPr="00EB18CE">
      <w:rPr>
        <w:rStyle w:val="PageNumber"/>
        <w:rFonts w:cs="Arial"/>
        <w:sz w:val="16"/>
        <w:szCs w:val="16"/>
      </w:rPr>
      <w:fldChar w:fldCharType="end"/>
    </w:r>
    <w:r w:rsidRPr="00EB18CE">
      <w:rPr>
        <w:rStyle w:val="PageNumber"/>
        <w:rFonts w:cs="Arial"/>
        <w:bCs/>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9440CD" w14:textId="77777777" w:rsidR="006261B8" w:rsidRDefault="006261B8">
      <w:pPr>
        <w:spacing w:after="0" w:line="240" w:lineRule="auto"/>
      </w:pPr>
      <w:r>
        <w:separator/>
      </w:r>
    </w:p>
  </w:footnote>
  <w:footnote w:type="continuationSeparator" w:id="0">
    <w:p w14:paraId="353A5E0E" w14:textId="77777777" w:rsidR="006261B8" w:rsidRDefault="006261B8">
      <w:pPr>
        <w:spacing w:after="0" w:line="240" w:lineRule="auto"/>
      </w:pPr>
      <w:r>
        <w:continuationSeparator/>
      </w:r>
    </w:p>
  </w:footnote>
  <w:footnote w:type="continuationNotice" w:id="1">
    <w:p w14:paraId="2945EA7B" w14:textId="77777777" w:rsidR="006261B8" w:rsidRDefault="006261B8">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327E31" w14:textId="77777777" w:rsidR="00931422" w:rsidRDefault="00931422">
    <w:pPr>
      <w:pStyle w:val="Header"/>
    </w:pPr>
    <w:r>
      <w:rPr>
        <w:noProof/>
      </w:rPr>
      <w:drawing>
        <wp:anchor distT="0" distB="0" distL="114300" distR="114300" simplePos="0" relativeHeight="251658240" behindDoc="1" locked="0" layoutInCell="1" allowOverlap="1" wp14:anchorId="3D4BD2D3" wp14:editId="20E3C1D2">
          <wp:simplePos x="0" y="0"/>
          <wp:positionH relativeFrom="page">
            <wp:posOffset>0</wp:posOffset>
          </wp:positionH>
          <wp:positionV relativeFrom="page">
            <wp:posOffset>-8467</wp:posOffset>
          </wp:positionV>
          <wp:extent cx="7764057" cy="10045702"/>
          <wp:effectExtent l="0" t="0" r="889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49731_PropCvr_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64057" cy="10045702"/>
                  </a:xfrm>
                  <a:prstGeom prst="rect">
                    <a:avLst/>
                  </a:prstGeom>
                  <a:noFill/>
                  <a:ln>
                    <a:noFill/>
                  </a:ln>
                  <a:extLst>
                    <a:ext uri="{FAA26D3D-D897-4be2-8F04-BA451C77F1D7}">
                      <ma14:placeholderFlag xmlns:a14="http://schemas.microsoft.com/office/drawing/2010/main"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4EEBFF" w14:textId="77777777" w:rsidR="00931422" w:rsidRDefault="00931422" w:rsidP="00A87B58">
    <w:pPr>
      <w:pStyle w:val="Header"/>
    </w:pPr>
  </w:p>
  <w:p w14:paraId="6CC048BC" w14:textId="77777777" w:rsidR="00931422" w:rsidRPr="006E453A" w:rsidRDefault="00931422" w:rsidP="00A87B58">
    <w:pPr>
      <w:pStyle w:val="Header"/>
      <w:rPr>
        <w:sz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CB3EC8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0551E4"/>
    <w:multiLevelType w:val="hybridMultilevel"/>
    <w:tmpl w:val="AEE07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9D3224"/>
    <w:multiLevelType w:val="hybridMultilevel"/>
    <w:tmpl w:val="9BC8CE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C6B95"/>
    <w:multiLevelType w:val="hybridMultilevel"/>
    <w:tmpl w:val="2C725CDC"/>
    <w:lvl w:ilvl="0" w:tplc="D62AA636">
      <w:start w:val="1"/>
      <w:numFmt w:val="decimal"/>
      <w:pStyle w:val="Step"/>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61604AC"/>
    <w:multiLevelType w:val="multilevel"/>
    <w:tmpl w:val="37447B28"/>
    <w:lvl w:ilvl="0">
      <w:start w:val="1"/>
      <w:numFmt w:val="upperLetter"/>
      <w:pStyle w:val="EsriNumberedAppendixHeading"/>
      <w:suff w:val="space"/>
      <w:lvlText w:val="Appendix %1 "/>
      <w:lvlJc w:val="left"/>
      <w:pPr>
        <w:ind w:left="360" w:hanging="360"/>
      </w:pPr>
      <w:rPr>
        <w:rFonts w:ascii="Arial" w:hAnsi="Arial" w:hint="default"/>
        <w:b/>
        <w:sz w:val="32"/>
      </w:rPr>
    </w:lvl>
    <w:lvl w:ilvl="1">
      <w:start w:val="1"/>
      <w:numFmt w:val="decimal"/>
      <w:pStyle w:val="EsriSub-Appendix"/>
      <w:lvlText w:val="%1.%2."/>
      <w:lvlJc w:val="left"/>
      <w:pPr>
        <w:ind w:left="720" w:hanging="72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C7A2EA3"/>
    <w:multiLevelType w:val="hybridMultilevel"/>
    <w:tmpl w:val="D0749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8125E4"/>
    <w:multiLevelType w:val="hybridMultilevel"/>
    <w:tmpl w:val="CB60DE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2048C1"/>
    <w:multiLevelType w:val="multilevel"/>
    <w:tmpl w:val="77EAA656"/>
    <w:styleLink w:val="PSActivitiesandSubactivities"/>
    <w:lvl w:ilvl="0">
      <w:start w:val="1"/>
      <w:numFmt w:val="decimal"/>
      <w:lvlText w:val="Activity %1"/>
      <w:lvlJc w:val="left"/>
      <w:pPr>
        <w:ind w:left="720" w:hanging="720"/>
      </w:pPr>
      <w:rPr>
        <w:rFonts w:ascii="Arial" w:hAnsi="Arial" w:hint="default"/>
        <w:b/>
        <w:i w:val="0"/>
        <w:sz w:val="26"/>
      </w:rPr>
    </w:lvl>
    <w:lvl w:ilvl="1">
      <w:start w:val="1"/>
      <w:numFmt w:val="decimal"/>
      <w:lvlText w:val="Activity %1.%2"/>
      <w:lvlJc w:val="left"/>
      <w:pPr>
        <w:ind w:left="720" w:hanging="720"/>
      </w:pPr>
      <w:rPr>
        <w:rFonts w:ascii="Arial" w:hAnsi="Arial" w:hint="default"/>
        <w:b/>
        <w:i/>
        <w:sz w:val="24"/>
      </w:rPr>
    </w:lvl>
    <w:lvl w:ilvl="2">
      <w:start w:val="1"/>
      <w:numFmt w:val="decimal"/>
      <w:lvlText w:val="Activity %1.%2.%3"/>
      <w:lvlJc w:val="left"/>
      <w:pPr>
        <w:ind w:left="720" w:hanging="720"/>
      </w:pPr>
      <w:rPr>
        <w:rFonts w:ascii="Arial" w:hAnsi="Arial" w:hint="default"/>
        <w:b/>
        <w:sz w:val="22"/>
      </w:rPr>
    </w:lvl>
    <w:lvl w:ilvl="3">
      <w:start w:val="1"/>
      <w:numFmt w:val="decimal"/>
      <w:lvlText w:val="Activity %1.%2.%3.%4"/>
      <w:lvlJc w:val="left"/>
      <w:pPr>
        <w:ind w:left="720" w:hanging="720"/>
      </w:pPr>
      <w:rPr>
        <w:rFonts w:hint="default"/>
        <w:b/>
        <w:i/>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8" w15:restartNumberingAfterBreak="0">
    <w:nsid w:val="232A4394"/>
    <w:multiLevelType w:val="hybridMultilevel"/>
    <w:tmpl w:val="ADF417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707456"/>
    <w:multiLevelType w:val="multilevel"/>
    <w:tmpl w:val="3B1E5CF4"/>
    <w:lvl w:ilvl="0">
      <w:start w:val="1"/>
      <w:numFmt w:val="bullet"/>
      <w:pStyle w:val="Esri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A926070"/>
    <w:multiLevelType w:val="multilevel"/>
    <w:tmpl w:val="F4A2AD08"/>
    <w:styleLink w:val="Appendices"/>
    <w:lvl w:ilvl="0">
      <w:start w:val="1"/>
      <w:numFmt w:val="upperLetter"/>
      <w:suff w:val="space"/>
      <w:lvlText w:val="Appendix %1 "/>
      <w:lvlJc w:val="left"/>
      <w:pPr>
        <w:ind w:left="360" w:hanging="360"/>
      </w:pPr>
      <w:rPr>
        <w:rFonts w:ascii="Arial" w:hAnsi="Arial" w:hint="default"/>
        <w:b/>
        <w:sz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2F0E570D"/>
    <w:multiLevelType w:val="hybridMultilevel"/>
    <w:tmpl w:val="B1CED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C02791"/>
    <w:multiLevelType w:val="hybridMultilevel"/>
    <w:tmpl w:val="54E2E640"/>
    <w:lvl w:ilvl="0" w:tplc="C6728708">
      <w:numFmt w:val="bullet"/>
      <w:pStyle w:val="EsriTable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4716D0"/>
    <w:multiLevelType w:val="hybridMultilevel"/>
    <w:tmpl w:val="1FC670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9950DD"/>
    <w:multiLevelType w:val="hybridMultilevel"/>
    <w:tmpl w:val="E9D65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7C5527"/>
    <w:multiLevelType w:val="hybridMultilevel"/>
    <w:tmpl w:val="1382A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765D4D"/>
    <w:multiLevelType w:val="multilevel"/>
    <w:tmpl w:val="A93E54E4"/>
    <w:styleLink w:val="PSBulletLevel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447160A2"/>
    <w:multiLevelType w:val="multilevel"/>
    <w:tmpl w:val="FD160132"/>
    <w:lvl w:ilvl="0">
      <w:start w:val="1"/>
      <w:numFmt w:val="decimal"/>
      <w:pStyle w:val="EsriHeading1"/>
      <w:lvlText w:val="%1.0"/>
      <w:lvlJc w:val="left"/>
      <w:pPr>
        <w:ind w:left="720" w:hanging="720"/>
      </w:pPr>
      <w:rPr>
        <w:rFonts w:ascii="Arial" w:hAnsi="Arial" w:hint="default"/>
        <w:b/>
        <w:color w:val="007AC2"/>
        <w:sz w:val="32"/>
      </w:rPr>
    </w:lvl>
    <w:lvl w:ilvl="1">
      <w:start w:val="1"/>
      <w:numFmt w:val="decimal"/>
      <w:pStyle w:val="EsriHeading2"/>
      <w:lvlText w:val="%1.%2"/>
      <w:lvlJc w:val="left"/>
      <w:pPr>
        <w:ind w:left="720" w:hanging="720"/>
      </w:pPr>
      <w:rPr>
        <w:rFonts w:ascii="Arial" w:hAnsi="Arial" w:hint="default"/>
        <w:b/>
        <w:sz w:val="28"/>
      </w:rPr>
    </w:lvl>
    <w:lvl w:ilvl="2">
      <w:start w:val="1"/>
      <w:numFmt w:val="decimal"/>
      <w:pStyle w:val="EsriHeading3"/>
      <w:lvlText w:val="%1.%2.%3"/>
      <w:lvlJc w:val="left"/>
      <w:pPr>
        <w:ind w:left="720" w:hanging="720"/>
      </w:pPr>
      <w:rPr>
        <w:rFonts w:ascii="Arial" w:hAnsi="Arial" w:hint="default"/>
        <w:b/>
        <w:sz w:val="24"/>
      </w:rPr>
    </w:lvl>
    <w:lvl w:ilvl="3">
      <w:start w:val="1"/>
      <w:numFmt w:val="decimal"/>
      <w:pStyle w:val="EsriHeading4"/>
      <w:lvlText w:val="%1.%2.%3.%4"/>
      <w:lvlJc w:val="left"/>
      <w:pPr>
        <w:ind w:left="720" w:hanging="720"/>
      </w:pPr>
      <w:rPr>
        <w:rFonts w:ascii="Arial" w:hAnsi="Arial" w:hint="default"/>
        <w:b/>
        <w:sz w:val="22"/>
      </w:rPr>
    </w:lvl>
    <w:lvl w:ilvl="4">
      <w:start w:val="1"/>
      <w:numFmt w:val="decimal"/>
      <w:pStyle w:val="EsriHeading5"/>
      <w:lvlText w:val="%1.%2.%3.%4.%5"/>
      <w:lvlJc w:val="left"/>
      <w:pPr>
        <w:ind w:left="720" w:hanging="720"/>
      </w:pPr>
      <w:rPr>
        <w:rFonts w:ascii="Arial" w:hAnsi="Arial" w:hint="default"/>
        <w:b w:val="0"/>
        <w:i w:val="0"/>
        <w:sz w:val="22"/>
      </w:rPr>
    </w:lvl>
    <w:lvl w:ilvl="5">
      <w:start w:val="1"/>
      <w:numFmt w:val="decimal"/>
      <w:pStyle w:val="EsriHeading6"/>
      <w:lvlText w:val="%1.%2.%3.%4.%5.%6"/>
      <w:lvlJc w:val="left"/>
      <w:pPr>
        <w:ind w:left="720" w:hanging="720"/>
      </w:pPr>
      <w:rPr>
        <w:rFonts w:ascii="Arial Bold" w:hAnsi="Arial Bold" w:hint="default"/>
        <w:b/>
        <w:i w:val="0"/>
        <w:sz w:val="20"/>
      </w:rPr>
    </w:lvl>
    <w:lvl w:ilvl="6">
      <w:start w:val="1"/>
      <w:numFmt w:val="decimal"/>
      <w:pStyle w:val="EsriHeading7"/>
      <w:lvlText w:val="%1.%2.%3.%4.%5.%6.%7"/>
      <w:lvlJc w:val="left"/>
      <w:pPr>
        <w:ind w:left="720" w:hanging="720"/>
      </w:pPr>
      <w:rPr>
        <w:rFonts w:ascii="Arial" w:hAnsi="Arial" w:hint="default"/>
        <w:b w:val="0"/>
        <w:i w:val="0"/>
        <w:sz w:val="20"/>
      </w:rPr>
    </w:lvl>
    <w:lvl w:ilvl="7">
      <w:start w:val="1"/>
      <w:numFmt w:val="decimal"/>
      <w:pStyle w:val="EsriHeading8"/>
      <w:lvlText w:val="%1.%2.%3.%4.%5.%6.%7.%8"/>
      <w:lvlJc w:val="left"/>
      <w:pPr>
        <w:ind w:left="720" w:hanging="720"/>
      </w:pPr>
      <w:rPr>
        <w:rFonts w:ascii="Arial Bold" w:hAnsi="Arial Bold" w:hint="default"/>
        <w:b/>
        <w:i w:val="0"/>
        <w:sz w:val="18"/>
      </w:rPr>
    </w:lvl>
    <w:lvl w:ilvl="8">
      <w:start w:val="1"/>
      <w:numFmt w:val="decimal"/>
      <w:lvlText w:val="%1.%2.%3.%4.%5.%6.%7.%8.%9"/>
      <w:lvlJc w:val="left"/>
      <w:pPr>
        <w:ind w:left="720" w:hanging="720"/>
      </w:pPr>
      <w:rPr>
        <w:rFonts w:hint="default"/>
      </w:rPr>
    </w:lvl>
  </w:abstractNum>
  <w:abstractNum w:abstractNumId="18" w15:restartNumberingAfterBreak="0">
    <w:nsid w:val="44AD61BD"/>
    <w:multiLevelType w:val="hybridMultilevel"/>
    <w:tmpl w:val="D236D814"/>
    <w:lvl w:ilvl="0" w:tplc="4404B8BC">
      <w:start w:val="1"/>
      <w:numFmt w:val="decimal"/>
      <w:pStyle w:val="EsriCaptionText"/>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546000"/>
    <w:multiLevelType w:val="multilevel"/>
    <w:tmpl w:val="49326CA8"/>
    <w:styleLink w:val="TasksandSubtasks"/>
    <w:lvl w:ilvl="0">
      <w:start w:val="1"/>
      <w:numFmt w:val="decimal"/>
      <w:lvlText w:val="Task %1"/>
      <w:lvlJc w:val="left"/>
      <w:pPr>
        <w:ind w:left="1728" w:hanging="1728"/>
      </w:pPr>
      <w:rPr>
        <w:rFonts w:ascii="Arial" w:hAnsi="Arial" w:hint="default"/>
        <w:b/>
        <w:sz w:val="26"/>
      </w:rPr>
    </w:lvl>
    <w:lvl w:ilvl="1">
      <w:start w:val="1"/>
      <w:numFmt w:val="decimal"/>
      <w:lvlText w:val="Task %1.%2"/>
      <w:lvlJc w:val="left"/>
      <w:pPr>
        <w:ind w:left="1728" w:hanging="1728"/>
      </w:pPr>
      <w:rPr>
        <w:rFonts w:hint="default"/>
      </w:rPr>
    </w:lvl>
    <w:lvl w:ilvl="2">
      <w:start w:val="1"/>
      <w:numFmt w:val="decimal"/>
      <w:lvlText w:val="Task %1.%2.%3"/>
      <w:lvlJc w:val="left"/>
      <w:pPr>
        <w:ind w:left="1728" w:hanging="1728"/>
      </w:pPr>
      <w:rPr>
        <w:rFonts w:ascii="Arial" w:hAnsi="Arial" w:hint="default"/>
        <w:b/>
        <w:i w:val="0"/>
        <w:sz w:val="22"/>
      </w:rPr>
    </w:lvl>
    <w:lvl w:ilvl="3">
      <w:start w:val="1"/>
      <w:numFmt w:val="decimal"/>
      <w:lvlText w:val="Task %1.%2.%3.%4"/>
      <w:lvlJc w:val="left"/>
      <w:pPr>
        <w:ind w:left="1728" w:hanging="1728"/>
      </w:pPr>
      <w:rPr>
        <w:rFonts w:ascii="Arial" w:hAnsi="Arial" w:hint="default"/>
        <w:b w:val="0"/>
        <w:i/>
        <w:sz w:val="22"/>
      </w:rPr>
    </w:lvl>
    <w:lvl w:ilvl="4">
      <w:start w:val="1"/>
      <w:numFmt w:val="decimal"/>
      <w:lvlText w:val="Task  %1.%2.%3.%4.%5"/>
      <w:lvlJc w:val="left"/>
      <w:pPr>
        <w:ind w:left="1728" w:firstLine="31042"/>
      </w:pPr>
      <w:rPr>
        <w:rFonts w:ascii="Arial" w:hAnsi="Arial" w:hint="default"/>
        <w:sz w:val="22"/>
      </w:rPr>
    </w:lvl>
    <w:lvl w:ilvl="5">
      <w:start w:val="1"/>
      <w:numFmt w:val="lowerRoman"/>
      <w:lvlText w:val="%6."/>
      <w:lvlJc w:val="right"/>
      <w:pPr>
        <w:ind w:left="1728" w:hanging="1728"/>
      </w:pPr>
      <w:rPr>
        <w:rFonts w:hint="default"/>
      </w:rPr>
    </w:lvl>
    <w:lvl w:ilvl="6">
      <w:start w:val="1"/>
      <w:numFmt w:val="decimal"/>
      <w:lvlText w:val="%7."/>
      <w:lvlJc w:val="left"/>
      <w:pPr>
        <w:ind w:left="1728" w:hanging="1728"/>
      </w:pPr>
      <w:rPr>
        <w:rFonts w:hint="default"/>
      </w:rPr>
    </w:lvl>
    <w:lvl w:ilvl="7">
      <w:start w:val="1"/>
      <w:numFmt w:val="lowerLetter"/>
      <w:lvlText w:val="%8."/>
      <w:lvlJc w:val="left"/>
      <w:pPr>
        <w:ind w:left="1728" w:hanging="1728"/>
      </w:pPr>
      <w:rPr>
        <w:rFonts w:hint="default"/>
      </w:rPr>
    </w:lvl>
    <w:lvl w:ilvl="8">
      <w:start w:val="1"/>
      <w:numFmt w:val="lowerRoman"/>
      <w:lvlText w:val="%9."/>
      <w:lvlJc w:val="right"/>
      <w:pPr>
        <w:ind w:left="1728" w:hanging="1728"/>
      </w:pPr>
      <w:rPr>
        <w:rFonts w:hint="default"/>
      </w:rPr>
    </w:lvl>
  </w:abstractNum>
  <w:abstractNum w:abstractNumId="20" w15:restartNumberingAfterBreak="0">
    <w:nsid w:val="6EE23516"/>
    <w:multiLevelType w:val="hybridMultilevel"/>
    <w:tmpl w:val="9EDA7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B70BA0"/>
    <w:multiLevelType w:val="hybridMultilevel"/>
    <w:tmpl w:val="6A662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6600914">
    <w:abstractNumId w:val="16"/>
  </w:num>
  <w:num w:numId="2" w16cid:durableId="69741749">
    <w:abstractNumId w:val="0"/>
  </w:num>
  <w:num w:numId="3" w16cid:durableId="683476989">
    <w:abstractNumId w:val="7"/>
  </w:num>
  <w:num w:numId="4" w16cid:durableId="1571380985">
    <w:abstractNumId w:val="10"/>
  </w:num>
  <w:num w:numId="5" w16cid:durableId="1449665106">
    <w:abstractNumId w:val="19"/>
  </w:num>
  <w:num w:numId="6" w16cid:durableId="1091197342">
    <w:abstractNumId w:val="18"/>
  </w:num>
  <w:num w:numId="7" w16cid:durableId="194467547">
    <w:abstractNumId w:val="17"/>
    <w:lvlOverride w:ilvl="0">
      <w:lvl w:ilvl="0">
        <w:start w:val="1"/>
        <w:numFmt w:val="decimal"/>
        <w:pStyle w:val="EsriHeading1"/>
        <w:lvlText w:val="%1.0"/>
        <w:lvlJc w:val="left"/>
        <w:pPr>
          <w:ind w:left="720" w:hanging="720"/>
        </w:pPr>
        <w:rPr>
          <w:rFonts w:ascii="Arial" w:hAnsi="Arial" w:hint="default"/>
          <w:b/>
          <w:color w:val="007AC2"/>
          <w:sz w:val="32"/>
        </w:rPr>
      </w:lvl>
    </w:lvlOverride>
  </w:num>
  <w:num w:numId="8" w16cid:durableId="1606578432">
    <w:abstractNumId w:val="4"/>
  </w:num>
  <w:num w:numId="9" w16cid:durableId="128329337">
    <w:abstractNumId w:val="12"/>
  </w:num>
  <w:num w:numId="10" w16cid:durableId="1226261180">
    <w:abstractNumId w:val="9"/>
  </w:num>
  <w:num w:numId="11" w16cid:durableId="1808283048">
    <w:abstractNumId w:val="1"/>
  </w:num>
  <w:num w:numId="12" w16cid:durableId="1201433698">
    <w:abstractNumId w:val="9"/>
  </w:num>
  <w:num w:numId="13" w16cid:durableId="697701520">
    <w:abstractNumId w:val="14"/>
  </w:num>
  <w:num w:numId="14" w16cid:durableId="992025814">
    <w:abstractNumId w:val="13"/>
  </w:num>
  <w:num w:numId="15" w16cid:durableId="2105151340">
    <w:abstractNumId w:val="21"/>
  </w:num>
  <w:num w:numId="16" w16cid:durableId="2517207">
    <w:abstractNumId w:val="3"/>
  </w:num>
  <w:num w:numId="17" w16cid:durableId="1900944455">
    <w:abstractNumId w:val="15"/>
  </w:num>
  <w:num w:numId="18" w16cid:durableId="1307927327">
    <w:abstractNumId w:val="11"/>
  </w:num>
  <w:num w:numId="19" w16cid:durableId="1760255065">
    <w:abstractNumId w:val="8"/>
  </w:num>
  <w:num w:numId="20" w16cid:durableId="585892567">
    <w:abstractNumId w:val="5"/>
  </w:num>
  <w:num w:numId="21" w16cid:durableId="480083190">
    <w:abstractNumId w:val="2"/>
  </w:num>
  <w:num w:numId="22" w16cid:durableId="1379937017">
    <w:abstractNumId w:val="20"/>
  </w:num>
  <w:num w:numId="23" w16cid:durableId="1142500629">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DateAndTime/>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25F"/>
    <w:rsid w:val="000001EE"/>
    <w:rsid w:val="00000D91"/>
    <w:rsid w:val="000023F2"/>
    <w:rsid w:val="0000405C"/>
    <w:rsid w:val="00013A20"/>
    <w:rsid w:val="0001455A"/>
    <w:rsid w:val="00020667"/>
    <w:rsid w:val="00020FCF"/>
    <w:rsid w:val="00020FF4"/>
    <w:rsid w:val="0002190D"/>
    <w:rsid w:val="000224CC"/>
    <w:rsid w:val="00023BDE"/>
    <w:rsid w:val="000309AC"/>
    <w:rsid w:val="000310E2"/>
    <w:rsid w:val="000320E6"/>
    <w:rsid w:val="000403E7"/>
    <w:rsid w:val="00041746"/>
    <w:rsid w:val="0004400E"/>
    <w:rsid w:val="00047F35"/>
    <w:rsid w:val="00051682"/>
    <w:rsid w:val="00053597"/>
    <w:rsid w:val="00053FDC"/>
    <w:rsid w:val="0005575A"/>
    <w:rsid w:val="00057203"/>
    <w:rsid w:val="00065A36"/>
    <w:rsid w:val="00070D48"/>
    <w:rsid w:val="000729E6"/>
    <w:rsid w:val="0007506E"/>
    <w:rsid w:val="000753FA"/>
    <w:rsid w:val="00084395"/>
    <w:rsid w:val="00085081"/>
    <w:rsid w:val="00085101"/>
    <w:rsid w:val="00086D04"/>
    <w:rsid w:val="00092A08"/>
    <w:rsid w:val="000930DB"/>
    <w:rsid w:val="000943D7"/>
    <w:rsid w:val="00097646"/>
    <w:rsid w:val="000A3C6B"/>
    <w:rsid w:val="000A7808"/>
    <w:rsid w:val="000B34E2"/>
    <w:rsid w:val="000C0640"/>
    <w:rsid w:val="000C24B7"/>
    <w:rsid w:val="000C29FB"/>
    <w:rsid w:val="000C42F6"/>
    <w:rsid w:val="000D0ED0"/>
    <w:rsid w:val="000D1A4C"/>
    <w:rsid w:val="000D3363"/>
    <w:rsid w:val="000D5516"/>
    <w:rsid w:val="000D5F74"/>
    <w:rsid w:val="000D6F36"/>
    <w:rsid w:val="000D7896"/>
    <w:rsid w:val="000E0BE5"/>
    <w:rsid w:val="000E1622"/>
    <w:rsid w:val="000E1908"/>
    <w:rsid w:val="000E1D23"/>
    <w:rsid w:val="000E4655"/>
    <w:rsid w:val="000E511B"/>
    <w:rsid w:val="000E514E"/>
    <w:rsid w:val="000F1DF6"/>
    <w:rsid w:val="000F2054"/>
    <w:rsid w:val="000F2589"/>
    <w:rsid w:val="000F54C6"/>
    <w:rsid w:val="000F6BF2"/>
    <w:rsid w:val="00100D4B"/>
    <w:rsid w:val="00104A92"/>
    <w:rsid w:val="00112F2C"/>
    <w:rsid w:val="00114018"/>
    <w:rsid w:val="0011487B"/>
    <w:rsid w:val="0011696D"/>
    <w:rsid w:val="00117832"/>
    <w:rsid w:val="001212CE"/>
    <w:rsid w:val="0012155A"/>
    <w:rsid w:val="00122899"/>
    <w:rsid w:val="00122E9A"/>
    <w:rsid w:val="00123333"/>
    <w:rsid w:val="00125EDA"/>
    <w:rsid w:val="00126796"/>
    <w:rsid w:val="0012689E"/>
    <w:rsid w:val="00130496"/>
    <w:rsid w:val="001332EA"/>
    <w:rsid w:val="00133E7C"/>
    <w:rsid w:val="00140597"/>
    <w:rsid w:val="00143AD9"/>
    <w:rsid w:val="00145E7F"/>
    <w:rsid w:val="00147CD8"/>
    <w:rsid w:val="00152476"/>
    <w:rsid w:val="00153C2B"/>
    <w:rsid w:val="00154134"/>
    <w:rsid w:val="00162558"/>
    <w:rsid w:val="00163F97"/>
    <w:rsid w:val="00164EF2"/>
    <w:rsid w:val="00165FFA"/>
    <w:rsid w:val="001665AE"/>
    <w:rsid w:val="0016717B"/>
    <w:rsid w:val="0016730F"/>
    <w:rsid w:val="00170819"/>
    <w:rsid w:val="0017257A"/>
    <w:rsid w:val="00174981"/>
    <w:rsid w:val="00176350"/>
    <w:rsid w:val="0018063D"/>
    <w:rsid w:val="00180652"/>
    <w:rsid w:val="00180C8D"/>
    <w:rsid w:val="001820EE"/>
    <w:rsid w:val="00183AA5"/>
    <w:rsid w:val="001854AD"/>
    <w:rsid w:val="0019228F"/>
    <w:rsid w:val="00192508"/>
    <w:rsid w:val="00193239"/>
    <w:rsid w:val="001949E2"/>
    <w:rsid w:val="00195050"/>
    <w:rsid w:val="00195806"/>
    <w:rsid w:val="00195FAE"/>
    <w:rsid w:val="00196997"/>
    <w:rsid w:val="00196D8C"/>
    <w:rsid w:val="001A0FA1"/>
    <w:rsid w:val="001A2085"/>
    <w:rsid w:val="001A6DD7"/>
    <w:rsid w:val="001B0C25"/>
    <w:rsid w:val="001B147C"/>
    <w:rsid w:val="001B30AB"/>
    <w:rsid w:val="001B335B"/>
    <w:rsid w:val="001B5464"/>
    <w:rsid w:val="001B6A60"/>
    <w:rsid w:val="001B738C"/>
    <w:rsid w:val="001C2D87"/>
    <w:rsid w:val="001C39BD"/>
    <w:rsid w:val="001C4DE7"/>
    <w:rsid w:val="001C5C87"/>
    <w:rsid w:val="001C68A9"/>
    <w:rsid w:val="001D5488"/>
    <w:rsid w:val="001E0BE0"/>
    <w:rsid w:val="001E11AD"/>
    <w:rsid w:val="001E1638"/>
    <w:rsid w:val="001E177A"/>
    <w:rsid w:val="001E2BED"/>
    <w:rsid w:val="001E4EFF"/>
    <w:rsid w:val="001E5D41"/>
    <w:rsid w:val="001E5ED0"/>
    <w:rsid w:val="001E73E3"/>
    <w:rsid w:val="001E7E5C"/>
    <w:rsid w:val="001F04E1"/>
    <w:rsid w:val="001F344B"/>
    <w:rsid w:val="001F5597"/>
    <w:rsid w:val="001F5B27"/>
    <w:rsid w:val="002036DD"/>
    <w:rsid w:val="00207203"/>
    <w:rsid w:val="00214DE9"/>
    <w:rsid w:val="002171A0"/>
    <w:rsid w:val="0022126B"/>
    <w:rsid w:val="0022128B"/>
    <w:rsid w:val="00222FBB"/>
    <w:rsid w:val="00224AA3"/>
    <w:rsid w:val="00225884"/>
    <w:rsid w:val="002259A1"/>
    <w:rsid w:val="00226C19"/>
    <w:rsid w:val="002306F2"/>
    <w:rsid w:val="00231E30"/>
    <w:rsid w:val="00233D38"/>
    <w:rsid w:val="00234257"/>
    <w:rsid w:val="00235919"/>
    <w:rsid w:val="00235A42"/>
    <w:rsid w:val="002364F4"/>
    <w:rsid w:val="0023676D"/>
    <w:rsid w:val="00236DA4"/>
    <w:rsid w:val="00240B30"/>
    <w:rsid w:val="002417B8"/>
    <w:rsid w:val="00243A56"/>
    <w:rsid w:val="00245937"/>
    <w:rsid w:val="00245DE7"/>
    <w:rsid w:val="0024614A"/>
    <w:rsid w:val="0025080F"/>
    <w:rsid w:val="00250829"/>
    <w:rsid w:val="00250B41"/>
    <w:rsid w:val="002513D4"/>
    <w:rsid w:val="00255A92"/>
    <w:rsid w:val="002574AE"/>
    <w:rsid w:val="00257905"/>
    <w:rsid w:val="002610FF"/>
    <w:rsid w:val="00263888"/>
    <w:rsid w:val="00263EAB"/>
    <w:rsid w:val="0026635C"/>
    <w:rsid w:val="002700FC"/>
    <w:rsid w:val="00271A50"/>
    <w:rsid w:val="00272E3F"/>
    <w:rsid w:val="00277682"/>
    <w:rsid w:val="002834E8"/>
    <w:rsid w:val="002840CA"/>
    <w:rsid w:val="00287FF7"/>
    <w:rsid w:val="00292954"/>
    <w:rsid w:val="002936F1"/>
    <w:rsid w:val="00295A50"/>
    <w:rsid w:val="00295C79"/>
    <w:rsid w:val="002A05AF"/>
    <w:rsid w:val="002A158A"/>
    <w:rsid w:val="002A17BA"/>
    <w:rsid w:val="002A6B8A"/>
    <w:rsid w:val="002B0387"/>
    <w:rsid w:val="002B2148"/>
    <w:rsid w:val="002B3DEA"/>
    <w:rsid w:val="002B4CAC"/>
    <w:rsid w:val="002B6BE8"/>
    <w:rsid w:val="002C1955"/>
    <w:rsid w:val="002C29C3"/>
    <w:rsid w:val="002C3EE6"/>
    <w:rsid w:val="002C5BFA"/>
    <w:rsid w:val="002D41D7"/>
    <w:rsid w:val="002D4837"/>
    <w:rsid w:val="002E0FF0"/>
    <w:rsid w:val="002E1E19"/>
    <w:rsid w:val="002E2F5D"/>
    <w:rsid w:val="002E30DB"/>
    <w:rsid w:val="002E516B"/>
    <w:rsid w:val="002E5AA0"/>
    <w:rsid w:val="002F0816"/>
    <w:rsid w:val="002F5617"/>
    <w:rsid w:val="002F57EF"/>
    <w:rsid w:val="0030142A"/>
    <w:rsid w:val="00301ECE"/>
    <w:rsid w:val="00302390"/>
    <w:rsid w:val="003025B4"/>
    <w:rsid w:val="00303519"/>
    <w:rsid w:val="00304630"/>
    <w:rsid w:val="00306118"/>
    <w:rsid w:val="00310DFA"/>
    <w:rsid w:val="003113EF"/>
    <w:rsid w:val="0031257C"/>
    <w:rsid w:val="00314934"/>
    <w:rsid w:val="00315E4B"/>
    <w:rsid w:val="003168B3"/>
    <w:rsid w:val="00317421"/>
    <w:rsid w:val="00320D60"/>
    <w:rsid w:val="00323295"/>
    <w:rsid w:val="00324ADB"/>
    <w:rsid w:val="00324F7C"/>
    <w:rsid w:val="00325964"/>
    <w:rsid w:val="00326AE2"/>
    <w:rsid w:val="00330CA1"/>
    <w:rsid w:val="00335F6F"/>
    <w:rsid w:val="003364D1"/>
    <w:rsid w:val="00350012"/>
    <w:rsid w:val="00350064"/>
    <w:rsid w:val="0035133D"/>
    <w:rsid w:val="003523F8"/>
    <w:rsid w:val="0035711B"/>
    <w:rsid w:val="003629C5"/>
    <w:rsid w:val="00363779"/>
    <w:rsid w:val="00363EDE"/>
    <w:rsid w:val="00365DB0"/>
    <w:rsid w:val="0037012D"/>
    <w:rsid w:val="0037049F"/>
    <w:rsid w:val="0037181E"/>
    <w:rsid w:val="00372817"/>
    <w:rsid w:val="00372A93"/>
    <w:rsid w:val="003776BE"/>
    <w:rsid w:val="00380070"/>
    <w:rsid w:val="0038258E"/>
    <w:rsid w:val="00385CEA"/>
    <w:rsid w:val="003900E9"/>
    <w:rsid w:val="003907BE"/>
    <w:rsid w:val="00392354"/>
    <w:rsid w:val="003926B0"/>
    <w:rsid w:val="00392D7F"/>
    <w:rsid w:val="00392E47"/>
    <w:rsid w:val="003933AA"/>
    <w:rsid w:val="003954BA"/>
    <w:rsid w:val="00396154"/>
    <w:rsid w:val="003A038B"/>
    <w:rsid w:val="003A059D"/>
    <w:rsid w:val="003A0881"/>
    <w:rsid w:val="003A0DDB"/>
    <w:rsid w:val="003A2573"/>
    <w:rsid w:val="003A2F4C"/>
    <w:rsid w:val="003A4D14"/>
    <w:rsid w:val="003A4F47"/>
    <w:rsid w:val="003A73DC"/>
    <w:rsid w:val="003B064D"/>
    <w:rsid w:val="003B0C58"/>
    <w:rsid w:val="003B258E"/>
    <w:rsid w:val="003B39CC"/>
    <w:rsid w:val="003B5A0B"/>
    <w:rsid w:val="003B6BC4"/>
    <w:rsid w:val="003B7703"/>
    <w:rsid w:val="003C0312"/>
    <w:rsid w:val="003C225D"/>
    <w:rsid w:val="003C2964"/>
    <w:rsid w:val="003C5D64"/>
    <w:rsid w:val="003C6089"/>
    <w:rsid w:val="003C72F3"/>
    <w:rsid w:val="003D3707"/>
    <w:rsid w:val="003D6D77"/>
    <w:rsid w:val="003D7CC6"/>
    <w:rsid w:val="003E50B5"/>
    <w:rsid w:val="003E729A"/>
    <w:rsid w:val="003E7A2A"/>
    <w:rsid w:val="003F0A85"/>
    <w:rsid w:val="003F4BB4"/>
    <w:rsid w:val="003F5A9D"/>
    <w:rsid w:val="003F78B5"/>
    <w:rsid w:val="00401799"/>
    <w:rsid w:val="00401884"/>
    <w:rsid w:val="00403CE9"/>
    <w:rsid w:val="00405F5E"/>
    <w:rsid w:val="0040763A"/>
    <w:rsid w:val="00407CF7"/>
    <w:rsid w:val="004109FB"/>
    <w:rsid w:val="00411507"/>
    <w:rsid w:val="00413F34"/>
    <w:rsid w:val="00414DB6"/>
    <w:rsid w:val="004166F8"/>
    <w:rsid w:val="00420E0A"/>
    <w:rsid w:val="00421657"/>
    <w:rsid w:val="00421BD7"/>
    <w:rsid w:val="004233A7"/>
    <w:rsid w:val="00426829"/>
    <w:rsid w:val="0042731B"/>
    <w:rsid w:val="004273E9"/>
    <w:rsid w:val="00430099"/>
    <w:rsid w:val="004306EC"/>
    <w:rsid w:val="00430BB5"/>
    <w:rsid w:val="00432848"/>
    <w:rsid w:val="00432E4A"/>
    <w:rsid w:val="00434619"/>
    <w:rsid w:val="004402F6"/>
    <w:rsid w:val="00440EA2"/>
    <w:rsid w:val="0044776D"/>
    <w:rsid w:val="0045012B"/>
    <w:rsid w:val="00452C25"/>
    <w:rsid w:val="00453068"/>
    <w:rsid w:val="00453362"/>
    <w:rsid w:val="004557E0"/>
    <w:rsid w:val="0045669D"/>
    <w:rsid w:val="00456729"/>
    <w:rsid w:val="00456912"/>
    <w:rsid w:val="00462483"/>
    <w:rsid w:val="004633B1"/>
    <w:rsid w:val="00465BFE"/>
    <w:rsid w:val="00465F86"/>
    <w:rsid w:val="00467D60"/>
    <w:rsid w:val="004749CD"/>
    <w:rsid w:val="00477B9F"/>
    <w:rsid w:val="004805CE"/>
    <w:rsid w:val="00481282"/>
    <w:rsid w:val="00481F9E"/>
    <w:rsid w:val="004843CA"/>
    <w:rsid w:val="0048462C"/>
    <w:rsid w:val="004850C6"/>
    <w:rsid w:val="004901ED"/>
    <w:rsid w:val="00491171"/>
    <w:rsid w:val="00492560"/>
    <w:rsid w:val="00493114"/>
    <w:rsid w:val="0049352B"/>
    <w:rsid w:val="004A0B71"/>
    <w:rsid w:val="004A0ED6"/>
    <w:rsid w:val="004A1E3E"/>
    <w:rsid w:val="004A289D"/>
    <w:rsid w:val="004A53F3"/>
    <w:rsid w:val="004A6710"/>
    <w:rsid w:val="004B19B6"/>
    <w:rsid w:val="004B3D03"/>
    <w:rsid w:val="004B40A7"/>
    <w:rsid w:val="004B40FA"/>
    <w:rsid w:val="004B424E"/>
    <w:rsid w:val="004C050A"/>
    <w:rsid w:val="004C18BC"/>
    <w:rsid w:val="004C3570"/>
    <w:rsid w:val="004C4A42"/>
    <w:rsid w:val="004C521C"/>
    <w:rsid w:val="004C5EDD"/>
    <w:rsid w:val="004C6B18"/>
    <w:rsid w:val="004C6E87"/>
    <w:rsid w:val="004D00CC"/>
    <w:rsid w:val="004D0A25"/>
    <w:rsid w:val="004D14CE"/>
    <w:rsid w:val="004D154B"/>
    <w:rsid w:val="004D1F3C"/>
    <w:rsid w:val="004D41A0"/>
    <w:rsid w:val="004D57E5"/>
    <w:rsid w:val="004D5E6C"/>
    <w:rsid w:val="004D69F9"/>
    <w:rsid w:val="004D6BFF"/>
    <w:rsid w:val="004D79EB"/>
    <w:rsid w:val="004E3699"/>
    <w:rsid w:val="004E5B79"/>
    <w:rsid w:val="004E71FF"/>
    <w:rsid w:val="004E7541"/>
    <w:rsid w:val="004F28E6"/>
    <w:rsid w:val="004F2EBD"/>
    <w:rsid w:val="004F581A"/>
    <w:rsid w:val="004F6DB0"/>
    <w:rsid w:val="004F7317"/>
    <w:rsid w:val="00500436"/>
    <w:rsid w:val="0050261E"/>
    <w:rsid w:val="005036DC"/>
    <w:rsid w:val="00503E16"/>
    <w:rsid w:val="00505245"/>
    <w:rsid w:val="005052B9"/>
    <w:rsid w:val="00507F8E"/>
    <w:rsid w:val="00510431"/>
    <w:rsid w:val="00510BAC"/>
    <w:rsid w:val="00512465"/>
    <w:rsid w:val="0051669F"/>
    <w:rsid w:val="005167DC"/>
    <w:rsid w:val="00516CE9"/>
    <w:rsid w:val="00516E42"/>
    <w:rsid w:val="00520C49"/>
    <w:rsid w:val="00522470"/>
    <w:rsid w:val="00524327"/>
    <w:rsid w:val="00530B98"/>
    <w:rsid w:val="0053180D"/>
    <w:rsid w:val="005331D6"/>
    <w:rsid w:val="00533533"/>
    <w:rsid w:val="00536629"/>
    <w:rsid w:val="00536869"/>
    <w:rsid w:val="00540186"/>
    <w:rsid w:val="005408BB"/>
    <w:rsid w:val="00554886"/>
    <w:rsid w:val="00555EA2"/>
    <w:rsid w:val="00557378"/>
    <w:rsid w:val="005577BD"/>
    <w:rsid w:val="005628C0"/>
    <w:rsid w:val="00563838"/>
    <w:rsid w:val="00563CA5"/>
    <w:rsid w:val="005643CA"/>
    <w:rsid w:val="0056456B"/>
    <w:rsid w:val="0057034D"/>
    <w:rsid w:val="00571183"/>
    <w:rsid w:val="005755D7"/>
    <w:rsid w:val="00577576"/>
    <w:rsid w:val="00577D91"/>
    <w:rsid w:val="00580B71"/>
    <w:rsid w:val="00582800"/>
    <w:rsid w:val="00584EDF"/>
    <w:rsid w:val="005857C8"/>
    <w:rsid w:val="00585D32"/>
    <w:rsid w:val="00586052"/>
    <w:rsid w:val="0058656B"/>
    <w:rsid w:val="00596AA6"/>
    <w:rsid w:val="00596B23"/>
    <w:rsid w:val="00596F2D"/>
    <w:rsid w:val="005972E5"/>
    <w:rsid w:val="005B434B"/>
    <w:rsid w:val="005B7F71"/>
    <w:rsid w:val="005C108E"/>
    <w:rsid w:val="005C3CC1"/>
    <w:rsid w:val="005C5676"/>
    <w:rsid w:val="005C5B12"/>
    <w:rsid w:val="005C6A0D"/>
    <w:rsid w:val="005D06F5"/>
    <w:rsid w:val="005D0E69"/>
    <w:rsid w:val="005D29F1"/>
    <w:rsid w:val="005D2E40"/>
    <w:rsid w:val="005D471E"/>
    <w:rsid w:val="005D497C"/>
    <w:rsid w:val="005D5BFC"/>
    <w:rsid w:val="005D6A4C"/>
    <w:rsid w:val="005D7307"/>
    <w:rsid w:val="005E25A1"/>
    <w:rsid w:val="005E3146"/>
    <w:rsid w:val="005E40E2"/>
    <w:rsid w:val="005E4522"/>
    <w:rsid w:val="005E4B0D"/>
    <w:rsid w:val="005E4E13"/>
    <w:rsid w:val="005E64CC"/>
    <w:rsid w:val="005E77BB"/>
    <w:rsid w:val="005E7942"/>
    <w:rsid w:val="005F1789"/>
    <w:rsid w:val="005F2C5F"/>
    <w:rsid w:val="005F2CA2"/>
    <w:rsid w:val="005F4C46"/>
    <w:rsid w:val="005F4E52"/>
    <w:rsid w:val="005F58B9"/>
    <w:rsid w:val="005F66B7"/>
    <w:rsid w:val="005F6896"/>
    <w:rsid w:val="005F6D41"/>
    <w:rsid w:val="0060079E"/>
    <w:rsid w:val="0060383C"/>
    <w:rsid w:val="00607258"/>
    <w:rsid w:val="0061075D"/>
    <w:rsid w:val="00613310"/>
    <w:rsid w:val="00614F0C"/>
    <w:rsid w:val="00615304"/>
    <w:rsid w:val="006156B2"/>
    <w:rsid w:val="00615996"/>
    <w:rsid w:val="00616EAF"/>
    <w:rsid w:val="0062155B"/>
    <w:rsid w:val="00622D2E"/>
    <w:rsid w:val="006240C1"/>
    <w:rsid w:val="0062439D"/>
    <w:rsid w:val="00624A2F"/>
    <w:rsid w:val="00624C9F"/>
    <w:rsid w:val="00624E95"/>
    <w:rsid w:val="00625598"/>
    <w:rsid w:val="006261B8"/>
    <w:rsid w:val="00626E46"/>
    <w:rsid w:val="00630932"/>
    <w:rsid w:val="0063230C"/>
    <w:rsid w:val="00633EA5"/>
    <w:rsid w:val="00641D9B"/>
    <w:rsid w:val="0064412F"/>
    <w:rsid w:val="006470E5"/>
    <w:rsid w:val="006506E6"/>
    <w:rsid w:val="006525A7"/>
    <w:rsid w:val="006530F8"/>
    <w:rsid w:val="00653BA0"/>
    <w:rsid w:val="00654BFD"/>
    <w:rsid w:val="00654D99"/>
    <w:rsid w:val="006567A9"/>
    <w:rsid w:val="006571FE"/>
    <w:rsid w:val="00660F5A"/>
    <w:rsid w:val="006610EE"/>
    <w:rsid w:val="00664FC1"/>
    <w:rsid w:val="00666BF7"/>
    <w:rsid w:val="006676B9"/>
    <w:rsid w:val="006758E7"/>
    <w:rsid w:val="00676354"/>
    <w:rsid w:val="00676BD9"/>
    <w:rsid w:val="00676D22"/>
    <w:rsid w:val="00677685"/>
    <w:rsid w:val="0068532E"/>
    <w:rsid w:val="00687809"/>
    <w:rsid w:val="00687F1C"/>
    <w:rsid w:val="00692206"/>
    <w:rsid w:val="00693321"/>
    <w:rsid w:val="006935F1"/>
    <w:rsid w:val="00695F2E"/>
    <w:rsid w:val="006A02A5"/>
    <w:rsid w:val="006A0D51"/>
    <w:rsid w:val="006A11EA"/>
    <w:rsid w:val="006A6E99"/>
    <w:rsid w:val="006A73B2"/>
    <w:rsid w:val="006B0CD6"/>
    <w:rsid w:val="006B1B9A"/>
    <w:rsid w:val="006B3287"/>
    <w:rsid w:val="006B33DC"/>
    <w:rsid w:val="006B3988"/>
    <w:rsid w:val="006B3C05"/>
    <w:rsid w:val="006B40C7"/>
    <w:rsid w:val="006B74B3"/>
    <w:rsid w:val="006C28B4"/>
    <w:rsid w:val="006C2E79"/>
    <w:rsid w:val="006C4D51"/>
    <w:rsid w:val="006C4F2E"/>
    <w:rsid w:val="006C57DB"/>
    <w:rsid w:val="006C7363"/>
    <w:rsid w:val="006D0124"/>
    <w:rsid w:val="006D145F"/>
    <w:rsid w:val="006D332A"/>
    <w:rsid w:val="006D5A4B"/>
    <w:rsid w:val="006D5C28"/>
    <w:rsid w:val="006D62CB"/>
    <w:rsid w:val="006D6532"/>
    <w:rsid w:val="006E02E2"/>
    <w:rsid w:val="006E453A"/>
    <w:rsid w:val="006E7561"/>
    <w:rsid w:val="006F16B8"/>
    <w:rsid w:val="006F1AC2"/>
    <w:rsid w:val="006F39D6"/>
    <w:rsid w:val="006F5130"/>
    <w:rsid w:val="006F5952"/>
    <w:rsid w:val="006F7C01"/>
    <w:rsid w:val="00701E63"/>
    <w:rsid w:val="00701FC6"/>
    <w:rsid w:val="00703A29"/>
    <w:rsid w:val="007118B8"/>
    <w:rsid w:val="00715EC1"/>
    <w:rsid w:val="00717228"/>
    <w:rsid w:val="00717C03"/>
    <w:rsid w:val="007208D5"/>
    <w:rsid w:val="00720C07"/>
    <w:rsid w:val="00721A13"/>
    <w:rsid w:val="00722322"/>
    <w:rsid w:val="00722D4C"/>
    <w:rsid w:val="00723A48"/>
    <w:rsid w:val="007265D1"/>
    <w:rsid w:val="00727D16"/>
    <w:rsid w:val="00733208"/>
    <w:rsid w:val="00733436"/>
    <w:rsid w:val="00733973"/>
    <w:rsid w:val="0073461D"/>
    <w:rsid w:val="00734E65"/>
    <w:rsid w:val="00740A05"/>
    <w:rsid w:val="00740EB3"/>
    <w:rsid w:val="00743695"/>
    <w:rsid w:val="007437C6"/>
    <w:rsid w:val="00745708"/>
    <w:rsid w:val="00746C38"/>
    <w:rsid w:val="00747446"/>
    <w:rsid w:val="00752424"/>
    <w:rsid w:val="0075397C"/>
    <w:rsid w:val="00755174"/>
    <w:rsid w:val="00755646"/>
    <w:rsid w:val="00761317"/>
    <w:rsid w:val="007666A5"/>
    <w:rsid w:val="00770D5D"/>
    <w:rsid w:val="00770EC1"/>
    <w:rsid w:val="00771D20"/>
    <w:rsid w:val="00772531"/>
    <w:rsid w:val="007729D8"/>
    <w:rsid w:val="0077301F"/>
    <w:rsid w:val="0077340C"/>
    <w:rsid w:val="00774FEF"/>
    <w:rsid w:val="00775458"/>
    <w:rsid w:val="00775E00"/>
    <w:rsid w:val="00776717"/>
    <w:rsid w:val="0078041B"/>
    <w:rsid w:val="007816E9"/>
    <w:rsid w:val="00784011"/>
    <w:rsid w:val="007878A0"/>
    <w:rsid w:val="00790B06"/>
    <w:rsid w:val="007912ED"/>
    <w:rsid w:val="007944F1"/>
    <w:rsid w:val="00794C6B"/>
    <w:rsid w:val="00797989"/>
    <w:rsid w:val="007A223F"/>
    <w:rsid w:val="007A41A6"/>
    <w:rsid w:val="007A4337"/>
    <w:rsid w:val="007A48C3"/>
    <w:rsid w:val="007A4C9D"/>
    <w:rsid w:val="007A7DFA"/>
    <w:rsid w:val="007B131C"/>
    <w:rsid w:val="007B4936"/>
    <w:rsid w:val="007B52DA"/>
    <w:rsid w:val="007B6A0D"/>
    <w:rsid w:val="007B7074"/>
    <w:rsid w:val="007C0C36"/>
    <w:rsid w:val="007C1227"/>
    <w:rsid w:val="007C33FA"/>
    <w:rsid w:val="007C56EB"/>
    <w:rsid w:val="007D2659"/>
    <w:rsid w:val="007D4428"/>
    <w:rsid w:val="007D45D6"/>
    <w:rsid w:val="007D48CB"/>
    <w:rsid w:val="007E1033"/>
    <w:rsid w:val="007E2B76"/>
    <w:rsid w:val="007E5033"/>
    <w:rsid w:val="007E5ED0"/>
    <w:rsid w:val="007F761F"/>
    <w:rsid w:val="007F792F"/>
    <w:rsid w:val="00803954"/>
    <w:rsid w:val="0081249B"/>
    <w:rsid w:val="0081451C"/>
    <w:rsid w:val="008164FC"/>
    <w:rsid w:val="00820348"/>
    <w:rsid w:val="00823140"/>
    <w:rsid w:val="00825A31"/>
    <w:rsid w:val="008275E8"/>
    <w:rsid w:val="00831C16"/>
    <w:rsid w:val="00833FDA"/>
    <w:rsid w:val="00834B22"/>
    <w:rsid w:val="0083593B"/>
    <w:rsid w:val="00836C75"/>
    <w:rsid w:val="00837322"/>
    <w:rsid w:val="008419B5"/>
    <w:rsid w:val="00841FAF"/>
    <w:rsid w:val="00842599"/>
    <w:rsid w:val="00843136"/>
    <w:rsid w:val="0084416C"/>
    <w:rsid w:val="00844A29"/>
    <w:rsid w:val="00844E4D"/>
    <w:rsid w:val="008508B6"/>
    <w:rsid w:val="00851724"/>
    <w:rsid w:val="00851A5B"/>
    <w:rsid w:val="00853C93"/>
    <w:rsid w:val="008542A1"/>
    <w:rsid w:val="008550BB"/>
    <w:rsid w:val="008553FC"/>
    <w:rsid w:val="00855637"/>
    <w:rsid w:val="0086052B"/>
    <w:rsid w:val="0086240A"/>
    <w:rsid w:val="00863588"/>
    <w:rsid w:val="00864C7E"/>
    <w:rsid w:val="00865712"/>
    <w:rsid w:val="00871E9C"/>
    <w:rsid w:val="00872281"/>
    <w:rsid w:val="00872FE4"/>
    <w:rsid w:val="00873F61"/>
    <w:rsid w:val="008759F2"/>
    <w:rsid w:val="00876891"/>
    <w:rsid w:val="00876AF2"/>
    <w:rsid w:val="0088045E"/>
    <w:rsid w:val="00882923"/>
    <w:rsid w:val="00882EEA"/>
    <w:rsid w:val="00883394"/>
    <w:rsid w:val="00886FA2"/>
    <w:rsid w:val="00890754"/>
    <w:rsid w:val="0089146A"/>
    <w:rsid w:val="00892373"/>
    <w:rsid w:val="00893937"/>
    <w:rsid w:val="0089533A"/>
    <w:rsid w:val="008A12CD"/>
    <w:rsid w:val="008A25B9"/>
    <w:rsid w:val="008A3094"/>
    <w:rsid w:val="008A4C3E"/>
    <w:rsid w:val="008A6A6B"/>
    <w:rsid w:val="008A7B7D"/>
    <w:rsid w:val="008A7CD0"/>
    <w:rsid w:val="008B3AC2"/>
    <w:rsid w:val="008B5F9E"/>
    <w:rsid w:val="008C0BEE"/>
    <w:rsid w:val="008C1D4B"/>
    <w:rsid w:val="008C39E6"/>
    <w:rsid w:val="008D28AE"/>
    <w:rsid w:val="008D3E27"/>
    <w:rsid w:val="008D52F8"/>
    <w:rsid w:val="008D563C"/>
    <w:rsid w:val="008E13DB"/>
    <w:rsid w:val="008E1C66"/>
    <w:rsid w:val="008E45DA"/>
    <w:rsid w:val="008E599F"/>
    <w:rsid w:val="008E7F5A"/>
    <w:rsid w:val="008F1914"/>
    <w:rsid w:val="008F3290"/>
    <w:rsid w:val="008F35DF"/>
    <w:rsid w:val="00901600"/>
    <w:rsid w:val="009020FB"/>
    <w:rsid w:val="0090265D"/>
    <w:rsid w:val="00902DAB"/>
    <w:rsid w:val="009035BF"/>
    <w:rsid w:val="00903AD8"/>
    <w:rsid w:val="00905D3C"/>
    <w:rsid w:val="00910BBF"/>
    <w:rsid w:val="00910C96"/>
    <w:rsid w:val="00910FEE"/>
    <w:rsid w:val="00911FA7"/>
    <w:rsid w:val="00914A57"/>
    <w:rsid w:val="00915D0B"/>
    <w:rsid w:val="00922135"/>
    <w:rsid w:val="009242FC"/>
    <w:rsid w:val="009258AE"/>
    <w:rsid w:val="00930050"/>
    <w:rsid w:val="00930B3A"/>
    <w:rsid w:val="00931422"/>
    <w:rsid w:val="00931F15"/>
    <w:rsid w:val="009336BD"/>
    <w:rsid w:val="00937183"/>
    <w:rsid w:val="0094009F"/>
    <w:rsid w:val="0094179E"/>
    <w:rsid w:val="00942718"/>
    <w:rsid w:val="00942CF8"/>
    <w:rsid w:val="0094669C"/>
    <w:rsid w:val="00952154"/>
    <w:rsid w:val="00952487"/>
    <w:rsid w:val="009537E6"/>
    <w:rsid w:val="00953801"/>
    <w:rsid w:val="00954EA4"/>
    <w:rsid w:val="00956484"/>
    <w:rsid w:val="009614DB"/>
    <w:rsid w:val="00961807"/>
    <w:rsid w:val="009664D7"/>
    <w:rsid w:val="009672C9"/>
    <w:rsid w:val="0097096D"/>
    <w:rsid w:val="00971390"/>
    <w:rsid w:val="00984BD2"/>
    <w:rsid w:val="009862FB"/>
    <w:rsid w:val="00986ECD"/>
    <w:rsid w:val="00987769"/>
    <w:rsid w:val="00990055"/>
    <w:rsid w:val="0099044C"/>
    <w:rsid w:val="00992353"/>
    <w:rsid w:val="00992A2E"/>
    <w:rsid w:val="00992A2F"/>
    <w:rsid w:val="009966B2"/>
    <w:rsid w:val="009A08A3"/>
    <w:rsid w:val="009A1645"/>
    <w:rsid w:val="009A1968"/>
    <w:rsid w:val="009A265A"/>
    <w:rsid w:val="009A2836"/>
    <w:rsid w:val="009A2D0F"/>
    <w:rsid w:val="009B28F6"/>
    <w:rsid w:val="009B512F"/>
    <w:rsid w:val="009B6368"/>
    <w:rsid w:val="009C0465"/>
    <w:rsid w:val="009C2A0C"/>
    <w:rsid w:val="009C35DA"/>
    <w:rsid w:val="009C4090"/>
    <w:rsid w:val="009C5D82"/>
    <w:rsid w:val="009D05F8"/>
    <w:rsid w:val="009D1D6C"/>
    <w:rsid w:val="009D20C8"/>
    <w:rsid w:val="009D27EA"/>
    <w:rsid w:val="009D39A6"/>
    <w:rsid w:val="009D3E3A"/>
    <w:rsid w:val="009D486C"/>
    <w:rsid w:val="009D58E8"/>
    <w:rsid w:val="009D672C"/>
    <w:rsid w:val="009D68D7"/>
    <w:rsid w:val="009D6DCB"/>
    <w:rsid w:val="009E0079"/>
    <w:rsid w:val="009E4467"/>
    <w:rsid w:val="009E506E"/>
    <w:rsid w:val="009E61AE"/>
    <w:rsid w:val="009F2911"/>
    <w:rsid w:val="009F3267"/>
    <w:rsid w:val="009F460B"/>
    <w:rsid w:val="009F56CE"/>
    <w:rsid w:val="009F5EDC"/>
    <w:rsid w:val="00A0008B"/>
    <w:rsid w:val="00A001F3"/>
    <w:rsid w:val="00A02888"/>
    <w:rsid w:val="00A067E3"/>
    <w:rsid w:val="00A132E3"/>
    <w:rsid w:val="00A13536"/>
    <w:rsid w:val="00A17EC2"/>
    <w:rsid w:val="00A17F1A"/>
    <w:rsid w:val="00A2288D"/>
    <w:rsid w:val="00A22B39"/>
    <w:rsid w:val="00A2372E"/>
    <w:rsid w:val="00A247E9"/>
    <w:rsid w:val="00A2495C"/>
    <w:rsid w:val="00A2794C"/>
    <w:rsid w:val="00A33EAE"/>
    <w:rsid w:val="00A34C71"/>
    <w:rsid w:val="00A3537B"/>
    <w:rsid w:val="00A35704"/>
    <w:rsid w:val="00A367AA"/>
    <w:rsid w:val="00A36BB9"/>
    <w:rsid w:val="00A40DF8"/>
    <w:rsid w:val="00A42C1F"/>
    <w:rsid w:val="00A42D67"/>
    <w:rsid w:val="00A4361C"/>
    <w:rsid w:val="00A43CC9"/>
    <w:rsid w:val="00A449C5"/>
    <w:rsid w:val="00A469FE"/>
    <w:rsid w:val="00A50A1C"/>
    <w:rsid w:val="00A53AE8"/>
    <w:rsid w:val="00A5641B"/>
    <w:rsid w:val="00A609DC"/>
    <w:rsid w:val="00A616E3"/>
    <w:rsid w:val="00A62404"/>
    <w:rsid w:val="00A62467"/>
    <w:rsid w:val="00A63E1A"/>
    <w:rsid w:val="00A70A68"/>
    <w:rsid w:val="00A7121D"/>
    <w:rsid w:val="00A72FE5"/>
    <w:rsid w:val="00A734E1"/>
    <w:rsid w:val="00A741C7"/>
    <w:rsid w:val="00A74EB9"/>
    <w:rsid w:val="00A753CA"/>
    <w:rsid w:val="00A776B9"/>
    <w:rsid w:val="00A80BF7"/>
    <w:rsid w:val="00A80E5F"/>
    <w:rsid w:val="00A8361B"/>
    <w:rsid w:val="00A86562"/>
    <w:rsid w:val="00A8695D"/>
    <w:rsid w:val="00A87B58"/>
    <w:rsid w:val="00A9008E"/>
    <w:rsid w:val="00A9018B"/>
    <w:rsid w:val="00A91A80"/>
    <w:rsid w:val="00A929B6"/>
    <w:rsid w:val="00AA1095"/>
    <w:rsid w:val="00AA43A6"/>
    <w:rsid w:val="00AA440F"/>
    <w:rsid w:val="00AA560E"/>
    <w:rsid w:val="00AA576B"/>
    <w:rsid w:val="00AA5AC2"/>
    <w:rsid w:val="00AA5C55"/>
    <w:rsid w:val="00AA7BA9"/>
    <w:rsid w:val="00AB19FF"/>
    <w:rsid w:val="00AB3BB2"/>
    <w:rsid w:val="00AB54D0"/>
    <w:rsid w:val="00AB782F"/>
    <w:rsid w:val="00AC226E"/>
    <w:rsid w:val="00AC4B4B"/>
    <w:rsid w:val="00AC5E18"/>
    <w:rsid w:val="00AD2C8C"/>
    <w:rsid w:val="00AD331F"/>
    <w:rsid w:val="00AD3A41"/>
    <w:rsid w:val="00AD4960"/>
    <w:rsid w:val="00AD520E"/>
    <w:rsid w:val="00AD5228"/>
    <w:rsid w:val="00AE065E"/>
    <w:rsid w:val="00AE0DAA"/>
    <w:rsid w:val="00AE1016"/>
    <w:rsid w:val="00AE15B1"/>
    <w:rsid w:val="00AE1CB8"/>
    <w:rsid w:val="00AE22EA"/>
    <w:rsid w:val="00AE2992"/>
    <w:rsid w:val="00AF2C0E"/>
    <w:rsid w:val="00AF40A8"/>
    <w:rsid w:val="00AF46BF"/>
    <w:rsid w:val="00AF4BD5"/>
    <w:rsid w:val="00AF610A"/>
    <w:rsid w:val="00B013DD"/>
    <w:rsid w:val="00B0597B"/>
    <w:rsid w:val="00B11D9A"/>
    <w:rsid w:val="00B12050"/>
    <w:rsid w:val="00B15A14"/>
    <w:rsid w:val="00B2015D"/>
    <w:rsid w:val="00B21691"/>
    <w:rsid w:val="00B240CB"/>
    <w:rsid w:val="00B24F32"/>
    <w:rsid w:val="00B2673C"/>
    <w:rsid w:val="00B27C6B"/>
    <w:rsid w:val="00B33386"/>
    <w:rsid w:val="00B34655"/>
    <w:rsid w:val="00B34D5D"/>
    <w:rsid w:val="00B35348"/>
    <w:rsid w:val="00B37C1F"/>
    <w:rsid w:val="00B41B6C"/>
    <w:rsid w:val="00B42456"/>
    <w:rsid w:val="00B43334"/>
    <w:rsid w:val="00B46EFF"/>
    <w:rsid w:val="00B47228"/>
    <w:rsid w:val="00B475C3"/>
    <w:rsid w:val="00B51431"/>
    <w:rsid w:val="00B55D5C"/>
    <w:rsid w:val="00B5720F"/>
    <w:rsid w:val="00B5737B"/>
    <w:rsid w:val="00B5767E"/>
    <w:rsid w:val="00B57756"/>
    <w:rsid w:val="00B61C00"/>
    <w:rsid w:val="00B6429C"/>
    <w:rsid w:val="00B64BBD"/>
    <w:rsid w:val="00B705E4"/>
    <w:rsid w:val="00B70918"/>
    <w:rsid w:val="00B7278E"/>
    <w:rsid w:val="00B73507"/>
    <w:rsid w:val="00B76C8F"/>
    <w:rsid w:val="00B771B8"/>
    <w:rsid w:val="00B77EE3"/>
    <w:rsid w:val="00B81F32"/>
    <w:rsid w:val="00B84000"/>
    <w:rsid w:val="00B846DC"/>
    <w:rsid w:val="00B8537D"/>
    <w:rsid w:val="00B85AA2"/>
    <w:rsid w:val="00B862FB"/>
    <w:rsid w:val="00B91284"/>
    <w:rsid w:val="00B9432A"/>
    <w:rsid w:val="00BA0899"/>
    <w:rsid w:val="00BA10FA"/>
    <w:rsid w:val="00BA2762"/>
    <w:rsid w:val="00BA2C0C"/>
    <w:rsid w:val="00BA4216"/>
    <w:rsid w:val="00BA4483"/>
    <w:rsid w:val="00BA4554"/>
    <w:rsid w:val="00BA6976"/>
    <w:rsid w:val="00BB16ED"/>
    <w:rsid w:val="00BB3939"/>
    <w:rsid w:val="00BB5B1F"/>
    <w:rsid w:val="00BB6CC4"/>
    <w:rsid w:val="00BC3CD0"/>
    <w:rsid w:val="00BC6F1B"/>
    <w:rsid w:val="00BC75DE"/>
    <w:rsid w:val="00BD3C80"/>
    <w:rsid w:val="00BD5AC6"/>
    <w:rsid w:val="00BD6C69"/>
    <w:rsid w:val="00BE341E"/>
    <w:rsid w:val="00BE6223"/>
    <w:rsid w:val="00BE63D8"/>
    <w:rsid w:val="00BE671F"/>
    <w:rsid w:val="00BF04DD"/>
    <w:rsid w:val="00BF0E5B"/>
    <w:rsid w:val="00BF0FCF"/>
    <w:rsid w:val="00BF13A3"/>
    <w:rsid w:val="00BF172F"/>
    <w:rsid w:val="00BF1D03"/>
    <w:rsid w:val="00BF2D80"/>
    <w:rsid w:val="00BF733F"/>
    <w:rsid w:val="00C001B7"/>
    <w:rsid w:val="00C00FE1"/>
    <w:rsid w:val="00C01ECB"/>
    <w:rsid w:val="00C02378"/>
    <w:rsid w:val="00C02E91"/>
    <w:rsid w:val="00C03854"/>
    <w:rsid w:val="00C03977"/>
    <w:rsid w:val="00C06DD8"/>
    <w:rsid w:val="00C151E8"/>
    <w:rsid w:val="00C159E8"/>
    <w:rsid w:val="00C16130"/>
    <w:rsid w:val="00C169B6"/>
    <w:rsid w:val="00C239ED"/>
    <w:rsid w:val="00C24566"/>
    <w:rsid w:val="00C333CD"/>
    <w:rsid w:val="00C334D6"/>
    <w:rsid w:val="00C34F3F"/>
    <w:rsid w:val="00C35D48"/>
    <w:rsid w:val="00C409C4"/>
    <w:rsid w:val="00C40A34"/>
    <w:rsid w:val="00C41199"/>
    <w:rsid w:val="00C47842"/>
    <w:rsid w:val="00C515B4"/>
    <w:rsid w:val="00C51C14"/>
    <w:rsid w:val="00C523DE"/>
    <w:rsid w:val="00C52999"/>
    <w:rsid w:val="00C52BCA"/>
    <w:rsid w:val="00C56230"/>
    <w:rsid w:val="00C574C6"/>
    <w:rsid w:val="00C5799D"/>
    <w:rsid w:val="00C62821"/>
    <w:rsid w:val="00C63282"/>
    <w:rsid w:val="00C67F40"/>
    <w:rsid w:val="00C72DA6"/>
    <w:rsid w:val="00C75E52"/>
    <w:rsid w:val="00C76E35"/>
    <w:rsid w:val="00C90C1F"/>
    <w:rsid w:val="00C90F74"/>
    <w:rsid w:val="00C95628"/>
    <w:rsid w:val="00C95684"/>
    <w:rsid w:val="00C95E61"/>
    <w:rsid w:val="00CA02A1"/>
    <w:rsid w:val="00CA1EAC"/>
    <w:rsid w:val="00CA2498"/>
    <w:rsid w:val="00CA5511"/>
    <w:rsid w:val="00CA5D4E"/>
    <w:rsid w:val="00CB3143"/>
    <w:rsid w:val="00CB4A80"/>
    <w:rsid w:val="00CB662C"/>
    <w:rsid w:val="00CB6A2F"/>
    <w:rsid w:val="00CB6AD2"/>
    <w:rsid w:val="00CB6CED"/>
    <w:rsid w:val="00CC1145"/>
    <w:rsid w:val="00CC3C92"/>
    <w:rsid w:val="00CC4C47"/>
    <w:rsid w:val="00CC7824"/>
    <w:rsid w:val="00CC78BF"/>
    <w:rsid w:val="00CC7AF5"/>
    <w:rsid w:val="00CD0F65"/>
    <w:rsid w:val="00CD466C"/>
    <w:rsid w:val="00CD57F7"/>
    <w:rsid w:val="00CD6083"/>
    <w:rsid w:val="00CD703D"/>
    <w:rsid w:val="00CE38D7"/>
    <w:rsid w:val="00CE38E1"/>
    <w:rsid w:val="00CE3C2C"/>
    <w:rsid w:val="00CE7603"/>
    <w:rsid w:val="00CF0C50"/>
    <w:rsid w:val="00CF2D76"/>
    <w:rsid w:val="00D0127E"/>
    <w:rsid w:val="00D018E8"/>
    <w:rsid w:val="00D01CAE"/>
    <w:rsid w:val="00D03941"/>
    <w:rsid w:val="00D059EA"/>
    <w:rsid w:val="00D06508"/>
    <w:rsid w:val="00D07DFB"/>
    <w:rsid w:val="00D108CC"/>
    <w:rsid w:val="00D10EFE"/>
    <w:rsid w:val="00D131DF"/>
    <w:rsid w:val="00D14EED"/>
    <w:rsid w:val="00D1542F"/>
    <w:rsid w:val="00D207A2"/>
    <w:rsid w:val="00D216CA"/>
    <w:rsid w:val="00D21B68"/>
    <w:rsid w:val="00D21FF9"/>
    <w:rsid w:val="00D23625"/>
    <w:rsid w:val="00D2367C"/>
    <w:rsid w:val="00D23EC2"/>
    <w:rsid w:val="00D242F8"/>
    <w:rsid w:val="00D25FDD"/>
    <w:rsid w:val="00D263E3"/>
    <w:rsid w:val="00D30F2A"/>
    <w:rsid w:val="00D31533"/>
    <w:rsid w:val="00D33174"/>
    <w:rsid w:val="00D33A04"/>
    <w:rsid w:val="00D3661E"/>
    <w:rsid w:val="00D36D9D"/>
    <w:rsid w:val="00D4323F"/>
    <w:rsid w:val="00D45CC7"/>
    <w:rsid w:val="00D46108"/>
    <w:rsid w:val="00D50217"/>
    <w:rsid w:val="00D50815"/>
    <w:rsid w:val="00D50D9D"/>
    <w:rsid w:val="00D50F15"/>
    <w:rsid w:val="00D533EE"/>
    <w:rsid w:val="00D543E8"/>
    <w:rsid w:val="00D54AE0"/>
    <w:rsid w:val="00D558AA"/>
    <w:rsid w:val="00D61C2F"/>
    <w:rsid w:val="00D622DD"/>
    <w:rsid w:val="00D62C93"/>
    <w:rsid w:val="00D63105"/>
    <w:rsid w:val="00D63994"/>
    <w:rsid w:val="00D654F0"/>
    <w:rsid w:val="00D6585F"/>
    <w:rsid w:val="00D67818"/>
    <w:rsid w:val="00D702D0"/>
    <w:rsid w:val="00D7151E"/>
    <w:rsid w:val="00D71710"/>
    <w:rsid w:val="00D72A18"/>
    <w:rsid w:val="00D74D30"/>
    <w:rsid w:val="00D77154"/>
    <w:rsid w:val="00D7761E"/>
    <w:rsid w:val="00D81A75"/>
    <w:rsid w:val="00D81F12"/>
    <w:rsid w:val="00D8558C"/>
    <w:rsid w:val="00D869D5"/>
    <w:rsid w:val="00D86EEE"/>
    <w:rsid w:val="00D870B3"/>
    <w:rsid w:val="00D9139D"/>
    <w:rsid w:val="00D91D4E"/>
    <w:rsid w:val="00D92662"/>
    <w:rsid w:val="00D9270B"/>
    <w:rsid w:val="00D93EEC"/>
    <w:rsid w:val="00D956BE"/>
    <w:rsid w:val="00D96F2E"/>
    <w:rsid w:val="00D97409"/>
    <w:rsid w:val="00DA145A"/>
    <w:rsid w:val="00DA6C26"/>
    <w:rsid w:val="00DA71C6"/>
    <w:rsid w:val="00DA72D2"/>
    <w:rsid w:val="00DB451A"/>
    <w:rsid w:val="00DB4A06"/>
    <w:rsid w:val="00DB4AAF"/>
    <w:rsid w:val="00DC114A"/>
    <w:rsid w:val="00DC2519"/>
    <w:rsid w:val="00DC5A16"/>
    <w:rsid w:val="00DC76BB"/>
    <w:rsid w:val="00DD00E0"/>
    <w:rsid w:val="00DD04D7"/>
    <w:rsid w:val="00DD0E97"/>
    <w:rsid w:val="00DD1211"/>
    <w:rsid w:val="00DD17BA"/>
    <w:rsid w:val="00DD32F5"/>
    <w:rsid w:val="00DD72D1"/>
    <w:rsid w:val="00DE25AA"/>
    <w:rsid w:val="00DE4140"/>
    <w:rsid w:val="00DE4499"/>
    <w:rsid w:val="00DE6374"/>
    <w:rsid w:val="00DF0465"/>
    <w:rsid w:val="00DF1222"/>
    <w:rsid w:val="00DF1FE0"/>
    <w:rsid w:val="00DF318A"/>
    <w:rsid w:val="00E01882"/>
    <w:rsid w:val="00E03125"/>
    <w:rsid w:val="00E05599"/>
    <w:rsid w:val="00E064DC"/>
    <w:rsid w:val="00E06D27"/>
    <w:rsid w:val="00E146DF"/>
    <w:rsid w:val="00E14D46"/>
    <w:rsid w:val="00E16100"/>
    <w:rsid w:val="00E1745B"/>
    <w:rsid w:val="00E2292E"/>
    <w:rsid w:val="00E24063"/>
    <w:rsid w:val="00E24383"/>
    <w:rsid w:val="00E24F11"/>
    <w:rsid w:val="00E2545C"/>
    <w:rsid w:val="00E258DF"/>
    <w:rsid w:val="00E3177B"/>
    <w:rsid w:val="00E32762"/>
    <w:rsid w:val="00E33040"/>
    <w:rsid w:val="00E33105"/>
    <w:rsid w:val="00E36E0A"/>
    <w:rsid w:val="00E37E14"/>
    <w:rsid w:val="00E42EAF"/>
    <w:rsid w:val="00E45823"/>
    <w:rsid w:val="00E473CD"/>
    <w:rsid w:val="00E52740"/>
    <w:rsid w:val="00E55FD5"/>
    <w:rsid w:val="00E611A9"/>
    <w:rsid w:val="00E61ABF"/>
    <w:rsid w:val="00E63C73"/>
    <w:rsid w:val="00E659EB"/>
    <w:rsid w:val="00E65FE1"/>
    <w:rsid w:val="00E7126D"/>
    <w:rsid w:val="00E716F9"/>
    <w:rsid w:val="00E768F2"/>
    <w:rsid w:val="00E76E1E"/>
    <w:rsid w:val="00E77BEB"/>
    <w:rsid w:val="00E77C56"/>
    <w:rsid w:val="00E77DAF"/>
    <w:rsid w:val="00E8041E"/>
    <w:rsid w:val="00E82704"/>
    <w:rsid w:val="00E82D6D"/>
    <w:rsid w:val="00E83E9C"/>
    <w:rsid w:val="00E8496A"/>
    <w:rsid w:val="00E865C9"/>
    <w:rsid w:val="00E90E10"/>
    <w:rsid w:val="00E91996"/>
    <w:rsid w:val="00E97FF8"/>
    <w:rsid w:val="00EA303A"/>
    <w:rsid w:val="00EA317B"/>
    <w:rsid w:val="00EA441E"/>
    <w:rsid w:val="00EB025F"/>
    <w:rsid w:val="00EB0CE8"/>
    <w:rsid w:val="00EB0EF2"/>
    <w:rsid w:val="00EB3C35"/>
    <w:rsid w:val="00EB4FDC"/>
    <w:rsid w:val="00EB6AB6"/>
    <w:rsid w:val="00EB71C8"/>
    <w:rsid w:val="00EB76E2"/>
    <w:rsid w:val="00EB790D"/>
    <w:rsid w:val="00EB7BAC"/>
    <w:rsid w:val="00EC0921"/>
    <w:rsid w:val="00EC67ED"/>
    <w:rsid w:val="00ED068F"/>
    <w:rsid w:val="00ED0707"/>
    <w:rsid w:val="00ED0BB9"/>
    <w:rsid w:val="00ED20F2"/>
    <w:rsid w:val="00ED3D06"/>
    <w:rsid w:val="00ED5CD9"/>
    <w:rsid w:val="00ED5E64"/>
    <w:rsid w:val="00ED6065"/>
    <w:rsid w:val="00EE175E"/>
    <w:rsid w:val="00EE1995"/>
    <w:rsid w:val="00EE332E"/>
    <w:rsid w:val="00EE4C0F"/>
    <w:rsid w:val="00EE7EA8"/>
    <w:rsid w:val="00EF0229"/>
    <w:rsid w:val="00EF21EF"/>
    <w:rsid w:val="00F010F7"/>
    <w:rsid w:val="00F0178D"/>
    <w:rsid w:val="00F02C42"/>
    <w:rsid w:val="00F02CC0"/>
    <w:rsid w:val="00F031DF"/>
    <w:rsid w:val="00F0341F"/>
    <w:rsid w:val="00F03630"/>
    <w:rsid w:val="00F04049"/>
    <w:rsid w:val="00F0431F"/>
    <w:rsid w:val="00F05129"/>
    <w:rsid w:val="00F0532B"/>
    <w:rsid w:val="00F07F8C"/>
    <w:rsid w:val="00F11739"/>
    <w:rsid w:val="00F12366"/>
    <w:rsid w:val="00F12B03"/>
    <w:rsid w:val="00F134DB"/>
    <w:rsid w:val="00F1387C"/>
    <w:rsid w:val="00F15486"/>
    <w:rsid w:val="00F15EC5"/>
    <w:rsid w:val="00F17C44"/>
    <w:rsid w:val="00F20E03"/>
    <w:rsid w:val="00F22E08"/>
    <w:rsid w:val="00F23DAF"/>
    <w:rsid w:val="00F23FED"/>
    <w:rsid w:val="00F255E4"/>
    <w:rsid w:val="00F26F80"/>
    <w:rsid w:val="00F27BB3"/>
    <w:rsid w:val="00F303C5"/>
    <w:rsid w:val="00F36B33"/>
    <w:rsid w:val="00F37EE6"/>
    <w:rsid w:val="00F410CA"/>
    <w:rsid w:val="00F41FB7"/>
    <w:rsid w:val="00F45262"/>
    <w:rsid w:val="00F50F36"/>
    <w:rsid w:val="00F5104D"/>
    <w:rsid w:val="00F51370"/>
    <w:rsid w:val="00F52253"/>
    <w:rsid w:val="00F52ADD"/>
    <w:rsid w:val="00F5390C"/>
    <w:rsid w:val="00F53C16"/>
    <w:rsid w:val="00F53E99"/>
    <w:rsid w:val="00F56BE1"/>
    <w:rsid w:val="00F61140"/>
    <w:rsid w:val="00F622DE"/>
    <w:rsid w:val="00F64EA4"/>
    <w:rsid w:val="00F65B48"/>
    <w:rsid w:val="00F65C7C"/>
    <w:rsid w:val="00F67544"/>
    <w:rsid w:val="00F6898D"/>
    <w:rsid w:val="00F723B9"/>
    <w:rsid w:val="00F7773C"/>
    <w:rsid w:val="00F77C27"/>
    <w:rsid w:val="00F82071"/>
    <w:rsid w:val="00F82F4C"/>
    <w:rsid w:val="00F8435F"/>
    <w:rsid w:val="00F86303"/>
    <w:rsid w:val="00F86B9B"/>
    <w:rsid w:val="00F87EB8"/>
    <w:rsid w:val="00F92E32"/>
    <w:rsid w:val="00F9469A"/>
    <w:rsid w:val="00F9646C"/>
    <w:rsid w:val="00F96A16"/>
    <w:rsid w:val="00FA1895"/>
    <w:rsid w:val="00FA4557"/>
    <w:rsid w:val="00FA7A72"/>
    <w:rsid w:val="00FA7A9D"/>
    <w:rsid w:val="00FB016B"/>
    <w:rsid w:val="00FB01F0"/>
    <w:rsid w:val="00FB194B"/>
    <w:rsid w:val="00FB692E"/>
    <w:rsid w:val="00FC16A9"/>
    <w:rsid w:val="00FC3555"/>
    <w:rsid w:val="00FC66CA"/>
    <w:rsid w:val="00FD38A7"/>
    <w:rsid w:val="00FD580C"/>
    <w:rsid w:val="00FD6BE3"/>
    <w:rsid w:val="00FE4095"/>
    <w:rsid w:val="00FE55EB"/>
    <w:rsid w:val="00FF0630"/>
    <w:rsid w:val="00FF079B"/>
    <w:rsid w:val="00FF2878"/>
    <w:rsid w:val="00FF30B2"/>
    <w:rsid w:val="00FF328C"/>
    <w:rsid w:val="00FF488A"/>
    <w:rsid w:val="00FF5AEE"/>
    <w:rsid w:val="00FF5D6C"/>
    <w:rsid w:val="028B2266"/>
    <w:rsid w:val="037C52E9"/>
    <w:rsid w:val="039B0786"/>
    <w:rsid w:val="0556A2A7"/>
    <w:rsid w:val="07AC308D"/>
    <w:rsid w:val="08B10C2A"/>
    <w:rsid w:val="0C7A6F86"/>
    <w:rsid w:val="0CD5D109"/>
    <w:rsid w:val="0E02A7E0"/>
    <w:rsid w:val="0E2D498C"/>
    <w:rsid w:val="0E33BD21"/>
    <w:rsid w:val="0E931FAB"/>
    <w:rsid w:val="10A78148"/>
    <w:rsid w:val="1198B844"/>
    <w:rsid w:val="11B3C6BE"/>
    <w:rsid w:val="12A24FFB"/>
    <w:rsid w:val="13F9C5F4"/>
    <w:rsid w:val="140B6C76"/>
    <w:rsid w:val="150A1338"/>
    <w:rsid w:val="157AA930"/>
    <w:rsid w:val="16FD2657"/>
    <w:rsid w:val="17871FAF"/>
    <w:rsid w:val="17F2772F"/>
    <w:rsid w:val="1A7F8F07"/>
    <w:rsid w:val="1A9E34BC"/>
    <w:rsid w:val="1AAF60AE"/>
    <w:rsid w:val="1AE98B9E"/>
    <w:rsid w:val="1B15BE3F"/>
    <w:rsid w:val="1B32658F"/>
    <w:rsid w:val="1C64FAB1"/>
    <w:rsid w:val="1C731207"/>
    <w:rsid w:val="1CCDFD9F"/>
    <w:rsid w:val="1EA152CD"/>
    <w:rsid w:val="1EDF74A6"/>
    <w:rsid w:val="1FC76AAB"/>
    <w:rsid w:val="2131F52B"/>
    <w:rsid w:val="21846DAB"/>
    <w:rsid w:val="21E9C6D8"/>
    <w:rsid w:val="2244C3F3"/>
    <w:rsid w:val="229AF8E5"/>
    <w:rsid w:val="23DCB908"/>
    <w:rsid w:val="257D2B59"/>
    <w:rsid w:val="26040ED1"/>
    <w:rsid w:val="266C4FCA"/>
    <w:rsid w:val="271BDBC7"/>
    <w:rsid w:val="27A1DCDC"/>
    <w:rsid w:val="292986E2"/>
    <w:rsid w:val="29C82A99"/>
    <w:rsid w:val="2A501E4E"/>
    <w:rsid w:val="2B134AA9"/>
    <w:rsid w:val="2CDE1328"/>
    <w:rsid w:val="2D1309A9"/>
    <w:rsid w:val="2D65D5F5"/>
    <w:rsid w:val="30E46D51"/>
    <w:rsid w:val="3123374C"/>
    <w:rsid w:val="318D2355"/>
    <w:rsid w:val="3191FFA9"/>
    <w:rsid w:val="3208B870"/>
    <w:rsid w:val="3316B9B2"/>
    <w:rsid w:val="332921CB"/>
    <w:rsid w:val="3647C7A7"/>
    <w:rsid w:val="3797DDE4"/>
    <w:rsid w:val="39E847B0"/>
    <w:rsid w:val="3C110BA6"/>
    <w:rsid w:val="3E782CEA"/>
    <w:rsid w:val="3F1A8615"/>
    <w:rsid w:val="3F36A433"/>
    <w:rsid w:val="430D686E"/>
    <w:rsid w:val="43F51B9D"/>
    <w:rsid w:val="45BEE1C5"/>
    <w:rsid w:val="4618E53A"/>
    <w:rsid w:val="463AED8D"/>
    <w:rsid w:val="471107F9"/>
    <w:rsid w:val="4755D969"/>
    <w:rsid w:val="478EE0CE"/>
    <w:rsid w:val="4AA175D6"/>
    <w:rsid w:val="4B008129"/>
    <w:rsid w:val="4B20CC94"/>
    <w:rsid w:val="4C233E55"/>
    <w:rsid w:val="4D054FBC"/>
    <w:rsid w:val="4DEFADB5"/>
    <w:rsid w:val="4E373699"/>
    <w:rsid w:val="4E489778"/>
    <w:rsid w:val="50B80EFC"/>
    <w:rsid w:val="55369BA7"/>
    <w:rsid w:val="561A1316"/>
    <w:rsid w:val="56E8B409"/>
    <w:rsid w:val="56EB8FDB"/>
    <w:rsid w:val="56F10C4B"/>
    <w:rsid w:val="57130797"/>
    <w:rsid w:val="58F9BEEA"/>
    <w:rsid w:val="5A35F650"/>
    <w:rsid w:val="5CC5A935"/>
    <w:rsid w:val="5D2FE958"/>
    <w:rsid w:val="5E3FAB64"/>
    <w:rsid w:val="60E7F6DB"/>
    <w:rsid w:val="638E6999"/>
    <w:rsid w:val="646CB6C1"/>
    <w:rsid w:val="6707EC6D"/>
    <w:rsid w:val="681389C9"/>
    <w:rsid w:val="68BAC507"/>
    <w:rsid w:val="694FC972"/>
    <w:rsid w:val="6BB70180"/>
    <w:rsid w:val="6C6D4886"/>
    <w:rsid w:val="6E9B7446"/>
    <w:rsid w:val="711F980E"/>
    <w:rsid w:val="712BAE23"/>
    <w:rsid w:val="725A2E51"/>
    <w:rsid w:val="73D738DC"/>
    <w:rsid w:val="7570F0B9"/>
    <w:rsid w:val="75F78BE8"/>
    <w:rsid w:val="7620D2D4"/>
    <w:rsid w:val="77A169DB"/>
    <w:rsid w:val="78A69556"/>
    <w:rsid w:val="799C05FF"/>
    <w:rsid w:val="79BADE1D"/>
    <w:rsid w:val="7A888205"/>
    <w:rsid w:val="7B7329A7"/>
    <w:rsid w:val="7FE9C1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C78ECB"/>
  <w15:docId w15:val="{4BFDA99E-5FEE-411D-89BC-F27D1CEE0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3"/>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8"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7"/>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rsid w:val="0062155B"/>
    <w:pPr>
      <w:spacing w:before="40" w:after="80"/>
    </w:pPr>
    <w:rPr>
      <w:rFonts w:ascii="Times New Roman" w:hAnsi="Times New Roman"/>
      <w:sz w:val="24"/>
    </w:rPr>
  </w:style>
  <w:style w:type="paragraph" w:styleId="Heading1">
    <w:name w:val="heading 1"/>
    <w:basedOn w:val="Normal"/>
    <w:next w:val="Normal"/>
    <w:link w:val="Heading1Char"/>
    <w:uiPriority w:val="9"/>
    <w:unhideWhenUs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99"/>
    <w:unhideWhenUsed/>
    <w:qFormat/>
    <w:pPr>
      <w:ind w:left="720"/>
      <w:contextualSpacing/>
    </w:pPr>
  </w:style>
  <w:style w:type="paragraph" w:customStyle="1" w:styleId="EsriBullet">
    <w:name w:val="Esri Bullet"/>
    <w:uiPriority w:val="2"/>
    <w:qFormat/>
    <w:rsid w:val="006C57DB"/>
    <w:pPr>
      <w:numPr>
        <w:numId w:val="10"/>
      </w:numPr>
      <w:spacing w:before="40" w:after="80" w:line="269" w:lineRule="auto"/>
    </w:pPr>
    <w:rPr>
      <w:rFonts w:ascii="Times New Roman" w:hAnsi="Times New Roman" w:cs="Times New Roman"/>
      <w:color w:val="000000" w:themeColor="text1"/>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numbering" w:customStyle="1" w:styleId="PSBulletLevel1">
    <w:name w:val="PS Bullet Level 1"/>
    <w:basedOn w:val="NoList"/>
    <w:uiPriority w:val="99"/>
    <w:pPr>
      <w:numPr>
        <w:numId w:val="1"/>
      </w:numPr>
    </w:pPr>
  </w:style>
  <w:style w:type="paragraph" w:styleId="ListBullet">
    <w:name w:val="List Bullet"/>
    <w:basedOn w:val="Normal"/>
    <w:uiPriority w:val="99"/>
    <w:semiHidden/>
    <w:unhideWhenUsed/>
    <w:pPr>
      <w:numPr>
        <w:numId w:val="2"/>
      </w:numPr>
      <w:contextualSpacing/>
    </w:pPr>
  </w:style>
  <w:style w:type="paragraph" w:styleId="TOCHeading">
    <w:name w:val="TOC Heading"/>
    <w:basedOn w:val="Heading1"/>
    <w:next w:val="Normal"/>
    <w:uiPriority w:val="39"/>
    <w:unhideWhenUsed/>
    <w:qFormat/>
    <w:pPr>
      <w:outlineLvl w:val="9"/>
    </w:pPr>
    <w:rPr>
      <w:lang w:eastAsia="ja-JP"/>
    </w:rPr>
  </w:style>
  <w:style w:type="paragraph" w:styleId="TOC1">
    <w:name w:val="toc 1"/>
    <w:basedOn w:val="Normal"/>
    <w:next w:val="Normal"/>
    <w:autoRedefine/>
    <w:uiPriority w:val="39"/>
    <w:unhideWhenUsed/>
    <w:qFormat/>
    <w:rsid w:val="003C2964"/>
    <w:pPr>
      <w:tabs>
        <w:tab w:val="left" w:pos="660"/>
        <w:tab w:val="right" w:leader="dot" w:pos="9350"/>
      </w:tabs>
      <w:spacing w:after="100"/>
    </w:pPr>
    <w:rPr>
      <w:rFonts w:ascii="Arial" w:hAnsi="Arial" w:cs="Arial"/>
      <w:b/>
      <w:noProof/>
      <w:sz w:val="26"/>
      <w:szCs w:val="26"/>
    </w:rPr>
  </w:style>
  <w:style w:type="paragraph" w:styleId="TOC2">
    <w:name w:val="toc 2"/>
    <w:basedOn w:val="Normal"/>
    <w:next w:val="Normal"/>
    <w:autoRedefine/>
    <w:uiPriority w:val="39"/>
    <w:unhideWhenUsed/>
    <w:qFormat/>
    <w:pPr>
      <w:spacing w:after="100"/>
      <w:ind w:left="220"/>
    </w:pPr>
    <w:rPr>
      <w:rFonts w:ascii="Arial" w:hAnsi="Arial"/>
    </w:rPr>
  </w:style>
  <w:style w:type="paragraph" w:styleId="TOC3">
    <w:name w:val="toc 3"/>
    <w:basedOn w:val="Normal"/>
    <w:next w:val="Normal"/>
    <w:autoRedefine/>
    <w:uiPriority w:val="39"/>
    <w:unhideWhenUsed/>
    <w:qFormat/>
    <w:pPr>
      <w:tabs>
        <w:tab w:val="left" w:pos="1320"/>
        <w:tab w:val="right" w:leader="dot" w:pos="9350"/>
      </w:tabs>
      <w:spacing w:after="100"/>
      <w:ind w:left="440"/>
    </w:pPr>
    <w:rPr>
      <w:rFonts w:ascii="Arial" w:hAnsi="Arial"/>
      <w:noProof/>
      <w:sz w:val="20"/>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8"/>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aption">
    <w:name w:val="caption"/>
    <w:basedOn w:val="Normal"/>
    <w:next w:val="Normal"/>
    <w:uiPriority w:val="35"/>
    <w:unhideWhenUsed/>
    <w:qFormat/>
    <w:pPr>
      <w:spacing w:before="0" w:after="200" w:line="240" w:lineRule="auto"/>
    </w:pPr>
    <w:rPr>
      <w:b/>
      <w:bCs/>
      <w:color w:val="000000" w:themeColor="text1"/>
      <w:sz w:val="18"/>
      <w:szCs w:val="18"/>
    </w:rPr>
  </w:style>
  <w:style w:type="numbering" w:customStyle="1" w:styleId="TasksandSubtasks">
    <w:name w:val="Tasks and Subtasks"/>
    <w:uiPriority w:val="99"/>
    <w:rsid w:val="00D81F12"/>
    <w:pPr>
      <w:numPr>
        <w:numId w:val="5"/>
      </w:numPr>
    </w:pPr>
  </w:style>
  <w:style w:type="numbering" w:customStyle="1" w:styleId="PSActivitiesandSubactivities">
    <w:name w:val="PS Activities and Subactivities"/>
    <w:uiPriority w:val="99"/>
    <w:rsid w:val="00727D16"/>
    <w:pPr>
      <w:numPr>
        <w:numId w:val="3"/>
      </w:numPr>
    </w:pPr>
  </w:style>
  <w:style w:type="numbering" w:customStyle="1" w:styleId="Appendices">
    <w:name w:val="Appendices"/>
    <w:uiPriority w:val="99"/>
    <w:rsid w:val="009672C9"/>
    <w:pPr>
      <w:numPr>
        <w:numId w:val="4"/>
      </w:numPr>
    </w:pPr>
  </w:style>
  <w:style w:type="character" w:styleId="FollowedHyperlink">
    <w:name w:val="FollowedHyperlink"/>
    <w:basedOn w:val="DefaultParagraphFont"/>
    <w:uiPriority w:val="99"/>
    <w:semiHidden/>
    <w:unhideWhenUsed/>
    <w:rsid w:val="000C29FB"/>
    <w:rPr>
      <w:color w:val="800080" w:themeColor="followedHyperlink"/>
      <w:u w:val="single"/>
    </w:rPr>
  </w:style>
  <w:style w:type="paragraph" w:customStyle="1" w:styleId="BulletList-1">
    <w:name w:val="Bullet List-1"/>
    <w:basedOn w:val="Normal"/>
    <w:next w:val="Normal"/>
    <w:link w:val="BulletList-1CharChar"/>
    <w:semiHidden/>
    <w:rsid w:val="005D497C"/>
    <w:pPr>
      <w:spacing w:before="20" w:after="20" w:line="240" w:lineRule="auto"/>
    </w:pPr>
    <w:rPr>
      <w:rFonts w:eastAsia="Times New Roman" w:cs="Times New Roman"/>
      <w:color w:val="000000"/>
      <w:szCs w:val="20"/>
    </w:rPr>
  </w:style>
  <w:style w:type="character" w:customStyle="1" w:styleId="BulletList-1CharChar">
    <w:name w:val="Bullet List-1 Char Char"/>
    <w:link w:val="BulletList-1"/>
    <w:semiHidden/>
    <w:rsid w:val="003D3707"/>
    <w:rPr>
      <w:rFonts w:ascii="Times New Roman" w:eastAsia="Times New Roman" w:hAnsi="Times New Roman" w:cs="Times New Roman"/>
      <w:color w:val="000000"/>
      <w:sz w:val="24"/>
      <w:szCs w:val="20"/>
    </w:rPr>
  </w:style>
  <w:style w:type="table" w:styleId="TableGridLight">
    <w:name w:val="Grid Table Light"/>
    <w:basedOn w:val="TableNormal"/>
    <w:uiPriority w:val="40"/>
    <w:rsid w:val="00E327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rPr>
    </w:tblStylePr>
    <w:tblStylePr w:type="firstCol">
      <w:rPr>
        <w:b/>
      </w:rPr>
    </w:tblStylePr>
  </w:style>
  <w:style w:type="character" w:styleId="PageNumber">
    <w:name w:val="page number"/>
    <w:rsid w:val="00BC6F1B"/>
    <w:rPr>
      <w:rFonts w:ascii="Arial" w:hAnsi="Arial"/>
      <w:sz w:val="18"/>
    </w:rPr>
  </w:style>
  <w:style w:type="paragraph" w:customStyle="1" w:styleId="EsriCaptionText">
    <w:name w:val="Esri Caption Text"/>
    <w:next w:val="Normal"/>
    <w:uiPriority w:val="5"/>
    <w:qFormat/>
    <w:rsid w:val="006C57DB"/>
    <w:pPr>
      <w:numPr>
        <w:numId w:val="6"/>
      </w:numPr>
      <w:spacing w:line="240" w:lineRule="auto"/>
      <w:jc w:val="center"/>
    </w:pPr>
    <w:rPr>
      <w:rFonts w:ascii="Times New Roman" w:hAnsi="Times New Roman" w:cs="Times New Roman"/>
      <w:b/>
      <w:color w:val="000000" w:themeColor="text1"/>
      <w:sz w:val="20"/>
      <w:szCs w:val="24"/>
    </w:rPr>
  </w:style>
  <w:style w:type="paragraph" w:customStyle="1" w:styleId="EsriClientAddress">
    <w:name w:val="Esri Client Address"/>
    <w:basedOn w:val="Normal"/>
    <w:uiPriority w:val="5"/>
    <w:qFormat/>
    <w:rsid w:val="006C57DB"/>
    <w:rPr>
      <w:rFonts w:ascii="Arial" w:hAnsi="Arial" w:cs="Arial"/>
      <w:sz w:val="20"/>
      <w:szCs w:val="20"/>
    </w:rPr>
  </w:style>
  <w:style w:type="paragraph" w:customStyle="1" w:styleId="EsriCyrtBody">
    <w:name w:val="Esri Cyrt Body"/>
    <w:basedOn w:val="Normal"/>
    <w:uiPriority w:val="6"/>
    <w:qFormat/>
    <w:rsid w:val="006C57DB"/>
    <w:pPr>
      <w:spacing w:before="120" w:after="240" w:line="240" w:lineRule="auto"/>
      <w:jc w:val="both"/>
    </w:pPr>
    <w:rPr>
      <w:rFonts w:cs="Times New Roman"/>
      <w:sz w:val="18"/>
    </w:rPr>
  </w:style>
  <w:style w:type="paragraph" w:customStyle="1" w:styleId="EsriCyrtHeading1">
    <w:name w:val="Esri Cyrt Heading 1"/>
    <w:basedOn w:val="Normal"/>
    <w:uiPriority w:val="6"/>
    <w:qFormat/>
    <w:rsid w:val="006C57DB"/>
    <w:rPr>
      <w:rFonts w:cs="Times New Roman"/>
      <w:b/>
      <w:sz w:val="18"/>
      <w:szCs w:val="18"/>
    </w:rPr>
  </w:style>
  <w:style w:type="paragraph" w:customStyle="1" w:styleId="EsriTableText">
    <w:name w:val="Esri Table Text"/>
    <w:basedOn w:val="Normal"/>
    <w:uiPriority w:val="4"/>
    <w:rsid w:val="006C57DB"/>
    <w:rPr>
      <w:rFonts w:ascii="Arial" w:hAnsi="Arial"/>
      <w:bCs/>
      <w:sz w:val="20"/>
    </w:rPr>
  </w:style>
  <w:style w:type="paragraph" w:customStyle="1" w:styleId="EsriDeliverableTableHeading">
    <w:name w:val="Esri Deliverable Table Heading"/>
    <w:basedOn w:val="EsriTableText"/>
    <w:uiPriority w:val="5"/>
    <w:rsid w:val="006C57DB"/>
    <w:rPr>
      <w:b/>
    </w:rPr>
  </w:style>
  <w:style w:type="paragraph" w:customStyle="1" w:styleId="EsriHeading1">
    <w:name w:val="Esri Heading 1"/>
    <w:next w:val="Normal"/>
    <w:qFormat/>
    <w:rsid w:val="006C57DB"/>
    <w:pPr>
      <w:keepNext/>
      <w:numPr>
        <w:numId w:val="7"/>
      </w:numPr>
      <w:spacing w:before="240" w:after="480" w:line="240" w:lineRule="auto"/>
      <w:outlineLvl w:val="0"/>
    </w:pPr>
    <w:rPr>
      <w:rFonts w:ascii="Arial" w:eastAsiaTheme="majorEastAsia" w:hAnsi="Arial" w:cs="Arial"/>
      <w:b/>
      <w:bCs/>
      <w:color w:val="007AC2"/>
      <w:sz w:val="32"/>
      <w:szCs w:val="32"/>
    </w:rPr>
  </w:style>
  <w:style w:type="paragraph" w:customStyle="1" w:styleId="EsriHeading2">
    <w:name w:val="Esri Heading 2"/>
    <w:next w:val="Normal"/>
    <w:qFormat/>
    <w:rsid w:val="006C57DB"/>
    <w:pPr>
      <w:keepNext/>
      <w:numPr>
        <w:ilvl w:val="1"/>
        <w:numId w:val="7"/>
      </w:numPr>
      <w:spacing w:before="480" w:after="280" w:line="240" w:lineRule="auto"/>
      <w:outlineLvl w:val="1"/>
    </w:pPr>
    <w:rPr>
      <w:rFonts w:ascii="Arial" w:eastAsiaTheme="majorEastAsia" w:hAnsi="Arial" w:cs="Arial"/>
      <w:b/>
      <w:bCs/>
      <w:color w:val="000000" w:themeColor="text1"/>
      <w:sz w:val="28"/>
      <w:szCs w:val="26"/>
    </w:rPr>
  </w:style>
  <w:style w:type="paragraph" w:customStyle="1" w:styleId="EsriHeading3">
    <w:name w:val="Esri Heading 3"/>
    <w:next w:val="Normal"/>
    <w:qFormat/>
    <w:rsid w:val="006C57DB"/>
    <w:pPr>
      <w:keepNext/>
      <w:numPr>
        <w:ilvl w:val="2"/>
        <w:numId w:val="7"/>
      </w:numPr>
      <w:spacing w:before="440" w:after="240" w:line="240" w:lineRule="auto"/>
      <w:outlineLvl w:val="2"/>
    </w:pPr>
    <w:rPr>
      <w:rFonts w:ascii="Arial" w:eastAsiaTheme="majorEastAsia" w:hAnsi="Arial" w:cs="Arial"/>
      <w:b/>
      <w:bCs/>
      <w:color w:val="000000" w:themeColor="text1"/>
      <w:sz w:val="24"/>
      <w:szCs w:val="26"/>
    </w:rPr>
  </w:style>
  <w:style w:type="paragraph" w:customStyle="1" w:styleId="EsriHeading4">
    <w:name w:val="Esri Heading 4"/>
    <w:next w:val="Normal"/>
    <w:qFormat/>
    <w:rsid w:val="006C57DB"/>
    <w:pPr>
      <w:keepNext/>
      <w:numPr>
        <w:ilvl w:val="3"/>
        <w:numId w:val="7"/>
      </w:numPr>
      <w:spacing w:before="400" w:after="240" w:line="240" w:lineRule="auto"/>
      <w:outlineLvl w:val="3"/>
    </w:pPr>
    <w:rPr>
      <w:rFonts w:ascii="Arial" w:eastAsiaTheme="majorEastAsia" w:hAnsi="Arial" w:cs="Arial"/>
      <w:b/>
      <w:bCs/>
      <w:iCs/>
    </w:rPr>
  </w:style>
  <w:style w:type="paragraph" w:customStyle="1" w:styleId="EsriHeading5">
    <w:name w:val="Esri Heading 5"/>
    <w:next w:val="Normal"/>
    <w:rsid w:val="006C57DB"/>
    <w:pPr>
      <w:numPr>
        <w:ilvl w:val="4"/>
        <w:numId w:val="7"/>
      </w:numPr>
      <w:spacing w:before="360"/>
      <w:outlineLvl w:val="4"/>
    </w:pPr>
    <w:rPr>
      <w:rFonts w:ascii="Arial" w:eastAsiaTheme="majorEastAsia" w:hAnsi="Arial" w:cs="Arial"/>
      <w:bCs/>
      <w:iCs/>
    </w:rPr>
  </w:style>
  <w:style w:type="paragraph" w:customStyle="1" w:styleId="EsriHeading6">
    <w:name w:val="Esri Heading 6"/>
    <w:next w:val="Normal"/>
    <w:rsid w:val="006C57DB"/>
    <w:pPr>
      <w:numPr>
        <w:ilvl w:val="5"/>
        <w:numId w:val="7"/>
      </w:numPr>
      <w:spacing w:before="360"/>
      <w:outlineLvl w:val="5"/>
    </w:pPr>
    <w:rPr>
      <w:rFonts w:ascii="Arial" w:eastAsiaTheme="majorEastAsia" w:hAnsi="Arial" w:cs="Arial"/>
      <w:b/>
      <w:bCs/>
      <w:iCs/>
      <w:sz w:val="20"/>
    </w:rPr>
  </w:style>
  <w:style w:type="paragraph" w:customStyle="1" w:styleId="EsriHeading7">
    <w:name w:val="Esri Heading 7"/>
    <w:next w:val="Normal"/>
    <w:rsid w:val="006C57DB"/>
    <w:pPr>
      <w:numPr>
        <w:ilvl w:val="6"/>
        <w:numId w:val="7"/>
      </w:numPr>
      <w:spacing w:before="360"/>
      <w:outlineLvl w:val="6"/>
    </w:pPr>
    <w:rPr>
      <w:rFonts w:ascii="Arial" w:eastAsiaTheme="majorEastAsia" w:hAnsi="Arial" w:cs="Arial"/>
      <w:bCs/>
      <w:iCs/>
      <w:sz w:val="20"/>
    </w:rPr>
  </w:style>
  <w:style w:type="paragraph" w:customStyle="1" w:styleId="EsriHeading8">
    <w:name w:val="Esri Heading 8"/>
    <w:next w:val="Normal"/>
    <w:rsid w:val="006C57DB"/>
    <w:pPr>
      <w:numPr>
        <w:ilvl w:val="7"/>
        <w:numId w:val="7"/>
      </w:numPr>
      <w:spacing w:before="360"/>
      <w:outlineLvl w:val="7"/>
    </w:pPr>
    <w:rPr>
      <w:rFonts w:ascii="Arial" w:eastAsiaTheme="majorEastAsia" w:hAnsi="Arial" w:cs="Arial"/>
      <w:b/>
      <w:bCs/>
      <w:iCs/>
      <w:sz w:val="18"/>
    </w:rPr>
  </w:style>
  <w:style w:type="paragraph" w:customStyle="1" w:styleId="EsriProposalBodyText">
    <w:name w:val="Esri Proposal Body Text"/>
    <w:basedOn w:val="Normal"/>
    <w:qFormat/>
    <w:rsid w:val="006C57DB"/>
    <w:pPr>
      <w:spacing w:before="200" w:after="200" w:line="269" w:lineRule="auto"/>
    </w:pPr>
  </w:style>
  <w:style w:type="paragraph" w:customStyle="1" w:styleId="EsriNameandAddressreducedspacing">
    <w:name w:val="Esri Name and Address (reduced spacing)"/>
    <w:basedOn w:val="EsriProposalBodyText"/>
    <w:uiPriority w:val="2"/>
    <w:rsid w:val="006C57DB"/>
    <w:pPr>
      <w:contextualSpacing/>
    </w:pPr>
  </w:style>
  <w:style w:type="paragraph" w:customStyle="1" w:styleId="EsriNumberedAppendixHeading">
    <w:name w:val="Esri Numbered Appendix Heading"/>
    <w:next w:val="EsriProposalBodyText"/>
    <w:uiPriority w:val="1"/>
    <w:qFormat/>
    <w:rsid w:val="006C57DB"/>
    <w:pPr>
      <w:keepNext/>
      <w:widowControl w:val="0"/>
      <w:numPr>
        <w:numId w:val="8"/>
      </w:numPr>
      <w:tabs>
        <w:tab w:val="left" w:pos="0"/>
        <w:tab w:val="left" w:pos="1701"/>
      </w:tabs>
      <w:spacing w:before="240" w:after="480" w:line="240" w:lineRule="auto"/>
      <w:outlineLvl w:val="0"/>
    </w:pPr>
    <w:rPr>
      <w:rFonts w:ascii="Arial" w:eastAsiaTheme="majorEastAsia" w:hAnsi="Arial" w:cs="Arial"/>
      <w:b/>
      <w:bCs/>
      <w:color w:val="007AC2"/>
      <w:sz w:val="32"/>
      <w:szCs w:val="32"/>
    </w:rPr>
  </w:style>
  <w:style w:type="paragraph" w:customStyle="1" w:styleId="EsriORIGINALorCOPY">
    <w:name w:val="Esri ORIGINAL or COPY"/>
    <w:uiPriority w:val="7"/>
    <w:rsid w:val="006C57DB"/>
    <w:pPr>
      <w:widowControl w:val="0"/>
      <w:jc w:val="right"/>
    </w:pPr>
    <w:rPr>
      <w:rFonts w:ascii="Arial" w:hAnsi="Arial" w:cs="Arial"/>
      <w:b/>
      <w:color w:val="007AC2"/>
      <w:sz w:val="28"/>
    </w:rPr>
  </w:style>
  <w:style w:type="paragraph" w:customStyle="1" w:styleId="EsriPropopsalNumber">
    <w:name w:val="Esri Propopsal Number"/>
    <w:uiPriority w:val="7"/>
    <w:rsid w:val="006C57DB"/>
    <w:pPr>
      <w:spacing w:before="600"/>
    </w:pPr>
    <w:rPr>
      <w:rFonts w:ascii="Arial" w:hAnsi="Arial" w:cs="Arial"/>
      <w:b/>
      <w:sz w:val="18"/>
      <w:szCs w:val="24"/>
    </w:rPr>
  </w:style>
  <w:style w:type="table" w:customStyle="1" w:styleId="EsriProposalTable">
    <w:name w:val="Esri Proposal Table"/>
    <w:basedOn w:val="TableNormal"/>
    <w:uiPriority w:val="99"/>
    <w:rsid w:val="006C57DB"/>
    <w:pPr>
      <w:spacing w:after="0" w:line="240" w:lineRule="auto"/>
    </w:pPr>
    <w:rPr>
      <w:rFonts w:ascii="Arial" w:hAnsi="Arial"/>
      <w:sz w:val="20"/>
    </w:rPr>
    <w:tblPr>
      <w:tblBorders>
        <w:top w:val="single" w:sz="4" w:space="0" w:color="007AC2"/>
        <w:left w:val="single" w:sz="4" w:space="0" w:color="007AC2"/>
        <w:bottom w:val="single" w:sz="4" w:space="0" w:color="007AC2"/>
        <w:right w:val="single" w:sz="4" w:space="0" w:color="007AC2"/>
        <w:insideH w:val="single" w:sz="4" w:space="0" w:color="007AC2"/>
        <w:insideV w:val="single" w:sz="4" w:space="0" w:color="007AC2"/>
      </w:tblBorders>
    </w:tblPr>
    <w:tcPr>
      <w:vAlign w:val="center"/>
    </w:tcPr>
    <w:tblStylePr w:type="firstRow">
      <w:pPr>
        <w:wordWrap/>
        <w:spacing w:beforeLines="0" w:before="120" w:beforeAutospacing="0" w:afterLines="0" w:after="120" w:afterAutospacing="0"/>
        <w:contextualSpacing w:val="0"/>
        <w:jc w:val="center"/>
      </w:pPr>
      <w:rPr>
        <w:rFonts w:ascii="Arial" w:hAnsi="Arial"/>
        <w:b/>
        <w:color w:val="FFFFFF" w:themeColor="background1"/>
        <w:sz w:val="20"/>
      </w:rPr>
      <w:tblPr/>
      <w:tcPr>
        <w:shd w:val="clear" w:color="auto" w:fill="007AC2"/>
        <w:vAlign w:val="center"/>
      </w:tcPr>
    </w:tblStylePr>
    <w:tblStylePr w:type="firstCol">
      <w:pPr>
        <w:wordWrap/>
        <w:jc w:val="center"/>
      </w:pPr>
      <w:rPr>
        <w:rFonts w:ascii="Arial" w:hAnsi="Arial"/>
        <w:b/>
        <w:sz w:val="20"/>
      </w:rPr>
    </w:tblStylePr>
    <w:tblStylePr w:type="lastCol">
      <w:rPr>
        <w:rFonts w:ascii="Arial" w:hAnsi="Arial"/>
        <w:sz w:val="20"/>
      </w:rPr>
    </w:tblStylePr>
  </w:style>
  <w:style w:type="paragraph" w:customStyle="1" w:styleId="EsriProposalTitle">
    <w:name w:val="Esri Proposal Title"/>
    <w:basedOn w:val="Normal"/>
    <w:uiPriority w:val="6"/>
    <w:qFormat/>
    <w:rsid w:val="006C57DB"/>
    <w:pPr>
      <w:spacing w:before="1080" w:after="720"/>
    </w:pPr>
    <w:rPr>
      <w:rFonts w:ascii="Arial" w:hAnsi="Arial" w:cs="Arial"/>
      <w:b/>
      <w:sz w:val="48"/>
      <w:szCs w:val="48"/>
    </w:rPr>
  </w:style>
  <w:style w:type="paragraph" w:customStyle="1" w:styleId="EsriSub-Appendix">
    <w:name w:val="Esri Sub-Appendix"/>
    <w:basedOn w:val="Normal"/>
    <w:next w:val="EsriProposalBodyText"/>
    <w:uiPriority w:val="1"/>
    <w:rsid w:val="006C57DB"/>
    <w:pPr>
      <w:keepNext/>
      <w:widowControl w:val="0"/>
      <w:numPr>
        <w:ilvl w:val="1"/>
        <w:numId w:val="8"/>
      </w:numPr>
      <w:tabs>
        <w:tab w:val="left" w:pos="0"/>
        <w:tab w:val="left" w:pos="1701"/>
      </w:tabs>
      <w:spacing w:before="400" w:after="360" w:line="240" w:lineRule="auto"/>
      <w:outlineLvl w:val="2"/>
    </w:pPr>
    <w:rPr>
      <w:rFonts w:ascii="Arial" w:eastAsiaTheme="majorEastAsia" w:hAnsi="Arial" w:cs="Arial"/>
      <w:b/>
      <w:bCs/>
      <w:sz w:val="28"/>
      <w:szCs w:val="32"/>
    </w:rPr>
  </w:style>
  <w:style w:type="paragraph" w:customStyle="1" w:styleId="EsriSub-headingnooutlinelevel">
    <w:name w:val="Esri Sub-heading (no outline level)"/>
    <w:next w:val="EsriProposalBodyText"/>
    <w:uiPriority w:val="1"/>
    <w:rsid w:val="006C57DB"/>
    <w:pPr>
      <w:keepNext/>
      <w:spacing w:before="400"/>
    </w:pPr>
    <w:rPr>
      <w:rFonts w:ascii="Times New Roman" w:hAnsi="Times New Roman"/>
      <w:b/>
      <w:i/>
      <w:sz w:val="24"/>
    </w:rPr>
  </w:style>
  <w:style w:type="paragraph" w:customStyle="1" w:styleId="EsriSubmittalDate">
    <w:name w:val="Esri Submittal Date"/>
    <w:basedOn w:val="Normal"/>
    <w:uiPriority w:val="6"/>
    <w:qFormat/>
    <w:rsid w:val="006C57DB"/>
    <w:pPr>
      <w:spacing w:before="2040" w:after="840"/>
    </w:pPr>
    <w:rPr>
      <w:rFonts w:ascii="Arial" w:hAnsi="Arial" w:cs="Arial"/>
      <w:b/>
      <w:sz w:val="18"/>
      <w:szCs w:val="24"/>
    </w:rPr>
  </w:style>
  <w:style w:type="paragraph" w:customStyle="1" w:styleId="EsriTableBullet">
    <w:name w:val="Esri Table Bullet"/>
    <w:basedOn w:val="EsriTableText"/>
    <w:uiPriority w:val="4"/>
    <w:rsid w:val="006C57DB"/>
    <w:pPr>
      <w:keepNext/>
      <w:numPr>
        <w:numId w:val="9"/>
      </w:numPr>
      <w:spacing w:line="240" w:lineRule="auto"/>
    </w:pPr>
  </w:style>
  <w:style w:type="paragraph" w:customStyle="1" w:styleId="EsriTableHeading">
    <w:name w:val="Esri Table Heading"/>
    <w:uiPriority w:val="4"/>
    <w:rsid w:val="006C57DB"/>
    <w:pPr>
      <w:spacing w:before="40" w:after="80" w:line="240" w:lineRule="auto"/>
      <w:jc w:val="center"/>
    </w:pPr>
    <w:rPr>
      <w:rFonts w:ascii="Arial" w:hAnsi="Arial"/>
      <w:color w:val="FFFFFF" w:themeColor="background1"/>
      <w:sz w:val="20"/>
    </w:rPr>
  </w:style>
  <w:style w:type="paragraph" w:customStyle="1" w:styleId="EsriUnnumberedAppendix">
    <w:name w:val="Esri Unnumbered Appendix"/>
    <w:next w:val="EsriProposalBodyText"/>
    <w:rsid w:val="006C57DB"/>
    <w:pPr>
      <w:tabs>
        <w:tab w:val="left" w:pos="1800"/>
      </w:tabs>
      <w:spacing w:before="240" w:after="480" w:line="240" w:lineRule="auto"/>
      <w:ind w:left="360" w:hanging="360"/>
      <w:outlineLvl w:val="0"/>
    </w:pPr>
    <w:rPr>
      <w:rFonts w:ascii="Arial" w:hAnsi="Arial" w:cs="Arial"/>
      <w:b/>
      <w:color w:val="007AC2"/>
      <w:sz w:val="32"/>
    </w:rPr>
  </w:style>
  <w:style w:type="character" w:customStyle="1" w:styleId="UnresolvedMention1">
    <w:name w:val="Unresolved Mention1"/>
    <w:basedOn w:val="DefaultParagraphFont"/>
    <w:uiPriority w:val="99"/>
    <w:semiHidden/>
    <w:unhideWhenUsed/>
    <w:rsid w:val="002F0816"/>
    <w:rPr>
      <w:color w:val="808080"/>
      <w:shd w:val="clear" w:color="auto" w:fill="E6E6E6"/>
    </w:rPr>
  </w:style>
  <w:style w:type="paragraph" w:customStyle="1" w:styleId="Step">
    <w:name w:val="Step"/>
    <w:basedOn w:val="Normal"/>
    <w:next w:val="Normal"/>
    <w:rsid w:val="004D14CE"/>
    <w:pPr>
      <w:numPr>
        <w:numId w:val="16"/>
      </w:numPr>
      <w:spacing w:before="0" w:after="0" w:line="240" w:lineRule="auto"/>
    </w:pPr>
    <w:rPr>
      <w:rFonts w:ascii="Trebuchet MS" w:eastAsia="Times New Roman" w:hAnsi="Trebuchet MS" w:cs="Times New Roman"/>
      <w:b/>
      <w:bCs/>
      <w:sz w:val="22"/>
      <w:szCs w:val="20"/>
    </w:rPr>
  </w:style>
  <w:style w:type="table" w:styleId="GridTable4-Accent1">
    <w:name w:val="Grid Table 4 Accent 1"/>
    <w:basedOn w:val="TableNormal"/>
    <w:uiPriority w:val="49"/>
    <w:rsid w:val="00A70A6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0145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70902">
      <w:bodyDiv w:val="1"/>
      <w:marLeft w:val="0"/>
      <w:marRight w:val="0"/>
      <w:marTop w:val="0"/>
      <w:marBottom w:val="0"/>
      <w:divBdr>
        <w:top w:val="none" w:sz="0" w:space="0" w:color="auto"/>
        <w:left w:val="none" w:sz="0" w:space="0" w:color="auto"/>
        <w:bottom w:val="none" w:sz="0" w:space="0" w:color="auto"/>
        <w:right w:val="none" w:sz="0" w:space="0" w:color="auto"/>
      </w:divBdr>
    </w:div>
    <w:div w:id="33621093">
      <w:bodyDiv w:val="1"/>
      <w:marLeft w:val="0"/>
      <w:marRight w:val="0"/>
      <w:marTop w:val="0"/>
      <w:marBottom w:val="0"/>
      <w:divBdr>
        <w:top w:val="none" w:sz="0" w:space="0" w:color="auto"/>
        <w:left w:val="none" w:sz="0" w:space="0" w:color="auto"/>
        <w:bottom w:val="none" w:sz="0" w:space="0" w:color="auto"/>
        <w:right w:val="none" w:sz="0" w:space="0" w:color="auto"/>
      </w:divBdr>
    </w:div>
    <w:div w:id="39013892">
      <w:bodyDiv w:val="1"/>
      <w:marLeft w:val="0"/>
      <w:marRight w:val="0"/>
      <w:marTop w:val="0"/>
      <w:marBottom w:val="0"/>
      <w:divBdr>
        <w:top w:val="none" w:sz="0" w:space="0" w:color="auto"/>
        <w:left w:val="none" w:sz="0" w:space="0" w:color="auto"/>
        <w:bottom w:val="none" w:sz="0" w:space="0" w:color="auto"/>
        <w:right w:val="none" w:sz="0" w:space="0" w:color="auto"/>
      </w:divBdr>
    </w:div>
    <w:div w:id="42801006">
      <w:bodyDiv w:val="1"/>
      <w:marLeft w:val="0"/>
      <w:marRight w:val="0"/>
      <w:marTop w:val="0"/>
      <w:marBottom w:val="0"/>
      <w:divBdr>
        <w:top w:val="none" w:sz="0" w:space="0" w:color="auto"/>
        <w:left w:val="none" w:sz="0" w:space="0" w:color="auto"/>
        <w:bottom w:val="none" w:sz="0" w:space="0" w:color="auto"/>
        <w:right w:val="none" w:sz="0" w:space="0" w:color="auto"/>
      </w:divBdr>
    </w:div>
    <w:div w:id="120535680">
      <w:bodyDiv w:val="1"/>
      <w:marLeft w:val="0"/>
      <w:marRight w:val="0"/>
      <w:marTop w:val="0"/>
      <w:marBottom w:val="0"/>
      <w:divBdr>
        <w:top w:val="none" w:sz="0" w:space="0" w:color="auto"/>
        <w:left w:val="none" w:sz="0" w:space="0" w:color="auto"/>
        <w:bottom w:val="none" w:sz="0" w:space="0" w:color="auto"/>
        <w:right w:val="none" w:sz="0" w:space="0" w:color="auto"/>
      </w:divBdr>
    </w:div>
    <w:div w:id="132524338">
      <w:bodyDiv w:val="1"/>
      <w:marLeft w:val="0"/>
      <w:marRight w:val="0"/>
      <w:marTop w:val="0"/>
      <w:marBottom w:val="0"/>
      <w:divBdr>
        <w:top w:val="none" w:sz="0" w:space="0" w:color="auto"/>
        <w:left w:val="none" w:sz="0" w:space="0" w:color="auto"/>
        <w:bottom w:val="none" w:sz="0" w:space="0" w:color="auto"/>
        <w:right w:val="none" w:sz="0" w:space="0" w:color="auto"/>
      </w:divBdr>
    </w:div>
    <w:div w:id="137693006">
      <w:bodyDiv w:val="1"/>
      <w:marLeft w:val="0"/>
      <w:marRight w:val="0"/>
      <w:marTop w:val="0"/>
      <w:marBottom w:val="0"/>
      <w:divBdr>
        <w:top w:val="none" w:sz="0" w:space="0" w:color="auto"/>
        <w:left w:val="none" w:sz="0" w:space="0" w:color="auto"/>
        <w:bottom w:val="none" w:sz="0" w:space="0" w:color="auto"/>
        <w:right w:val="none" w:sz="0" w:space="0" w:color="auto"/>
      </w:divBdr>
    </w:div>
    <w:div w:id="154612066">
      <w:bodyDiv w:val="1"/>
      <w:marLeft w:val="0"/>
      <w:marRight w:val="0"/>
      <w:marTop w:val="0"/>
      <w:marBottom w:val="0"/>
      <w:divBdr>
        <w:top w:val="none" w:sz="0" w:space="0" w:color="auto"/>
        <w:left w:val="none" w:sz="0" w:space="0" w:color="auto"/>
        <w:bottom w:val="none" w:sz="0" w:space="0" w:color="auto"/>
        <w:right w:val="none" w:sz="0" w:space="0" w:color="auto"/>
      </w:divBdr>
    </w:div>
    <w:div w:id="176315401">
      <w:bodyDiv w:val="1"/>
      <w:marLeft w:val="0"/>
      <w:marRight w:val="0"/>
      <w:marTop w:val="0"/>
      <w:marBottom w:val="0"/>
      <w:divBdr>
        <w:top w:val="none" w:sz="0" w:space="0" w:color="auto"/>
        <w:left w:val="none" w:sz="0" w:space="0" w:color="auto"/>
        <w:bottom w:val="none" w:sz="0" w:space="0" w:color="auto"/>
        <w:right w:val="none" w:sz="0" w:space="0" w:color="auto"/>
      </w:divBdr>
    </w:div>
    <w:div w:id="182548690">
      <w:bodyDiv w:val="1"/>
      <w:marLeft w:val="0"/>
      <w:marRight w:val="0"/>
      <w:marTop w:val="0"/>
      <w:marBottom w:val="0"/>
      <w:divBdr>
        <w:top w:val="none" w:sz="0" w:space="0" w:color="auto"/>
        <w:left w:val="none" w:sz="0" w:space="0" w:color="auto"/>
        <w:bottom w:val="none" w:sz="0" w:space="0" w:color="auto"/>
        <w:right w:val="none" w:sz="0" w:space="0" w:color="auto"/>
      </w:divBdr>
    </w:div>
    <w:div w:id="204949579">
      <w:bodyDiv w:val="1"/>
      <w:marLeft w:val="0"/>
      <w:marRight w:val="0"/>
      <w:marTop w:val="0"/>
      <w:marBottom w:val="0"/>
      <w:divBdr>
        <w:top w:val="none" w:sz="0" w:space="0" w:color="auto"/>
        <w:left w:val="none" w:sz="0" w:space="0" w:color="auto"/>
        <w:bottom w:val="none" w:sz="0" w:space="0" w:color="auto"/>
        <w:right w:val="none" w:sz="0" w:space="0" w:color="auto"/>
      </w:divBdr>
    </w:div>
    <w:div w:id="241843672">
      <w:bodyDiv w:val="1"/>
      <w:marLeft w:val="0"/>
      <w:marRight w:val="0"/>
      <w:marTop w:val="0"/>
      <w:marBottom w:val="0"/>
      <w:divBdr>
        <w:top w:val="none" w:sz="0" w:space="0" w:color="auto"/>
        <w:left w:val="none" w:sz="0" w:space="0" w:color="auto"/>
        <w:bottom w:val="none" w:sz="0" w:space="0" w:color="auto"/>
        <w:right w:val="none" w:sz="0" w:space="0" w:color="auto"/>
      </w:divBdr>
    </w:div>
    <w:div w:id="252324645">
      <w:bodyDiv w:val="1"/>
      <w:marLeft w:val="0"/>
      <w:marRight w:val="0"/>
      <w:marTop w:val="0"/>
      <w:marBottom w:val="0"/>
      <w:divBdr>
        <w:top w:val="none" w:sz="0" w:space="0" w:color="auto"/>
        <w:left w:val="none" w:sz="0" w:space="0" w:color="auto"/>
        <w:bottom w:val="none" w:sz="0" w:space="0" w:color="auto"/>
        <w:right w:val="none" w:sz="0" w:space="0" w:color="auto"/>
      </w:divBdr>
    </w:div>
    <w:div w:id="314988225">
      <w:bodyDiv w:val="1"/>
      <w:marLeft w:val="0"/>
      <w:marRight w:val="0"/>
      <w:marTop w:val="0"/>
      <w:marBottom w:val="0"/>
      <w:divBdr>
        <w:top w:val="none" w:sz="0" w:space="0" w:color="auto"/>
        <w:left w:val="none" w:sz="0" w:space="0" w:color="auto"/>
        <w:bottom w:val="none" w:sz="0" w:space="0" w:color="auto"/>
        <w:right w:val="none" w:sz="0" w:space="0" w:color="auto"/>
      </w:divBdr>
    </w:div>
    <w:div w:id="315846580">
      <w:bodyDiv w:val="1"/>
      <w:marLeft w:val="0"/>
      <w:marRight w:val="0"/>
      <w:marTop w:val="0"/>
      <w:marBottom w:val="0"/>
      <w:divBdr>
        <w:top w:val="none" w:sz="0" w:space="0" w:color="auto"/>
        <w:left w:val="none" w:sz="0" w:space="0" w:color="auto"/>
        <w:bottom w:val="none" w:sz="0" w:space="0" w:color="auto"/>
        <w:right w:val="none" w:sz="0" w:space="0" w:color="auto"/>
      </w:divBdr>
    </w:div>
    <w:div w:id="364910101">
      <w:bodyDiv w:val="1"/>
      <w:marLeft w:val="0"/>
      <w:marRight w:val="0"/>
      <w:marTop w:val="0"/>
      <w:marBottom w:val="0"/>
      <w:divBdr>
        <w:top w:val="none" w:sz="0" w:space="0" w:color="auto"/>
        <w:left w:val="none" w:sz="0" w:space="0" w:color="auto"/>
        <w:bottom w:val="none" w:sz="0" w:space="0" w:color="auto"/>
        <w:right w:val="none" w:sz="0" w:space="0" w:color="auto"/>
      </w:divBdr>
    </w:div>
    <w:div w:id="365377927">
      <w:bodyDiv w:val="1"/>
      <w:marLeft w:val="0"/>
      <w:marRight w:val="0"/>
      <w:marTop w:val="0"/>
      <w:marBottom w:val="0"/>
      <w:divBdr>
        <w:top w:val="none" w:sz="0" w:space="0" w:color="auto"/>
        <w:left w:val="none" w:sz="0" w:space="0" w:color="auto"/>
        <w:bottom w:val="none" w:sz="0" w:space="0" w:color="auto"/>
        <w:right w:val="none" w:sz="0" w:space="0" w:color="auto"/>
      </w:divBdr>
    </w:div>
    <w:div w:id="373121814">
      <w:bodyDiv w:val="1"/>
      <w:marLeft w:val="0"/>
      <w:marRight w:val="0"/>
      <w:marTop w:val="0"/>
      <w:marBottom w:val="0"/>
      <w:divBdr>
        <w:top w:val="none" w:sz="0" w:space="0" w:color="auto"/>
        <w:left w:val="none" w:sz="0" w:space="0" w:color="auto"/>
        <w:bottom w:val="none" w:sz="0" w:space="0" w:color="auto"/>
        <w:right w:val="none" w:sz="0" w:space="0" w:color="auto"/>
      </w:divBdr>
    </w:div>
    <w:div w:id="374164967">
      <w:bodyDiv w:val="1"/>
      <w:marLeft w:val="0"/>
      <w:marRight w:val="0"/>
      <w:marTop w:val="0"/>
      <w:marBottom w:val="0"/>
      <w:divBdr>
        <w:top w:val="none" w:sz="0" w:space="0" w:color="auto"/>
        <w:left w:val="none" w:sz="0" w:space="0" w:color="auto"/>
        <w:bottom w:val="none" w:sz="0" w:space="0" w:color="auto"/>
        <w:right w:val="none" w:sz="0" w:space="0" w:color="auto"/>
      </w:divBdr>
    </w:div>
    <w:div w:id="395275441">
      <w:bodyDiv w:val="1"/>
      <w:marLeft w:val="0"/>
      <w:marRight w:val="0"/>
      <w:marTop w:val="0"/>
      <w:marBottom w:val="0"/>
      <w:divBdr>
        <w:top w:val="none" w:sz="0" w:space="0" w:color="auto"/>
        <w:left w:val="none" w:sz="0" w:space="0" w:color="auto"/>
        <w:bottom w:val="none" w:sz="0" w:space="0" w:color="auto"/>
        <w:right w:val="none" w:sz="0" w:space="0" w:color="auto"/>
      </w:divBdr>
    </w:div>
    <w:div w:id="413551319">
      <w:bodyDiv w:val="1"/>
      <w:marLeft w:val="0"/>
      <w:marRight w:val="0"/>
      <w:marTop w:val="0"/>
      <w:marBottom w:val="0"/>
      <w:divBdr>
        <w:top w:val="none" w:sz="0" w:space="0" w:color="auto"/>
        <w:left w:val="none" w:sz="0" w:space="0" w:color="auto"/>
        <w:bottom w:val="none" w:sz="0" w:space="0" w:color="auto"/>
        <w:right w:val="none" w:sz="0" w:space="0" w:color="auto"/>
      </w:divBdr>
    </w:div>
    <w:div w:id="423259752">
      <w:bodyDiv w:val="1"/>
      <w:marLeft w:val="0"/>
      <w:marRight w:val="0"/>
      <w:marTop w:val="0"/>
      <w:marBottom w:val="0"/>
      <w:divBdr>
        <w:top w:val="none" w:sz="0" w:space="0" w:color="auto"/>
        <w:left w:val="none" w:sz="0" w:space="0" w:color="auto"/>
        <w:bottom w:val="none" w:sz="0" w:space="0" w:color="auto"/>
        <w:right w:val="none" w:sz="0" w:space="0" w:color="auto"/>
      </w:divBdr>
    </w:div>
    <w:div w:id="444156351">
      <w:bodyDiv w:val="1"/>
      <w:marLeft w:val="0"/>
      <w:marRight w:val="0"/>
      <w:marTop w:val="0"/>
      <w:marBottom w:val="0"/>
      <w:divBdr>
        <w:top w:val="none" w:sz="0" w:space="0" w:color="auto"/>
        <w:left w:val="none" w:sz="0" w:space="0" w:color="auto"/>
        <w:bottom w:val="none" w:sz="0" w:space="0" w:color="auto"/>
        <w:right w:val="none" w:sz="0" w:space="0" w:color="auto"/>
      </w:divBdr>
    </w:div>
    <w:div w:id="446236601">
      <w:bodyDiv w:val="1"/>
      <w:marLeft w:val="0"/>
      <w:marRight w:val="0"/>
      <w:marTop w:val="0"/>
      <w:marBottom w:val="0"/>
      <w:divBdr>
        <w:top w:val="none" w:sz="0" w:space="0" w:color="auto"/>
        <w:left w:val="none" w:sz="0" w:space="0" w:color="auto"/>
        <w:bottom w:val="none" w:sz="0" w:space="0" w:color="auto"/>
        <w:right w:val="none" w:sz="0" w:space="0" w:color="auto"/>
      </w:divBdr>
    </w:div>
    <w:div w:id="457063881">
      <w:bodyDiv w:val="1"/>
      <w:marLeft w:val="0"/>
      <w:marRight w:val="0"/>
      <w:marTop w:val="0"/>
      <w:marBottom w:val="0"/>
      <w:divBdr>
        <w:top w:val="none" w:sz="0" w:space="0" w:color="auto"/>
        <w:left w:val="none" w:sz="0" w:space="0" w:color="auto"/>
        <w:bottom w:val="none" w:sz="0" w:space="0" w:color="auto"/>
        <w:right w:val="none" w:sz="0" w:space="0" w:color="auto"/>
      </w:divBdr>
    </w:div>
    <w:div w:id="519898615">
      <w:bodyDiv w:val="1"/>
      <w:marLeft w:val="0"/>
      <w:marRight w:val="0"/>
      <w:marTop w:val="0"/>
      <w:marBottom w:val="0"/>
      <w:divBdr>
        <w:top w:val="none" w:sz="0" w:space="0" w:color="auto"/>
        <w:left w:val="none" w:sz="0" w:space="0" w:color="auto"/>
        <w:bottom w:val="none" w:sz="0" w:space="0" w:color="auto"/>
        <w:right w:val="none" w:sz="0" w:space="0" w:color="auto"/>
      </w:divBdr>
    </w:div>
    <w:div w:id="568229513">
      <w:bodyDiv w:val="1"/>
      <w:marLeft w:val="0"/>
      <w:marRight w:val="0"/>
      <w:marTop w:val="0"/>
      <w:marBottom w:val="0"/>
      <w:divBdr>
        <w:top w:val="none" w:sz="0" w:space="0" w:color="auto"/>
        <w:left w:val="none" w:sz="0" w:space="0" w:color="auto"/>
        <w:bottom w:val="none" w:sz="0" w:space="0" w:color="auto"/>
        <w:right w:val="none" w:sz="0" w:space="0" w:color="auto"/>
      </w:divBdr>
    </w:div>
    <w:div w:id="574047706">
      <w:bodyDiv w:val="1"/>
      <w:marLeft w:val="0"/>
      <w:marRight w:val="0"/>
      <w:marTop w:val="0"/>
      <w:marBottom w:val="0"/>
      <w:divBdr>
        <w:top w:val="none" w:sz="0" w:space="0" w:color="auto"/>
        <w:left w:val="none" w:sz="0" w:space="0" w:color="auto"/>
        <w:bottom w:val="none" w:sz="0" w:space="0" w:color="auto"/>
        <w:right w:val="none" w:sz="0" w:space="0" w:color="auto"/>
      </w:divBdr>
    </w:div>
    <w:div w:id="588344020">
      <w:bodyDiv w:val="1"/>
      <w:marLeft w:val="0"/>
      <w:marRight w:val="0"/>
      <w:marTop w:val="0"/>
      <w:marBottom w:val="0"/>
      <w:divBdr>
        <w:top w:val="none" w:sz="0" w:space="0" w:color="auto"/>
        <w:left w:val="none" w:sz="0" w:space="0" w:color="auto"/>
        <w:bottom w:val="none" w:sz="0" w:space="0" w:color="auto"/>
        <w:right w:val="none" w:sz="0" w:space="0" w:color="auto"/>
      </w:divBdr>
    </w:div>
    <w:div w:id="626205810">
      <w:bodyDiv w:val="1"/>
      <w:marLeft w:val="0"/>
      <w:marRight w:val="0"/>
      <w:marTop w:val="0"/>
      <w:marBottom w:val="0"/>
      <w:divBdr>
        <w:top w:val="none" w:sz="0" w:space="0" w:color="auto"/>
        <w:left w:val="none" w:sz="0" w:space="0" w:color="auto"/>
        <w:bottom w:val="none" w:sz="0" w:space="0" w:color="auto"/>
        <w:right w:val="none" w:sz="0" w:space="0" w:color="auto"/>
      </w:divBdr>
    </w:div>
    <w:div w:id="626353774">
      <w:bodyDiv w:val="1"/>
      <w:marLeft w:val="0"/>
      <w:marRight w:val="0"/>
      <w:marTop w:val="0"/>
      <w:marBottom w:val="0"/>
      <w:divBdr>
        <w:top w:val="none" w:sz="0" w:space="0" w:color="auto"/>
        <w:left w:val="none" w:sz="0" w:space="0" w:color="auto"/>
        <w:bottom w:val="none" w:sz="0" w:space="0" w:color="auto"/>
        <w:right w:val="none" w:sz="0" w:space="0" w:color="auto"/>
      </w:divBdr>
    </w:div>
    <w:div w:id="640811550">
      <w:bodyDiv w:val="1"/>
      <w:marLeft w:val="0"/>
      <w:marRight w:val="0"/>
      <w:marTop w:val="0"/>
      <w:marBottom w:val="0"/>
      <w:divBdr>
        <w:top w:val="none" w:sz="0" w:space="0" w:color="auto"/>
        <w:left w:val="none" w:sz="0" w:space="0" w:color="auto"/>
        <w:bottom w:val="none" w:sz="0" w:space="0" w:color="auto"/>
        <w:right w:val="none" w:sz="0" w:space="0" w:color="auto"/>
      </w:divBdr>
    </w:div>
    <w:div w:id="648290089">
      <w:bodyDiv w:val="1"/>
      <w:marLeft w:val="0"/>
      <w:marRight w:val="0"/>
      <w:marTop w:val="0"/>
      <w:marBottom w:val="0"/>
      <w:divBdr>
        <w:top w:val="none" w:sz="0" w:space="0" w:color="auto"/>
        <w:left w:val="none" w:sz="0" w:space="0" w:color="auto"/>
        <w:bottom w:val="none" w:sz="0" w:space="0" w:color="auto"/>
        <w:right w:val="none" w:sz="0" w:space="0" w:color="auto"/>
      </w:divBdr>
    </w:div>
    <w:div w:id="648754124">
      <w:bodyDiv w:val="1"/>
      <w:marLeft w:val="0"/>
      <w:marRight w:val="0"/>
      <w:marTop w:val="0"/>
      <w:marBottom w:val="0"/>
      <w:divBdr>
        <w:top w:val="none" w:sz="0" w:space="0" w:color="auto"/>
        <w:left w:val="none" w:sz="0" w:space="0" w:color="auto"/>
        <w:bottom w:val="none" w:sz="0" w:space="0" w:color="auto"/>
        <w:right w:val="none" w:sz="0" w:space="0" w:color="auto"/>
      </w:divBdr>
    </w:div>
    <w:div w:id="659584150">
      <w:bodyDiv w:val="1"/>
      <w:marLeft w:val="0"/>
      <w:marRight w:val="0"/>
      <w:marTop w:val="0"/>
      <w:marBottom w:val="0"/>
      <w:divBdr>
        <w:top w:val="none" w:sz="0" w:space="0" w:color="auto"/>
        <w:left w:val="none" w:sz="0" w:space="0" w:color="auto"/>
        <w:bottom w:val="none" w:sz="0" w:space="0" w:color="auto"/>
        <w:right w:val="none" w:sz="0" w:space="0" w:color="auto"/>
      </w:divBdr>
    </w:div>
    <w:div w:id="672996207">
      <w:bodyDiv w:val="1"/>
      <w:marLeft w:val="0"/>
      <w:marRight w:val="0"/>
      <w:marTop w:val="0"/>
      <w:marBottom w:val="0"/>
      <w:divBdr>
        <w:top w:val="none" w:sz="0" w:space="0" w:color="auto"/>
        <w:left w:val="none" w:sz="0" w:space="0" w:color="auto"/>
        <w:bottom w:val="none" w:sz="0" w:space="0" w:color="auto"/>
        <w:right w:val="none" w:sz="0" w:space="0" w:color="auto"/>
      </w:divBdr>
    </w:div>
    <w:div w:id="694505849">
      <w:bodyDiv w:val="1"/>
      <w:marLeft w:val="0"/>
      <w:marRight w:val="0"/>
      <w:marTop w:val="0"/>
      <w:marBottom w:val="0"/>
      <w:divBdr>
        <w:top w:val="none" w:sz="0" w:space="0" w:color="auto"/>
        <w:left w:val="none" w:sz="0" w:space="0" w:color="auto"/>
        <w:bottom w:val="none" w:sz="0" w:space="0" w:color="auto"/>
        <w:right w:val="none" w:sz="0" w:space="0" w:color="auto"/>
      </w:divBdr>
    </w:div>
    <w:div w:id="708726655">
      <w:bodyDiv w:val="1"/>
      <w:marLeft w:val="0"/>
      <w:marRight w:val="0"/>
      <w:marTop w:val="0"/>
      <w:marBottom w:val="0"/>
      <w:divBdr>
        <w:top w:val="none" w:sz="0" w:space="0" w:color="auto"/>
        <w:left w:val="none" w:sz="0" w:space="0" w:color="auto"/>
        <w:bottom w:val="none" w:sz="0" w:space="0" w:color="auto"/>
        <w:right w:val="none" w:sz="0" w:space="0" w:color="auto"/>
      </w:divBdr>
    </w:div>
    <w:div w:id="713311326">
      <w:bodyDiv w:val="1"/>
      <w:marLeft w:val="0"/>
      <w:marRight w:val="0"/>
      <w:marTop w:val="0"/>
      <w:marBottom w:val="0"/>
      <w:divBdr>
        <w:top w:val="none" w:sz="0" w:space="0" w:color="auto"/>
        <w:left w:val="none" w:sz="0" w:space="0" w:color="auto"/>
        <w:bottom w:val="none" w:sz="0" w:space="0" w:color="auto"/>
        <w:right w:val="none" w:sz="0" w:space="0" w:color="auto"/>
      </w:divBdr>
    </w:div>
    <w:div w:id="723137407">
      <w:bodyDiv w:val="1"/>
      <w:marLeft w:val="0"/>
      <w:marRight w:val="0"/>
      <w:marTop w:val="0"/>
      <w:marBottom w:val="0"/>
      <w:divBdr>
        <w:top w:val="none" w:sz="0" w:space="0" w:color="auto"/>
        <w:left w:val="none" w:sz="0" w:space="0" w:color="auto"/>
        <w:bottom w:val="none" w:sz="0" w:space="0" w:color="auto"/>
        <w:right w:val="none" w:sz="0" w:space="0" w:color="auto"/>
      </w:divBdr>
    </w:div>
    <w:div w:id="723868761">
      <w:bodyDiv w:val="1"/>
      <w:marLeft w:val="0"/>
      <w:marRight w:val="0"/>
      <w:marTop w:val="0"/>
      <w:marBottom w:val="0"/>
      <w:divBdr>
        <w:top w:val="none" w:sz="0" w:space="0" w:color="auto"/>
        <w:left w:val="none" w:sz="0" w:space="0" w:color="auto"/>
        <w:bottom w:val="none" w:sz="0" w:space="0" w:color="auto"/>
        <w:right w:val="none" w:sz="0" w:space="0" w:color="auto"/>
      </w:divBdr>
    </w:div>
    <w:div w:id="731657472">
      <w:bodyDiv w:val="1"/>
      <w:marLeft w:val="0"/>
      <w:marRight w:val="0"/>
      <w:marTop w:val="0"/>
      <w:marBottom w:val="0"/>
      <w:divBdr>
        <w:top w:val="none" w:sz="0" w:space="0" w:color="auto"/>
        <w:left w:val="none" w:sz="0" w:space="0" w:color="auto"/>
        <w:bottom w:val="none" w:sz="0" w:space="0" w:color="auto"/>
        <w:right w:val="none" w:sz="0" w:space="0" w:color="auto"/>
      </w:divBdr>
    </w:div>
    <w:div w:id="742216093">
      <w:bodyDiv w:val="1"/>
      <w:marLeft w:val="0"/>
      <w:marRight w:val="0"/>
      <w:marTop w:val="0"/>
      <w:marBottom w:val="0"/>
      <w:divBdr>
        <w:top w:val="none" w:sz="0" w:space="0" w:color="auto"/>
        <w:left w:val="none" w:sz="0" w:space="0" w:color="auto"/>
        <w:bottom w:val="none" w:sz="0" w:space="0" w:color="auto"/>
        <w:right w:val="none" w:sz="0" w:space="0" w:color="auto"/>
      </w:divBdr>
    </w:div>
    <w:div w:id="761529419">
      <w:bodyDiv w:val="1"/>
      <w:marLeft w:val="0"/>
      <w:marRight w:val="0"/>
      <w:marTop w:val="0"/>
      <w:marBottom w:val="0"/>
      <w:divBdr>
        <w:top w:val="none" w:sz="0" w:space="0" w:color="auto"/>
        <w:left w:val="none" w:sz="0" w:space="0" w:color="auto"/>
        <w:bottom w:val="none" w:sz="0" w:space="0" w:color="auto"/>
        <w:right w:val="none" w:sz="0" w:space="0" w:color="auto"/>
      </w:divBdr>
    </w:div>
    <w:div w:id="783234697">
      <w:bodyDiv w:val="1"/>
      <w:marLeft w:val="0"/>
      <w:marRight w:val="0"/>
      <w:marTop w:val="0"/>
      <w:marBottom w:val="0"/>
      <w:divBdr>
        <w:top w:val="none" w:sz="0" w:space="0" w:color="auto"/>
        <w:left w:val="none" w:sz="0" w:space="0" w:color="auto"/>
        <w:bottom w:val="none" w:sz="0" w:space="0" w:color="auto"/>
        <w:right w:val="none" w:sz="0" w:space="0" w:color="auto"/>
      </w:divBdr>
    </w:div>
    <w:div w:id="800028980">
      <w:bodyDiv w:val="1"/>
      <w:marLeft w:val="0"/>
      <w:marRight w:val="0"/>
      <w:marTop w:val="0"/>
      <w:marBottom w:val="0"/>
      <w:divBdr>
        <w:top w:val="none" w:sz="0" w:space="0" w:color="auto"/>
        <w:left w:val="none" w:sz="0" w:space="0" w:color="auto"/>
        <w:bottom w:val="none" w:sz="0" w:space="0" w:color="auto"/>
        <w:right w:val="none" w:sz="0" w:space="0" w:color="auto"/>
      </w:divBdr>
    </w:div>
    <w:div w:id="801000324">
      <w:bodyDiv w:val="1"/>
      <w:marLeft w:val="0"/>
      <w:marRight w:val="0"/>
      <w:marTop w:val="0"/>
      <w:marBottom w:val="0"/>
      <w:divBdr>
        <w:top w:val="none" w:sz="0" w:space="0" w:color="auto"/>
        <w:left w:val="none" w:sz="0" w:space="0" w:color="auto"/>
        <w:bottom w:val="none" w:sz="0" w:space="0" w:color="auto"/>
        <w:right w:val="none" w:sz="0" w:space="0" w:color="auto"/>
      </w:divBdr>
    </w:div>
    <w:div w:id="801537762">
      <w:bodyDiv w:val="1"/>
      <w:marLeft w:val="0"/>
      <w:marRight w:val="0"/>
      <w:marTop w:val="0"/>
      <w:marBottom w:val="0"/>
      <w:divBdr>
        <w:top w:val="none" w:sz="0" w:space="0" w:color="auto"/>
        <w:left w:val="none" w:sz="0" w:space="0" w:color="auto"/>
        <w:bottom w:val="none" w:sz="0" w:space="0" w:color="auto"/>
        <w:right w:val="none" w:sz="0" w:space="0" w:color="auto"/>
      </w:divBdr>
    </w:div>
    <w:div w:id="808590508">
      <w:bodyDiv w:val="1"/>
      <w:marLeft w:val="0"/>
      <w:marRight w:val="0"/>
      <w:marTop w:val="0"/>
      <w:marBottom w:val="0"/>
      <w:divBdr>
        <w:top w:val="none" w:sz="0" w:space="0" w:color="auto"/>
        <w:left w:val="none" w:sz="0" w:space="0" w:color="auto"/>
        <w:bottom w:val="none" w:sz="0" w:space="0" w:color="auto"/>
        <w:right w:val="none" w:sz="0" w:space="0" w:color="auto"/>
      </w:divBdr>
    </w:div>
    <w:div w:id="833449228">
      <w:bodyDiv w:val="1"/>
      <w:marLeft w:val="0"/>
      <w:marRight w:val="0"/>
      <w:marTop w:val="0"/>
      <w:marBottom w:val="0"/>
      <w:divBdr>
        <w:top w:val="none" w:sz="0" w:space="0" w:color="auto"/>
        <w:left w:val="none" w:sz="0" w:space="0" w:color="auto"/>
        <w:bottom w:val="none" w:sz="0" w:space="0" w:color="auto"/>
        <w:right w:val="none" w:sz="0" w:space="0" w:color="auto"/>
      </w:divBdr>
    </w:div>
    <w:div w:id="852190055">
      <w:bodyDiv w:val="1"/>
      <w:marLeft w:val="0"/>
      <w:marRight w:val="0"/>
      <w:marTop w:val="0"/>
      <w:marBottom w:val="0"/>
      <w:divBdr>
        <w:top w:val="none" w:sz="0" w:space="0" w:color="auto"/>
        <w:left w:val="none" w:sz="0" w:space="0" w:color="auto"/>
        <w:bottom w:val="none" w:sz="0" w:space="0" w:color="auto"/>
        <w:right w:val="none" w:sz="0" w:space="0" w:color="auto"/>
      </w:divBdr>
    </w:div>
    <w:div w:id="872958226">
      <w:bodyDiv w:val="1"/>
      <w:marLeft w:val="0"/>
      <w:marRight w:val="0"/>
      <w:marTop w:val="0"/>
      <w:marBottom w:val="0"/>
      <w:divBdr>
        <w:top w:val="none" w:sz="0" w:space="0" w:color="auto"/>
        <w:left w:val="none" w:sz="0" w:space="0" w:color="auto"/>
        <w:bottom w:val="none" w:sz="0" w:space="0" w:color="auto"/>
        <w:right w:val="none" w:sz="0" w:space="0" w:color="auto"/>
      </w:divBdr>
    </w:div>
    <w:div w:id="877863115">
      <w:bodyDiv w:val="1"/>
      <w:marLeft w:val="0"/>
      <w:marRight w:val="0"/>
      <w:marTop w:val="0"/>
      <w:marBottom w:val="0"/>
      <w:divBdr>
        <w:top w:val="none" w:sz="0" w:space="0" w:color="auto"/>
        <w:left w:val="none" w:sz="0" w:space="0" w:color="auto"/>
        <w:bottom w:val="none" w:sz="0" w:space="0" w:color="auto"/>
        <w:right w:val="none" w:sz="0" w:space="0" w:color="auto"/>
      </w:divBdr>
    </w:div>
    <w:div w:id="885869898">
      <w:bodyDiv w:val="1"/>
      <w:marLeft w:val="0"/>
      <w:marRight w:val="0"/>
      <w:marTop w:val="0"/>
      <w:marBottom w:val="0"/>
      <w:divBdr>
        <w:top w:val="none" w:sz="0" w:space="0" w:color="auto"/>
        <w:left w:val="none" w:sz="0" w:space="0" w:color="auto"/>
        <w:bottom w:val="none" w:sz="0" w:space="0" w:color="auto"/>
        <w:right w:val="none" w:sz="0" w:space="0" w:color="auto"/>
      </w:divBdr>
    </w:div>
    <w:div w:id="892085319">
      <w:bodyDiv w:val="1"/>
      <w:marLeft w:val="0"/>
      <w:marRight w:val="0"/>
      <w:marTop w:val="0"/>
      <w:marBottom w:val="0"/>
      <w:divBdr>
        <w:top w:val="none" w:sz="0" w:space="0" w:color="auto"/>
        <w:left w:val="none" w:sz="0" w:space="0" w:color="auto"/>
        <w:bottom w:val="none" w:sz="0" w:space="0" w:color="auto"/>
        <w:right w:val="none" w:sz="0" w:space="0" w:color="auto"/>
      </w:divBdr>
    </w:div>
    <w:div w:id="911475082">
      <w:bodyDiv w:val="1"/>
      <w:marLeft w:val="0"/>
      <w:marRight w:val="0"/>
      <w:marTop w:val="0"/>
      <w:marBottom w:val="0"/>
      <w:divBdr>
        <w:top w:val="none" w:sz="0" w:space="0" w:color="auto"/>
        <w:left w:val="none" w:sz="0" w:space="0" w:color="auto"/>
        <w:bottom w:val="none" w:sz="0" w:space="0" w:color="auto"/>
        <w:right w:val="none" w:sz="0" w:space="0" w:color="auto"/>
      </w:divBdr>
    </w:div>
    <w:div w:id="914364032">
      <w:bodyDiv w:val="1"/>
      <w:marLeft w:val="0"/>
      <w:marRight w:val="0"/>
      <w:marTop w:val="0"/>
      <w:marBottom w:val="0"/>
      <w:divBdr>
        <w:top w:val="none" w:sz="0" w:space="0" w:color="auto"/>
        <w:left w:val="none" w:sz="0" w:space="0" w:color="auto"/>
        <w:bottom w:val="none" w:sz="0" w:space="0" w:color="auto"/>
        <w:right w:val="none" w:sz="0" w:space="0" w:color="auto"/>
      </w:divBdr>
    </w:div>
    <w:div w:id="928583438">
      <w:bodyDiv w:val="1"/>
      <w:marLeft w:val="0"/>
      <w:marRight w:val="0"/>
      <w:marTop w:val="0"/>
      <w:marBottom w:val="0"/>
      <w:divBdr>
        <w:top w:val="none" w:sz="0" w:space="0" w:color="auto"/>
        <w:left w:val="none" w:sz="0" w:space="0" w:color="auto"/>
        <w:bottom w:val="none" w:sz="0" w:space="0" w:color="auto"/>
        <w:right w:val="none" w:sz="0" w:space="0" w:color="auto"/>
      </w:divBdr>
    </w:div>
    <w:div w:id="954405336">
      <w:bodyDiv w:val="1"/>
      <w:marLeft w:val="0"/>
      <w:marRight w:val="0"/>
      <w:marTop w:val="0"/>
      <w:marBottom w:val="0"/>
      <w:divBdr>
        <w:top w:val="none" w:sz="0" w:space="0" w:color="auto"/>
        <w:left w:val="none" w:sz="0" w:space="0" w:color="auto"/>
        <w:bottom w:val="none" w:sz="0" w:space="0" w:color="auto"/>
        <w:right w:val="none" w:sz="0" w:space="0" w:color="auto"/>
      </w:divBdr>
    </w:div>
    <w:div w:id="968825879">
      <w:bodyDiv w:val="1"/>
      <w:marLeft w:val="0"/>
      <w:marRight w:val="0"/>
      <w:marTop w:val="0"/>
      <w:marBottom w:val="0"/>
      <w:divBdr>
        <w:top w:val="none" w:sz="0" w:space="0" w:color="auto"/>
        <w:left w:val="none" w:sz="0" w:space="0" w:color="auto"/>
        <w:bottom w:val="none" w:sz="0" w:space="0" w:color="auto"/>
        <w:right w:val="none" w:sz="0" w:space="0" w:color="auto"/>
      </w:divBdr>
    </w:div>
    <w:div w:id="970787534">
      <w:bodyDiv w:val="1"/>
      <w:marLeft w:val="0"/>
      <w:marRight w:val="0"/>
      <w:marTop w:val="0"/>
      <w:marBottom w:val="0"/>
      <w:divBdr>
        <w:top w:val="none" w:sz="0" w:space="0" w:color="auto"/>
        <w:left w:val="none" w:sz="0" w:space="0" w:color="auto"/>
        <w:bottom w:val="none" w:sz="0" w:space="0" w:color="auto"/>
        <w:right w:val="none" w:sz="0" w:space="0" w:color="auto"/>
      </w:divBdr>
    </w:div>
    <w:div w:id="1000698733">
      <w:bodyDiv w:val="1"/>
      <w:marLeft w:val="0"/>
      <w:marRight w:val="0"/>
      <w:marTop w:val="0"/>
      <w:marBottom w:val="0"/>
      <w:divBdr>
        <w:top w:val="none" w:sz="0" w:space="0" w:color="auto"/>
        <w:left w:val="none" w:sz="0" w:space="0" w:color="auto"/>
        <w:bottom w:val="none" w:sz="0" w:space="0" w:color="auto"/>
        <w:right w:val="none" w:sz="0" w:space="0" w:color="auto"/>
      </w:divBdr>
    </w:div>
    <w:div w:id="1010260938">
      <w:bodyDiv w:val="1"/>
      <w:marLeft w:val="0"/>
      <w:marRight w:val="0"/>
      <w:marTop w:val="0"/>
      <w:marBottom w:val="0"/>
      <w:divBdr>
        <w:top w:val="none" w:sz="0" w:space="0" w:color="auto"/>
        <w:left w:val="none" w:sz="0" w:space="0" w:color="auto"/>
        <w:bottom w:val="none" w:sz="0" w:space="0" w:color="auto"/>
        <w:right w:val="none" w:sz="0" w:space="0" w:color="auto"/>
      </w:divBdr>
    </w:div>
    <w:div w:id="1023824716">
      <w:bodyDiv w:val="1"/>
      <w:marLeft w:val="0"/>
      <w:marRight w:val="0"/>
      <w:marTop w:val="0"/>
      <w:marBottom w:val="0"/>
      <w:divBdr>
        <w:top w:val="none" w:sz="0" w:space="0" w:color="auto"/>
        <w:left w:val="none" w:sz="0" w:space="0" w:color="auto"/>
        <w:bottom w:val="none" w:sz="0" w:space="0" w:color="auto"/>
        <w:right w:val="none" w:sz="0" w:space="0" w:color="auto"/>
      </w:divBdr>
    </w:div>
    <w:div w:id="1058045085">
      <w:bodyDiv w:val="1"/>
      <w:marLeft w:val="0"/>
      <w:marRight w:val="0"/>
      <w:marTop w:val="0"/>
      <w:marBottom w:val="0"/>
      <w:divBdr>
        <w:top w:val="none" w:sz="0" w:space="0" w:color="auto"/>
        <w:left w:val="none" w:sz="0" w:space="0" w:color="auto"/>
        <w:bottom w:val="none" w:sz="0" w:space="0" w:color="auto"/>
        <w:right w:val="none" w:sz="0" w:space="0" w:color="auto"/>
      </w:divBdr>
    </w:div>
    <w:div w:id="1068265904">
      <w:bodyDiv w:val="1"/>
      <w:marLeft w:val="0"/>
      <w:marRight w:val="0"/>
      <w:marTop w:val="0"/>
      <w:marBottom w:val="0"/>
      <w:divBdr>
        <w:top w:val="none" w:sz="0" w:space="0" w:color="auto"/>
        <w:left w:val="none" w:sz="0" w:space="0" w:color="auto"/>
        <w:bottom w:val="none" w:sz="0" w:space="0" w:color="auto"/>
        <w:right w:val="none" w:sz="0" w:space="0" w:color="auto"/>
      </w:divBdr>
    </w:div>
    <w:div w:id="1104039702">
      <w:bodyDiv w:val="1"/>
      <w:marLeft w:val="0"/>
      <w:marRight w:val="0"/>
      <w:marTop w:val="0"/>
      <w:marBottom w:val="0"/>
      <w:divBdr>
        <w:top w:val="none" w:sz="0" w:space="0" w:color="auto"/>
        <w:left w:val="none" w:sz="0" w:space="0" w:color="auto"/>
        <w:bottom w:val="none" w:sz="0" w:space="0" w:color="auto"/>
        <w:right w:val="none" w:sz="0" w:space="0" w:color="auto"/>
      </w:divBdr>
    </w:div>
    <w:div w:id="1104497396">
      <w:bodyDiv w:val="1"/>
      <w:marLeft w:val="0"/>
      <w:marRight w:val="0"/>
      <w:marTop w:val="0"/>
      <w:marBottom w:val="0"/>
      <w:divBdr>
        <w:top w:val="none" w:sz="0" w:space="0" w:color="auto"/>
        <w:left w:val="none" w:sz="0" w:space="0" w:color="auto"/>
        <w:bottom w:val="none" w:sz="0" w:space="0" w:color="auto"/>
        <w:right w:val="none" w:sz="0" w:space="0" w:color="auto"/>
      </w:divBdr>
    </w:div>
    <w:div w:id="1109349335">
      <w:bodyDiv w:val="1"/>
      <w:marLeft w:val="0"/>
      <w:marRight w:val="0"/>
      <w:marTop w:val="0"/>
      <w:marBottom w:val="0"/>
      <w:divBdr>
        <w:top w:val="none" w:sz="0" w:space="0" w:color="auto"/>
        <w:left w:val="none" w:sz="0" w:space="0" w:color="auto"/>
        <w:bottom w:val="none" w:sz="0" w:space="0" w:color="auto"/>
        <w:right w:val="none" w:sz="0" w:space="0" w:color="auto"/>
      </w:divBdr>
    </w:div>
    <w:div w:id="1147936391">
      <w:bodyDiv w:val="1"/>
      <w:marLeft w:val="0"/>
      <w:marRight w:val="0"/>
      <w:marTop w:val="0"/>
      <w:marBottom w:val="0"/>
      <w:divBdr>
        <w:top w:val="none" w:sz="0" w:space="0" w:color="auto"/>
        <w:left w:val="none" w:sz="0" w:space="0" w:color="auto"/>
        <w:bottom w:val="none" w:sz="0" w:space="0" w:color="auto"/>
        <w:right w:val="none" w:sz="0" w:space="0" w:color="auto"/>
      </w:divBdr>
    </w:div>
    <w:div w:id="1167013834">
      <w:bodyDiv w:val="1"/>
      <w:marLeft w:val="0"/>
      <w:marRight w:val="0"/>
      <w:marTop w:val="0"/>
      <w:marBottom w:val="0"/>
      <w:divBdr>
        <w:top w:val="none" w:sz="0" w:space="0" w:color="auto"/>
        <w:left w:val="none" w:sz="0" w:space="0" w:color="auto"/>
        <w:bottom w:val="none" w:sz="0" w:space="0" w:color="auto"/>
        <w:right w:val="none" w:sz="0" w:space="0" w:color="auto"/>
      </w:divBdr>
    </w:div>
    <w:div w:id="1171724625">
      <w:bodyDiv w:val="1"/>
      <w:marLeft w:val="0"/>
      <w:marRight w:val="0"/>
      <w:marTop w:val="0"/>
      <w:marBottom w:val="0"/>
      <w:divBdr>
        <w:top w:val="none" w:sz="0" w:space="0" w:color="auto"/>
        <w:left w:val="none" w:sz="0" w:space="0" w:color="auto"/>
        <w:bottom w:val="none" w:sz="0" w:space="0" w:color="auto"/>
        <w:right w:val="none" w:sz="0" w:space="0" w:color="auto"/>
      </w:divBdr>
    </w:div>
    <w:div w:id="1172842046">
      <w:bodyDiv w:val="1"/>
      <w:marLeft w:val="0"/>
      <w:marRight w:val="0"/>
      <w:marTop w:val="0"/>
      <w:marBottom w:val="0"/>
      <w:divBdr>
        <w:top w:val="none" w:sz="0" w:space="0" w:color="auto"/>
        <w:left w:val="none" w:sz="0" w:space="0" w:color="auto"/>
        <w:bottom w:val="none" w:sz="0" w:space="0" w:color="auto"/>
        <w:right w:val="none" w:sz="0" w:space="0" w:color="auto"/>
      </w:divBdr>
    </w:div>
    <w:div w:id="1194924341">
      <w:bodyDiv w:val="1"/>
      <w:marLeft w:val="0"/>
      <w:marRight w:val="0"/>
      <w:marTop w:val="0"/>
      <w:marBottom w:val="0"/>
      <w:divBdr>
        <w:top w:val="none" w:sz="0" w:space="0" w:color="auto"/>
        <w:left w:val="none" w:sz="0" w:space="0" w:color="auto"/>
        <w:bottom w:val="none" w:sz="0" w:space="0" w:color="auto"/>
        <w:right w:val="none" w:sz="0" w:space="0" w:color="auto"/>
      </w:divBdr>
    </w:div>
    <w:div w:id="1228490065">
      <w:bodyDiv w:val="1"/>
      <w:marLeft w:val="0"/>
      <w:marRight w:val="0"/>
      <w:marTop w:val="0"/>
      <w:marBottom w:val="0"/>
      <w:divBdr>
        <w:top w:val="none" w:sz="0" w:space="0" w:color="auto"/>
        <w:left w:val="none" w:sz="0" w:space="0" w:color="auto"/>
        <w:bottom w:val="none" w:sz="0" w:space="0" w:color="auto"/>
        <w:right w:val="none" w:sz="0" w:space="0" w:color="auto"/>
      </w:divBdr>
    </w:div>
    <w:div w:id="1233469724">
      <w:bodyDiv w:val="1"/>
      <w:marLeft w:val="0"/>
      <w:marRight w:val="0"/>
      <w:marTop w:val="0"/>
      <w:marBottom w:val="0"/>
      <w:divBdr>
        <w:top w:val="none" w:sz="0" w:space="0" w:color="auto"/>
        <w:left w:val="none" w:sz="0" w:space="0" w:color="auto"/>
        <w:bottom w:val="none" w:sz="0" w:space="0" w:color="auto"/>
        <w:right w:val="none" w:sz="0" w:space="0" w:color="auto"/>
      </w:divBdr>
    </w:div>
    <w:div w:id="1252156468">
      <w:bodyDiv w:val="1"/>
      <w:marLeft w:val="0"/>
      <w:marRight w:val="0"/>
      <w:marTop w:val="0"/>
      <w:marBottom w:val="0"/>
      <w:divBdr>
        <w:top w:val="none" w:sz="0" w:space="0" w:color="auto"/>
        <w:left w:val="none" w:sz="0" w:space="0" w:color="auto"/>
        <w:bottom w:val="none" w:sz="0" w:space="0" w:color="auto"/>
        <w:right w:val="none" w:sz="0" w:space="0" w:color="auto"/>
      </w:divBdr>
    </w:div>
    <w:div w:id="1262688324">
      <w:bodyDiv w:val="1"/>
      <w:marLeft w:val="0"/>
      <w:marRight w:val="0"/>
      <w:marTop w:val="0"/>
      <w:marBottom w:val="0"/>
      <w:divBdr>
        <w:top w:val="none" w:sz="0" w:space="0" w:color="auto"/>
        <w:left w:val="none" w:sz="0" w:space="0" w:color="auto"/>
        <w:bottom w:val="none" w:sz="0" w:space="0" w:color="auto"/>
        <w:right w:val="none" w:sz="0" w:space="0" w:color="auto"/>
      </w:divBdr>
    </w:div>
    <w:div w:id="1308318925">
      <w:bodyDiv w:val="1"/>
      <w:marLeft w:val="0"/>
      <w:marRight w:val="0"/>
      <w:marTop w:val="0"/>
      <w:marBottom w:val="0"/>
      <w:divBdr>
        <w:top w:val="none" w:sz="0" w:space="0" w:color="auto"/>
        <w:left w:val="none" w:sz="0" w:space="0" w:color="auto"/>
        <w:bottom w:val="none" w:sz="0" w:space="0" w:color="auto"/>
        <w:right w:val="none" w:sz="0" w:space="0" w:color="auto"/>
      </w:divBdr>
    </w:div>
    <w:div w:id="1359968622">
      <w:bodyDiv w:val="1"/>
      <w:marLeft w:val="0"/>
      <w:marRight w:val="0"/>
      <w:marTop w:val="0"/>
      <w:marBottom w:val="0"/>
      <w:divBdr>
        <w:top w:val="none" w:sz="0" w:space="0" w:color="auto"/>
        <w:left w:val="none" w:sz="0" w:space="0" w:color="auto"/>
        <w:bottom w:val="none" w:sz="0" w:space="0" w:color="auto"/>
        <w:right w:val="none" w:sz="0" w:space="0" w:color="auto"/>
      </w:divBdr>
    </w:div>
    <w:div w:id="1362516632">
      <w:bodyDiv w:val="1"/>
      <w:marLeft w:val="0"/>
      <w:marRight w:val="0"/>
      <w:marTop w:val="0"/>
      <w:marBottom w:val="0"/>
      <w:divBdr>
        <w:top w:val="none" w:sz="0" w:space="0" w:color="auto"/>
        <w:left w:val="none" w:sz="0" w:space="0" w:color="auto"/>
        <w:bottom w:val="none" w:sz="0" w:space="0" w:color="auto"/>
        <w:right w:val="none" w:sz="0" w:space="0" w:color="auto"/>
      </w:divBdr>
    </w:div>
    <w:div w:id="1370255119">
      <w:bodyDiv w:val="1"/>
      <w:marLeft w:val="0"/>
      <w:marRight w:val="0"/>
      <w:marTop w:val="0"/>
      <w:marBottom w:val="0"/>
      <w:divBdr>
        <w:top w:val="none" w:sz="0" w:space="0" w:color="auto"/>
        <w:left w:val="none" w:sz="0" w:space="0" w:color="auto"/>
        <w:bottom w:val="none" w:sz="0" w:space="0" w:color="auto"/>
        <w:right w:val="none" w:sz="0" w:space="0" w:color="auto"/>
      </w:divBdr>
    </w:div>
    <w:div w:id="1386444676">
      <w:bodyDiv w:val="1"/>
      <w:marLeft w:val="0"/>
      <w:marRight w:val="0"/>
      <w:marTop w:val="0"/>
      <w:marBottom w:val="0"/>
      <w:divBdr>
        <w:top w:val="none" w:sz="0" w:space="0" w:color="auto"/>
        <w:left w:val="none" w:sz="0" w:space="0" w:color="auto"/>
        <w:bottom w:val="none" w:sz="0" w:space="0" w:color="auto"/>
        <w:right w:val="none" w:sz="0" w:space="0" w:color="auto"/>
      </w:divBdr>
    </w:div>
    <w:div w:id="1392995903">
      <w:bodyDiv w:val="1"/>
      <w:marLeft w:val="0"/>
      <w:marRight w:val="0"/>
      <w:marTop w:val="0"/>
      <w:marBottom w:val="0"/>
      <w:divBdr>
        <w:top w:val="none" w:sz="0" w:space="0" w:color="auto"/>
        <w:left w:val="none" w:sz="0" w:space="0" w:color="auto"/>
        <w:bottom w:val="none" w:sz="0" w:space="0" w:color="auto"/>
        <w:right w:val="none" w:sz="0" w:space="0" w:color="auto"/>
      </w:divBdr>
    </w:div>
    <w:div w:id="1401829456">
      <w:bodyDiv w:val="1"/>
      <w:marLeft w:val="0"/>
      <w:marRight w:val="0"/>
      <w:marTop w:val="0"/>
      <w:marBottom w:val="0"/>
      <w:divBdr>
        <w:top w:val="none" w:sz="0" w:space="0" w:color="auto"/>
        <w:left w:val="none" w:sz="0" w:space="0" w:color="auto"/>
        <w:bottom w:val="none" w:sz="0" w:space="0" w:color="auto"/>
        <w:right w:val="none" w:sz="0" w:space="0" w:color="auto"/>
      </w:divBdr>
    </w:div>
    <w:div w:id="1408914378">
      <w:bodyDiv w:val="1"/>
      <w:marLeft w:val="0"/>
      <w:marRight w:val="0"/>
      <w:marTop w:val="0"/>
      <w:marBottom w:val="0"/>
      <w:divBdr>
        <w:top w:val="none" w:sz="0" w:space="0" w:color="auto"/>
        <w:left w:val="none" w:sz="0" w:space="0" w:color="auto"/>
        <w:bottom w:val="none" w:sz="0" w:space="0" w:color="auto"/>
        <w:right w:val="none" w:sz="0" w:space="0" w:color="auto"/>
      </w:divBdr>
    </w:div>
    <w:div w:id="1413620702">
      <w:bodyDiv w:val="1"/>
      <w:marLeft w:val="0"/>
      <w:marRight w:val="0"/>
      <w:marTop w:val="0"/>
      <w:marBottom w:val="0"/>
      <w:divBdr>
        <w:top w:val="none" w:sz="0" w:space="0" w:color="auto"/>
        <w:left w:val="none" w:sz="0" w:space="0" w:color="auto"/>
        <w:bottom w:val="none" w:sz="0" w:space="0" w:color="auto"/>
        <w:right w:val="none" w:sz="0" w:space="0" w:color="auto"/>
      </w:divBdr>
    </w:div>
    <w:div w:id="1438330248">
      <w:bodyDiv w:val="1"/>
      <w:marLeft w:val="0"/>
      <w:marRight w:val="0"/>
      <w:marTop w:val="0"/>
      <w:marBottom w:val="0"/>
      <w:divBdr>
        <w:top w:val="none" w:sz="0" w:space="0" w:color="auto"/>
        <w:left w:val="none" w:sz="0" w:space="0" w:color="auto"/>
        <w:bottom w:val="none" w:sz="0" w:space="0" w:color="auto"/>
        <w:right w:val="none" w:sz="0" w:space="0" w:color="auto"/>
      </w:divBdr>
    </w:div>
    <w:div w:id="1466461981">
      <w:bodyDiv w:val="1"/>
      <w:marLeft w:val="0"/>
      <w:marRight w:val="0"/>
      <w:marTop w:val="0"/>
      <w:marBottom w:val="0"/>
      <w:divBdr>
        <w:top w:val="none" w:sz="0" w:space="0" w:color="auto"/>
        <w:left w:val="none" w:sz="0" w:space="0" w:color="auto"/>
        <w:bottom w:val="none" w:sz="0" w:space="0" w:color="auto"/>
        <w:right w:val="none" w:sz="0" w:space="0" w:color="auto"/>
      </w:divBdr>
    </w:div>
    <w:div w:id="1472361978">
      <w:bodyDiv w:val="1"/>
      <w:marLeft w:val="0"/>
      <w:marRight w:val="0"/>
      <w:marTop w:val="0"/>
      <w:marBottom w:val="0"/>
      <w:divBdr>
        <w:top w:val="none" w:sz="0" w:space="0" w:color="auto"/>
        <w:left w:val="none" w:sz="0" w:space="0" w:color="auto"/>
        <w:bottom w:val="none" w:sz="0" w:space="0" w:color="auto"/>
        <w:right w:val="none" w:sz="0" w:space="0" w:color="auto"/>
      </w:divBdr>
    </w:div>
    <w:div w:id="1477843409">
      <w:bodyDiv w:val="1"/>
      <w:marLeft w:val="0"/>
      <w:marRight w:val="0"/>
      <w:marTop w:val="0"/>
      <w:marBottom w:val="0"/>
      <w:divBdr>
        <w:top w:val="none" w:sz="0" w:space="0" w:color="auto"/>
        <w:left w:val="none" w:sz="0" w:space="0" w:color="auto"/>
        <w:bottom w:val="none" w:sz="0" w:space="0" w:color="auto"/>
        <w:right w:val="none" w:sz="0" w:space="0" w:color="auto"/>
      </w:divBdr>
    </w:div>
    <w:div w:id="1499424384">
      <w:bodyDiv w:val="1"/>
      <w:marLeft w:val="0"/>
      <w:marRight w:val="0"/>
      <w:marTop w:val="0"/>
      <w:marBottom w:val="0"/>
      <w:divBdr>
        <w:top w:val="none" w:sz="0" w:space="0" w:color="auto"/>
        <w:left w:val="none" w:sz="0" w:space="0" w:color="auto"/>
        <w:bottom w:val="none" w:sz="0" w:space="0" w:color="auto"/>
        <w:right w:val="none" w:sz="0" w:space="0" w:color="auto"/>
      </w:divBdr>
    </w:div>
    <w:div w:id="1505851633">
      <w:bodyDiv w:val="1"/>
      <w:marLeft w:val="0"/>
      <w:marRight w:val="0"/>
      <w:marTop w:val="0"/>
      <w:marBottom w:val="0"/>
      <w:divBdr>
        <w:top w:val="none" w:sz="0" w:space="0" w:color="auto"/>
        <w:left w:val="none" w:sz="0" w:space="0" w:color="auto"/>
        <w:bottom w:val="none" w:sz="0" w:space="0" w:color="auto"/>
        <w:right w:val="none" w:sz="0" w:space="0" w:color="auto"/>
      </w:divBdr>
    </w:div>
    <w:div w:id="1531146127">
      <w:bodyDiv w:val="1"/>
      <w:marLeft w:val="0"/>
      <w:marRight w:val="0"/>
      <w:marTop w:val="0"/>
      <w:marBottom w:val="0"/>
      <w:divBdr>
        <w:top w:val="none" w:sz="0" w:space="0" w:color="auto"/>
        <w:left w:val="none" w:sz="0" w:space="0" w:color="auto"/>
        <w:bottom w:val="none" w:sz="0" w:space="0" w:color="auto"/>
        <w:right w:val="none" w:sz="0" w:space="0" w:color="auto"/>
      </w:divBdr>
    </w:div>
    <w:div w:id="1578829778">
      <w:bodyDiv w:val="1"/>
      <w:marLeft w:val="0"/>
      <w:marRight w:val="0"/>
      <w:marTop w:val="0"/>
      <w:marBottom w:val="0"/>
      <w:divBdr>
        <w:top w:val="none" w:sz="0" w:space="0" w:color="auto"/>
        <w:left w:val="none" w:sz="0" w:space="0" w:color="auto"/>
        <w:bottom w:val="none" w:sz="0" w:space="0" w:color="auto"/>
        <w:right w:val="none" w:sz="0" w:space="0" w:color="auto"/>
      </w:divBdr>
    </w:div>
    <w:div w:id="1597057356">
      <w:bodyDiv w:val="1"/>
      <w:marLeft w:val="0"/>
      <w:marRight w:val="0"/>
      <w:marTop w:val="0"/>
      <w:marBottom w:val="0"/>
      <w:divBdr>
        <w:top w:val="none" w:sz="0" w:space="0" w:color="auto"/>
        <w:left w:val="none" w:sz="0" w:space="0" w:color="auto"/>
        <w:bottom w:val="none" w:sz="0" w:space="0" w:color="auto"/>
        <w:right w:val="none" w:sz="0" w:space="0" w:color="auto"/>
      </w:divBdr>
    </w:div>
    <w:div w:id="1607730286">
      <w:bodyDiv w:val="1"/>
      <w:marLeft w:val="0"/>
      <w:marRight w:val="0"/>
      <w:marTop w:val="0"/>
      <w:marBottom w:val="0"/>
      <w:divBdr>
        <w:top w:val="none" w:sz="0" w:space="0" w:color="auto"/>
        <w:left w:val="none" w:sz="0" w:space="0" w:color="auto"/>
        <w:bottom w:val="none" w:sz="0" w:space="0" w:color="auto"/>
        <w:right w:val="none" w:sz="0" w:space="0" w:color="auto"/>
      </w:divBdr>
    </w:div>
    <w:div w:id="1613442154">
      <w:bodyDiv w:val="1"/>
      <w:marLeft w:val="0"/>
      <w:marRight w:val="0"/>
      <w:marTop w:val="0"/>
      <w:marBottom w:val="0"/>
      <w:divBdr>
        <w:top w:val="none" w:sz="0" w:space="0" w:color="auto"/>
        <w:left w:val="none" w:sz="0" w:space="0" w:color="auto"/>
        <w:bottom w:val="none" w:sz="0" w:space="0" w:color="auto"/>
        <w:right w:val="none" w:sz="0" w:space="0" w:color="auto"/>
      </w:divBdr>
    </w:div>
    <w:div w:id="1616063755">
      <w:bodyDiv w:val="1"/>
      <w:marLeft w:val="0"/>
      <w:marRight w:val="0"/>
      <w:marTop w:val="0"/>
      <w:marBottom w:val="0"/>
      <w:divBdr>
        <w:top w:val="none" w:sz="0" w:space="0" w:color="auto"/>
        <w:left w:val="none" w:sz="0" w:space="0" w:color="auto"/>
        <w:bottom w:val="none" w:sz="0" w:space="0" w:color="auto"/>
        <w:right w:val="none" w:sz="0" w:space="0" w:color="auto"/>
      </w:divBdr>
    </w:div>
    <w:div w:id="1620453999">
      <w:bodyDiv w:val="1"/>
      <w:marLeft w:val="0"/>
      <w:marRight w:val="0"/>
      <w:marTop w:val="0"/>
      <w:marBottom w:val="0"/>
      <w:divBdr>
        <w:top w:val="none" w:sz="0" w:space="0" w:color="auto"/>
        <w:left w:val="none" w:sz="0" w:space="0" w:color="auto"/>
        <w:bottom w:val="none" w:sz="0" w:space="0" w:color="auto"/>
        <w:right w:val="none" w:sz="0" w:space="0" w:color="auto"/>
      </w:divBdr>
    </w:div>
    <w:div w:id="1651792641">
      <w:bodyDiv w:val="1"/>
      <w:marLeft w:val="0"/>
      <w:marRight w:val="0"/>
      <w:marTop w:val="0"/>
      <w:marBottom w:val="0"/>
      <w:divBdr>
        <w:top w:val="none" w:sz="0" w:space="0" w:color="auto"/>
        <w:left w:val="none" w:sz="0" w:space="0" w:color="auto"/>
        <w:bottom w:val="none" w:sz="0" w:space="0" w:color="auto"/>
        <w:right w:val="none" w:sz="0" w:space="0" w:color="auto"/>
      </w:divBdr>
    </w:div>
    <w:div w:id="1666397224">
      <w:bodyDiv w:val="1"/>
      <w:marLeft w:val="0"/>
      <w:marRight w:val="0"/>
      <w:marTop w:val="0"/>
      <w:marBottom w:val="0"/>
      <w:divBdr>
        <w:top w:val="none" w:sz="0" w:space="0" w:color="auto"/>
        <w:left w:val="none" w:sz="0" w:space="0" w:color="auto"/>
        <w:bottom w:val="none" w:sz="0" w:space="0" w:color="auto"/>
        <w:right w:val="none" w:sz="0" w:space="0" w:color="auto"/>
      </w:divBdr>
    </w:div>
    <w:div w:id="1688942843">
      <w:bodyDiv w:val="1"/>
      <w:marLeft w:val="0"/>
      <w:marRight w:val="0"/>
      <w:marTop w:val="0"/>
      <w:marBottom w:val="0"/>
      <w:divBdr>
        <w:top w:val="none" w:sz="0" w:space="0" w:color="auto"/>
        <w:left w:val="none" w:sz="0" w:space="0" w:color="auto"/>
        <w:bottom w:val="none" w:sz="0" w:space="0" w:color="auto"/>
        <w:right w:val="none" w:sz="0" w:space="0" w:color="auto"/>
      </w:divBdr>
    </w:div>
    <w:div w:id="1720085695">
      <w:bodyDiv w:val="1"/>
      <w:marLeft w:val="0"/>
      <w:marRight w:val="0"/>
      <w:marTop w:val="0"/>
      <w:marBottom w:val="0"/>
      <w:divBdr>
        <w:top w:val="none" w:sz="0" w:space="0" w:color="auto"/>
        <w:left w:val="none" w:sz="0" w:space="0" w:color="auto"/>
        <w:bottom w:val="none" w:sz="0" w:space="0" w:color="auto"/>
        <w:right w:val="none" w:sz="0" w:space="0" w:color="auto"/>
      </w:divBdr>
    </w:div>
    <w:div w:id="1758212670">
      <w:bodyDiv w:val="1"/>
      <w:marLeft w:val="0"/>
      <w:marRight w:val="0"/>
      <w:marTop w:val="0"/>
      <w:marBottom w:val="0"/>
      <w:divBdr>
        <w:top w:val="none" w:sz="0" w:space="0" w:color="auto"/>
        <w:left w:val="none" w:sz="0" w:space="0" w:color="auto"/>
        <w:bottom w:val="none" w:sz="0" w:space="0" w:color="auto"/>
        <w:right w:val="none" w:sz="0" w:space="0" w:color="auto"/>
      </w:divBdr>
    </w:div>
    <w:div w:id="1792094818">
      <w:bodyDiv w:val="1"/>
      <w:marLeft w:val="0"/>
      <w:marRight w:val="0"/>
      <w:marTop w:val="0"/>
      <w:marBottom w:val="0"/>
      <w:divBdr>
        <w:top w:val="none" w:sz="0" w:space="0" w:color="auto"/>
        <w:left w:val="none" w:sz="0" w:space="0" w:color="auto"/>
        <w:bottom w:val="none" w:sz="0" w:space="0" w:color="auto"/>
        <w:right w:val="none" w:sz="0" w:space="0" w:color="auto"/>
      </w:divBdr>
    </w:div>
    <w:div w:id="1795980746">
      <w:bodyDiv w:val="1"/>
      <w:marLeft w:val="0"/>
      <w:marRight w:val="0"/>
      <w:marTop w:val="0"/>
      <w:marBottom w:val="0"/>
      <w:divBdr>
        <w:top w:val="none" w:sz="0" w:space="0" w:color="auto"/>
        <w:left w:val="none" w:sz="0" w:space="0" w:color="auto"/>
        <w:bottom w:val="none" w:sz="0" w:space="0" w:color="auto"/>
        <w:right w:val="none" w:sz="0" w:space="0" w:color="auto"/>
      </w:divBdr>
    </w:div>
    <w:div w:id="1797992208">
      <w:bodyDiv w:val="1"/>
      <w:marLeft w:val="0"/>
      <w:marRight w:val="0"/>
      <w:marTop w:val="0"/>
      <w:marBottom w:val="0"/>
      <w:divBdr>
        <w:top w:val="none" w:sz="0" w:space="0" w:color="auto"/>
        <w:left w:val="none" w:sz="0" w:space="0" w:color="auto"/>
        <w:bottom w:val="none" w:sz="0" w:space="0" w:color="auto"/>
        <w:right w:val="none" w:sz="0" w:space="0" w:color="auto"/>
      </w:divBdr>
    </w:div>
    <w:div w:id="1814910744">
      <w:bodyDiv w:val="1"/>
      <w:marLeft w:val="0"/>
      <w:marRight w:val="0"/>
      <w:marTop w:val="0"/>
      <w:marBottom w:val="0"/>
      <w:divBdr>
        <w:top w:val="none" w:sz="0" w:space="0" w:color="auto"/>
        <w:left w:val="none" w:sz="0" w:space="0" w:color="auto"/>
        <w:bottom w:val="none" w:sz="0" w:space="0" w:color="auto"/>
        <w:right w:val="none" w:sz="0" w:space="0" w:color="auto"/>
      </w:divBdr>
      <w:divsChild>
        <w:div w:id="19552859">
          <w:marLeft w:val="0"/>
          <w:marRight w:val="0"/>
          <w:marTop w:val="0"/>
          <w:marBottom w:val="0"/>
          <w:divBdr>
            <w:top w:val="none" w:sz="0" w:space="0" w:color="auto"/>
            <w:left w:val="none" w:sz="0" w:space="0" w:color="auto"/>
            <w:bottom w:val="none" w:sz="0" w:space="0" w:color="auto"/>
            <w:right w:val="none" w:sz="0" w:space="0" w:color="auto"/>
          </w:divBdr>
        </w:div>
        <w:div w:id="390202017">
          <w:marLeft w:val="0"/>
          <w:marRight w:val="0"/>
          <w:marTop w:val="0"/>
          <w:marBottom w:val="0"/>
          <w:divBdr>
            <w:top w:val="none" w:sz="0" w:space="0" w:color="auto"/>
            <w:left w:val="none" w:sz="0" w:space="0" w:color="auto"/>
            <w:bottom w:val="none" w:sz="0" w:space="0" w:color="auto"/>
            <w:right w:val="none" w:sz="0" w:space="0" w:color="auto"/>
          </w:divBdr>
        </w:div>
        <w:div w:id="1174998201">
          <w:marLeft w:val="0"/>
          <w:marRight w:val="0"/>
          <w:marTop w:val="0"/>
          <w:marBottom w:val="0"/>
          <w:divBdr>
            <w:top w:val="none" w:sz="0" w:space="0" w:color="auto"/>
            <w:left w:val="none" w:sz="0" w:space="0" w:color="auto"/>
            <w:bottom w:val="none" w:sz="0" w:space="0" w:color="auto"/>
            <w:right w:val="none" w:sz="0" w:space="0" w:color="auto"/>
          </w:divBdr>
        </w:div>
        <w:div w:id="1825320152">
          <w:marLeft w:val="0"/>
          <w:marRight w:val="0"/>
          <w:marTop w:val="0"/>
          <w:marBottom w:val="0"/>
          <w:divBdr>
            <w:top w:val="none" w:sz="0" w:space="0" w:color="auto"/>
            <w:left w:val="none" w:sz="0" w:space="0" w:color="auto"/>
            <w:bottom w:val="none" w:sz="0" w:space="0" w:color="auto"/>
            <w:right w:val="none" w:sz="0" w:space="0" w:color="auto"/>
          </w:divBdr>
        </w:div>
        <w:div w:id="1831099412">
          <w:marLeft w:val="0"/>
          <w:marRight w:val="0"/>
          <w:marTop w:val="0"/>
          <w:marBottom w:val="0"/>
          <w:divBdr>
            <w:top w:val="none" w:sz="0" w:space="0" w:color="auto"/>
            <w:left w:val="none" w:sz="0" w:space="0" w:color="auto"/>
            <w:bottom w:val="none" w:sz="0" w:space="0" w:color="auto"/>
            <w:right w:val="none" w:sz="0" w:space="0" w:color="auto"/>
          </w:divBdr>
        </w:div>
      </w:divsChild>
    </w:div>
    <w:div w:id="1889758241">
      <w:bodyDiv w:val="1"/>
      <w:marLeft w:val="0"/>
      <w:marRight w:val="0"/>
      <w:marTop w:val="0"/>
      <w:marBottom w:val="0"/>
      <w:divBdr>
        <w:top w:val="none" w:sz="0" w:space="0" w:color="auto"/>
        <w:left w:val="none" w:sz="0" w:space="0" w:color="auto"/>
        <w:bottom w:val="none" w:sz="0" w:space="0" w:color="auto"/>
        <w:right w:val="none" w:sz="0" w:space="0" w:color="auto"/>
      </w:divBdr>
    </w:div>
    <w:div w:id="1910191458">
      <w:bodyDiv w:val="1"/>
      <w:marLeft w:val="0"/>
      <w:marRight w:val="0"/>
      <w:marTop w:val="0"/>
      <w:marBottom w:val="0"/>
      <w:divBdr>
        <w:top w:val="none" w:sz="0" w:space="0" w:color="auto"/>
        <w:left w:val="none" w:sz="0" w:space="0" w:color="auto"/>
        <w:bottom w:val="none" w:sz="0" w:space="0" w:color="auto"/>
        <w:right w:val="none" w:sz="0" w:space="0" w:color="auto"/>
      </w:divBdr>
    </w:div>
    <w:div w:id="1923831721">
      <w:bodyDiv w:val="1"/>
      <w:marLeft w:val="0"/>
      <w:marRight w:val="0"/>
      <w:marTop w:val="0"/>
      <w:marBottom w:val="0"/>
      <w:divBdr>
        <w:top w:val="none" w:sz="0" w:space="0" w:color="auto"/>
        <w:left w:val="none" w:sz="0" w:space="0" w:color="auto"/>
        <w:bottom w:val="none" w:sz="0" w:space="0" w:color="auto"/>
        <w:right w:val="none" w:sz="0" w:space="0" w:color="auto"/>
      </w:divBdr>
    </w:div>
    <w:div w:id="1974434109">
      <w:bodyDiv w:val="1"/>
      <w:marLeft w:val="0"/>
      <w:marRight w:val="0"/>
      <w:marTop w:val="0"/>
      <w:marBottom w:val="0"/>
      <w:divBdr>
        <w:top w:val="none" w:sz="0" w:space="0" w:color="auto"/>
        <w:left w:val="none" w:sz="0" w:space="0" w:color="auto"/>
        <w:bottom w:val="none" w:sz="0" w:space="0" w:color="auto"/>
        <w:right w:val="none" w:sz="0" w:space="0" w:color="auto"/>
      </w:divBdr>
    </w:div>
    <w:div w:id="1975678187">
      <w:bodyDiv w:val="1"/>
      <w:marLeft w:val="0"/>
      <w:marRight w:val="0"/>
      <w:marTop w:val="0"/>
      <w:marBottom w:val="0"/>
      <w:divBdr>
        <w:top w:val="none" w:sz="0" w:space="0" w:color="auto"/>
        <w:left w:val="none" w:sz="0" w:space="0" w:color="auto"/>
        <w:bottom w:val="none" w:sz="0" w:space="0" w:color="auto"/>
        <w:right w:val="none" w:sz="0" w:space="0" w:color="auto"/>
      </w:divBdr>
    </w:div>
    <w:div w:id="2029330248">
      <w:bodyDiv w:val="1"/>
      <w:marLeft w:val="0"/>
      <w:marRight w:val="0"/>
      <w:marTop w:val="0"/>
      <w:marBottom w:val="0"/>
      <w:divBdr>
        <w:top w:val="none" w:sz="0" w:space="0" w:color="auto"/>
        <w:left w:val="none" w:sz="0" w:space="0" w:color="auto"/>
        <w:bottom w:val="none" w:sz="0" w:space="0" w:color="auto"/>
        <w:right w:val="none" w:sz="0" w:space="0" w:color="auto"/>
      </w:divBdr>
    </w:div>
    <w:div w:id="2045514774">
      <w:bodyDiv w:val="1"/>
      <w:marLeft w:val="0"/>
      <w:marRight w:val="0"/>
      <w:marTop w:val="0"/>
      <w:marBottom w:val="0"/>
      <w:divBdr>
        <w:top w:val="none" w:sz="0" w:space="0" w:color="auto"/>
        <w:left w:val="none" w:sz="0" w:space="0" w:color="auto"/>
        <w:bottom w:val="none" w:sz="0" w:space="0" w:color="auto"/>
        <w:right w:val="none" w:sz="0" w:space="0" w:color="auto"/>
      </w:divBdr>
    </w:div>
    <w:div w:id="2061324821">
      <w:bodyDiv w:val="1"/>
      <w:marLeft w:val="0"/>
      <w:marRight w:val="0"/>
      <w:marTop w:val="0"/>
      <w:marBottom w:val="0"/>
      <w:divBdr>
        <w:top w:val="none" w:sz="0" w:space="0" w:color="auto"/>
        <w:left w:val="none" w:sz="0" w:space="0" w:color="auto"/>
        <w:bottom w:val="none" w:sz="0" w:space="0" w:color="auto"/>
        <w:right w:val="none" w:sz="0" w:space="0" w:color="auto"/>
      </w:divBdr>
    </w:div>
    <w:div w:id="2113280740">
      <w:bodyDiv w:val="1"/>
      <w:marLeft w:val="0"/>
      <w:marRight w:val="0"/>
      <w:marTop w:val="0"/>
      <w:marBottom w:val="0"/>
      <w:divBdr>
        <w:top w:val="none" w:sz="0" w:space="0" w:color="auto"/>
        <w:left w:val="none" w:sz="0" w:space="0" w:color="auto"/>
        <w:bottom w:val="none" w:sz="0" w:space="0" w:color="auto"/>
        <w:right w:val="none" w:sz="0" w:space="0" w:color="auto"/>
      </w:divBdr>
    </w:div>
    <w:div w:id="2134253914">
      <w:bodyDiv w:val="1"/>
      <w:marLeft w:val="0"/>
      <w:marRight w:val="0"/>
      <w:marTop w:val="0"/>
      <w:marBottom w:val="0"/>
      <w:divBdr>
        <w:top w:val="none" w:sz="0" w:space="0" w:color="auto"/>
        <w:left w:val="none" w:sz="0" w:space="0" w:color="auto"/>
        <w:bottom w:val="none" w:sz="0" w:space="0" w:color="auto"/>
        <w:right w:val="none" w:sz="0" w:space="0" w:color="auto"/>
      </w:divBdr>
    </w:div>
    <w:div w:id="214507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desktop.arcgis.com/en/arcmap/latest/extensions/network-analyst/barriers.htm" TargetMode="External"/><Relationship Id="rId2" Type="http://schemas.openxmlformats.org/officeDocument/2006/relationships/customXml" Target="../customXml/item2.xml"/><Relationship Id="rId16" Type="http://schemas.openxmlformats.org/officeDocument/2006/relationships/hyperlink" Target="https://desktop.arcgis.com/en/arcmap/latest/extensions/network-analyst/barriers.ht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desktop.arcgis.com/en/arcmap/latest/extensions/network-analyst/barriers.htm"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sktop.arcgis.com/en/arcmap/latest/extensions/network-analyst/barriers.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el5925\Documents\Release%20Management\ARC%20NSS\Release%20Management\Test%20Plan\ARC_Operational_Sheltering_Phase2_Test_Pl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474C48ACCEBF74AB6B5D245D4F75B4D" ma:contentTypeVersion="12" ma:contentTypeDescription="Create a new document." ma:contentTypeScope="" ma:versionID="ed33310014b9ed52e760a02db898315e">
  <xsd:schema xmlns:xsd="http://www.w3.org/2001/XMLSchema" xmlns:xs="http://www.w3.org/2001/XMLSchema" xmlns:p="http://schemas.microsoft.com/office/2006/metadata/properties" xmlns:ns2="3b231bd9-362e-4b4a-b934-a8e14959ce6d" xmlns:ns3="969634b1-bb27-4400-acd6-86276217b3b6" targetNamespace="http://schemas.microsoft.com/office/2006/metadata/properties" ma:root="true" ma:fieldsID="ec6aa9dfe3a44c12ea66b241de8500b0" ns2:_="" ns3:_="">
    <xsd:import namespace="3b231bd9-362e-4b4a-b934-a8e14959ce6d"/>
    <xsd:import namespace="969634b1-bb27-4400-acd6-86276217b3b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231bd9-362e-4b4a-b934-a8e14959ce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69634b1-bb27-4400-acd6-86276217b3b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A18308-A969-4D6E-BB09-05765A63961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76EBEDC-A980-41C9-BBA2-08DF67EBE82A}">
  <ds:schemaRefs>
    <ds:schemaRef ds:uri="http://schemas.openxmlformats.org/officeDocument/2006/bibliography"/>
  </ds:schemaRefs>
</ds:datastoreItem>
</file>

<file path=customXml/itemProps3.xml><?xml version="1.0" encoding="utf-8"?>
<ds:datastoreItem xmlns:ds="http://schemas.openxmlformats.org/officeDocument/2006/customXml" ds:itemID="{2080074E-29EC-4151-9623-994429932D6D}">
  <ds:schemaRefs>
    <ds:schemaRef ds:uri="http://schemas.microsoft.com/sharepoint/v3/contenttype/forms"/>
  </ds:schemaRefs>
</ds:datastoreItem>
</file>

<file path=customXml/itemProps4.xml><?xml version="1.0" encoding="utf-8"?>
<ds:datastoreItem xmlns:ds="http://schemas.openxmlformats.org/officeDocument/2006/customXml" ds:itemID="{6348B753-95EC-4459-B610-804525F7B0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231bd9-362e-4b4a-b934-a8e14959ce6d"/>
    <ds:schemaRef ds:uri="969634b1-bb27-4400-acd6-86276217b3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ARC_Operational_Sheltering_Phase2_Test_Plan.dotx</Template>
  <TotalTime>45</TotalTime>
  <Pages>55</Pages>
  <Words>9283</Words>
  <Characters>52914</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Guido</dc:creator>
  <cp:keywords/>
  <dc:description/>
  <cp:lastModifiedBy>Mike Nelson</cp:lastModifiedBy>
  <cp:revision>716</cp:revision>
  <dcterms:created xsi:type="dcterms:W3CDTF">2018-04-25T19:07:00Z</dcterms:created>
  <dcterms:modified xsi:type="dcterms:W3CDTF">2024-07-24T16:31:00Z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0x0101001474C48ACCEBF74AB6B5D245D4F75B4D</vt:lpwstr>
  </property>
</Properties>
</file>