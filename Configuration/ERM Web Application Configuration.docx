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479F" w14:textId="77777777" w:rsidR="00703A29" w:rsidRDefault="00703A29" w:rsidP="4E489778">
      <w:pPr>
        <w:pStyle w:val="EsriProposalBodyText"/>
        <w:ind w:firstLine="720"/>
      </w:pPr>
    </w:p>
    <w:p w14:paraId="07B5CF1F" w14:textId="0D1E58D8" w:rsidR="00DA203B" w:rsidRDefault="00415845" w:rsidP="001854AD">
      <w:pPr>
        <w:pStyle w:val="EsriProposalTitle"/>
        <w:ind w:left="3690"/>
        <w:rPr>
          <w:sz w:val="18"/>
          <w:szCs w:val="24"/>
        </w:rPr>
      </w:pPr>
      <w:r>
        <w:rPr>
          <w:sz w:val="18"/>
          <w:szCs w:val="24"/>
        </w:rPr>
        <w:t xml:space="preserve">Last Update: </w:t>
      </w:r>
      <w:r w:rsidR="00DA203B">
        <w:rPr>
          <w:sz w:val="18"/>
          <w:szCs w:val="24"/>
        </w:rPr>
        <w:fldChar w:fldCharType="begin"/>
      </w:r>
      <w:r w:rsidR="00DA203B">
        <w:rPr>
          <w:sz w:val="18"/>
          <w:szCs w:val="24"/>
        </w:rPr>
        <w:instrText xml:space="preserve"> SAVEDATE  \@ "MMMM d, yyyy"  \* MERGEFORMAT </w:instrText>
      </w:r>
      <w:r w:rsidR="00DA203B">
        <w:rPr>
          <w:sz w:val="18"/>
          <w:szCs w:val="24"/>
        </w:rPr>
        <w:fldChar w:fldCharType="separate"/>
      </w:r>
      <w:r w:rsidR="00AD0AA7">
        <w:rPr>
          <w:noProof/>
          <w:sz w:val="18"/>
          <w:szCs w:val="24"/>
        </w:rPr>
        <w:t>July 2, 2021</w:t>
      </w:r>
      <w:r w:rsidR="00DA203B">
        <w:rPr>
          <w:sz w:val="18"/>
          <w:szCs w:val="24"/>
        </w:rPr>
        <w:fldChar w:fldCharType="end"/>
      </w:r>
    </w:p>
    <w:p w14:paraId="2E3BA01E" w14:textId="5F958FAD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063BBEF6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6C1EA4">
        <w:t>Web Application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19" w:displacedByCustomXml="next"/>
    <w:bookmarkEnd w:id="0" w:displacedByCustomXml="next"/>
    <w:bookmarkStart w:id="1" w:name="_Toc516213340" w:displacedByCustomXml="next"/>
    <w:bookmarkEnd w:id="1" w:displacedByCustomXml="next"/>
    <w:bookmarkStart w:id="2" w:name="_Toc516213349" w:displacedByCustomXml="next"/>
    <w:bookmarkEnd w:id="2" w:displacedByCustomXml="next"/>
    <w:bookmarkStart w:id="3" w:name="_Toc516213353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3A7F91FA" w14:textId="160283A0" w:rsidR="00AD0AA7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06947" w:history="1">
            <w:r w:rsidR="00AD0AA7" w:rsidRPr="00433D11">
              <w:rPr>
                <w:rStyle w:val="Hyperlink"/>
              </w:rPr>
              <w:t>1.0</w:t>
            </w:r>
            <w:r w:rsidR="00AD0AA7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AD0AA7" w:rsidRPr="00433D11">
              <w:rPr>
                <w:rStyle w:val="Hyperlink"/>
              </w:rPr>
              <w:t>Overview</w:t>
            </w:r>
            <w:r w:rsidR="00AD0AA7">
              <w:rPr>
                <w:webHidden/>
              </w:rPr>
              <w:tab/>
            </w:r>
            <w:r w:rsidR="00AD0AA7">
              <w:rPr>
                <w:webHidden/>
              </w:rPr>
              <w:fldChar w:fldCharType="begin"/>
            </w:r>
            <w:r w:rsidR="00AD0AA7">
              <w:rPr>
                <w:webHidden/>
              </w:rPr>
              <w:instrText xml:space="preserve"> PAGEREF _Toc77006947 \h </w:instrText>
            </w:r>
            <w:r w:rsidR="00AD0AA7">
              <w:rPr>
                <w:webHidden/>
              </w:rPr>
            </w:r>
            <w:r w:rsidR="00AD0AA7">
              <w:rPr>
                <w:webHidden/>
              </w:rPr>
              <w:fldChar w:fldCharType="separate"/>
            </w:r>
            <w:r w:rsidR="00AD0AA7">
              <w:rPr>
                <w:webHidden/>
              </w:rPr>
              <w:t>3</w:t>
            </w:r>
            <w:r w:rsidR="00AD0AA7">
              <w:rPr>
                <w:webHidden/>
              </w:rPr>
              <w:fldChar w:fldCharType="end"/>
            </w:r>
          </w:hyperlink>
        </w:p>
        <w:p w14:paraId="4B0FEAC7" w14:textId="4BCA98BB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48" w:history="1">
            <w:r w:rsidRPr="00433D1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AEA8" w14:textId="12D0350D" w:rsidR="00AD0AA7" w:rsidRDefault="00AD0AA7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77006949" w:history="1">
            <w:r w:rsidRPr="00433D11">
              <w:rPr>
                <w:rStyle w:val="Hyperlink"/>
              </w:rPr>
              <w:t>2.0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433D11">
              <w:rPr>
                <w:rStyle w:val="Hyperlink"/>
              </w:rPr>
              <w:t>Preferences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_Toc77006949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F3F1F" w14:textId="519DE617" w:rsidR="00AD0AA7" w:rsidRDefault="00AD0AA7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77006950" w:history="1">
            <w:r w:rsidRPr="00433D11">
              <w:rPr>
                <w:rStyle w:val="Hyperlink"/>
              </w:rPr>
              <w:t>3.0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433D11">
              <w:rPr>
                <w:rStyle w:val="Hyperlink"/>
              </w:rPr>
              <w:t>Tables and Fields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_Toc77006950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D544CF" w14:textId="6C908B87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51" w:history="1">
            <w:r w:rsidRPr="00433D11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Name, Alias, and 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63AF" w14:textId="39D0977C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52" w:history="1">
            <w:r w:rsidRPr="00433D11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0A0A" w14:textId="795CCCA6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53" w:history="1">
            <w:r w:rsidRPr="00433D11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F6D3" w14:textId="0CA71170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54" w:history="1">
            <w:r w:rsidRPr="00433D11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Editable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EAA5" w14:textId="4880D62F" w:rsidR="00AD0AA7" w:rsidRDefault="00AD0AA7">
          <w:pPr>
            <w:pStyle w:val="TOC3"/>
            <w:rPr>
              <w:rFonts w:asciiTheme="minorHAnsi" w:hAnsiTheme="minorHAnsi"/>
              <w:sz w:val="22"/>
            </w:rPr>
          </w:pPr>
          <w:hyperlink w:anchor="_Toc77006955" w:history="1">
            <w:r w:rsidRPr="00433D11">
              <w:rPr>
                <w:rStyle w:val="Hyperlink"/>
              </w:rPr>
              <w:t>3.4.1</w:t>
            </w:r>
            <w:r>
              <w:rPr>
                <w:rFonts w:asciiTheme="minorHAnsi" w:hAnsiTheme="minorHAnsi"/>
                <w:sz w:val="22"/>
              </w:rPr>
              <w:tab/>
            </w:r>
            <w:r w:rsidRPr="00433D11">
              <w:rPr>
                <w:rStyle w:val="Hyperlink"/>
              </w:rPr>
              <w:t>Edit by Order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_Toc77006955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6EAEA8" w14:textId="29D39AE0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56" w:history="1">
            <w:r w:rsidRPr="00433D11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Edit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4077" w14:textId="19EAD565" w:rsidR="00AD0AA7" w:rsidRDefault="00AD0AA7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7006957" w:history="1">
            <w:r w:rsidRPr="00433D11">
              <w:rPr>
                <w:rStyle w:val="Hyperlink"/>
                <w:noProof/>
              </w:rPr>
              <w:t>3.6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33D11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027A" w14:textId="3654D7A6" w:rsidR="00AD0AA7" w:rsidRDefault="00AD0AA7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77006958" w:history="1">
            <w:r w:rsidRPr="00433D11">
              <w:rPr>
                <w:rStyle w:val="Hyperlink"/>
              </w:rPr>
              <w:t>4.0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433D11">
              <w:rPr>
                <w:rStyle w:val="Hyperlink"/>
              </w:rPr>
              <w:t>Popups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_Toc77006958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70D5B7" w14:textId="669EEB2F" w:rsidR="00AD0AA7" w:rsidRDefault="00AD0AA7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77006959" w:history="1">
            <w:r w:rsidRPr="00433D11">
              <w:rPr>
                <w:rStyle w:val="Hyperlink"/>
              </w:rPr>
              <w:t>5.0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433D11">
              <w:rPr>
                <w:rStyle w:val="Hyperlink"/>
              </w:rPr>
              <w:t>Layer Index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_Toc77006959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DC3ADAF" w14:textId="1808A6DF" w:rsidR="00AD0AA7" w:rsidRDefault="00AD0AA7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77006960" w:history="1">
            <w:r w:rsidRPr="00433D11">
              <w:rPr>
                <w:rStyle w:val="Hyperlink"/>
              </w:rPr>
              <w:t>Appendix A 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_Toc77006960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57EEFA" w14:textId="56EB1B78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77006947"/>
      <w:r>
        <w:lastRenderedPageBreak/>
        <w:t>Overview</w:t>
      </w:r>
      <w:bookmarkEnd w:id="4"/>
    </w:p>
    <w:p w14:paraId="28DA4EF3" w14:textId="77777777" w:rsidR="00176DAD" w:rsidRDefault="00681FEE" w:rsidP="00D51636">
      <w:r>
        <w:t xml:space="preserve">The Route Planner application </w:t>
      </w:r>
      <w:r w:rsidR="00D51636">
        <w:t xml:space="preserve">uses a configuration file that controls many aspects of the application.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5" w:name="_Toc77006948"/>
      <w:r>
        <w:t>Configuration File</w:t>
      </w:r>
      <w:bookmarkEnd w:id="5"/>
    </w:p>
    <w:p w14:paraId="5B16C226" w14:textId="076B2DDB" w:rsidR="004539FB" w:rsidRPr="004539FB" w:rsidRDefault="004539FB" w:rsidP="004539FB">
      <w:r>
        <w:t xml:space="preserve">The configuration file for the web application </w:t>
      </w:r>
      <w:r w:rsidR="008310B5">
        <w:t xml:space="preserve">is the </w:t>
      </w:r>
      <w:proofErr w:type="spellStart"/>
      <w:r w:rsidR="008310B5">
        <w:t>config.json</w:t>
      </w:r>
      <w:proofErr w:type="spellEnd"/>
      <w:r w:rsidR="008310B5">
        <w:t xml:space="preserve"> file under the root folder of the web application (normally named </w:t>
      </w:r>
      <w:proofErr w:type="spellStart"/>
      <w:r w:rsidR="008310B5">
        <w:t>routeplanner</w:t>
      </w:r>
      <w:proofErr w:type="spellEnd"/>
      <w:r w:rsidR="008310B5">
        <w:t>).</w:t>
      </w:r>
      <w:r>
        <w:t xml:space="preserve"> </w:t>
      </w:r>
    </w:p>
    <w:p w14:paraId="6DB41F6A" w14:textId="77777777" w:rsidR="00681FEE" w:rsidRPr="00681FEE" w:rsidRDefault="00681FEE" w:rsidP="00681FEE"/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3EC40822" w:rsidR="000E04B9" w:rsidRDefault="00B51AD3" w:rsidP="00681FEE">
      <w:pPr>
        <w:pStyle w:val="EsriHeading1"/>
      </w:pPr>
      <w:bookmarkStart w:id="6" w:name="_Toc77006949"/>
      <w:r>
        <w:lastRenderedPageBreak/>
        <w:t>Preferences</w:t>
      </w:r>
      <w:bookmarkEnd w:id="6"/>
    </w:p>
    <w:p w14:paraId="0178C909" w14:textId="2173B880" w:rsidR="00BE5687" w:rsidRDefault="00BE5687" w:rsidP="00BE5687">
      <w:r>
        <w:t xml:space="preserve">The preferences section contains </w:t>
      </w:r>
      <w:r w:rsidR="00CB609E">
        <w:t>controls for general functionality of the application.</w:t>
      </w:r>
    </w:p>
    <w:p w14:paraId="337A7E19" w14:textId="66E4F704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alternateBasemap</w:t>
      </w:r>
      <w:proofErr w:type="spellEnd"/>
      <w:r>
        <w:t>"</w:t>
      </w:r>
    </w:p>
    <w:p w14:paraId="78E53DF3" w14:textId="18358DDD" w:rsidR="003A6B81" w:rsidRDefault="003A6B81" w:rsidP="003A6B81">
      <w:pPr>
        <w:pStyle w:val="ListParagraph"/>
        <w:numPr>
          <w:ilvl w:val="1"/>
          <w:numId w:val="21"/>
        </w:numPr>
      </w:pPr>
      <w:r>
        <w:t xml:space="preserve">See the </w:t>
      </w:r>
      <w:hyperlink r:id="rId12" w:history="1">
        <w:r w:rsidR="00C311DF" w:rsidRPr="00C311DF">
          <w:rPr>
            <w:rStyle w:val="Hyperlink"/>
          </w:rPr>
          <w:t>Basemap Configuration</w:t>
        </w:r>
      </w:hyperlink>
      <w:r w:rsidR="00C311DF">
        <w:t xml:space="preserve"> document for details</w:t>
      </w:r>
    </w:p>
    <w:p w14:paraId="30632CDE" w14:textId="21D13E0F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timePickerDefaultHour</w:t>
      </w:r>
      <w:proofErr w:type="spellEnd"/>
      <w:r>
        <w:t>"</w:t>
      </w:r>
    </w:p>
    <w:p w14:paraId="73469C97" w14:textId="17E91A1E" w:rsidR="00C311DF" w:rsidRDefault="00C311DF" w:rsidP="00C311DF">
      <w:pPr>
        <w:pStyle w:val="ListParagraph"/>
        <w:numPr>
          <w:ilvl w:val="1"/>
          <w:numId w:val="21"/>
        </w:numPr>
      </w:pPr>
      <w:r>
        <w:t xml:space="preserve">Sets the default </w:t>
      </w:r>
      <w:r w:rsidR="00143BA4">
        <w:t>time on Create Plan Page</w:t>
      </w:r>
    </w:p>
    <w:p w14:paraId="67BD1B29" w14:textId="2D60422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allowMaxWeightRecalculation</w:t>
      </w:r>
      <w:proofErr w:type="spellEnd"/>
      <w:r w:rsidR="00BF505D">
        <w:t>”</w:t>
      </w:r>
    </w:p>
    <w:p w14:paraId="31F9A967" w14:textId="1C2EC97D" w:rsidR="00BF505D" w:rsidRDefault="00BF505D" w:rsidP="00BF505D">
      <w:pPr>
        <w:pStyle w:val="ListParagraph"/>
        <w:numPr>
          <w:ilvl w:val="1"/>
          <w:numId w:val="21"/>
        </w:numPr>
      </w:pPr>
      <w:r>
        <w:t>If set to true, when user manually assigns orders</w:t>
      </w:r>
      <w:r w:rsidR="00932763">
        <w:t xml:space="preserve"> to a route whose weight exceeds the max weight on the route, application will ask if they want to automatically increase max weight of route.</w:t>
      </w:r>
    </w:p>
    <w:p w14:paraId="6926CC24" w14:textId="7F65AA1B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showEmptyCollections</w:t>
      </w:r>
      <w:proofErr w:type="spellEnd"/>
      <w:r>
        <w:t>"</w:t>
      </w:r>
    </w:p>
    <w:p w14:paraId="7A3BBB5A" w14:textId="18E1F412" w:rsidR="00932763" w:rsidRDefault="00932763" w:rsidP="00932763">
      <w:pPr>
        <w:pStyle w:val="ListParagraph"/>
        <w:numPr>
          <w:ilvl w:val="1"/>
          <w:numId w:val="21"/>
        </w:numPr>
      </w:pPr>
      <w:r>
        <w:t>When set to true, the Collections tab will be hidden</w:t>
      </w:r>
      <w:r w:rsidR="000A55DD">
        <w:t xml:space="preserve"> if there are 0 or 1 collections for a plan.</w:t>
      </w:r>
    </w:p>
    <w:p w14:paraId="107280C2" w14:textId="0999C147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useOrderPairs</w:t>
      </w:r>
      <w:proofErr w:type="spellEnd"/>
      <w:r>
        <w:t>"</w:t>
      </w:r>
    </w:p>
    <w:p w14:paraId="6A988367" w14:textId="7435F5EF" w:rsidR="000A55DD" w:rsidRDefault="00D8185B" w:rsidP="000A55DD">
      <w:pPr>
        <w:pStyle w:val="ListParagraph"/>
        <w:numPr>
          <w:ilvl w:val="1"/>
          <w:numId w:val="21"/>
        </w:numPr>
      </w:pPr>
      <w:r>
        <w:t>When set to true</w:t>
      </w:r>
      <w:r w:rsidR="0095559C">
        <w:t>,</w:t>
      </w:r>
      <w:r>
        <w:t xml:space="preserve"> the application will assume that all orders are part of a pair (Pickup and Delivery). Certain </w:t>
      </w:r>
      <w:r w:rsidR="00C01BC8">
        <w:t>functionality will be altered, such as not allowing manual re-sequencing.</w:t>
      </w:r>
    </w:p>
    <w:p w14:paraId="13C259BD" w14:textId="1706AE4D" w:rsidR="008579DA" w:rsidRDefault="008579DA" w:rsidP="008579DA">
      <w:pPr>
        <w:pStyle w:val="ListParagraph"/>
        <w:numPr>
          <w:ilvl w:val="0"/>
          <w:numId w:val="21"/>
        </w:numPr>
      </w:pPr>
      <w:r>
        <w:t>"</w:t>
      </w:r>
      <w:proofErr w:type="spellStart"/>
      <w:r>
        <w:t>showDashboardControls</w:t>
      </w:r>
      <w:proofErr w:type="spellEnd"/>
      <w:r>
        <w:t>"</w:t>
      </w:r>
    </w:p>
    <w:p w14:paraId="7659807C" w14:textId="1D556D77" w:rsidR="00C01BC8" w:rsidRDefault="00C01BC8" w:rsidP="00C01BC8">
      <w:pPr>
        <w:pStyle w:val="ListParagraph"/>
        <w:numPr>
          <w:ilvl w:val="1"/>
          <w:numId w:val="21"/>
        </w:numPr>
      </w:pPr>
      <w:r>
        <w:t xml:space="preserve">When </w:t>
      </w:r>
      <w:r w:rsidR="0095559C">
        <w:t xml:space="preserve">set to true, the Create Dashboard and Open Dashboard buttons will be available. See </w:t>
      </w:r>
      <w:hyperlink r:id="rId13" w:history="1">
        <w:r w:rsidR="0095559C" w:rsidRPr="00C54E25">
          <w:rPr>
            <w:rStyle w:val="Hyperlink"/>
          </w:rPr>
          <w:t>Dashboard Deployment Guide</w:t>
        </w:r>
      </w:hyperlink>
      <w:r w:rsidR="0095559C">
        <w:t xml:space="preserve"> for more detail.</w:t>
      </w:r>
    </w:p>
    <w:p w14:paraId="71552DFE" w14:textId="23F33AB1" w:rsidR="00DA203B" w:rsidRDefault="00DA203B" w:rsidP="00DA203B">
      <w:pPr>
        <w:pStyle w:val="ListParagraph"/>
        <w:numPr>
          <w:ilvl w:val="0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”, “</w:t>
      </w:r>
      <w:proofErr w:type="spellStart"/>
      <w:r>
        <w:t>slowGPCheckInterval</w:t>
      </w:r>
      <w:proofErr w:type="spellEnd"/>
      <w:r>
        <w:t>”</w:t>
      </w:r>
    </w:p>
    <w:p w14:paraId="451F5691" w14:textId="0AE74755" w:rsidR="00DA203B" w:rsidRDefault="00DA203B" w:rsidP="00DA203B">
      <w:pPr>
        <w:pStyle w:val="ListParagraph"/>
        <w:numPr>
          <w:ilvl w:val="1"/>
          <w:numId w:val="21"/>
        </w:numPr>
      </w:pPr>
      <w:r>
        <w:t xml:space="preserve">A delay added onto the end of Create Plan, Refresh, Solve, Commit, Create Dashboard for when it checks that the geoprocessing service is complete. </w:t>
      </w:r>
    </w:p>
    <w:p w14:paraId="65A84F22" w14:textId="1684AC99" w:rsidR="00DA203B" w:rsidRDefault="00DA203B" w:rsidP="00DA203B">
      <w:pPr>
        <w:pStyle w:val="ListParagraph"/>
        <w:numPr>
          <w:ilvl w:val="2"/>
          <w:numId w:val="21"/>
        </w:numPr>
      </w:pPr>
      <w:r>
        <w:t>Note that these values may need to be increased to give your BSI code time to complete.</w:t>
      </w:r>
    </w:p>
    <w:p w14:paraId="7ADE1D94" w14:textId="680E1209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quickGPCheckInterval</w:t>
      </w:r>
      <w:proofErr w:type="spellEnd"/>
      <w:r>
        <w:t>” applies to Refresh and Commit.</w:t>
      </w:r>
    </w:p>
    <w:p w14:paraId="1279113B" w14:textId="743BCF9C" w:rsidR="00950FB8" w:rsidRDefault="00950FB8" w:rsidP="00950FB8">
      <w:pPr>
        <w:pStyle w:val="ListParagraph"/>
        <w:numPr>
          <w:ilvl w:val="1"/>
          <w:numId w:val="21"/>
        </w:numPr>
      </w:pPr>
      <w:r>
        <w:t>“</w:t>
      </w:r>
      <w:proofErr w:type="spellStart"/>
      <w:r>
        <w:t>slowGPCheckInterval</w:t>
      </w:r>
      <w:proofErr w:type="spellEnd"/>
      <w:r>
        <w:t>” applies to the other functions.</w:t>
      </w:r>
    </w:p>
    <w:p w14:paraId="35989513" w14:textId="3311F8C5" w:rsidR="00950FB8" w:rsidRDefault="00950FB8" w:rsidP="00950FB8">
      <w:pPr>
        <w:pStyle w:val="ListParagraph"/>
        <w:numPr>
          <w:ilvl w:val="0"/>
          <w:numId w:val="21"/>
        </w:numPr>
      </w:pPr>
      <w:r w:rsidRPr="00950FB8">
        <w:t>"</w:t>
      </w:r>
      <w:proofErr w:type="spellStart"/>
      <w:r w:rsidRPr="00950FB8">
        <w:t>allowClearAssignedOrders</w:t>
      </w:r>
      <w:proofErr w:type="spellEnd"/>
      <w:r w:rsidRPr="00950FB8">
        <w:t>"</w:t>
      </w:r>
    </w:p>
    <w:p w14:paraId="53815A2F" w14:textId="78C1EEBE" w:rsidR="00950FB8" w:rsidRDefault="00950FB8" w:rsidP="00950FB8">
      <w:pPr>
        <w:pStyle w:val="ListParagraph"/>
        <w:numPr>
          <w:ilvl w:val="1"/>
          <w:numId w:val="21"/>
        </w:numPr>
      </w:pPr>
      <w:r>
        <w:t>Controls the visibility of the Clear Assigned Orders button on Routes tab</w:t>
      </w:r>
    </w:p>
    <w:p w14:paraId="42F0EF9A" w14:textId="3C169260" w:rsidR="0006338C" w:rsidRDefault="0006338C" w:rsidP="0006338C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06338C">
        <w:t>allowAssignPickupOrders</w:t>
      </w:r>
      <w:proofErr w:type="spellEnd"/>
      <w:r>
        <w:t>”</w:t>
      </w:r>
    </w:p>
    <w:p w14:paraId="48FA34BB" w14:textId="6472F772" w:rsidR="0006338C" w:rsidRDefault="00877EB1" w:rsidP="0006338C">
      <w:pPr>
        <w:pStyle w:val="ListParagraph"/>
        <w:numPr>
          <w:ilvl w:val="1"/>
          <w:numId w:val="21"/>
        </w:numPr>
      </w:pPr>
      <w:r>
        <w:t>Controls if users can manually assign Pickup orders. When set to false, the selection box for Pickups will be disabled and logic will prevent</w:t>
      </w:r>
      <w:r w:rsidR="00665047">
        <w:t xml:space="preserve"> user from manually adding or moving between routes.</w:t>
      </w:r>
    </w:p>
    <w:p w14:paraId="298BB831" w14:textId="5C79F689" w:rsidR="00665047" w:rsidRDefault="00665047" w:rsidP="00665047">
      <w:pPr>
        <w:pStyle w:val="ListParagraph"/>
        <w:numPr>
          <w:ilvl w:val="0"/>
          <w:numId w:val="21"/>
        </w:numPr>
      </w:pPr>
      <w:r>
        <w:t>“</w:t>
      </w:r>
      <w:proofErr w:type="spellStart"/>
      <w:r w:rsidRPr="00665047">
        <w:t>allowAssignLoadedCompletedExceptionOrders</w:t>
      </w:r>
      <w:proofErr w:type="spellEnd"/>
      <w:r>
        <w:t>”</w:t>
      </w:r>
    </w:p>
    <w:p w14:paraId="4DF3CA8C" w14:textId="30D8599A" w:rsidR="00CD446A" w:rsidRDefault="005E71B8" w:rsidP="00CD446A">
      <w:pPr>
        <w:pStyle w:val="ListParagraph"/>
        <w:numPr>
          <w:ilvl w:val="1"/>
          <w:numId w:val="21"/>
        </w:numPr>
      </w:pPr>
      <w:r>
        <w:t xml:space="preserve">Controls if users can manually assign orders that are in progress (as determined by </w:t>
      </w:r>
      <w:proofErr w:type="spellStart"/>
      <w:r>
        <w:t>GeoOrderState</w:t>
      </w:r>
      <w:proofErr w:type="spellEnd"/>
      <w:r>
        <w:t xml:space="preserve"> value). </w:t>
      </w:r>
      <w:r w:rsidR="00684EA8">
        <w:t>Usually updated with Workforce.</w:t>
      </w:r>
    </w:p>
    <w:p w14:paraId="6DD5A7E1" w14:textId="16F65318" w:rsidR="00E96702" w:rsidRDefault="00E96702" w:rsidP="00CD446A">
      <w:pPr>
        <w:pStyle w:val="ListParagraph"/>
        <w:numPr>
          <w:ilvl w:val="1"/>
          <w:numId w:val="21"/>
        </w:numPr>
      </w:pPr>
      <w:r>
        <w:t xml:space="preserve">When set to false, any order with a </w:t>
      </w:r>
      <w:proofErr w:type="spellStart"/>
      <w:r>
        <w:t>GeoOrderState</w:t>
      </w:r>
      <w:proofErr w:type="spellEnd"/>
      <w:r>
        <w:t xml:space="preserve"> value will have its selection box disabled so it cannot be manually removed or reassigned.</w:t>
      </w:r>
    </w:p>
    <w:p w14:paraId="02DE749F" w14:textId="6805ED5E" w:rsidR="00E96702" w:rsidRDefault="00E96702" w:rsidP="00CD446A">
      <w:pPr>
        <w:pStyle w:val="ListParagraph"/>
        <w:numPr>
          <w:ilvl w:val="1"/>
          <w:numId w:val="21"/>
        </w:numPr>
      </w:pPr>
      <w:r>
        <w:t>Recommended to always have set to false.</w:t>
      </w:r>
    </w:p>
    <w:p w14:paraId="46701C2B" w14:textId="68A992BB" w:rsidR="00074276" w:rsidRPr="00563659" w:rsidRDefault="00563659" w:rsidP="00074276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 w:rsidR="00074276" w:rsidRPr="00563659">
        <w:rPr>
          <w:rFonts w:cs="Times New Roman"/>
          <w:szCs w:val="24"/>
        </w:rPr>
        <w:t>showDateTimeTextDescription</w:t>
      </w:r>
      <w:proofErr w:type="spellEnd"/>
      <w:r>
        <w:rPr>
          <w:rFonts w:cs="Times New Roman"/>
          <w:szCs w:val="24"/>
        </w:rPr>
        <w:t>”</w:t>
      </w:r>
    </w:p>
    <w:p w14:paraId="0A5425B9" w14:textId="2314C5BE" w:rsidR="00F4755B" w:rsidRPr="00B92B17" w:rsidRDefault="00563659" w:rsidP="00F4755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 xml:space="preserve">When set to true, </w:t>
      </w:r>
      <w:proofErr w:type="spellStart"/>
      <w:r>
        <w:rPr>
          <w:rFonts w:cs="Times New Roman"/>
          <w:szCs w:val="24"/>
        </w:rPr>
        <w:t>some time</w:t>
      </w:r>
      <w:proofErr w:type="spellEnd"/>
      <w:r>
        <w:rPr>
          <w:rFonts w:cs="Times New Roman"/>
          <w:szCs w:val="24"/>
        </w:rPr>
        <w:t xml:space="preserve"> </w:t>
      </w:r>
      <w:r w:rsidR="00F4755B">
        <w:rPr>
          <w:rFonts w:cs="Times New Roman"/>
          <w:szCs w:val="24"/>
        </w:rPr>
        <w:t>stamps will have a text description, such as “16 minutes ago” or “within the last hour”. When set to false, always get specific time stamp.</w:t>
      </w:r>
    </w:p>
    <w:p w14:paraId="6EF2D77F" w14:textId="6465CDAC" w:rsidR="00B92B17" w:rsidRPr="00EC3B90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lastRenderedPageBreak/>
        <w:t>“</w:t>
      </w:r>
      <w:proofErr w:type="spellStart"/>
      <w:r>
        <w:rPr>
          <w:rFonts w:cs="Times New Roman"/>
          <w:szCs w:val="24"/>
        </w:rPr>
        <w:t>timeUnits</w:t>
      </w:r>
      <w:proofErr w:type="spellEnd"/>
      <w:r>
        <w:rPr>
          <w:rFonts w:cs="Times New Roman"/>
          <w:szCs w:val="24"/>
        </w:rPr>
        <w:t>”</w:t>
      </w:r>
    </w:p>
    <w:p w14:paraId="30901CD9" w14:textId="471618D5" w:rsidR="00EC3B90" w:rsidRPr="007044EF" w:rsidRDefault="007044EF" w:rsidP="00EC3B90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7044EF">
        <w:rPr>
          <w:rFonts w:cs="Times New Roman"/>
          <w:szCs w:val="24"/>
        </w:rPr>
        <w:t>Defines units of time that fields with “</w:t>
      </w:r>
      <w:proofErr w:type="spellStart"/>
      <w:r w:rsidRPr="007044EF">
        <w:rPr>
          <w:rFonts w:cs="Times New Roman"/>
          <w:szCs w:val="24"/>
        </w:rPr>
        <w:t>fieldTypeT</w:t>
      </w:r>
      <w:r w:rsidR="00E65FA3">
        <w:rPr>
          <w:rFonts w:cs="Times New Roman"/>
          <w:szCs w:val="24"/>
        </w:rPr>
        <w:t>ime</w:t>
      </w:r>
      <w:proofErr w:type="spellEnd"/>
      <w:r w:rsidRPr="007044EF">
        <w:rPr>
          <w:rFonts w:cs="Times New Roman"/>
          <w:szCs w:val="24"/>
        </w:rPr>
        <w:t>” are stored in. Minutes, Hours, Days are valid values.</w:t>
      </w:r>
    </w:p>
    <w:p w14:paraId="18BE178A" w14:textId="68E56E1E" w:rsidR="00EC3B90" w:rsidRPr="007044EF" w:rsidRDefault="00EC3B90" w:rsidP="00EC3B9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“</w:t>
      </w:r>
      <w:proofErr w:type="spellStart"/>
      <w:r>
        <w:rPr>
          <w:rFonts w:cs="Times New Roman"/>
          <w:szCs w:val="24"/>
        </w:rPr>
        <w:t>displayDays</w:t>
      </w:r>
      <w:proofErr w:type="spellEnd"/>
      <w:r>
        <w:rPr>
          <w:rFonts w:cs="Times New Roman"/>
          <w:szCs w:val="24"/>
        </w:rPr>
        <w:t>”</w:t>
      </w:r>
    </w:p>
    <w:p w14:paraId="44BE5927" w14:textId="6B8C3497" w:rsidR="007044EF" w:rsidRPr="00303F2B" w:rsidRDefault="00E65FA3" w:rsidP="007044EF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  <w:szCs w:val="24"/>
        </w:rPr>
        <w:t>Affects fields configured with “</w:t>
      </w:r>
      <w:proofErr w:type="spellStart"/>
      <w:r>
        <w:rPr>
          <w:rFonts w:cs="Times New Roman"/>
          <w:szCs w:val="24"/>
        </w:rPr>
        <w:t>fieldTypeTime</w:t>
      </w:r>
      <w:proofErr w:type="spellEnd"/>
      <w:r>
        <w:rPr>
          <w:rFonts w:cs="Times New Roman"/>
          <w:szCs w:val="24"/>
        </w:rPr>
        <w:t>” type. When true, format will be DD:HH:MM. When false, format will be HH:MM.</w:t>
      </w:r>
    </w:p>
    <w:p w14:paraId="7CCA734C" w14:textId="4DEB3FB8" w:rsidR="00043999" w:rsidRPr="00303F2B" w:rsidRDefault="00043999" w:rsidP="00043999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 w:rsidRPr="00303F2B">
        <w:rPr>
          <w:rFonts w:cs="Times New Roman"/>
        </w:rPr>
        <w:t>showOrderAssignmentSuccessMessage</w:t>
      </w:r>
      <w:proofErr w:type="spellEnd"/>
      <w:r>
        <w:rPr>
          <w:rFonts w:cs="Times New Roman"/>
        </w:rPr>
        <w:t>”</w:t>
      </w:r>
    </w:p>
    <w:p w14:paraId="54F854A1" w14:textId="44A623BF" w:rsidR="00043999" w:rsidRPr="00303F2B" w:rsidRDefault="00166520" w:rsidP="00043999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When set to false, will not see a success message when manually assigning, reassigning, or removing orders. This can improve productivity if doing lots of manual changes.</w:t>
      </w:r>
    </w:p>
    <w:p w14:paraId="55AF7912" w14:textId="7F342FD3" w:rsidR="00166520" w:rsidRPr="00303F2B" w:rsidRDefault="00166520" w:rsidP="0016652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allowReloadPlan</w:t>
      </w:r>
      <w:proofErr w:type="spellEnd"/>
      <w:r>
        <w:rPr>
          <w:rFonts w:cs="Times New Roman"/>
        </w:rPr>
        <w:t>”</w:t>
      </w:r>
    </w:p>
    <w:p w14:paraId="101BAAF7" w14:textId="7D06C57D" w:rsidR="00166520" w:rsidRPr="00303F2B" w:rsidRDefault="0090520C" w:rsidP="00303F2B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When set to true, the Reload Plan button will be visible. When run, this will pull in any changes from the Plan feature service without having to run a Refresh or close/open plan. This is most applicable when using Workforce</w:t>
      </w:r>
      <w:r w:rsidR="00912C5A">
        <w:rPr>
          <w:rFonts w:cs="Times New Roman"/>
        </w:rPr>
        <w:t>, if you want to quickly pull in any changes drivers have made without pulling in updates from business system.</w:t>
      </w:r>
    </w:p>
    <w:p w14:paraId="1AA52A46" w14:textId="07D347D2" w:rsidR="00166520" w:rsidRPr="00303F2B" w:rsidRDefault="00166520" w:rsidP="00166520">
      <w:pPr>
        <w:pStyle w:val="ListParagraph"/>
        <w:numPr>
          <w:ilvl w:val="0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alternateReloadPlanButtonText</w:t>
      </w:r>
      <w:proofErr w:type="spellEnd"/>
      <w:r>
        <w:rPr>
          <w:rFonts w:cs="Times New Roman"/>
        </w:rPr>
        <w:t>”</w:t>
      </w:r>
    </w:p>
    <w:p w14:paraId="4F76FD0F" w14:textId="77B18ADF" w:rsidR="00912C5A" w:rsidRPr="0063644C" w:rsidRDefault="0007344A" w:rsidP="00912C5A">
      <w:pPr>
        <w:pStyle w:val="ListParagraph"/>
        <w:numPr>
          <w:ilvl w:val="1"/>
          <w:numId w:val="21"/>
        </w:numPr>
        <w:rPr>
          <w:rFonts w:cs="Times New Roman"/>
          <w:sz w:val="28"/>
          <w:szCs w:val="24"/>
        </w:rPr>
      </w:pPr>
      <w:r>
        <w:rPr>
          <w:rFonts w:cs="Times New Roman"/>
        </w:rPr>
        <w:t>Allows the Reload Plan button to have different text.</w:t>
      </w:r>
    </w:p>
    <w:p w14:paraId="1AFF1212" w14:textId="37BD1CCE" w:rsidR="0063644C" w:rsidRDefault="0063644C" w:rsidP="0063644C">
      <w:pPr>
        <w:pStyle w:val="ListParagraph"/>
        <w:numPr>
          <w:ilvl w:val="0"/>
          <w:numId w:val="21"/>
        </w:numPr>
        <w:rPr>
          <w:rFonts w:cs="Times New Roman"/>
        </w:rPr>
      </w:pPr>
      <w:r w:rsidRPr="0063644C">
        <w:rPr>
          <w:rFonts w:cs="Times New Roman"/>
        </w:rPr>
        <w:t xml:space="preserve">    "</w:t>
      </w:r>
      <w:proofErr w:type="spellStart"/>
      <w:r w:rsidRPr="0063644C">
        <w:rPr>
          <w:rFonts w:cs="Times New Roman"/>
        </w:rPr>
        <w:t>allPlansTableDefaultSortField</w:t>
      </w:r>
      <w:proofErr w:type="spellEnd"/>
      <w:r w:rsidRPr="0063644C">
        <w:rPr>
          <w:rFonts w:cs="Times New Roman"/>
        </w:rPr>
        <w:t>"</w:t>
      </w:r>
    </w:p>
    <w:p w14:paraId="6D06EBDE" w14:textId="62942B67" w:rsidR="0063644C" w:rsidRPr="0063644C" w:rsidRDefault="00336701" w:rsidP="0063644C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Default field that All Plans table is sorted by. If left blank will show in same order as Registry table which reflects the order that plans were created.</w:t>
      </w:r>
    </w:p>
    <w:p w14:paraId="71297DB4" w14:textId="62BB89F9" w:rsidR="0063644C" w:rsidRDefault="0063644C" w:rsidP="0063644C">
      <w:pPr>
        <w:pStyle w:val="ListParagraph"/>
        <w:numPr>
          <w:ilvl w:val="0"/>
          <w:numId w:val="21"/>
        </w:numPr>
        <w:rPr>
          <w:rFonts w:cs="Times New Roman"/>
        </w:rPr>
      </w:pPr>
      <w:r w:rsidRPr="0063644C">
        <w:rPr>
          <w:rFonts w:cs="Times New Roman"/>
        </w:rPr>
        <w:t xml:space="preserve">    "</w:t>
      </w:r>
      <w:proofErr w:type="spellStart"/>
      <w:r w:rsidRPr="0063644C">
        <w:rPr>
          <w:rFonts w:cs="Times New Roman"/>
        </w:rPr>
        <w:t>allPlansTableDefaultSortDescending</w:t>
      </w:r>
      <w:proofErr w:type="spellEnd"/>
      <w:r w:rsidRPr="0063644C">
        <w:rPr>
          <w:rFonts w:cs="Times New Roman"/>
        </w:rPr>
        <w:t>"</w:t>
      </w:r>
    </w:p>
    <w:p w14:paraId="4FA8F248" w14:textId="42BFF372" w:rsidR="00336701" w:rsidRPr="0063644C" w:rsidRDefault="00DE07A6" w:rsidP="00336701">
      <w:pPr>
        <w:pStyle w:val="ListParagraph"/>
        <w:numPr>
          <w:ilvl w:val="1"/>
          <w:numId w:val="21"/>
        </w:numPr>
        <w:rPr>
          <w:rFonts w:cs="Times New Roman"/>
        </w:rPr>
      </w:pPr>
      <w:r>
        <w:rPr>
          <w:rFonts w:cs="Times New Roman"/>
        </w:rPr>
        <w:t>Default setting for how records in All Plans table are sorted. Set to true or false for descending or ascending.</w:t>
      </w:r>
    </w:p>
    <w:p w14:paraId="02810CB1" w14:textId="77777777" w:rsidR="000E04B9" w:rsidRDefault="000E04B9" w:rsidP="000E04B9"/>
    <w:p w14:paraId="49D7A5EC" w14:textId="77777777" w:rsidR="001401BA" w:rsidRDefault="001401BA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BD098A0" w14:textId="050271E2" w:rsidR="000E04B9" w:rsidRDefault="00CB609E" w:rsidP="00681FEE">
      <w:pPr>
        <w:pStyle w:val="EsriHeading1"/>
      </w:pPr>
      <w:bookmarkStart w:id="7" w:name="_Toc77006950"/>
      <w:r>
        <w:lastRenderedPageBreak/>
        <w:t>Tables</w:t>
      </w:r>
      <w:r w:rsidR="008B65E3">
        <w:t xml:space="preserve"> and Fields</w:t>
      </w:r>
      <w:bookmarkEnd w:id="7"/>
    </w:p>
    <w:p w14:paraId="6E0F00A3" w14:textId="16F453A5" w:rsidR="000E04B9" w:rsidRDefault="008B65E3" w:rsidP="000E04B9">
      <w:r>
        <w:t xml:space="preserve">Each of the tables can be customized to </w:t>
      </w:r>
    </w:p>
    <w:p w14:paraId="0830BD22" w14:textId="77777777" w:rsidR="000C7F55" w:rsidRDefault="000C7F55" w:rsidP="00FD073E">
      <w:pPr>
        <w:pStyle w:val="ListParagraph"/>
        <w:numPr>
          <w:ilvl w:val="0"/>
          <w:numId w:val="22"/>
        </w:numPr>
      </w:pPr>
      <w:r w:rsidRPr="000C7F55">
        <w:t>"</w:t>
      </w:r>
      <w:proofErr w:type="spellStart"/>
      <w:r w:rsidRPr="000C7F55">
        <w:t>planTableFields</w:t>
      </w:r>
      <w:proofErr w:type="spellEnd"/>
      <w:r w:rsidRPr="000C7F55">
        <w:t xml:space="preserve">" </w:t>
      </w:r>
    </w:p>
    <w:p w14:paraId="3639A521" w14:textId="3DE6AE1E" w:rsidR="00FD073E" w:rsidRDefault="000C7F55" w:rsidP="000C7F55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>configuration</w:t>
      </w:r>
      <w:r>
        <w:t xml:space="preserve"> </w:t>
      </w:r>
      <w:r w:rsidR="004E7B82">
        <w:t xml:space="preserve">for the </w:t>
      </w:r>
      <w:r w:rsidR="00FD073E">
        <w:t>All Plans</w:t>
      </w:r>
      <w:r w:rsidR="004E7B82">
        <w:t xml:space="preserve"> table</w:t>
      </w:r>
    </w:p>
    <w:p w14:paraId="56C6FB96" w14:textId="77777777" w:rsidR="004E7B82" w:rsidRDefault="004E7B82" w:rsidP="00FD073E">
      <w:pPr>
        <w:pStyle w:val="ListParagraph"/>
        <w:numPr>
          <w:ilvl w:val="0"/>
          <w:numId w:val="22"/>
        </w:numPr>
      </w:pPr>
      <w:r>
        <w:t>“collections”</w:t>
      </w:r>
    </w:p>
    <w:p w14:paraId="559D3786" w14:textId="23DEDFF5" w:rsidR="00FD073E" w:rsidRDefault="004E7B82" w:rsidP="004E7B82">
      <w:pPr>
        <w:pStyle w:val="ListParagraph"/>
        <w:numPr>
          <w:ilvl w:val="1"/>
          <w:numId w:val="22"/>
        </w:numPr>
      </w:pPr>
      <w:r>
        <w:t xml:space="preserve">This section controls the </w:t>
      </w:r>
      <w:r w:rsidR="00F946E4">
        <w:t xml:space="preserve">configuration of the </w:t>
      </w:r>
      <w:r w:rsidR="00FD073E">
        <w:t>Collections</w:t>
      </w:r>
      <w:r w:rsidR="00F946E4">
        <w:t xml:space="preserve"> table</w:t>
      </w:r>
    </w:p>
    <w:p w14:paraId="624A9A2B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“orders”</w:t>
      </w:r>
    </w:p>
    <w:p w14:paraId="0D9C21E5" w14:textId="3F2BB62E" w:rsidR="00FD073E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Orders</w:t>
      </w:r>
      <w:r>
        <w:t xml:space="preserve"> table. This includes Unassigned Orders, Assigned Orders, and Orders viewed under Collections.</w:t>
      </w:r>
    </w:p>
    <w:p w14:paraId="78442CE2" w14:textId="77777777" w:rsidR="00D434D1" w:rsidRDefault="00D434D1" w:rsidP="00FD073E">
      <w:pPr>
        <w:pStyle w:val="ListParagraph"/>
        <w:numPr>
          <w:ilvl w:val="0"/>
          <w:numId w:val="22"/>
        </w:numPr>
      </w:pPr>
      <w:r>
        <w:t>“routes”</w:t>
      </w:r>
    </w:p>
    <w:p w14:paraId="43829D86" w14:textId="67B1C2C8" w:rsidR="000E04B9" w:rsidRDefault="00D434D1" w:rsidP="00D434D1">
      <w:pPr>
        <w:pStyle w:val="ListParagraph"/>
        <w:numPr>
          <w:ilvl w:val="1"/>
          <w:numId w:val="22"/>
        </w:numPr>
      </w:pPr>
      <w:r>
        <w:t xml:space="preserve">This section controls the configuration of the </w:t>
      </w:r>
      <w:r w:rsidR="00FD073E">
        <w:t>Routes</w:t>
      </w:r>
      <w:r>
        <w:t xml:space="preserve"> table.</w:t>
      </w:r>
    </w:p>
    <w:p w14:paraId="5AA388FA" w14:textId="1FCA877F" w:rsidR="00D931F3" w:rsidRDefault="00D931F3" w:rsidP="00D931F3">
      <w:pPr>
        <w:pStyle w:val="EsriHeading2"/>
      </w:pPr>
      <w:bookmarkStart w:id="8" w:name="_Toc77006951"/>
      <w:r>
        <w:t>Name, Alias, and Width</w:t>
      </w:r>
      <w:bookmarkEnd w:id="8"/>
    </w:p>
    <w:p w14:paraId="4ECACDDD" w14:textId="37BCE1BD" w:rsidR="00D931F3" w:rsidRDefault="00D931F3" w:rsidP="00D931F3">
      <w:r>
        <w:t>These are basic configuration for each field.</w:t>
      </w:r>
    </w:p>
    <w:p w14:paraId="642CD7E4" w14:textId="7BE578D4" w:rsidR="00D931F3" w:rsidRDefault="00D931F3" w:rsidP="00D931F3">
      <w:pPr>
        <w:pStyle w:val="ListParagraph"/>
        <w:numPr>
          <w:ilvl w:val="0"/>
          <w:numId w:val="24"/>
        </w:numPr>
      </w:pPr>
      <w:r>
        <w:t>“name”</w:t>
      </w:r>
    </w:p>
    <w:p w14:paraId="2D5949D0" w14:textId="06A291DD" w:rsidR="00D931F3" w:rsidRDefault="00D931F3" w:rsidP="00D931F3">
      <w:pPr>
        <w:pStyle w:val="ListParagraph"/>
        <w:numPr>
          <w:ilvl w:val="1"/>
          <w:numId w:val="24"/>
        </w:numPr>
      </w:pPr>
      <w:r>
        <w:t xml:space="preserve">This must match the name of the field in the </w:t>
      </w:r>
      <w:r w:rsidR="00645874">
        <w:t>feature service.</w:t>
      </w:r>
    </w:p>
    <w:p w14:paraId="25C2831C" w14:textId="62C7E31A" w:rsidR="00645874" w:rsidRDefault="00645874" w:rsidP="00645874">
      <w:pPr>
        <w:pStyle w:val="ListParagraph"/>
        <w:numPr>
          <w:ilvl w:val="0"/>
          <w:numId w:val="24"/>
        </w:numPr>
      </w:pPr>
      <w:r>
        <w:t>“alias”</w:t>
      </w:r>
    </w:p>
    <w:p w14:paraId="2960487E" w14:textId="0F59ACDB" w:rsidR="00645874" w:rsidRDefault="00645874" w:rsidP="00645874">
      <w:pPr>
        <w:pStyle w:val="ListParagraph"/>
        <w:numPr>
          <w:ilvl w:val="1"/>
          <w:numId w:val="24"/>
        </w:numPr>
      </w:pPr>
      <w:r>
        <w:t>How the field is visible to the user. Does not need to match the alias of the field in the feature service.</w:t>
      </w:r>
    </w:p>
    <w:p w14:paraId="7E4916FC" w14:textId="33B6611D" w:rsidR="00645874" w:rsidRDefault="00645874" w:rsidP="00645874">
      <w:pPr>
        <w:pStyle w:val="ListParagraph"/>
        <w:numPr>
          <w:ilvl w:val="0"/>
          <w:numId w:val="24"/>
        </w:numPr>
      </w:pPr>
      <w:r>
        <w:t>“width”</w:t>
      </w:r>
    </w:p>
    <w:p w14:paraId="76B8754A" w14:textId="1CCDA483" w:rsidR="00645874" w:rsidRPr="00D931F3" w:rsidRDefault="00645874" w:rsidP="00645874">
      <w:pPr>
        <w:pStyle w:val="ListParagraph"/>
        <w:numPr>
          <w:ilvl w:val="1"/>
          <w:numId w:val="24"/>
        </w:numPr>
      </w:pPr>
      <w:r>
        <w:t>How wide the field column will be by default.</w:t>
      </w:r>
    </w:p>
    <w:p w14:paraId="16EE2AFB" w14:textId="7E0B37A5" w:rsidR="00CB609E" w:rsidRDefault="000165BC" w:rsidP="00CB609E">
      <w:pPr>
        <w:pStyle w:val="EsriHeading2"/>
      </w:pPr>
      <w:bookmarkStart w:id="9" w:name="_Toc77006952"/>
      <w:r>
        <w:t>Visibility</w:t>
      </w:r>
      <w:bookmarkEnd w:id="9"/>
    </w:p>
    <w:p w14:paraId="040A3476" w14:textId="61D795A5" w:rsidR="000165BC" w:rsidRDefault="00A25D84" w:rsidP="000165BC">
      <w:r>
        <w:t>By default, all fields are visible. There are two tags to use to control visibility.</w:t>
      </w:r>
    </w:p>
    <w:p w14:paraId="2694D8E6" w14:textId="68107D4F" w:rsidR="00A25D84" w:rsidRDefault="00A25D84" w:rsidP="00A25D84">
      <w:pPr>
        <w:pStyle w:val="ListParagraph"/>
        <w:numPr>
          <w:ilvl w:val="0"/>
          <w:numId w:val="23"/>
        </w:numPr>
      </w:pPr>
      <w:r>
        <w:t>“hidden”</w:t>
      </w:r>
    </w:p>
    <w:p w14:paraId="5BA424DA" w14:textId="0E02CEA5" w:rsidR="00A25D84" w:rsidRDefault="00A25D84" w:rsidP="00A25D84">
      <w:pPr>
        <w:pStyle w:val="ListParagraph"/>
        <w:numPr>
          <w:ilvl w:val="1"/>
          <w:numId w:val="23"/>
        </w:numPr>
      </w:pPr>
      <w:r>
        <w:t xml:space="preserve">When true, the field is turned off by default but the user can turn on </w:t>
      </w:r>
      <w:r w:rsidR="000E5834">
        <w:t>in the Hide/Show section</w:t>
      </w:r>
    </w:p>
    <w:p w14:paraId="1CBE546E" w14:textId="6FFBF1F1" w:rsidR="000E5834" w:rsidRDefault="000E5834" w:rsidP="000E5834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hiddenAlways</w:t>
      </w:r>
      <w:proofErr w:type="spellEnd"/>
      <w:r>
        <w:t>”</w:t>
      </w:r>
    </w:p>
    <w:p w14:paraId="2F7D9E2B" w14:textId="61DF16D8" w:rsidR="000E5834" w:rsidRDefault="000E5834" w:rsidP="000E5834">
      <w:pPr>
        <w:pStyle w:val="ListParagraph"/>
        <w:numPr>
          <w:ilvl w:val="1"/>
          <w:numId w:val="23"/>
        </w:numPr>
      </w:pPr>
      <w:r>
        <w:t xml:space="preserve">When true, the user never sees the field. </w:t>
      </w:r>
      <w:r w:rsidR="00BC35F0">
        <w:t>Note that the application will still see the field so if it is used for any calculations hiding always will not affect functionality.</w:t>
      </w:r>
    </w:p>
    <w:p w14:paraId="3F22C146" w14:textId="4987AE15" w:rsidR="00820F73" w:rsidRDefault="00820F73" w:rsidP="00820F73">
      <w:pPr>
        <w:pStyle w:val="EsriHeading2"/>
      </w:pPr>
      <w:bookmarkStart w:id="10" w:name="_Toc77006953"/>
      <w:r>
        <w:t>Sequence</w:t>
      </w:r>
      <w:bookmarkEnd w:id="10"/>
    </w:p>
    <w:p w14:paraId="752E47AD" w14:textId="60233806" w:rsidR="00820F73" w:rsidRPr="00820F73" w:rsidRDefault="00820F73" w:rsidP="00820F73">
      <w:r>
        <w:t>To change the sequence (order) of how the fields appear in the table, simply change the order they are listed under each table section.</w:t>
      </w:r>
    </w:p>
    <w:p w14:paraId="270C9A3D" w14:textId="449895C0" w:rsidR="00D836C1" w:rsidRDefault="00820F73" w:rsidP="00D836C1">
      <w:pPr>
        <w:pStyle w:val="EsriHeading2"/>
      </w:pPr>
      <w:bookmarkStart w:id="11" w:name="_Toc77006954"/>
      <w:r>
        <w:lastRenderedPageBreak/>
        <w:t>Editable</w:t>
      </w:r>
      <w:bookmarkEnd w:id="11"/>
    </w:p>
    <w:p w14:paraId="2CB5BBB8" w14:textId="4CB1441B" w:rsidR="001E400D" w:rsidRDefault="001E400D" w:rsidP="001E400D">
      <w:r>
        <w:t>Each field in each table can be controlled individually</w:t>
      </w:r>
      <w:r w:rsidR="0004209D">
        <w:t xml:space="preserve"> to define if user can edit.</w:t>
      </w:r>
    </w:p>
    <w:p w14:paraId="478EA0D7" w14:textId="7007C87F" w:rsidR="0004209D" w:rsidRDefault="0004209D" w:rsidP="0004209D">
      <w:pPr>
        <w:pStyle w:val="ListParagraph"/>
        <w:numPr>
          <w:ilvl w:val="0"/>
          <w:numId w:val="25"/>
        </w:numPr>
      </w:pPr>
      <w:r>
        <w:t>“editable”</w:t>
      </w:r>
    </w:p>
    <w:p w14:paraId="75A39C55" w14:textId="781967EA" w:rsidR="0004209D" w:rsidRPr="001E400D" w:rsidRDefault="0004209D" w:rsidP="0004209D">
      <w:pPr>
        <w:pStyle w:val="ListParagraph"/>
        <w:numPr>
          <w:ilvl w:val="1"/>
          <w:numId w:val="25"/>
        </w:numPr>
      </w:pPr>
      <w:r>
        <w:t>If true, user can edit. If not defined the field will be editable.</w:t>
      </w:r>
    </w:p>
    <w:p w14:paraId="7C073657" w14:textId="132B7F62" w:rsidR="00553796" w:rsidRDefault="00E56F2C" w:rsidP="00E56F2C">
      <w:pPr>
        <w:pStyle w:val="EsriHeading3"/>
      </w:pPr>
      <w:bookmarkStart w:id="12" w:name="_Toc77006955"/>
      <w:r>
        <w:t>Edit by Order Type</w:t>
      </w:r>
      <w:bookmarkEnd w:id="12"/>
    </w:p>
    <w:p w14:paraId="458B69B5" w14:textId="37EE0DCD" w:rsidR="00E56F2C" w:rsidRDefault="006F4E51" w:rsidP="00E56F2C">
      <w:r>
        <w:t>If using</w:t>
      </w:r>
      <w:r w:rsidR="00556523">
        <w:t xml:space="preserve"> more than one delivery type</w:t>
      </w:r>
      <w:r w:rsidR="00F31D74">
        <w:t xml:space="preserve">, </w:t>
      </w:r>
      <w:r>
        <w:t>whether fields are editable can be controlled by type.</w:t>
      </w:r>
      <w:r w:rsidR="00556523">
        <w:t xml:space="preserve"> The “default” value is if an order is not defined as </w:t>
      </w:r>
      <w:r w:rsidR="00F31D74">
        <w:t>listed type</w:t>
      </w:r>
      <w:r w:rsidR="00556523">
        <w:t>.</w:t>
      </w:r>
    </w:p>
    <w:p w14:paraId="24A2B74D" w14:textId="708738DB" w:rsidR="002F21A0" w:rsidRDefault="002F21A0" w:rsidP="0059150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F7E295" wp14:editId="1CDB7A5D">
                <wp:extent cx="2360930" cy="1404620"/>
                <wp:effectExtent l="0" t="0" r="2032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7F0C2" w14:textId="1CCEB500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720C133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544B50BF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"editable": {</w:t>
                            </w:r>
                          </w:p>
                          <w:p w14:paraId="686588C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"byRowField": {</w:t>
                            </w:r>
                          </w:p>
                          <w:p w14:paraId="1A3D0885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"stoptype": {</w:t>
                            </w:r>
                          </w:p>
                          <w:p w14:paraId="327CA212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"Delivery": true,</w:t>
                            </w:r>
                          </w:p>
                          <w:p w14:paraId="72625883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"Pickup": true</w:t>
                            </w:r>
                          </w:p>
                          <w:p w14:paraId="41EAA0D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},</w:t>
                            </w:r>
                          </w:p>
                          <w:p w14:paraId="61290656" w14:textId="77777777" w:rsidR="00234C76" w:rsidRPr="00234C76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  "default": true</w:t>
                            </w:r>
                          </w:p>
                          <w:p w14:paraId="115ED1DA" w14:textId="1B262C38" w:rsidR="002F21A0" w:rsidRDefault="00234C76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}</w:t>
                            </w:r>
                          </w:p>
                          <w:p w14:paraId="227B0E47" w14:textId="496C8AD9" w:rsidR="00B60CD9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082F59" w14:textId="62C712FA" w:rsidR="00B60CD9" w:rsidRPr="00234C76" w:rsidRDefault="00B60CD9" w:rsidP="00234C7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75F7E295">
                <v:stroke joinstyle="miter"/>
                <v:path gradientshapeok="t" o:connecttype="rect"/>
              </v:shapetype>
              <v:shape id="Text Box 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:rsidRPr="00234C76" w:rsidR="00234C76" w:rsidP="00234C76" w:rsidRDefault="00234C76" w14:paraId="19E7F0C2" w14:textId="1CCEB500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:rsidRPr="00234C76" w:rsidR="00234C76" w:rsidP="00234C76" w:rsidRDefault="00234C76" w14:paraId="720C133F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:rsidRPr="00234C76" w:rsidR="00234C76" w:rsidP="00234C76" w:rsidRDefault="00234C76" w14:paraId="544B50BF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"editable": {</w:t>
                      </w:r>
                    </w:p>
                    <w:p w:rsidRPr="00234C76" w:rsidR="00234C76" w:rsidP="00234C76" w:rsidRDefault="00234C76" w14:paraId="686588C6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"byRowField": {</w:t>
                      </w:r>
                    </w:p>
                    <w:p w:rsidRPr="00234C76" w:rsidR="00234C76" w:rsidP="00234C76" w:rsidRDefault="00234C76" w14:paraId="1A3D0885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"stoptype": {</w:t>
                      </w:r>
                    </w:p>
                    <w:p w:rsidRPr="00234C76" w:rsidR="00234C76" w:rsidP="00234C76" w:rsidRDefault="00234C76" w14:paraId="327CA21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"Delivery": true,</w:t>
                      </w:r>
                    </w:p>
                    <w:p w:rsidRPr="00234C76" w:rsidR="00234C76" w:rsidP="00234C76" w:rsidRDefault="00234C76" w14:paraId="72625883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"Pickup": true</w:t>
                      </w:r>
                    </w:p>
                    <w:p w:rsidRPr="00234C76" w:rsidR="00234C76" w:rsidP="00234C76" w:rsidRDefault="00234C76" w14:paraId="41EAA0D6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},</w:t>
                      </w:r>
                    </w:p>
                    <w:p w:rsidRPr="00234C76" w:rsidR="00234C76" w:rsidP="00234C76" w:rsidRDefault="00234C76" w14:paraId="61290656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  "default": true</w:t>
                      </w:r>
                    </w:p>
                    <w:p w:rsidR="002F21A0" w:rsidP="00234C76" w:rsidRDefault="00234C76" w14:paraId="115ED1DA" w14:textId="1B262C38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}</w:t>
                      </w:r>
                    </w:p>
                    <w:p w:rsidR="00B60CD9" w:rsidP="00234C76" w:rsidRDefault="00B60CD9" w14:paraId="227B0E47" w14:textId="496C8AD9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:rsidRPr="00234C76" w:rsidR="00B60CD9" w:rsidP="00234C76" w:rsidRDefault="00B60CD9" w14:paraId="09082F59" w14:textId="62C712FA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9150C">
        <w:t xml:space="preserve">               </w:t>
      </w:r>
      <w:r w:rsidR="0059150C">
        <w:rPr>
          <w:noProof/>
        </w:rPr>
        <mc:AlternateContent>
          <mc:Choice Requires="wps">
            <w:drawing>
              <wp:inline distT="0" distB="0" distL="0" distR="0" wp14:anchorId="7509A1F0" wp14:editId="51A3B4B4">
                <wp:extent cx="2360930" cy="1995777"/>
                <wp:effectExtent l="0" t="0" r="20320" b="2413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95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8D51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"name": "assignmentrule",</w:t>
                            </w:r>
                          </w:p>
                          <w:p w14:paraId="527354E9" w14:textId="77777777" w:rsidR="0059150C" w:rsidRPr="00234C76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"alias": "Assignment Rule",</w:t>
                            </w:r>
                          </w:p>
                          <w:p w14:paraId="04586881" w14:textId="524595F2" w:rsidR="0059150C" w:rsidRDefault="0059150C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234C7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 xml:space="preserve">"editable":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true</w:t>
                            </w:r>
                            <w:r w:rsidR="00B60CD9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,</w:t>
                            </w:r>
                          </w:p>
                          <w:p w14:paraId="52964545" w14:textId="2B0D4BE6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38257F03" w14:textId="6B78868A" w:rsidR="00B60CD9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  <w:p w14:paraId="09CE4689" w14:textId="4974A68C" w:rsidR="00B60CD9" w:rsidRPr="00234C76" w:rsidRDefault="00B60CD9" w:rsidP="0059150C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_x0000_s1027" style="width:185.9pt;height:15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" w14:anchorId="7509A1F0">
                <v:textbox>
                  <w:txbxContent>
                    <w:p w:rsidRPr="00234C76" w:rsidR="0059150C" w:rsidP="0059150C" w:rsidRDefault="0059150C" w14:paraId="758D8D51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"name": "assignmentrule",</w:t>
                      </w:r>
                    </w:p>
                    <w:p w:rsidRPr="00234C76" w:rsidR="0059150C" w:rsidP="0059150C" w:rsidRDefault="0059150C" w14:paraId="527354E9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>"alias": "Assignment Rule",</w:t>
                      </w:r>
                    </w:p>
                    <w:p w:rsidR="0059150C" w:rsidP="0059150C" w:rsidRDefault="0059150C" w14:paraId="04586881" w14:textId="524595F2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234C76">
                        <w:rPr>
                          <w:rFonts w:ascii="Consolas" w:hAnsi="Consolas"/>
                          <w:sz w:val="16"/>
                          <w:szCs w:val="14"/>
                        </w:rPr>
                        <w:t xml:space="preserve">"editable": </w:t>
                      </w: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true</w:t>
                      </w:r>
                      <w:r w:rsidR="00B60CD9">
                        <w:rPr>
                          <w:rFonts w:ascii="Consolas" w:hAnsi="Consolas"/>
                          <w:sz w:val="16"/>
                          <w:szCs w:val="14"/>
                        </w:rPr>
                        <w:t>,</w:t>
                      </w:r>
                    </w:p>
                    <w:p w:rsidR="00B60CD9" w:rsidP="0059150C" w:rsidRDefault="00B60CD9" w14:paraId="52964545" w14:textId="2B0D4BE6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:rsidR="00B60CD9" w:rsidP="0059150C" w:rsidRDefault="00B60CD9" w14:paraId="38257F03" w14:textId="6B78868A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  <w:p w:rsidRPr="00234C76" w:rsidR="00B60CD9" w:rsidP="0059150C" w:rsidRDefault="00B60CD9" w14:paraId="09CE4689" w14:textId="4974A68C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8B25B7" w14:textId="77777777" w:rsidR="00C02AAE" w:rsidRDefault="00C02A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Cs w:val="26"/>
        </w:rPr>
      </w:pPr>
      <w:r>
        <w:br w:type="page"/>
      </w:r>
    </w:p>
    <w:p w14:paraId="459F3EA2" w14:textId="6F176503" w:rsidR="00E56F2C" w:rsidRDefault="00E56F2C" w:rsidP="00951AF8">
      <w:pPr>
        <w:pStyle w:val="EsriHeading2"/>
      </w:pPr>
      <w:bookmarkStart w:id="13" w:name="_Toc77006956"/>
      <w:r>
        <w:lastRenderedPageBreak/>
        <w:t>Edit Location</w:t>
      </w:r>
      <w:bookmarkEnd w:id="13"/>
    </w:p>
    <w:p w14:paraId="66C7AB73" w14:textId="43A8BBEA" w:rsidR="00D559C6" w:rsidRDefault="00370BE7" w:rsidP="00D559C6">
      <w:r>
        <w:t>In the “orders” table, there is a unique field “_</w:t>
      </w:r>
      <w:proofErr w:type="spellStart"/>
      <w:r>
        <w:t>editLocation</w:t>
      </w:r>
      <w:proofErr w:type="spellEnd"/>
      <w:r>
        <w:t xml:space="preserve">” that controls whether the </w:t>
      </w:r>
      <w:r w:rsidR="009E0130">
        <w:t>user can edit the physical location of an order point. And what type of edit can be made. Each type can be further divided by order type.</w:t>
      </w:r>
    </w:p>
    <w:p w14:paraId="6E79AEE6" w14:textId="28E26D5A" w:rsidR="0079145B" w:rsidRDefault="0079145B" w:rsidP="0079145B">
      <w:pPr>
        <w:pStyle w:val="ListParagraph"/>
        <w:numPr>
          <w:ilvl w:val="0"/>
          <w:numId w:val="25"/>
        </w:numPr>
      </w:pPr>
      <w:r>
        <w:t>“map”</w:t>
      </w:r>
    </w:p>
    <w:p w14:paraId="1189D8D6" w14:textId="6C2C4356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of moving order location by clicking on the map.</w:t>
      </w:r>
    </w:p>
    <w:p w14:paraId="203433D3" w14:textId="79202B61" w:rsidR="0079145B" w:rsidRDefault="0079145B" w:rsidP="0079145B">
      <w:pPr>
        <w:pStyle w:val="ListParagraph"/>
        <w:numPr>
          <w:ilvl w:val="0"/>
          <w:numId w:val="25"/>
        </w:numPr>
      </w:pPr>
      <w:r>
        <w:t>“list”</w:t>
      </w:r>
    </w:p>
    <w:p w14:paraId="622D333A" w14:textId="2475D053" w:rsidR="00551718" w:rsidRDefault="00551718" w:rsidP="00551718">
      <w:pPr>
        <w:pStyle w:val="ListParagraph"/>
        <w:numPr>
          <w:ilvl w:val="1"/>
          <w:numId w:val="25"/>
        </w:numPr>
      </w:pPr>
      <w:r>
        <w:t>If set to true, user will have option to choose from a list of locations and can select to move order to that point.</w:t>
      </w:r>
    </w:p>
    <w:p w14:paraId="56C5B6A0" w14:textId="40546334" w:rsidR="00551718" w:rsidRPr="00D559C6" w:rsidRDefault="0073786B" w:rsidP="00551718">
      <w:pPr>
        <w:pStyle w:val="ListParagraph"/>
        <w:numPr>
          <w:ilvl w:val="1"/>
          <w:numId w:val="25"/>
        </w:numPr>
      </w:pPr>
      <w:r>
        <w:t xml:space="preserve">The </w:t>
      </w:r>
      <w:proofErr w:type="spellStart"/>
      <w:r>
        <w:t>MDM_Locations</w:t>
      </w:r>
      <w:proofErr w:type="spellEnd"/>
      <w:r>
        <w:t xml:space="preserve"> feature service must also have points for the list to be populated.</w:t>
      </w:r>
    </w:p>
    <w:p w14:paraId="4CF92F04" w14:textId="273E3ADF" w:rsidR="00553796" w:rsidRDefault="00553796" w:rsidP="00553796"/>
    <w:p w14:paraId="1965488B" w14:textId="2F28B5A1" w:rsidR="003F689D" w:rsidRDefault="003F689D" w:rsidP="0073786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88112B" wp14:editId="3E33BBD9">
                <wp:extent cx="2607973" cy="3267986"/>
                <wp:effectExtent l="0" t="0" r="20955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73" cy="3267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150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2692"/>
                            </w:tblGrid>
                            <w:tr w:rsidR="003F689D" w:rsidRPr="003F689D" w14:paraId="50F6599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0E48F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091424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"name": "_editLocation",</w:t>
                                  </w:r>
                                </w:p>
                                <w:p w14:paraId="7FA8171F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"alias": "Location",</w:t>
                                  </w:r>
                                </w:p>
                                <w:p w14:paraId="6E8BFA1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"editableType": {</w:t>
                                  </w:r>
                                </w:p>
                                <w:p w14:paraId="0B06520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"byRowField": {</w:t>
                                  </w:r>
                                </w:p>
                                <w:p w14:paraId="0C865C6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"stoptype": {</w:t>
                                  </w:r>
                                </w:p>
                                <w:p w14:paraId="1994485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"map": {</w:t>
                                  </w:r>
                                </w:p>
                                <w:p w14:paraId="68A818C8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13CB8F1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033C53EC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},</w:t>
                                  </w:r>
                                </w:p>
                                <w:p w14:paraId="3C6C48E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"list": {</w:t>
                                  </w:r>
                                </w:p>
                                <w:p w14:paraId="21364474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"Delivery": true,</w:t>
                                  </w:r>
                                </w:p>
                                <w:p w14:paraId="39ECE1E5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 xml:space="preserve">  "Pickup": false</w:t>
                                  </w:r>
                                </w:p>
                                <w:p w14:paraId="4FA2DA2B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ab/>
                                    <w:t>}</w:t>
                                  </w:r>
                                </w:p>
                                <w:p w14:paraId="35988481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},</w:t>
                                  </w:r>
                                </w:p>
                                <w:p w14:paraId="37201D62" w14:textId="77777777" w:rsidR="00304D4A" w:rsidRPr="00304D4A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 xml:space="preserve">  "default": true</w:t>
                                  </w:r>
                                </w:p>
                                <w:p w14:paraId="6C4E2FC0" w14:textId="5E4699AC" w:rsidR="003F689D" w:rsidRDefault="00304D4A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 w:rsidRPr="00304D4A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558236D2" w14:textId="77777777" w:rsidR="00166F0C" w:rsidRDefault="00166F0C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30271B8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3157444" w14:textId="77777777" w:rsidR="00B60CD9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F112CF3" w14:textId="7DE631E7" w:rsidR="00B60CD9" w:rsidRPr="003F689D" w:rsidRDefault="00B60CD9" w:rsidP="00304D4A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D6EDB04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D7E4A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66C8D21" w14:textId="7DC1977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F83229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12DB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9410C57" w14:textId="06DCBB6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B868F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32762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39A83A0" w14:textId="5D0D113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0858D1F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02AD4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597EDAC" w14:textId="59594AE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1AE61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83832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364A4A8D" w14:textId="519C8D4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24E0986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9E0DD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A345653" w14:textId="7DE42664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4970EFF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3709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1446F5C" w14:textId="34A1CF7A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0DF511E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4E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1379FAA" w14:textId="3EA14C9E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11F177D1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BA56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2C530E3" w14:textId="4D05264F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8C6AD5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E506F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29B0A56A" w14:textId="599B8787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75DCE627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F50100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6A345CE6" w14:textId="3EAB3649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6FE3049E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65703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74F4D6D8" w14:textId="494E6C1B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FA64D99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50DD1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556004D5" w14:textId="60961CA0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5B5D50D8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C7D8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1B2E541B" w14:textId="79D517A3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689D" w:rsidRPr="003F689D" w14:paraId="31B048BA" w14:textId="77777777" w:rsidTr="00304D4A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361C9" w14:textId="77777777" w:rsidR="003F689D" w:rsidRPr="003F689D" w:rsidRDefault="003F689D" w:rsidP="003F689D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4FB2467" w14:textId="7EF8CF88" w:rsidR="003F689D" w:rsidRPr="003F689D" w:rsidRDefault="003F689D" w:rsidP="00A341B4">
                                  <w:pPr>
                                    <w:spacing w:before="0"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569DB0" w14:textId="61BA3CCF" w:rsidR="003F689D" w:rsidRDefault="0073786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88112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5.35pt;height:25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oEKAIAAE4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">
                <v:textbox>
                  <w:txbxContent>
                    <w:tbl>
                      <w:tblPr>
                        <w:tblW w:w="0" w:type="auto"/>
                        <w:tblInd w:w="-150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2692"/>
                      </w:tblGrid>
                      <w:tr w:rsidR="003F689D" w:rsidRPr="003F689D" w14:paraId="50F6599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0E48F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091424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"name": "_editLocation",</w:t>
                            </w:r>
                          </w:p>
                          <w:p w14:paraId="7FA8171F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"alias": "Location",</w:t>
                            </w:r>
                          </w:p>
                          <w:p w14:paraId="6E8BFA1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"editableType": {</w:t>
                            </w:r>
                          </w:p>
                          <w:p w14:paraId="0B06520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"byRowField": {</w:t>
                            </w:r>
                          </w:p>
                          <w:p w14:paraId="0C865C6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"stoptype": {</w:t>
                            </w:r>
                          </w:p>
                          <w:p w14:paraId="1994485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"map": {</w:t>
                            </w:r>
                          </w:p>
                          <w:p w14:paraId="68A818C8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13CB8F1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033C53EC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},</w:t>
                            </w:r>
                          </w:p>
                          <w:p w14:paraId="3C6C48E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"list": {</w:t>
                            </w:r>
                          </w:p>
                          <w:p w14:paraId="21364474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"Delivery": true,</w:t>
                            </w:r>
                          </w:p>
                          <w:p w14:paraId="39ECE1E5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"Pickup": false</w:t>
                            </w:r>
                          </w:p>
                          <w:p w14:paraId="4FA2DA2B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5988481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37201D62" w14:textId="77777777" w:rsidR="00304D4A" w:rsidRPr="00304D4A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 xml:space="preserve">  "default": true</w:t>
                            </w:r>
                          </w:p>
                          <w:p w14:paraId="6C4E2FC0" w14:textId="5E4699AC" w:rsidR="003F689D" w:rsidRDefault="00304D4A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304D4A"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8236D2" w14:textId="77777777" w:rsidR="00166F0C" w:rsidRDefault="00166F0C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130271B8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3157444" w14:textId="77777777" w:rsidR="00B60CD9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F112CF3" w14:textId="7DE631E7" w:rsidR="00B60CD9" w:rsidRPr="003F689D" w:rsidRDefault="00B60CD9" w:rsidP="00304D4A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3F689D" w:rsidRPr="003F689D" w14:paraId="5D6EDB04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D7E4A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66C8D21" w14:textId="7DC1977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F83229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12DB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9410C57" w14:textId="06DCBB6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B868F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32762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39A83A0" w14:textId="5D0D113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0858D1F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02AD4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597EDAC" w14:textId="59594AE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1AE61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83832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364A4A8D" w14:textId="519C8D4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24E0986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9E0DD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A345653" w14:textId="7DE42664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4970EFF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3709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1446F5C" w14:textId="34A1CF7A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0DF511E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4E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1379FAA" w14:textId="3EA14C9E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11F177D1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BA56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2C530E3" w14:textId="4D05264F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8C6AD5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E506F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29B0A56A" w14:textId="599B8787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75DCE627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F50100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6A345CE6" w14:textId="3EAB3649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6FE3049E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65703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74F4D6D8" w14:textId="494E6C1B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FA64D99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50DD1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556004D5" w14:textId="60961CA0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5B5D50D8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C7D8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1B2E541B" w14:textId="79D517A3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689D" w:rsidRPr="003F689D" w14:paraId="31B048BA" w14:textId="77777777" w:rsidTr="00304D4A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361C9" w14:textId="77777777" w:rsidR="003F689D" w:rsidRPr="003F689D" w:rsidRDefault="003F689D" w:rsidP="003F689D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4FB2467" w14:textId="7EF8CF88" w:rsidR="003F689D" w:rsidRPr="003F689D" w:rsidRDefault="003F689D" w:rsidP="00A341B4">
                            <w:pPr>
                              <w:spacing w:before="0"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1569DB0" w14:textId="61BA3CCF" w:rsidR="003F689D" w:rsidRDefault="0073786B"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3786B">
        <w:t xml:space="preserve">                 </w:t>
      </w:r>
    </w:p>
    <w:p w14:paraId="71D02987" w14:textId="5772A50C" w:rsidR="00052E3D" w:rsidRDefault="00052E3D">
      <w:pPr>
        <w:spacing w:before="0" w:after="200"/>
      </w:pPr>
    </w:p>
    <w:p w14:paraId="64329759" w14:textId="7216264A" w:rsidR="00BD344A" w:rsidRDefault="00BD344A" w:rsidP="00BD344A">
      <w:pPr>
        <w:pStyle w:val="EsriHeading2"/>
      </w:pPr>
      <w:bookmarkStart w:id="14" w:name="_Toc77006957"/>
      <w:r>
        <w:t>Type</w:t>
      </w:r>
      <w:bookmarkEnd w:id="14"/>
    </w:p>
    <w:p w14:paraId="56C7D25A" w14:textId="2CE35040" w:rsidR="005C42C0" w:rsidRDefault="00B3002A" w:rsidP="005C42C0">
      <w:r>
        <w:t>For fields, a type can be defined. If the type is not listed below, it is only reflecting the type in the feature service</w:t>
      </w:r>
      <w:r w:rsidR="005D3475">
        <w:t xml:space="preserve"> and is a placeholder for possible future functionality.</w:t>
      </w:r>
    </w:p>
    <w:p w14:paraId="278A649E" w14:textId="137EDBC1" w:rsidR="005D3475" w:rsidRDefault="005D3475" w:rsidP="005D3475">
      <w:pPr>
        <w:pStyle w:val="ListParagraph"/>
        <w:numPr>
          <w:ilvl w:val="0"/>
          <w:numId w:val="27"/>
        </w:numPr>
      </w:pPr>
      <w:r>
        <w:t>“</w:t>
      </w:r>
      <w:proofErr w:type="spellStart"/>
      <w:r>
        <w:t>fieldTypeTime</w:t>
      </w:r>
      <w:proofErr w:type="spellEnd"/>
      <w:r>
        <w:t>”</w:t>
      </w:r>
    </w:p>
    <w:p w14:paraId="04C135F0" w14:textId="7D3AC707" w:rsidR="00575874" w:rsidRDefault="00575874" w:rsidP="00575874">
      <w:pPr>
        <w:pStyle w:val="ListParagraph"/>
        <w:numPr>
          <w:ilvl w:val="1"/>
          <w:numId w:val="27"/>
        </w:numPr>
      </w:pPr>
      <w:r>
        <w:t xml:space="preserve">If field has this type, </w:t>
      </w:r>
      <w:r w:rsidR="002E602F">
        <w:t>Route Planner will convert to display in HH:MM or DD:HH:MM format.</w:t>
      </w:r>
    </w:p>
    <w:p w14:paraId="640F0260" w14:textId="52F25F89" w:rsidR="00C25B1B" w:rsidRDefault="0090530A" w:rsidP="00C25B1B">
      <w:pPr>
        <w:pStyle w:val="ListParagraph"/>
        <w:numPr>
          <w:ilvl w:val="1"/>
          <w:numId w:val="27"/>
        </w:numPr>
      </w:pPr>
      <w:r>
        <w:t>Is</w:t>
      </w:r>
      <w:r w:rsidR="00C25B1B">
        <w:t xml:space="preserve"> used in conjunction with “</w:t>
      </w:r>
      <w:proofErr w:type="spellStart"/>
      <w:r w:rsidR="00C25B1B">
        <w:t>timeUnits</w:t>
      </w:r>
      <w:proofErr w:type="spellEnd"/>
      <w:r w:rsidR="00C25B1B">
        <w:t>” and “</w:t>
      </w:r>
      <w:proofErr w:type="spellStart"/>
      <w:r w:rsidR="00C25B1B">
        <w:t>displayDays</w:t>
      </w:r>
      <w:proofErr w:type="spellEnd"/>
      <w:r w:rsidR="00C25B1B">
        <w:t xml:space="preserve">” </w:t>
      </w:r>
      <w:r>
        <w:t>settings</w:t>
      </w:r>
      <w:r w:rsidR="00C25B1B">
        <w:t>.</w:t>
      </w:r>
    </w:p>
    <w:p w14:paraId="3747FEAF" w14:textId="66DBE73C" w:rsidR="002E602F" w:rsidRPr="005C42C0" w:rsidRDefault="002E602F" w:rsidP="00C25B1B">
      <w:pPr>
        <w:pStyle w:val="ListParagraph"/>
        <w:numPr>
          <w:ilvl w:val="1"/>
          <w:numId w:val="27"/>
        </w:numPr>
      </w:pPr>
      <w:r>
        <w:t xml:space="preserve">For example, </w:t>
      </w:r>
      <w:r w:rsidR="008555BE">
        <w:t>130 would become 02:10.</w:t>
      </w:r>
    </w:p>
    <w:p w14:paraId="0FE3AF19" w14:textId="77777777" w:rsidR="00BD344A" w:rsidRPr="00BD344A" w:rsidRDefault="00BD344A" w:rsidP="00BD344A"/>
    <w:p w14:paraId="1FDBF7DB" w14:textId="359CB258" w:rsidR="00166F0C" w:rsidRDefault="00166F0C" w:rsidP="00BD344A">
      <w:pPr>
        <w:pStyle w:val="EsriHeading2"/>
        <w:numPr>
          <w:ilvl w:val="0"/>
          <w:numId w:val="0"/>
        </w:numPr>
        <w:ind w:left="720"/>
        <w:rPr>
          <w:color w:val="007AC2"/>
          <w:sz w:val="32"/>
          <w:szCs w:val="32"/>
        </w:rPr>
      </w:pPr>
      <w:r>
        <w:lastRenderedPageBreak/>
        <w:br w:type="page"/>
      </w:r>
    </w:p>
    <w:p w14:paraId="689083F5" w14:textId="7F7E003C" w:rsidR="00553796" w:rsidRDefault="00553796" w:rsidP="00553796">
      <w:pPr>
        <w:pStyle w:val="EsriHeading1"/>
      </w:pPr>
      <w:bookmarkStart w:id="15" w:name="_Toc77006958"/>
      <w:r>
        <w:lastRenderedPageBreak/>
        <w:t>Popups</w:t>
      </w:r>
      <w:bookmarkEnd w:id="15"/>
    </w:p>
    <w:p w14:paraId="14A506C4" w14:textId="32750F0B" w:rsidR="00AF73F6" w:rsidRDefault="006F4789" w:rsidP="00D5006A">
      <w:r>
        <w:t>The attributes that are displayed in popups when you click on a</w:t>
      </w:r>
      <w:r w:rsidR="00AF73F6">
        <w:t xml:space="preserve"> feature in the map are configured in the “</w:t>
      </w:r>
      <w:proofErr w:type="spellStart"/>
      <w:r w:rsidR="00AF73F6">
        <w:t>popupTemplates</w:t>
      </w:r>
      <w:proofErr w:type="spellEnd"/>
      <w:r w:rsidR="00AF73F6">
        <w:t>” section. There is a section for “orders” and “routes”.</w:t>
      </w:r>
    </w:p>
    <w:p w14:paraId="4FCEF216" w14:textId="28EA546A" w:rsidR="00AF73F6" w:rsidRDefault="00AF73F6" w:rsidP="00AF73F6">
      <w:pPr>
        <w:pStyle w:val="ListParagraph"/>
        <w:numPr>
          <w:ilvl w:val="0"/>
          <w:numId w:val="26"/>
        </w:numPr>
      </w:pPr>
      <w:r>
        <w:t>“title”</w:t>
      </w:r>
    </w:p>
    <w:p w14:paraId="40B52B4B" w14:textId="0A2C1B73" w:rsidR="00AF73F6" w:rsidRDefault="00AF73F6" w:rsidP="00AF73F6">
      <w:pPr>
        <w:pStyle w:val="ListParagraph"/>
        <w:numPr>
          <w:ilvl w:val="1"/>
          <w:numId w:val="26"/>
        </w:numPr>
      </w:pPr>
      <w:r>
        <w:t>Text and field displayed at top of popup.</w:t>
      </w:r>
    </w:p>
    <w:p w14:paraId="5925B39D" w14:textId="7D590163" w:rsidR="00AF73F6" w:rsidRDefault="00AF73F6" w:rsidP="00AF73F6">
      <w:pPr>
        <w:pStyle w:val="ListParagraph"/>
        <w:numPr>
          <w:ilvl w:val="0"/>
          <w:numId w:val="26"/>
        </w:numPr>
      </w:pPr>
      <w:r>
        <w:t>“</w:t>
      </w:r>
      <w:proofErr w:type="spellStart"/>
      <w:r w:rsidR="00F365E2">
        <w:t>fieldInfos</w:t>
      </w:r>
      <w:proofErr w:type="spellEnd"/>
      <w:r w:rsidR="00F365E2">
        <w:t>”</w:t>
      </w:r>
    </w:p>
    <w:p w14:paraId="5A972CA6" w14:textId="46EE4828" w:rsidR="00F365E2" w:rsidRDefault="00F365E2" w:rsidP="00F365E2">
      <w:pPr>
        <w:pStyle w:val="ListParagraph"/>
        <w:numPr>
          <w:ilvl w:val="1"/>
          <w:numId w:val="26"/>
        </w:numPr>
      </w:pPr>
      <w:r>
        <w:t>Which fields are displayed in the body of the popup. Can add as many fields as needed.</w:t>
      </w:r>
    </w:p>
    <w:p w14:paraId="3E52FB80" w14:textId="0BF20EA2" w:rsidR="00F365E2" w:rsidRDefault="00F365E2" w:rsidP="00F365E2">
      <w:pPr>
        <w:pStyle w:val="ListParagraph"/>
        <w:numPr>
          <w:ilvl w:val="1"/>
          <w:numId w:val="26"/>
        </w:numPr>
      </w:pPr>
      <w:r>
        <w:t>“fieldname”</w:t>
      </w:r>
      <w:r w:rsidR="001401BA">
        <w:t xml:space="preserve"> matches the field name in the feature service</w:t>
      </w:r>
    </w:p>
    <w:p w14:paraId="30279E20" w14:textId="37488442" w:rsidR="00D5006A" w:rsidRDefault="001401BA" w:rsidP="009C6034">
      <w:pPr>
        <w:pStyle w:val="ListParagraph"/>
        <w:numPr>
          <w:ilvl w:val="1"/>
          <w:numId w:val="26"/>
        </w:numPr>
      </w:pPr>
      <w:r>
        <w:t>“label” is what is shown in the popup, comparable to alias.</w:t>
      </w:r>
    </w:p>
    <w:p w14:paraId="172A55B4" w14:textId="4E268B18" w:rsidR="00D5006A" w:rsidRDefault="00D5006A" w:rsidP="00D5006A"/>
    <w:p w14:paraId="37B2F41B" w14:textId="0B0B31A0" w:rsidR="00D5006A" w:rsidRPr="00D5006A" w:rsidRDefault="000D11A6" w:rsidP="00D5006A">
      <w:r>
        <w:rPr>
          <w:noProof/>
        </w:rPr>
        <mc:AlternateContent>
          <mc:Choice Requires="wps">
            <w:drawing>
              <wp:inline distT="0" distB="0" distL="0" distR="0" wp14:anchorId="477B6C37" wp14:editId="6355E6ED">
                <wp:extent cx="2775005" cy="1404620"/>
                <wp:effectExtent l="0" t="0" r="25400" b="184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0297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>"orders": {</w:t>
                            </w:r>
                          </w:p>
                          <w:p w14:paraId="38FD068A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"title": "Order ID: {orderid}",</w:t>
                            </w:r>
                          </w:p>
                          <w:p w14:paraId="5DF0B200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"content": [</w:t>
                            </w:r>
                          </w:p>
                          <w:p w14:paraId="75E9957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{</w:t>
                            </w:r>
                          </w:p>
                          <w:p w14:paraId="1D172263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"type": "fields",</w:t>
                            </w:r>
                          </w:p>
                          <w:p w14:paraId="1B8F001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"fieldInfos": [</w:t>
                            </w:r>
                          </w:p>
                          <w:p w14:paraId="5802465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6A508FD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"specialty",</w:t>
                            </w:r>
                          </w:p>
                          <w:p w14:paraId="2FAAA24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"Specialty"</w:t>
                            </w:r>
                          </w:p>
                          <w:p w14:paraId="401FD3E9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},</w:t>
                            </w:r>
                          </w:p>
                          <w:p w14:paraId="201156E1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{</w:t>
                            </w:r>
                          </w:p>
                          <w:p w14:paraId="543EC94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"fieldName": "routeid",</w:t>
                            </w:r>
                          </w:p>
                          <w:p w14:paraId="07BCBD4E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</w: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"label": "Route ID"</w:t>
                            </w:r>
                          </w:p>
                          <w:p w14:paraId="6EB70D42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 xml:space="preserve">  }</w:t>
                            </w:r>
                          </w:p>
                          <w:p w14:paraId="7F849874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1CD9A788" w14:textId="77777777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  <w:p w14:paraId="34B68030" w14:textId="64FCDCF4" w:rsidR="000D11A6" w:rsidRPr="000D11A6" w:rsidRDefault="000D11A6" w:rsidP="000D11A6">
                            <w:pPr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</w:pPr>
                            <w:r w:rsidRPr="000D11A6">
                              <w:rPr>
                                <w:rFonts w:ascii="Consolas" w:hAnsi="Consolas"/>
                                <w:sz w:val="16"/>
                                <w:szCs w:val="14"/>
                              </w:rPr>
                              <w:tab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_x0000_s1029" style="width:21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xDKA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" w14:anchorId="477B6C37">
                <v:textbox style="mso-fit-shape-to-text:t">
                  <w:txbxContent>
                    <w:p w:rsidRPr="000D11A6" w:rsidR="000D11A6" w:rsidP="000D11A6" w:rsidRDefault="000D11A6" w14:paraId="00F10297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>"orders": {</w:t>
                      </w:r>
                    </w:p>
                    <w:p w:rsidRPr="000D11A6" w:rsidR="000D11A6" w:rsidP="000D11A6" w:rsidRDefault="000D11A6" w14:paraId="38FD068A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"title": "Order ID: {orderid}",</w:t>
                      </w:r>
                    </w:p>
                    <w:p w:rsidRPr="000D11A6" w:rsidR="000D11A6" w:rsidP="000D11A6" w:rsidRDefault="000D11A6" w14:paraId="5DF0B200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"content": [</w:t>
                      </w:r>
                    </w:p>
                    <w:p w:rsidRPr="000D11A6" w:rsidR="000D11A6" w:rsidP="000D11A6" w:rsidRDefault="000D11A6" w14:paraId="75E9957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{</w:t>
                      </w:r>
                    </w:p>
                    <w:p w:rsidRPr="000D11A6" w:rsidR="000D11A6" w:rsidP="000D11A6" w:rsidRDefault="000D11A6" w14:paraId="1D172263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"type": "fields",</w:t>
                      </w:r>
                    </w:p>
                    <w:p w:rsidRPr="000D11A6" w:rsidR="000D11A6" w:rsidP="000D11A6" w:rsidRDefault="000D11A6" w14:paraId="1B8F0011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"fieldInfos": [</w:t>
                      </w:r>
                    </w:p>
                    <w:p w:rsidRPr="000D11A6" w:rsidR="000D11A6" w:rsidP="000D11A6" w:rsidRDefault="000D11A6" w14:paraId="5802465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:rsidRPr="000D11A6" w:rsidR="000D11A6" w:rsidP="000D11A6" w:rsidRDefault="000D11A6" w14:paraId="6A508FD4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"specialty",</w:t>
                      </w:r>
                    </w:p>
                    <w:p w:rsidRPr="000D11A6" w:rsidR="000D11A6" w:rsidP="000D11A6" w:rsidRDefault="000D11A6" w14:paraId="2FAAA244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"Specialty"</w:t>
                      </w:r>
                    </w:p>
                    <w:p w:rsidRPr="000D11A6" w:rsidR="000D11A6" w:rsidP="000D11A6" w:rsidRDefault="000D11A6" w14:paraId="401FD3E9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},</w:t>
                      </w:r>
                    </w:p>
                    <w:p w:rsidRPr="000D11A6" w:rsidR="000D11A6" w:rsidP="000D11A6" w:rsidRDefault="000D11A6" w14:paraId="201156E1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{</w:t>
                      </w:r>
                    </w:p>
                    <w:p w:rsidRPr="000D11A6" w:rsidR="000D11A6" w:rsidP="000D11A6" w:rsidRDefault="000D11A6" w14:paraId="543EC948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"fieldName": "routeid",</w:t>
                      </w:r>
                    </w:p>
                    <w:p w:rsidRPr="000D11A6" w:rsidR="000D11A6" w:rsidP="000D11A6" w:rsidRDefault="000D11A6" w14:paraId="07BCBD4E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</w: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"label": "Route ID"</w:t>
                      </w:r>
                    </w:p>
                    <w:p w:rsidRPr="000D11A6" w:rsidR="000D11A6" w:rsidP="000D11A6" w:rsidRDefault="000D11A6" w14:paraId="6EB70D42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 xml:space="preserve">  }</w:t>
                      </w:r>
                    </w:p>
                    <w:p w:rsidRPr="000D11A6" w:rsidR="000D11A6" w:rsidP="000D11A6" w:rsidRDefault="000D11A6" w14:paraId="7F849874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:rsidRPr="000D11A6" w:rsidR="000D11A6" w:rsidP="000D11A6" w:rsidRDefault="000D11A6" w14:paraId="1CD9A788" w14:textId="77777777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  <w:p w:rsidRPr="000D11A6" w:rsidR="000D11A6" w:rsidP="000D11A6" w:rsidRDefault="000D11A6" w14:paraId="34B68030" w14:textId="64FCDCF4">
                      <w:pPr>
                        <w:rPr>
                          <w:rFonts w:ascii="Consolas" w:hAnsi="Consolas"/>
                          <w:sz w:val="16"/>
                          <w:szCs w:val="14"/>
                        </w:rPr>
                      </w:pPr>
                      <w:r w:rsidRPr="000D11A6">
                        <w:rPr>
                          <w:rFonts w:ascii="Consolas" w:hAnsi="Consolas"/>
                          <w:sz w:val="16"/>
                          <w:szCs w:val="14"/>
                        </w:rPr>
                        <w:tab/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EF19C" w14:textId="77777777" w:rsidR="00564CCC" w:rsidRDefault="00564CCC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B309E7" w14:textId="16704A80" w:rsidR="000E04B9" w:rsidRDefault="00564CCC" w:rsidP="009F7884">
      <w:pPr>
        <w:pStyle w:val="EsriHeading1"/>
      </w:pPr>
      <w:bookmarkStart w:id="16" w:name="_Toc77006959"/>
      <w:r>
        <w:lastRenderedPageBreak/>
        <w:t>Layer Index</w:t>
      </w:r>
      <w:bookmarkEnd w:id="16"/>
    </w:p>
    <w:p w14:paraId="6CE6C397" w14:textId="0A1F606B" w:rsidR="008307D1" w:rsidRDefault="008307D1" w:rsidP="008307D1">
      <w:r>
        <w:t xml:space="preserve">In the data section, there </w:t>
      </w:r>
      <w:r w:rsidR="00357A6A">
        <w:t xml:space="preserve">is a place to set the index values for the different layers. These are based on the </w:t>
      </w:r>
      <w:proofErr w:type="spellStart"/>
      <w:r w:rsidR="00357A6A">
        <w:t>ERM_Plan_Template</w:t>
      </w:r>
      <w:proofErr w:type="spellEnd"/>
      <w:r w:rsidR="00357A6A">
        <w:t xml:space="preserve"> feature service.</w:t>
      </w:r>
    </w:p>
    <w:p w14:paraId="15BFB7DF" w14:textId="7740BF5E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planRoutesLayerId</w:t>
      </w:r>
      <w:proofErr w:type="spellEnd"/>
      <w:r>
        <w:t>"</w:t>
      </w:r>
    </w:p>
    <w:p w14:paraId="76FDA7A5" w14:textId="097E2AE9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planOrdersLayerId</w:t>
      </w:r>
      <w:proofErr w:type="spellEnd"/>
      <w:r>
        <w:t>"</w:t>
      </w:r>
    </w:p>
    <w:p w14:paraId="7C1569A3" w14:textId="39D7F08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planCollectionsLayerId</w:t>
      </w:r>
      <w:proofErr w:type="spellEnd"/>
      <w:r>
        <w:t>"</w:t>
      </w:r>
    </w:p>
    <w:p w14:paraId="5C82866D" w14:textId="445C8A4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planSpecialtiesLayerId</w:t>
      </w:r>
      <w:proofErr w:type="spellEnd"/>
      <w:r>
        <w:t>"</w:t>
      </w:r>
    </w:p>
    <w:p w14:paraId="166BF950" w14:textId="4B66AB30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planZonesLayerId</w:t>
      </w:r>
      <w:proofErr w:type="spellEnd"/>
      <w:r>
        <w:t>"</w:t>
      </w:r>
    </w:p>
    <w:p w14:paraId="47483340" w14:textId="32BF3473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planMetadataLayerId</w:t>
      </w:r>
      <w:proofErr w:type="spellEnd"/>
      <w:r>
        <w:t>"</w:t>
      </w:r>
    </w:p>
    <w:p w14:paraId="1A117B7F" w14:textId="1B019832" w:rsidR="008307D1" w:rsidRDefault="008307D1" w:rsidP="008307D1">
      <w:pPr>
        <w:pStyle w:val="ListParagraph"/>
        <w:numPr>
          <w:ilvl w:val="0"/>
          <w:numId w:val="28"/>
        </w:numPr>
      </w:pPr>
      <w:r>
        <w:t>"</w:t>
      </w:r>
      <w:proofErr w:type="spellStart"/>
      <w:r>
        <w:t>orderPairsLayerId</w:t>
      </w:r>
      <w:proofErr w:type="spellEnd"/>
      <w:r>
        <w:t>"</w:t>
      </w:r>
    </w:p>
    <w:p w14:paraId="27387388" w14:textId="363D4CA4" w:rsidR="00CB3AFA" w:rsidRDefault="00CB3AFA" w:rsidP="00CB3AFA"/>
    <w:p w14:paraId="68B1FF97" w14:textId="0FA7347A" w:rsidR="00CB3AFA" w:rsidRDefault="00CB3AFA">
      <w:pPr>
        <w:spacing w:before="0" w:after="200"/>
      </w:pPr>
      <w:r>
        <w:br w:type="page"/>
      </w:r>
    </w:p>
    <w:p w14:paraId="1C94E006" w14:textId="4236533E" w:rsidR="00CB3AFA" w:rsidRDefault="00CB3AFA" w:rsidP="00CB3AFA">
      <w:pPr>
        <w:pStyle w:val="EsriNumberedAppendixHeading"/>
      </w:pPr>
      <w:bookmarkStart w:id="17" w:name="_Toc77006960"/>
      <w:r>
        <w:lastRenderedPageBreak/>
        <w:t>Revision History</w:t>
      </w:r>
      <w:bookmarkEnd w:id="1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CB3AFA" w14:paraId="43889705" w14:textId="77777777" w:rsidTr="00F06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04D3276" w14:textId="77777777" w:rsidR="00CB3AFA" w:rsidRDefault="00CB3AFA" w:rsidP="00F0601D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2C957E2F" w14:textId="77777777" w:rsidR="00CB3AFA" w:rsidRDefault="00CB3AFA" w:rsidP="00F0601D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7E169615" w14:textId="77777777" w:rsidR="00CB3AFA" w:rsidRDefault="00CB3AFA" w:rsidP="00F0601D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CB3AFA" w14:paraId="2C7CE692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A166A2A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 xml:space="preserve">9/16/2020 </w:t>
            </w:r>
          </w:p>
        </w:tc>
        <w:tc>
          <w:tcPr>
            <w:tcW w:w="6830" w:type="dxa"/>
          </w:tcPr>
          <w:p w14:paraId="78F3B4CE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Initial version</w:t>
            </w:r>
          </w:p>
        </w:tc>
        <w:tc>
          <w:tcPr>
            <w:tcW w:w="1980" w:type="dxa"/>
          </w:tcPr>
          <w:p w14:paraId="386C4417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31D5DD53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EA63C11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3/3/2021</w:t>
            </w:r>
          </w:p>
        </w:tc>
        <w:tc>
          <w:tcPr>
            <w:tcW w:w="6830" w:type="dxa"/>
          </w:tcPr>
          <w:p w14:paraId="5A5B2786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Update for interval config</w:t>
            </w:r>
          </w:p>
        </w:tc>
        <w:tc>
          <w:tcPr>
            <w:tcW w:w="1980" w:type="dxa"/>
          </w:tcPr>
          <w:p w14:paraId="7608273A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77656536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498795D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3/22/2021</w:t>
            </w:r>
          </w:p>
        </w:tc>
        <w:tc>
          <w:tcPr>
            <w:tcW w:w="6830" w:type="dxa"/>
          </w:tcPr>
          <w:p w14:paraId="1874D82D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Detail on interval config</w:t>
            </w:r>
            <w:r>
              <w:rPr>
                <w:sz w:val="20"/>
                <w:szCs w:val="20"/>
              </w:rPr>
              <w:t xml:space="preserve"> and Clear Assigned Orders</w:t>
            </w:r>
          </w:p>
        </w:tc>
        <w:tc>
          <w:tcPr>
            <w:tcW w:w="1980" w:type="dxa"/>
          </w:tcPr>
          <w:p w14:paraId="559605B2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0FB8">
              <w:rPr>
                <w:sz w:val="20"/>
                <w:szCs w:val="20"/>
              </w:rPr>
              <w:t>Mike Nelson</w:t>
            </w:r>
          </w:p>
        </w:tc>
      </w:tr>
      <w:tr w:rsidR="00CB3AFA" w14:paraId="5426046E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7E8C9DF" w14:textId="77777777" w:rsidR="00CB3AFA" w:rsidRPr="00950FB8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4/8/2021</w:t>
            </w:r>
          </w:p>
        </w:tc>
        <w:tc>
          <w:tcPr>
            <w:tcW w:w="6830" w:type="dxa"/>
          </w:tcPr>
          <w:p w14:paraId="0895303B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Added detail on </w:t>
            </w:r>
            <w:proofErr w:type="spellStart"/>
            <w:r w:rsidRPr="00074276">
              <w:rPr>
                <w:sz w:val="20"/>
                <w:szCs w:val="20"/>
              </w:rPr>
              <w:t>showDateTimeTextDescription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684EA8">
              <w:rPr>
                <w:sz w:val="20"/>
                <w:szCs w:val="20"/>
              </w:rPr>
              <w:t>allowAssignPickupOrders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684EA8">
              <w:rPr>
                <w:sz w:val="20"/>
                <w:szCs w:val="20"/>
              </w:rPr>
              <w:t>allowAssignLoadedCompletedExceptionOrders</w:t>
            </w:r>
            <w:proofErr w:type="spellEnd"/>
          </w:p>
        </w:tc>
        <w:tc>
          <w:tcPr>
            <w:tcW w:w="1980" w:type="dxa"/>
          </w:tcPr>
          <w:p w14:paraId="5E67EE18" w14:textId="77777777" w:rsidR="00CB3AFA" w:rsidRPr="00950FB8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76F1A9B5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184D783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4/29/2021</w:t>
            </w:r>
          </w:p>
        </w:tc>
        <w:tc>
          <w:tcPr>
            <w:tcW w:w="6830" w:type="dxa"/>
          </w:tcPr>
          <w:p w14:paraId="704C977A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values for the Time Display configuration</w:t>
            </w:r>
          </w:p>
        </w:tc>
        <w:tc>
          <w:tcPr>
            <w:tcW w:w="1980" w:type="dxa"/>
          </w:tcPr>
          <w:p w14:paraId="455C09D2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445C6EEE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0087E97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5/21/2021</w:t>
            </w:r>
          </w:p>
        </w:tc>
        <w:tc>
          <w:tcPr>
            <w:tcW w:w="6830" w:type="dxa"/>
          </w:tcPr>
          <w:p w14:paraId="50ED27D1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for Reload Plan and Show Message</w:t>
            </w:r>
          </w:p>
        </w:tc>
        <w:tc>
          <w:tcPr>
            <w:tcW w:w="1980" w:type="dxa"/>
          </w:tcPr>
          <w:p w14:paraId="351D6946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  <w:tr w:rsidR="00CB3AFA" w14:paraId="2D1FC65A" w14:textId="77777777" w:rsidTr="00F06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9188BC3" w14:textId="77777777" w:rsidR="00CB3AFA" w:rsidRDefault="00CB3AFA" w:rsidP="00F0601D">
            <w:pPr>
              <w:pStyle w:val="EsriProposal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5/24/2021</w:t>
            </w:r>
          </w:p>
        </w:tc>
        <w:tc>
          <w:tcPr>
            <w:tcW w:w="6830" w:type="dxa"/>
          </w:tcPr>
          <w:p w14:paraId="2DB66F83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section with layer index details</w:t>
            </w:r>
          </w:p>
        </w:tc>
        <w:tc>
          <w:tcPr>
            <w:tcW w:w="1980" w:type="dxa"/>
          </w:tcPr>
          <w:p w14:paraId="4AE0CCDB" w14:textId="77777777" w:rsidR="00CB3AFA" w:rsidRDefault="00CB3AFA" w:rsidP="00F0601D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Mike Nelson</w:t>
            </w:r>
          </w:p>
        </w:tc>
      </w:tr>
    </w:tbl>
    <w:p w14:paraId="451CB34E" w14:textId="77777777" w:rsidR="00CB3AFA" w:rsidRPr="00CB3AFA" w:rsidRDefault="00CB3AFA" w:rsidP="00CB3AFA">
      <w:pPr>
        <w:pStyle w:val="EsriProposalBodyText"/>
      </w:pPr>
    </w:p>
    <w:sectPr w:rsidR="00CB3AFA" w:rsidRPr="00CB3AFA" w:rsidSect="001B0C25">
      <w:headerReference w:type="default" r:id="rId14"/>
      <w:footerReference w:type="default" r:id="rId15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64B18" w14:textId="77777777" w:rsidR="00BE49DC" w:rsidRDefault="00BE49DC">
      <w:pPr>
        <w:spacing w:after="0" w:line="240" w:lineRule="auto"/>
      </w:pPr>
      <w:r>
        <w:separator/>
      </w:r>
    </w:p>
  </w:endnote>
  <w:endnote w:type="continuationSeparator" w:id="0">
    <w:p w14:paraId="097FDFB2" w14:textId="77777777" w:rsidR="00BE49DC" w:rsidRDefault="00BE49DC">
      <w:pPr>
        <w:spacing w:after="0" w:line="240" w:lineRule="auto"/>
      </w:pPr>
      <w:r>
        <w:continuationSeparator/>
      </w:r>
    </w:p>
  </w:endnote>
  <w:endnote w:type="continuationNotice" w:id="1">
    <w:p w14:paraId="0D6FDBDA" w14:textId="77777777" w:rsidR="00BE49DC" w:rsidRDefault="00BE49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92974" w14:textId="77777777" w:rsidR="00BE49DC" w:rsidRDefault="00BE49DC">
      <w:pPr>
        <w:spacing w:after="0" w:line="240" w:lineRule="auto"/>
      </w:pPr>
      <w:r>
        <w:separator/>
      </w:r>
    </w:p>
  </w:footnote>
  <w:footnote w:type="continuationSeparator" w:id="0">
    <w:p w14:paraId="3AEA385A" w14:textId="77777777" w:rsidR="00BE49DC" w:rsidRDefault="00BE49DC">
      <w:pPr>
        <w:spacing w:after="0" w:line="240" w:lineRule="auto"/>
      </w:pPr>
      <w:r>
        <w:continuationSeparator/>
      </w:r>
    </w:p>
  </w:footnote>
  <w:footnote w:type="continuationNotice" w:id="1">
    <w:p w14:paraId="53697BC8" w14:textId="77777777" w:rsidR="00BE49DC" w:rsidRDefault="00BE49D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23585"/>
    <w:multiLevelType w:val="hybridMultilevel"/>
    <w:tmpl w:val="CAD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8249C"/>
    <w:multiLevelType w:val="hybridMultilevel"/>
    <w:tmpl w:val="53B8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9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8"/>
  </w:num>
  <w:num w:numId="5">
    <w:abstractNumId w:val="18"/>
  </w:num>
  <w:num w:numId="6">
    <w:abstractNumId w:val="17"/>
  </w:num>
  <w:num w:numId="7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>
    <w:abstractNumId w:val="4"/>
  </w:num>
  <w:num w:numId="9">
    <w:abstractNumId w:val="9"/>
  </w:num>
  <w:num w:numId="10">
    <w:abstractNumId w:val="7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25"/>
  </w:num>
  <w:num w:numId="16">
    <w:abstractNumId w:val="3"/>
  </w:num>
  <w:num w:numId="17">
    <w:abstractNumId w:val="13"/>
  </w:num>
  <w:num w:numId="18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>
    <w:abstractNumId w:val="22"/>
  </w:num>
  <w:num w:numId="20">
    <w:abstractNumId w:val="23"/>
  </w:num>
  <w:num w:numId="21">
    <w:abstractNumId w:val="20"/>
  </w:num>
  <w:num w:numId="22">
    <w:abstractNumId w:val="24"/>
  </w:num>
  <w:num w:numId="23">
    <w:abstractNumId w:val="10"/>
  </w:num>
  <w:num w:numId="24">
    <w:abstractNumId w:val="6"/>
  </w:num>
  <w:num w:numId="25">
    <w:abstractNumId w:val="19"/>
  </w:num>
  <w:num w:numId="26">
    <w:abstractNumId w:val="21"/>
  </w:num>
  <w:num w:numId="27">
    <w:abstractNumId w:val="1"/>
  </w:num>
  <w:num w:numId="2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43999"/>
    <w:rsid w:val="00051682"/>
    <w:rsid w:val="00052E3D"/>
    <w:rsid w:val="00057203"/>
    <w:rsid w:val="0006338C"/>
    <w:rsid w:val="00065A36"/>
    <w:rsid w:val="00070D48"/>
    <w:rsid w:val="000729E6"/>
    <w:rsid w:val="0007344A"/>
    <w:rsid w:val="00073F05"/>
    <w:rsid w:val="00074276"/>
    <w:rsid w:val="0007506E"/>
    <w:rsid w:val="000753FA"/>
    <w:rsid w:val="00084395"/>
    <w:rsid w:val="00085101"/>
    <w:rsid w:val="00092A08"/>
    <w:rsid w:val="000943D7"/>
    <w:rsid w:val="000A3C6B"/>
    <w:rsid w:val="000A55DD"/>
    <w:rsid w:val="000B34E2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062B9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134"/>
    <w:rsid w:val="00162558"/>
    <w:rsid w:val="00163F97"/>
    <w:rsid w:val="00165FFA"/>
    <w:rsid w:val="00166520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36DD"/>
    <w:rsid w:val="00207203"/>
    <w:rsid w:val="00214DE9"/>
    <w:rsid w:val="002171A0"/>
    <w:rsid w:val="0022126B"/>
    <w:rsid w:val="002306F2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E602F"/>
    <w:rsid w:val="002F0816"/>
    <w:rsid w:val="002F21A0"/>
    <w:rsid w:val="002F5617"/>
    <w:rsid w:val="0030142A"/>
    <w:rsid w:val="00301ECE"/>
    <w:rsid w:val="003025B4"/>
    <w:rsid w:val="00303F2B"/>
    <w:rsid w:val="00304D4A"/>
    <w:rsid w:val="00306118"/>
    <w:rsid w:val="003113EF"/>
    <w:rsid w:val="00314934"/>
    <w:rsid w:val="00315E4B"/>
    <w:rsid w:val="003168B3"/>
    <w:rsid w:val="00320D60"/>
    <w:rsid w:val="00324F7C"/>
    <w:rsid w:val="00326AE2"/>
    <w:rsid w:val="00330CA1"/>
    <w:rsid w:val="00335F6F"/>
    <w:rsid w:val="003364D1"/>
    <w:rsid w:val="00336701"/>
    <w:rsid w:val="00350012"/>
    <w:rsid w:val="00350064"/>
    <w:rsid w:val="0035133D"/>
    <w:rsid w:val="003523F8"/>
    <w:rsid w:val="0035711B"/>
    <w:rsid w:val="00357A6A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15845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659"/>
    <w:rsid w:val="00563838"/>
    <w:rsid w:val="00563CA5"/>
    <w:rsid w:val="005643CA"/>
    <w:rsid w:val="0056456B"/>
    <w:rsid w:val="00564CCC"/>
    <w:rsid w:val="0057034D"/>
    <w:rsid w:val="00571183"/>
    <w:rsid w:val="005755D7"/>
    <w:rsid w:val="00575874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C42C0"/>
    <w:rsid w:val="005D06F5"/>
    <w:rsid w:val="005D0E69"/>
    <w:rsid w:val="005D3475"/>
    <w:rsid w:val="005D471E"/>
    <w:rsid w:val="005D497C"/>
    <w:rsid w:val="005D6A4C"/>
    <w:rsid w:val="005D7307"/>
    <w:rsid w:val="005E25A1"/>
    <w:rsid w:val="005E4E13"/>
    <w:rsid w:val="005E64CC"/>
    <w:rsid w:val="005E71B8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3644C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5047"/>
    <w:rsid w:val="00666BF7"/>
    <w:rsid w:val="006676B9"/>
    <w:rsid w:val="00676354"/>
    <w:rsid w:val="00676BD9"/>
    <w:rsid w:val="00676D22"/>
    <w:rsid w:val="00677685"/>
    <w:rsid w:val="00681FEE"/>
    <w:rsid w:val="00684EA8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044EF"/>
    <w:rsid w:val="007118B8"/>
    <w:rsid w:val="00715EC1"/>
    <w:rsid w:val="00717228"/>
    <w:rsid w:val="00717C03"/>
    <w:rsid w:val="007208D5"/>
    <w:rsid w:val="00722D4C"/>
    <w:rsid w:val="00723A48"/>
    <w:rsid w:val="007265D1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20F73"/>
    <w:rsid w:val="00823140"/>
    <w:rsid w:val="008275E8"/>
    <w:rsid w:val="008307D1"/>
    <w:rsid w:val="008310B5"/>
    <w:rsid w:val="0083593B"/>
    <w:rsid w:val="00837322"/>
    <w:rsid w:val="00842599"/>
    <w:rsid w:val="0084416C"/>
    <w:rsid w:val="00844E4D"/>
    <w:rsid w:val="008508B6"/>
    <w:rsid w:val="00850C3E"/>
    <w:rsid w:val="00851724"/>
    <w:rsid w:val="00853C93"/>
    <w:rsid w:val="008542A1"/>
    <w:rsid w:val="008550BB"/>
    <w:rsid w:val="008553FC"/>
    <w:rsid w:val="008555BE"/>
    <w:rsid w:val="00855637"/>
    <w:rsid w:val="008579DA"/>
    <w:rsid w:val="0086052B"/>
    <w:rsid w:val="00865712"/>
    <w:rsid w:val="00872281"/>
    <w:rsid w:val="00873F61"/>
    <w:rsid w:val="008757A3"/>
    <w:rsid w:val="00877EB1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0520C"/>
    <w:rsid w:val="0090530A"/>
    <w:rsid w:val="00910BBF"/>
    <w:rsid w:val="00910C96"/>
    <w:rsid w:val="00910FEE"/>
    <w:rsid w:val="00912C5A"/>
    <w:rsid w:val="00914A57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0FB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9F7884"/>
    <w:rsid w:val="00A0008B"/>
    <w:rsid w:val="00A001F3"/>
    <w:rsid w:val="00A048BF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56C"/>
    <w:rsid w:val="00A469FE"/>
    <w:rsid w:val="00A62404"/>
    <w:rsid w:val="00A63E1A"/>
    <w:rsid w:val="00A70A68"/>
    <w:rsid w:val="00A74EB9"/>
    <w:rsid w:val="00A753CA"/>
    <w:rsid w:val="00A776B9"/>
    <w:rsid w:val="00A84EB7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0AA7"/>
    <w:rsid w:val="00AD3A41"/>
    <w:rsid w:val="00AD5228"/>
    <w:rsid w:val="00AE065E"/>
    <w:rsid w:val="00AE0DAA"/>
    <w:rsid w:val="00AE1CB8"/>
    <w:rsid w:val="00AE22EA"/>
    <w:rsid w:val="00AF2C0E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002A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92B17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44A"/>
    <w:rsid w:val="00BD3C80"/>
    <w:rsid w:val="00BE341E"/>
    <w:rsid w:val="00BE49DC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24566"/>
    <w:rsid w:val="00C25B1B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90F74"/>
    <w:rsid w:val="00C95628"/>
    <w:rsid w:val="00CA1EAC"/>
    <w:rsid w:val="00CA5511"/>
    <w:rsid w:val="00CA5D4E"/>
    <w:rsid w:val="00CB3143"/>
    <w:rsid w:val="00CB3AFA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46A"/>
    <w:rsid w:val="00CD466C"/>
    <w:rsid w:val="00CD57F7"/>
    <w:rsid w:val="00CE38D7"/>
    <w:rsid w:val="00CE3C2C"/>
    <w:rsid w:val="00CF0C50"/>
    <w:rsid w:val="00CF2D76"/>
    <w:rsid w:val="00D0127E"/>
    <w:rsid w:val="00D018E8"/>
    <w:rsid w:val="00D01CAE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A203B"/>
    <w:rsid w:val="00DA38B0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07A6"/>
    <w:rsid w:val="00DE25AA"/>
    <w:rsid w:val="00DE35C9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6E0A"/>
    <w:rsid w:val="00E37E14"/>
    <w:rsid w:val="00E45823"/>
    <w:rsid w:val="00E52740"/>
    <w:rsid w:val="00E56F2C"/>
    <w:rsid w:val="00E61ABF"/>
    <w:rsid w:val="00E63C73"/>
    <w:rsid w:val="00E659EB"/>
    <w:rsid w:val="00E65FA3"/>
    <w:rsid w:val="00E65FE1"/>
    <w:rsid w:val="00E7126D"/>
    <w:rsid w:val="00E77BEB"/>
    <w:rsid w:val="00E77DAF"/>
    <w:rsid w:val="00E8041E"/>
    <w:rsid w:val="00E82704"/>
    <w:rsid w:val="00E82D6D"/>
    <w:rsid w:val="00E83E9C"/>
    <w:rsid w:val="00E8496A"/>
    <w:rsid w:val="00E91996"/>
    <w:rsid w:val="00E96702"/>
    <w:rsid w:val="00E97FF8"/>
    <w:rsid w:val="00EA441E"/>
    <w:rsid w:val="00EB025F"/>
    <w:rsid w:val="00EB3C35"/>
    <w:rsid w:val="00EB6AB6"/>
    <w:rsid w:val="00EB71C8"/>
    <w:rsid w:val="00EB790D"/>
    <w:rsid w:val="00EC3B90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65E2"/>
    <w:rsid w:val="00F37EE6"/>
    <w:rsid w:val="00F41FB7"/>
    <w:rsid w:val="00F45262"/>
    <w:rsid w:val="00F4755B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3F14"/>
    <w:rsid w:val="00F7773C"/>
    <w:rsid w:val="00F77C27"/>
    <w:rsid w:val="00F82071"/>
    <w:rsid w:val="00F82F4C"/>
    <w:rsid w:val="00F8435F"/>
    <w:rsid w:val="00F87EB8"/>
    <w:rsid w:val="00F92E32"/>
    <w:rsid w:val="00F9469A"/>
    <w:rsid w:val="00F946E4"/>
    <w:rsid w:val="00F9646C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1B2386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sriPS/enterprise-route-management/blob/master/Install-Deployment/ERM%20Dashboard%20Deployment%20Guide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riPS/enterprise-route-management/blob/master/Configuration/Basemap%20Configuration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9E057-E304-47E5-BA89-571E89F1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18308-A969-4D6E-BB09-05765A639619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969634b1-bb27-4400-acd6-86276217b3b6"/>
    <ds:schemaRef ds:uri="http://purl.org/dc/terms/"/>
    <ds:schemaRef ds:uri="http://schemas.openxmlformats.org/package/2006/metadata/core-properties"/>
    <ds:schemaRef ds:uri="http://purl.org/dc/dcmitype/"/>
    <ds:schemaRef ds:uri="3b231bd9-362e-4b4a-b934-a8e14959ce6d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6611CF9-9C88-410D-9E2F-AB734F7B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65</TotalTime>
  <Pages>12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342</cp:revision>
  <dcterms:created xsi:type="dcterms:W3CDTF">2018-04-25T19:07:00Z</dcterms:created>
  <dcterms:modified xsi:type="dcterms:W3CDTF">2021-07-13T01:28:00Z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