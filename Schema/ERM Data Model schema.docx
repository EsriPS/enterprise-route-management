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8479F" w14:textId="19E6C845" w:rsidR="00703A29" w:rsidRDefault="00703A29" w:rsidP="00820348">
      <w:pPr>
        <w:pStyle w:val="EsriProposalBodyText"/>
      </w:pPr>
    </w:p>
    <w:p w14:paraId="60707AB3" w14:textId="134C4A63" w:rsidR="006C57DB" w:rsidRDefault="00820348" w:rsidP="006C57DB">
      <w:pPr>
        <w:pStyle w:val="EsriSubmittalDate"/>
        <w:ind w:left="3600"/>
      </w:pPr>
      <w:r>
        <w:t xml:space="preserve">Last Update: </w:t>
      </w:r>
      <w:r>
        <w:fldChar w:fldCharType="begin"/>
      </w:r>
      <w:r>
        <w:instrText xml:space="preserve"> SAVEDATE  \@ "MMMM d, yyyy"  \* MERGEFORMAT </w:instrText>
      </w:r>
      <w:r>
        <w:fldChar w:fldCharType="separate"/>
      </w:r>
      <w:r w:rsidR="00992353">
        <w:rPr>
          <w:noProof/>
        </w:rPr>
        <w:t>July 13, 2021</w:t>
      </w:r>
      <w:r>
        <w:fldChar w:fldCharType="end"/>
      </w:r>
    </w:p>
    <w:p w14:paraId="2E3BA01E" w14:textId="00747F2A" w:rsidR="001854AD" w:rsidRDefault="005F2C5F" w:rsidP="001854AD">
      <w:pPr>
        <w:pStyle w:val="EsriProposalTitle"/>
        <w:ind w:left="3690"/>
      </w:pPr>
      <w:r>
        <w:t>Enterprise Route Management</w:t>
      </w:r>
    </w:p>
    <w:p w14:paraId="5EB9887C" w14:textId="40632711" w:rsidR="001854AD" w:rsidRPr="006C57DB" w:rsidRDefault="00820348" w:rsidP="001854AD">
      <w:pPr>
        <w:pStyle w:val="EsriProposalTitle"/>
        <w:ind w:left="3690"/>
      </w:pPr>
      <w:r>
        <w:t xml:space="preserve">ERM </w:t>
      </w:r>
      <w:r w:rsidR="00C169B6">
        <w:t>Data Model</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bookmarkStart w:id="0" w:name="_Toc516213319" w:displacedByCustomXml="next"/>
    <w:bookmarkEnd w:id="0" w:displacedByCustomXml="next"/>
    <w:bookmarkStart w:id="1" w:name="_Toc516213340" w:displacedByCustomXml="next"/>
    <w:bookmarkEnd w:id="1" w:displacedByCustomXml="next"/>
    <w:bookmarkStart w:id="2" w:name="_Toc516213349" w:displacedByCustomXml="next"/>
    <w:bookmarkEnd w:id="2" w:displacedByCustomXml="next"/>
    <w:bookmarkStart w:id="3" w:name="_Toc516213353" w:displacedByCustomXml="next"/>
    <w:bookmarkEnd w:id="3" w:displacedByCustomXml="next"/>
    <w:sdt>
      <w:sdtPr>
        <w:rPr>
          <w:rFonts w:ascii="Times New Roman" w:eastAsiaTheme="minorEastAsia" w:hAnsi="Times New Roman" w:cstheme="minorBidi"/>
          <w:b w:val="0"/>
          <w:bCs w:val="0"/>
          <w:color w:val="auto"/>
          <w:sz w:val="24"/>
          <w:szCs w:val="22"/>
          <w:lang w:eastAsia="en-US"/>
        </w:rPr>
        <w:id w:val="1794021162"/>
        <w:docPartObj>
          <w:docPartGallery w:val="Table of Contents"/>
          <w:docPartUnique/>
        </w:docPartObj>
      </w:sdtPr>
      <w:sdtEndPr>
        <w:rPr>
          <w:noProof/>
        </w:rPr>
      </w:sdtEndPr>
      <w:sdtContent>
        <w:p w14:paraId="7C8515C0" w14:textId="4CCED2BE" w:rsidR="000A7808" w:rsidRDefault="000A7808">
          <w:pPr>
            <w:pStyle w:val="TOCHeading"/>
          </w:pPr>
          <w:r>
            <w:t>Contents</w:t>
          </w:r>
        </w:p>
        <w:p w14:paraId="54662D61" w14:textId="77042B0C" w:rsidR="00992353" w:rsidRDefault="000A7808">
          <w:pPr>
            <w:pStyle w:val="TOC1"/>
            <w:rPr>
              <w:rFonts w:asciiTheme="minorHAnsi" w:hAnsiTheme="minorHAnsi" w:cstheme="minorBidi"/>
              <w:b w:val="0"/>
              <w:sz w:val="22"/>
              <w:szCs w:val="22"/>
            </w:rPr>
          </w:pPr>
          <w:r>
            <w:fldChar w:fldCharType="begin"/>
          </w:r>
          <w:r>
            <w:instrText xml:space="preserve"> TOC \o "1-3" \h \z \u </w:instrText>
          </w:r>
          <w:r>
            <w:fldChar w:fldCharType="separate"/>
          </w:r>
          <w:hyperlink w:anchor="_Toc77064949" w:history="1">
            <w:r w:rsidR="00992353" w:rsidRPr="00F82EB6">
              <w:rPr>
                <w:rStyle w:val="Hyperlink"/>
              </w:rPr>
              <w:t>1.0</w:t>
            </w:r>
            <w:r w:rsidR="00992353">
              <w:rPr>
                <w:rFonts w:asciiTheme="minorHAnsi" w:hAnsiTheme="minorHAnsi" w:cstheme="minorBidi"/>
                <w:b w:val="0"/>
                <w:sz w:val="22"/>
                <w:szCs w:val="22"/>
              </w:rPr>
              <w:tab/>
            </w:r>
            <w:r w:rsidR="00992353" w:rsidRPr="00F82EB6">
              <w:rPr>
                <w:rStyle w:val="Hyperlink"/>
              </w:rPr>
              <w:t>Overview</w:t>
            </w:r>
            <w:r w:rsidR="00992353">
              <w:rPr>
                <w:webHidden/>
              </w:rPr>
              <w:tab/>
            </w:r>
            <w:r w:rsidR="00992353">
              <w:rPr>
                <w:webHidden/>
              </w:rPr>
              <w:fldChar w:fldCharType="begin"/>
            </w:r>
            <w:r w:rsidR="00992353">
              <w:rPr>
                <w:webHidden/>
              </w:rPr>
              <w:instrText xml:space="preserve"> PAGEREF _Toc77064949 \h </w:instrText>
            </w:r>
            <w:r w:rsidR="00992353">
              <w:rPr>
                <w:webHidden/>
              </w:rPr>
            </w:r>
            <w:r w:rsidR="00992353">
              <w:rPr>
                <w:webHidden/>
              </w:rPr>
              <w:fldChar w:fldCharType="separate"/>
            </w:r>
            <w:r w:rsidR="00992353">
              <w:rPr>
                <w:webHidden/>
              </w:rPr>
              <w:t>4</w:t>
            </w:r>
            <w:r w:rsidR="00992353">
              <w:rPr>
                <w:webHidden/>
              </w:rPr>
              <w:fldChar w:fldCharType="end"/>
            </w:r>
          </w:hyperlink>
        </w:p>
        <w:p w14:paraId="6EE7C477" w14:textId="652FAA66" w:rsidR="00992353" w:rsidRDefault="00992353">
          <w:pPr>
            <w:pStyle w:val="TOC2"/>
            <w:tabs>
              <w:tab w:val="left" w:pos="880"/>
              <w:tab w:val="right" w:leader="dot" w:pos="10790"/>
            </w:tabs>
            <w:rPr>
              <w:rFonts w:asciiTheme="minorHAnsi" w:hAnsiTheme="minorHAnsi"/>
              <w:noProof/>
              <w:sz w:val="22"/>
            </w:rPr>
          </w:pPr>
          <w:hyperlink w:anchor="_Toc77064950" w:history="1">
            <w:r w:rsidRPr="00F82EB6">
              <w:rPr>
                <w:rStyle w:val="Hyperlink"/>
                <w:noProof/>
              </w:rPr>
              <w:t>1.1</w:t>
            </w:r>
            <w:r>
              <w:rPr>
                <w:rFonts w:asciiTheme="minorHAnsi" w:hAnsiTheme="minorHAnsi"/>
                <w:noProof/>
                <w:sz w:val="22"/>
              </w:rPr>
              <w:tab/>
            </w:r>
            <w:r w:rsidRPr="00F82EB6">
              <w:rPr>
                <w:rStyle w:val="Hyperlink"/>
                <w:noProof/>
              </w:rPr>
              <w:t>System Fields</w:t>
            </w:r>
            <w:r>
              <w:rPr>
                <w:noProof/>
                <w:webHidden/>
              </w:rPr>
              <w:tab/>
            </w:r>
            <w:r>
              <w:rPr>
                <w:noProof/>
                <w:webHidden/>
              </w:rPr>
              <w:fldChar w:fldCharType="begin"/>
            </w:r>
            <w:r>
              <w:rPr>
                <w:noProof/>
                <w:webHidden/>
              </w:rPr>
              <w:instrText xml:space="preserve"> PAGEREF _Toc77064950 \h </w:instrText>
            </w:r>
            <w:r>
              <w:rPr>
                <w:noProof/>
                <w:webHidden/>
              </w:rPr>
            </w:r>
            <w:r>
              <w:rPr>
                <w:noProof/>
                <w:webHidden/>
              </w:rPr>
              <w:fldChar w:fldCharType="separate"/>
            </w:r>
            <w:r>
              <w:rPr>
                <w:noProof/>
                <w:webHidden/>
              </w:rPr>
              <w:t>4</w:t>
            </w:r>
            <w:r>
              <w:rPr>
                <w:noProof/>
                <w:webHidden/>
              </w:rPr>
              <w:fldChar w:fldCharType="end"/>
            </w:r>
          </w:hyperlink>
        </w:p>
        <w:p w14:paraId="4C690E74" w14:textId="5CEB3124" w:rsidR="00992353" w:rsidRDefault="00992353">
          <w:pPr>
            <w:pStyle w:val="TOC2"/>
            <w:tabs>
              <w:tab w:val="left" w:pos="880"/>
              <w:tab w:val="right" w:leader="dot" w:pos="10790"/>
            </w:tabs>
            <w:rPr>
              <w:rFonts w:asciiTheme="minorHAnsi" w:hAnsiTheme="minorHAnsi"/>
              <w:noProof/>
              <w:sz w:val="22"/>
            </w:rPr>
          </w:pPr>
          <w:hyperlink w:anchor="_Toc77064951" w:history="1">
            <w:r w:rsidRPr="00F82EB6">
              <w:rPr>
                <w:rStyle w:val="Hyperlink"/>
                <w:noProof/>
              </w:rPr>
              <w:t>1.2</w:t>
            </w:r>
            <w:r>
              <w:rPr>
                <w:rFonts w:asciiTheme="minorHAnsi" w:hAnsiTheme="minorHAnsi"/>
                <w:noProof/>
                <w:sz w:val="22"/>
              </w:rPr>
              <w:tab/>
            </w:r>
            <w:r w:rsidRPr="00F82EB6">
              <w:rPr>
                <w:rStyle w:val="Hyperlink"/>
                <w:noProof/>
              </w:rPr>
              <w:t>ERM Managed Fields</w:t>
            </w:r>
            <w:r>
              <w:rPr>
                <w:noProof/>
                <w:webHidden/>
              </w:rPr>
              <w:tab/>
            </w:r>
            <w:r>
              <w:rPr>
                <w:noProof/>
                <w:webHidden/>
              </w:rPr>
              <w:fldChar w:fldCharType="begin"/>
            </w:r>
            <w:r>
              <w:rPr>
                <w:noProof/>
                <w:webHidden/>
              </w:rPr>
              <w:instrText xml:space="preserve"> PAGEREF _Toc77064951 \h </w:instrText>
            </w:r>
            <w:r>
              <w:rPr>
                <w:noProof/>
                <w:webHidden/>
              </w:rPr>
            </w:r>
            <w:r>
              <w:rPr>
                <w:noProof/>
                <w:webHidden/>
              </w:rPr>
              <w:fldChar w:fldCharType="separate"/>
            </w:r>
            <w:r>
              <w:rPr>
                <w:noProof/>
                <w:webHidden/>
              </w:rPr>
              <w:t>4</w:t>
            </w:r>
            <w:r>
              <w:rPr>
                <w:noProof/>
                <w:webHidden/>
              </w:rPr>
              <w:fldChar w:fldCharType="end"/>
            </w:r>
          </w:hyperlink>
        </w:p>
        <w:p w14:paraId="755C507A" w14:textId="0A89D919" w:rsidR="00992353" w:rsidRDefault="00992353">
          <w:pPr>
            <w:pStyle w:val="TOC2"/>
            <w:tabs>
              <w:tab w:val="left" w:pos="880"/>
              <w:tab w:val="right" w:leader="dot" w:pos="10790"/>
            </w:tabs>
            <w:rPr>
              <w:rFonts w:asciiTheme="minorHAnsi" w:hAnsiTheme="minorHAnsi"/>
              <w:noProof/>
              <w:sz w:val="22"/>
            </w:rPr>
          </w:pPr>
          <w:hyperlink w:anchor="_Toc77064952" w:history="1">
            <w:r w:rsidRPr="00F82EB6">
              <w:rPr>
                <w:rStyle w:val="Hyperlink"/>
                <w:noProof/>
              </w:rPr>
              <w:t>1.3</w:t>
            </w:r>
            <w:r>
              <w:rPr>
                <w:rFonts w:asciiTheme="minorHAnsi" w:hAnsiTheme="minorHAnsi"/>
                <w:noProof/>
                <w:sz w:val="22"/>
              </w:rPr>
              <w:tab/>
            </w:r>
            <w:r w:rsidRPr="00F82EB6">
              <w:rPr>
                <w:rStyle w:val="Hyperlink"/>
                <w:noProof/>
              </w:rPr>
              <w:t>VRP Fields</w:t>
            </w:r>
            <w:r>
              <w:rPr>
                <w:noProof/>
                <w:webHidden/>
              </w:rPr>
              <w:tab/>
            </w:r>
            <w:r>
              <w:rPr>
                <w:noProof/>
                <w:webHidden/>
              </w:rPr>
              <w:fldChar w:fldCharType="begin"/>
            </w:r>
            <w:r>
              <w:rPr>
                <w:noProof/>
                <w:webHidden/>
              </w:rPr>
              <w:instrText xml:space="preserve"> PAGEREF _Toc77064952 \h </w:instrText>
            </w:r>
            <w:r>
              <w:rPr>
                <w:noProof/>
                <w:webHidden/>
              </w:rPr>
            </w:r>
            <w:r>
              <w:rPr>
                <w:noProof/>
                <w:webHidden/>
              </w:rPr>
              <w:fldChar w:fldCharType="separate"/>
            </w:r>
            <w:r>
              <w:rPr>
                <w:noProof/>
                <w:webHidden/>
              </w:rPr>
              <w:t>4</w:t>
            </w:r>
            <w:r>
              <w:rPr>
                <w:noProof/>
                <w:webHidden/>
              </w:rPr>
              <w:fldChar w:fldCharType="end"/>
            </w:r>
          </w:hyperlink>
        </w:p>
        <w:p w14:paraId="71885E70" w14:textId="63B3635B" w:rsidR="00992353" w:rsidRDefault="00992353">
          <w:pPr>
            <w:pStyle w:val="TOC2"/>
            <w:tabs>
              <w:tab w:val="left" w:pos="880"/>
              <w:tab w:val="right" w:leader="dot" w:pos="10790"/>
            </w:tabs>
            <w:rPr>
              <w:rFonts w:asciiTheme="minorHAnsi" w:hAnsiTheme="minorHAnsi"/>
              <w:noProof/>
              <w:sz w:val="22"/>
            </w:rPr>
          </w:pPr>
          <w:hyperlink w:anchor="_Toc77064953" w:history="1">
            <w:r w:rsidRPr="00F82EB6">
              <w:rPr>
                <w:rStyle w:val="Hyperlink"/>
                <w:noProof/>
              </w:rPr>
              <w:t>1.4</w:t>
            </w:r>
            <w:r>
              <w:rPr>
                <w:rFonts w:asciiTheme="minorHAnsi" w:hAnsiTheme="minorHAnsi"/>
                <w:noProof/>
                <w:sz w:val="22"/>
              </w:rPr>
              <w:tab/>
            </w:r>
            <w:r w:rsidRPr="00F82EB6">
              <w:rPr>
                <w:rStyle w:val="Hyperlink"/>
                <w:noProof/>
              </w:rPr>
              <w:t>Document History</w:t>
            </w:r>
            <w:r>
              <w:rPr>
                <w:noProof/>
                <w:webHidden/>
              </w:rPr>
              <w:tab/>
            </w:r>
            <w:r>
              <w:rPr>
                <w:noProof/>
                <w:webHidden/>
              </w:rPr>
              <w:fldChar w:fldCharType="begin"/>
            </w:r>
            <w:r>
              <w:rPr>
                <w:noProof/>
                <w:webHidden/>
              </w:rPr>
              <w:instrText xml:space="preserve"> PAGEREF _Toc77064953 \h </w:instrText>
            </w:r>
            <w:r>
              <w:rPr>
                <w:noProof/>
                <w:webHidden/>
              </w:rPr>
            </w:r>
            <w:r>
              <w:rPr>
                <w:noProof/>
                <w:webHidden/>
              </w:rPr>
              <w:fldChar w:fldCharType="separate"/>
            </w:r>
            <w:r>
              <w:rPr>
                <w:noProof/>
                <w:webHidden/>
              </w:rPr>
              <w:t>5</w:t>
            </w:r>
            <w:r>
              <w:rPr>
                <w:noProof/>
                <w:webHidden/>
              </w:rPr>
              <w:fldChar w:fldCharType="end"/>
            </w:r>
          </w:hyperlink>
        </w:p>
        <w:p w14:paraId="179BF44A" w14:textId="7EDD0EFF" w:rsidR="00992353" w:rsidRDefault="00992353">
          <w:pPr>
            <w:pStyle w:val="TOC1"/>
            <w:rPr>
              <w:rFonts w:asciiTheme="minorHAnsi" w:hAnsiTheme="minorHAnsi" w:cstheme="minorBidi"/>
              <w:b w:val="0"/>
              <w:sz w:val="22"/>
              <w:szCs w:val="22"/>
            </w:rPr>
          </w:pPr>
          <w:hyperlink w:anchor="_Toc77064954" w:history="1">
            <w:r w:rsidRPr="00F82EB6">
              <w:rPr>
                <w:rStyle w:val="Hyperlink"/>
              </w:rPr>
              <w:t>2.0</w:t>
            </w:r>
            <w:r>
              <w:rPr>
                <w:rFonts w:asciiTheme="minorHAnsi" w:hAnsiTheme="minorHAnsi" w:cstheme="minorBidi"/>
                <w:b w:val="0"/>
                <w:sz w:val="22"/>
                <w:szCs w:val="22"/>
              </w:rPr>
              <w:tab/>
            </w:r>
            <w:r w:rsidRPr="00F82EB6">
              <w:rPr>
                <w:rStyle w:val="Hyperlink"/>
              </w:rPr>
              <w:t>ERM Plan Defaults</w:t>
            </w:r>
            <w:r>
              <w:rPr>
                <w:webHidden/>
              </w:rPr>
              <w:tab/>
            </w:r>
            <w:r>
              <w:rPr>
                <w:webHidden/>
              </w:rPr>
              <w:fldChar w:fldCharType="begin"/>
            </w:r>
            <w:r>
              <w:rPr>
                <w:webHidden/>
              </w:rPr>
              <w:instrText xml:space="preserve"> PAGEREF _Toc77064954 \h </w:instrText>
            </w:r>
            <w:r>
              <w:rPr>
                <w:webHidden/>
              </w:rPr>
            </w:r>
            <w:r>
              <w:rPr>
                <w:webHidden/>
              </w:rPr>
              <w:fldChar w:fldCharType="separate"/>
            </w:r>
            <w:r>
              <w:rPr>
                <w:webHidden/>
              </w:rPr>
              <w:t>6</w:t>
            </w:r>
            <w:r>
              <w:rPr>
                <w:webHidden/>
              </w:rPr>
              <w:fldChar w:fldCharType="end"/>
            </w:r>
          </w:hyperlink>
        </w:p>
        <w:p w14:paraId="54F76943" w14:textId="2B143D76" w:rsidR="00992353" w:rsidRDefault="00992353">
          <w:pPr>
            <w:pStyle w:val="TOC2"/>
            <w:tabs>
              <w:tab w:val="left" w:pos="880"/>
              <w:tab w:val="right" w:leader="dot" w:pos="10790"/>
            </w:tabs>
            <w:rPr>
              <w:rFonts w:asciiTheme="minorHAnsi" w:hAnsiTheme="minorHAnsi"/>
              <w:noProof/>
              <w:sz w:val="22"/>
            </w:rPr>
          </w:pPr>
          <w:hyperlink w:anchor="_Toc77064955" w:history="1">
            <w:r w:rsidRPr="00F82EB6">
              <w:rPr>
                <w:rStyle w:val="Hyperlink"/>
                <w:noProof/>
              </w:rPr>
              <w:t>2.1</w:t>
            </w:r>
            <w:r>
              <w:rPr>
                <w:rFonts w:asciiTheme="minorHAnsi" w:hAnsiTheme="minorHAnsi"/>
                <w:noProof/>
                <w:sz w:val="22"/>
              </w:rPr>
              <w:tab/>
            </w:r>
            <w:r w:rsidRPr="00F82EB6">
              <w:rPr>
                <w:rStyle w:val="Hyperlink"/>
                <w:noProof/>
              </w:rPr>
              <w:t>DepotTemplate</w:t>
            </w:r>
            <w:r>
              <w:rPr>
                <w:noProof/>
                <w:webHidden/>
              </w:rPr>
              <w:tab/>
            </w:r>
            <w:r>
              <w:rPr>
                <w:noProof/>
                <w:webHidden/>
              </w:rPr>
              <w:fldChar w:fldCharType="begin"/>
            </w:r>
            <w:r>
              <w:rPr>
                <w:noProof/>
                <w:webHidden/>
              </w:rPr>
              <w:instrText xml:space="preserve"> PAGEREF _Toc77064955 \h </w:instrText>
            </w:r>
            <w:r>
              <w:rPr>
                <w:noProof/>
                <w:webHidden/>
              </w:rPr>
            </w:r>
            <w:r>
              <w:rPr>
                <w:noProof/>
                <w:webHidden/>
              </w:rPr>
              <w:fldChar w:fldCharType="separate"/>
            </w:r>
            <w:r>
              <w:rPr>
                <w:noProof/>
                <w:webHidden/>
              </w:rPr>
              <w:t>6</w:t>
            </w:r>
            <w:r>
              <w:rPr>
                <w:noProof/>
                <w:webHidden/>
              </w:rPr>
              <w:fldChar w:fldCharType="end"/>
            </w:r>
          </w:hyperlink>
        </w:p>
        <w:p w14:paraId="328E19E4" w14:textId="02209E82" w:rsidR="00992353" w:rsidRDefault="00992353">
          <w:pPr>
            <w:pStyle w:val="TOC2"/>
            <w:tabs>
              <w:tab w:val="left" w:pos="880"/>
              <w:tab w:val="right" w:leader="dot" w:pos="10790"/>
            </w:tabs>
            <w:rPr>
              <w:rFonts w:asciiTheme="minorHAnsi" w:hAnsiTheme="minorHAnsi"/>
              <w:noProof/>
              <w:sz w:val="22"/>
            </w:rPr>
          </w:pPr>
          <w:hyperlink w:anchor="_Toc77064956" w:history="1">
            <w:r w:rsidRPr="00F82EB6">
              <w:rPr>
                <w:rStyle w:val="Hyperlink"/>
                <w:noProof/>
              </w:rPr>
              <w:t>2.2</w:t>
            </w:r>
            <w:r>
              <w:rPr>
                <w:rFonts w:asciiTheme="minorHAnsi" w:hAnsiTheme="minorHAnsi"/>
                <w:noProof/>
                <w:sz w:val="22"/>
              </w:rPr>
              <w:tab/>
            </w:r>
            <w:r w:rsidRPr="00F82EB6">
              <w:rPr>
                <w:rStyle w:val="Hyperlink"/>
                <w:noProof/>
              </w:rPr>
              <w:t>DispatchLocation</w:t>
            </w:r>
            <w:r>
              <w:rPr>
                <w:noProof/>
                <w:webHidden/>
              </w:rPr>
              <w:tab/>
            </w:r>
            <w:r>
              <w:rPr>
                <w:noProof/>
                <w:webHidden/>
              </w:rPr>
              <w:fldChar w:fldCharType="begin"/>
            </w:r>
            <w:r>
              <w:rPr>
                <w:noProof/>
                <w:webHidden/>
              </w:rPr>
              <w:instrText xml:space="preserve"> PAGEREF _Toc77064956 \h </w:instrText>
            </w:r>
            <w:r>
              <w:rPr>
                <w:noProof/>
                <w:webHidden/>
              </w:rPr>
            </w:r>
            <w:r>
              <w:rPr>
                <w:noProof/>
                <w:webHidden/>
              </w:rPr>
              <w:fldChar w:fldCharType="separate"/>
            </w:r>
            <w:r>
              <w:rPr>
                <w:noProof/>
                <w:webHidden/>
              </w:rPr>
              <w:t>7</w:t>
            </w:r>
            <w:r>
              <w:rPr>
                <w:noProof/>
                <w:webHidden/>
              </w:rPr>
              <w:fldChar w:fldCharType="end"/>
            </w:r>
          </w:hyperlink>
        </w:p>
        <w:p w14:paraId="1083FE8C" w14:textId="02B7907F" w:rsidR="00992353" w:rsidRDefault="00992353">
          <w:pPr>
            <w:pStyle w:val="TOC2"/>
            <w:tabs>
              <w:tab w:val="left" w:pos="880"/>
              <w:tab w:val="right" w:leader="dot" w:pos="10790"/>
            </w:tabs>
            <w:rPr>
              <w:rFonts w:asciiTheme="minorHAnsi" w:hAnsiTheme="minorHAnsi"/>
              <w:noProof/>
              <w:sz w:val="22"/>
            </w:rPr>
          </w:pPr>
          <w:hyperlink w:anchor="_Toc77064957" w:history="1">
            <w:r w:rsidRPr="00F82EB6">
              <w:rPr>
                <w:rStyle w:val="Hyperlink"/>
                <w:noProof/>
              </w:rPr>
              <w:t>2.3</w:t>
            </w:r>
            <w:r>
              <w:rPr>
                <w:rFonts w:asciiTheme="minorHAnsi" w:hAnsiTheme="minorHAnsi"/>
                <w:noProof/>
                <w:sz w:val="22"/>
              </w:rPr>
              <w:tab/>
            </w:r>
            <w:r w:rsidRPr="00F82EB6">
              <w:rPr>
                <w:rStyle w:val="Hyperlink"/>
                <w:noProof/>
              </w:rPr>
              <w:t>LineBarrierLibrary</w:t>
            </w:r>
            <w:r>
              <w:rPr>
                <w:noProof/>
                <w:webHidden/>
              </w:rPr>
              <w:tab/>
            </w:r>
            <w:r>
              <w:rPr>
                <w:noProof/>
                <w:webHidden/>
              </w:rPr>
              <w:fldChar w:fldCharType="begin"/>
            </w:r>
            <w:r>
              <w:rPr>
                <w:noProof/>
                <w:webHidden/>
              </w:rPr>
              <w:instrText xml:space="preserve"> PAGEREF _Toc77064957 \h </w:instrText>
            </w:r>
            <w:r>
              <w:rPr>
                <w:noProof/>
                <w:webHidden/>
              </w:rPr>
            </w:r>
            <w:r>
              <w:rPr>
                <w:noProof/>
                <w:webHidden/>
              </w:rPr>
              <w:fldChar w:fldCharType="separate"/>
            </w:r>
            <w:r>
              <w:rPr>
                <w:noProof/>
                <w:webHidden/>
              </w:rPr>
              <w:t>8</w:t>
            </w:r>
            <w:r>
              <w:rPr>
                <w:noProof/>
                <w:webHidden/>
              </w:rPr>
              <w:fldChar w:fldCharType="end"/>
            </w:r>
          </w:hyperlink>
        </w:p>
        <w:p w14:paraId="32C8F59C" w14:textId="1A1FC4F0" w:rsidR="00992353" w:rsidRDefault="00992353">
          <w:pPr>
            <w:pStyle w:val="TOC2"/>
            <w:tabs>
              <w:tab w:val="left" w:pos="880"/>
              <w:tab w:val="right" w:leader="dot" w:pos="10790"/>
            </w:tabs>
            <w:rPr>
              <w:rFonts w:asciiTheme="minorHAnsi" w:hAnsiTheme="minorHAnsi"/>
              <w:noProof/>
              <w:sz w:val="22"/>
            </w:rPr>
          </w:pPr>
          <w:hyperlink w:anchor="_Toc77064958" w:history="1">
            <w:r w:rsidRPr="00F82EB6">
              <w:rPr>
                <w:rStyle w:val="Hyperlink"/>
                <w:noProof/>
              </w:rPr>
              <w:t>2.4</w:t>
            </w:r>
            <w:r>
              <w:rPr>
                <w:rFonts w:asciiTheme="minorHAnsi" w:hAnsiTheme="minorHAnsi"/>
                <w:noProof/>
                <w:sz w:val="22"/>
              </w:rPr>
              <w:tab/>
            </w:r>
            <w:r w:rsidRPr="00F82EB6">
              <w:rPr>
                <w:rStyle w:val="Hyperlink"/>
                <w:noProof/>
              </w:rPr>
              <w:t>PointBarrierLibrary</w:t>
            </w:r>
            <w:r>
              <w:rPr>
                <w:noProof/>
                <w:webHidden/>
              </w:rPr>
              <w:tab/>
            </w:r>
            <w:r>
              <w:rPr>
                <w:noProof/>
                <w:webHidden/>
              </w:rPr>
              <w:fldChar w:fldCharType="begin"/>
            </w:r>
            <w:r>
              <w:rPr>
                <w:noProof/>
                <w:webHidden/>
              </w:rPr>
              <w:instrText xml:space="preserve"> PAGEREF _Toc77064958 \h </w:instrText>
            </w:r>
            <w:r>
              <w:rPr>
                <w:noProof/>
                <w:webHidden/>
              </w:rPr>
            </w:r>
            <w:r>
              <w:rPr>
                <w:noProof/>
                <w:webHidden/>
              </w:rPr>
              <w:fldChar w:fldCharType="separate"/>
            </w:r>
            <w:r>
              <w:rPr>
                <w:noProof/>
                <w:webHidden/>
              </w:rPr>
              <w:t>8</w:t>
            </w:r>
            <w:r>
              <w:rPr>
                <w:noProof/>
                <w:webHidden/>
              </w:rPr>
              <w:fldChar w:fldCharType="end"/>
            </w:r>
          </w:hyperlink>
        </w:p>
        <w:p w14:paraId="628336B7" w14:textId="73AB9AA4" w:rsidR="00992353" w:rsidRDefault="00992353">
          <w:pPr>
            <w:pStyle w:val="TOC2"/>
            <w:tabs>
              <w:tab w:val="left" w:pos="880"/>
              <w:tab w:val="right" w:leader="dot" w:pos="10790"/>
            </w:tabs>
            <w:rPr>
              <w:rFonts w:asciiTheme="minorHAnsi" w:hAnsiTheme="minorHAnsi"/>
              <w:noProof/>
              <w:sz w:val="22"/>
            </w:rPr>
          </w:pPr>
          <w:hyperlink w:anchor="_Toc77064959" w:history="1">
            <w:r w:rsidRPr="00F82EB6">
              <w:rPr>
                <w:rStyle w:val="Hyperlink"/>
                <w:noProof/>
              </w:rPr>
              <w:t>2.5</w:t>
            </w:r>
            <w:r>
              <w:rPr>
                <w:rFonts w:asciiTheme="minorHAnsi" w:hAnsiTheme="minorHAnsi"/>
                <w:noProof/>
                <w:sz w:val="22"/>
              </w:rPr>
              <w:tab/>
            </w:r>
            <w:r w:rsidRPr="00F82EB6">
              <w:rPr>
                <w:rStyle w:val="Hyperlink"/>
                <w:noProof/>
              </w:rPr>
              <w:t>PolygonBarrierLibrary</w:t>
            </w:r>
            <w:r>
              <w:rPr>
                <w:noProof/>
                <w:webHidden/>
              </w:rPr>
              <w:tab/>
            </w:r>
            <w:r>
              <w:rPr>
                <w:noProof/>
                <w:webHidden/>
              </w:rPr>
              <w:fldChar w:fldCharType="begin"/>
            </w:r>
            <w:r>
              <w:rPr>
                <w:noProof/>
                <w:webHidden/>
              </w:rPr>
              <w:instrText xml:space="preserve"> PAGEREF _Toc77064959 \h </w:instrText>
            </w:r>
            <w:r>
              <w:rPr>
                <w:noProof/>
                <w:webHidden/>
              </w:rPr>
            </w:r>
            <w:r>
              <w:rPr>
                <w:noProof/>
                <w:webHidden/>
              </w:rPr>
              <w:fldChar w:fldCharType="separate"/>
            </w:r>
            <w:r>
              <w:rPr>
                <w:noProof/>
                <w:webHidden/>
              </w:rPr>
              <w:t>9</w:t>
            </w:r>
            <w:r>
              <w:rPr>
                <w:noProof/>
                <w:webHidden/>
              </w:rPr>
              <w:fldChar w:fldCharType="end"/>
            </w:r>
          </w:hyperlink>
        </w:p>
        <w:p w14:paraId="5ED6EA89" w14:textId="4F4883C8" w:rsidR="00992353" w:rsidRDefault="00992353">
          <w:pPr>
            <w:pStyle w:val="TOC2"/>
            <w:tabs>
              <w:tab w:val="left" w:pos="880"/>
              <w:tab w:val="right" w:leader="dot" w:pos="10790"/>
            </w:tabs>
            <w:rPr>
              <w:rFonts w:asciiTheme="minorHAnsi" w:hAnsiTheme="minorHAnsi"/>
              <w:noProof/>
              <w:sz w:val="22"/>
            </w:rPr>
          </w:pPr>
          <w:hyperlink w:anchor="_Toc77064960" w:history="1">
            <w:r w:rsidRPr="00F82EB6">
              <w:rPr>
                <w:rStyle w:val="Hyperlink"/>
                <w:noProof/>
              </w:rPr>
              <w:t>2.6</w:t>
            </w:r>
            <w:r>
              <w:rPr>
                <w:rFonts w:asciiTheme="minorHAnsi" w:hAnsiTheme="minorHAnsi"/>
                <w:noProof/>
                <w:sz w:val="22"/>
              </w:rPr>
              <w:tab/>
            </w:r>
            <w:r w:rsidRPr="00F82EB6">
              <w:rPr>
                <w:rStyle w:val="Hyperlink"/>
                <w:noProof/>
              </w:rPr>
              <w:t>RouteTemplate</w:t>
            </w:r>
            <w:r>
              <w:rPr>
                <w:noProof/>
                <w:webHidden/>
              </w:rPr>
              <w:tab/>
            </w:r>
            <w:r>
              <w:rPr>
                <w:noProof/>
                <w:webHidden/>
              </w:rPr>
              <w:fldChar w:fldCharType="begin"/>
            </w:r>
            <w:r>
              <w:rPr>
                <w:noProof/>
                <w:webHidden/>
              </w:rPr>
              <w:instrText xml:space="preserve"> PAGEREF _Toc77064960 \h </w:instrText>
            </w:r>
            <w:r>
              <w:rPr>
                <w:noProof/>
                <w:webHidden/>
              </w:rPr>
            </w:r>
            <w:r>
              <w:rPr>
                <w:noProof/>
                <w:webHidden/>
              </w:rPr>
              <w:fldChar w:fldCharType="separate"/>
            </w:r>
            <w:r>
              <w:rPr>
                <w:noProof/>
                <w:webHidden/>
              </w:rPr>
              <w:t>10</w:t>
            </w:r>
            <w:r>
              <w:rPr>
                <w:noProof/>
                <w:webHidden/>
              </w:rPr>
              <w:fldChar w:fldCharType="end"/>
            </w:r>
          </w:hyperlink>
        </w:p>
        <w:p w14:paraId="75F084B9" w14:textId="33EEF98F" w:rsidR="00992353" w:rsidRDefault="00992353">
          <w:pPr>
            <w:pStyle w:val="TOC2"/>
            <w:tabs>
              <w:tab w:val="left" w:pos="880"/>
              <w:tab w:val="right" w:leader="dot" w:pos="10790"/>
            </w:tabs>
            <w:rPr>
              <w:rFonts w:asciiTheme="minorHAnsi" w:hAnsiTheme="minorHAnsi"/>
              <w:noProof/>
              <w:sz w:val="22"/>
            </w:rPr>
          </w:pPr>
          <w:hyperlink w:anchor="_Toc77064961" w:history="1">
            <w:r w:rsidRPr="00F82EB6">
              <w:rPr>
                <w:rStyle w:val="Hyperlink"/>
                <w:noProof/>
              </w:rPr>
              <w:t>2.7</w:t>
            </w:r>
            <w:r>
              <w:rPr>
                <w:rFonts w:asciiTheme="minorHAnsi" w:hAnsiTheme="minorHAnsi"/>
                <w:noProof/>
                <w:sz w:val="22"/>
              </w:rPr>
              <w:tab/>
            </w:r>
            <w:r w:rsidRPr="00F82EB6">
              <w:rPr>
                <w:rStyle w:val="Hyperlink"/>
                <w:noProof/>
              </w:rPr>
              <w:t>SpecialtyNameTemplate</w:t>
            </w:r>
            <w:r>
              <w:rPr>
                <w:noProof/>
                <w:webHidden/>
              </w:rPr>
              <w:tab/>
            </w:r>
            <w:r>
              <w:rPr>
                <w:noProof/>
                <w:webHidden/>
              </w:rPr>
              <w:fldChar w:fldCharType="begin"/>
            </w:r>
            <w:r>
              <w:rPr>
                <w:noProof/>
                <w:webHidden/>
              </w:rPr>
              <w:instrText xml:space="preserve"> PAGEREF _Toc77064961 \h </w:instrText>
            </w:r>
            <w:r>
              <w:rPr>
                <w:noProof/>
                <w:webHidden/>
              </w:rPr>
            </w:r>
            <w:r>
              <w:rPr>
                <w:noProof/>
                <w:webHidden/>
              </w:rPr>
              <w:fldChar w:fldCharType="separate"/>
            </w:r>
            <w:r>
              <w:rPr>
                <w:noProof/>
                <w:webHidden/>
              </w:rPr>
              <w:t>13</w:t>
            </w:r>
            <w:r>
              <w:rPr>
                <w:noProof/>
                <w:webHidden/>
              </w:rPr>
              <w:fldChar w:fldCharType="end"/>
            </w:r>
          </w:hyperlink>
        </w:p>
        <w:p w14:paraId="2720B02F" w14:textId="0DDBA85E" w:rsidR="00992353" w:rsidRDefault="00992353">
          <w:pPr>
            <w:pStyle w:val="TOC2"/>
            <w:tabs>
              <w:tab w:val="left" w:pos="880"/>
              <w:tab w:val="right" w:leader="dot" w:pos="10790"/>
            </w:tabs>
            <w:rPr>
              <w:rFonts w:asciiTheme="minorHAnsi" w:hAnsiTheme="minorHAnsi"/>
              <w:noProof/>
              <w:sz w:val="22"/>
            </w:rPr>
          </w:pPr>
          <w:hyperlink w:anchor="_Toc77064962" w:history="1">
            <w:r w:rsidRPr="00F82EB6">
              <w:rPr>
                <w:rStyle w:val="Hyperlink"/>
                <w:noProof/>
              </w:rPr>
              <w:t>2.8</w:t>
            </w:r>
            <w:r>
              <w:rPr>
                <w:rFonts w:asciiTheme="minorHAnsi" w:hAnsiTheme="minorHAnsi"/>
                <w:noProof/>
                <w:sz w:val="22"/>
              </w:rPr>
              <w:tab/>
            </w:r>
            <w:r w:rsidRPr="00F82EB6">
              <w:rPr>
                <w:rStyle w:val="Hyperlink"/>
                <w:noProof/>
              </w:rPr>
              <w:t>ZoneTemplate</w:t>
            </w:r>
            <w:r>
              <w:rPr>
                <w:noProof/>
                <w:webHidden/>
              </w:rPr>
              <w:tab/>
            </w:r>
            <w:r>
              <w:rPr>
                <w:noProof/>
                <w:webHidden/>
              </w:rPr>
              <w:fldChar w:fldCharType="begin"/>
            </w:r>
            <w:r>
              <w:rPr>
                <w:noProof/>
                <w:webHidden/>
              </w:rPr>
              <w:instrText xml:space="preserve"> PAGEREF _Toc77064962 \h </w:instrText>
            </w:r>
            <w:r>
              <w:rPr>
                <w:noProof/>
                <w:webHidden/>
              </w:rPr>
            </w:r>
            <w:r>
              <w:rPr>
                <w:noProof/>
                <w:webHidden/>
              </w:rPr>
              <w:fldChar w:fldCharType="separate"/>
            </w:r>
            <w:r>
              <w:rPr>
                <w:noProof/>
                <w:webHidden/>
              </w:rPr>
              <w:t>13</w:t>
            </w:r>
            <w:r>
              <w:rPr>
                <w:noProof/>
                <w:webHidden/>
              </w:rPr>
              <w:fldChar w:fldCharType="end"/>
            </w:r>
          </w:hyperlink>
        </w:p>
        <w:p w14:paraId="2C13C208" w14:textId="18E6BEF3" w:rsidR="00992353" w:rsidRDefault="00992353">
          <w:pPr>
            <w:pStyle w:val="TOC2"/>
            <w:tabs>
              <w:tab w:val="left" w:pos="880"/>
              <w:tab w:val="right" w:leader="dot" w:pos="10790"/>
            </w:tabs>
            <w:rPr>
              <w:rFonts w:asciiTheme="minorHAnsi" w:hAnsiTheme="minorHAnsi"/>
              <w:noProof/>
              <w:sz w:val="22"/>
            </w:rPr>
          </w:pPr>
          <w:hyperlink w:anchor="_Toc77064963" w:history="1">
            <w:r w:rsidRPr="00F82EB6">
              <w:rPr>
                <w:rStyle w:val="Hyperlink"/>
                <w:noProof/>
              </w:rPr>
              <w:t>2.9</w:t>
            </w:r>
            <w:r>
              <w:rPr>
                <w:rFonts w:asciiTheme="minorHAnsi" w:hAnsiTheme="minorHAnsi"/>
                <w:noProof/>
                <w:sz w:val="22"/>
              </w:rPr>
              <w:tab/>
            </w:r>
            <w:r w:rsidRPr="00F82EB6">
              <w:rPr>
                <w:rStyle w:val="Hyperlink"/>
                <w:noProof/>
              </w:rPr>
              <w:t>BreakTemplate</w:t>
            </w:r>
            <w:r>
              <w:rPr>
                <w:noProof/>
                <w:webHidden/>
              </w:rPr>
              <w:tab/>
            </w:r>
            <w:r>
              <w:rPr>
                <w:noProof/>
                <w:webHidden/>
              </w:rPr>
              <w:fldChar w:fldCharType="begin"/>
            </w:r>
            <w:r>
              <w:rPr>
                <w:noProof/>
                <w:webHidden/>
              </w:rPr>
              <w:instrText xml:space="preserve"> PAGEREF _Toc77064963 \h </w:instrText>
            </w:r>
            <w:r>
              <w:rPr>
                <w:noProof/>
                <w:webHidden/>
              </w:rPr>
            </w:r>
            <w:r>
              <w:rPr>
                <w:noProof/>
                <w:webHidden/>
              </w:rPr>
              <w:fldChar w:fldCharType="separate"/>
            </w:r>
            <w:r>
              <w:rPr>
                <w:noProof/>
                <w:webHidden/>
              </w:rPr>
              <w:t>14</w:t>
            </w:r>
            <w:r>
              <w:rPr>
                <w:noProof/>
                <w:webHidden/>
              </w:rPr>
              <w:fldChar w:fldCharType="end"/>
            </w:r>
          </w:hyperlink>
        </w:p>
        <w:p w14:paraId="0D078746" w14:textId="00853785" w:rsidR="00992353" w:rsidRDefault="00992353">
          <w:pPr>
            <w:pStyle w:val="TOC1"/>
            <w:rPr>
              <w:rFonts w:asciiTheme="minorHAnsi" w:hAnsiTheme="minorHAnsi" w:cstheme="minorBidi"/>
              <w:b w:val="0"/>
              <w:sz w:val="22"/>
              <w:szCs w:val="22"/>
            </w:rPr>
          </w:pPr>
          <w:hyperlink w:anchor="_Toc77064964" w:history="1">
            <w:r w:rsidRPr="00F82EB6">
              <w:rPr>
                <w:rStyle w:val="Hyperlink"/>
              </w:rPr>
              <w:t>3.0</w:t>
            </w:r>
            <w:r>
              <w:rPr>
                <w:rFonts w:asciiTheme="minorHAnsi" w:hAnsiTheme="minorHAnsi" w:cstheme="minorBidi"/>
                <w:b w:val="0"/>
                <w:sz w:val="22"/>
                <w:szCs w:val="22"/>
              </w:rPr>
              <w:tab/>
            </w:r>
            <w:r w:rsidRPr="00F82EB6">
              <w:rPr>
                <w:rStyle w:val="Hyperlink"/>
              </w:rPr>
              <w:t>ERM Plan Template</w:t>
            </w:r>
            <w:r>
              <w:rPr>
                <w:webHidden/>
              </w:rPr>
              <w:tab/>
            </w:r>
            <w:r>
              <w:rPr>
                <w:webHidden/>
              </w:rPr>
              <w:fldChar w:fldCharType="begin"/>
            </w:r>
            <w:r>
              <w:rPr>
                <w:webHidden/>
              </w:rPr>
              <w:instrText xml:space="preserve"> PAGEREF _Toc77064964 \h </w:instrText>
            </w:r>
            <w:r>
              <w:rPr>
                <w:webHidden/>
              </w:rPr>
            </w:r>
            <w:r>
              <w:rPr>
                <w:webHidden/>
              </w:rPr>
              <w:fldChar w:fldCharType="separate"/>
            </w:r>
            <w:r>
              <w:rPr>
                <w:webHidden/>
              </w:rPr>
              <w:t>15</w:t>
            </w:r>
            <w:r>
              <w:rPr>
                <w:webHidden/>
              </w:rPr>
              <w:fldChar w:fldCharType="end"/>
            </w:r>
          </w:hyperlink>
        </w:p>
        <w:p w14:paraId="74DD3E26" w14:textId="5D8F1967" w:rsidR="00992353" w:rsidRDefault="00992353">
          <w:pPr>
            <w:pStyle w:val="TOC2"/>
            <w:tabs>
              <w:tab w:val="left" w:pos="880"/>
              <w:tab w:val="right" w:leader="dot" w:pos="10790"/>
            </w:tabs>
            <w:rPr>
              <w:rFonts w:asciiTheme="minorHAnsi" w:hAnsiTheme="minorHAnsi"/>
              <w:noProof/>
              <w:sz w:val="22"/>
            </w:rPr>
          </w:pPr>
          <w:hyperlink w:anchor="_Toc77064965" w:history="1">
            <w:r w:rsidRPr="00F82EB6">
              <w:rPr>
                <w:rStyle w:val="Hyperlink"/>
                <w:noProof/>
              </w:rPr>
              <w:t>3.1</w:t>
            </w:r>
            <w:r>
              <w:rPr>
                <w:rFonts w:asciiTheme="minorHAnsi" w:hAnsiTheme="minorHAnsi"/>
                <w:noProof/>
                <w:sz w:val="22"/>
              </w:rPr>
              <w:tab/>
            </w:r>
            <w:r w:rsidRPr="00F82EB6">
              <w:rPr>
                <w:rStyle w:val="Hyperlink"/>
                <w:noProof/>
              </w:rPr>
              <w:t>Collection</w:t>
            </w:r>
            <w:r>
              <w:rPr>
                <w:noProof/>
                <w:webHidden/>
              </w:rPr>
              <w:tab/>
            </w:r>
            <w:r>
              <w:rPr>
                <w:noProof/>
                <w:webHidden/>
              </w:rPr>
              <w:fldChar w:fldCharType="begin"/>
            </w:r>
            <w:r>
              <w:rPr>
                <w:noProof/>
                <w:webHidden/>
              </w:rPr>
              <w:instrText xml:space="preserve"> PAGEREF _Toc77064965 \h </w:instrText>
            </w:r>
            <w:r>
              <w:rPr>
                <w:noProof/>
                <w:webHidden/>
              </w:rPr>
            </w:r>
            <w:r>
              <w:rPr>
                <w:noProof/>
                <w:webHidden/>
              </w:rPr>
              <w:fldChar w:fldCharType="separate"/>
            </w:r>
            <w:r>
              <w:rPr>
                <w:noProof/>
                <w:webHidden/>
              </w:rPr>
              <w:t>15</w:t>
            </w:r>
            <w:r>
              <w:rPr>
                <w:noProof/>
                <w:webHidden/>
              </w:rPr>
              <w:fldChar w:fldCharType="end"/>
            </w:r>
          </w:hyperlink>
        </w:p>
        <w:p w14:paraId="66A64112" w14:textId="5C3D7F51" w:rsidR="00992353" w:rsidRDefault="00992353">
          <w:pPr>
            <w:pStyle w:val="TOC2"/>
            <w:tabs>
              <w:tab w:val="left" w:pos="880"/>
              <w:tab w:val="right" w:leader="dot" w:pos="10790"/>
            </w:tabs>
            <w:rPr>
              <w:rFonts w:asciiTheme="minorHAnsi" w:hAnsiTheme="minorHAnsi"/>
              <w:noProof/>
              <w:sz w:val="22"/>
            </w:rPr>
          </w:pPr>
          <w:hyperlink w:anchor="_Toc77064966" w:history="1">
            <w:r w:rsidRPr="00F82EB6">
              <w:rPr>
                <w:rStyle w:val="Hyperlink"/>
                <w:noProof/>
              </w:rPr>
              <w:t>3.2</w:t>
            </w:r>
            <w:r>
              <w:rPr>
                <w:rFonts w:asciiTheme="minorHAnsi" w:hAnsiTheme="minorHAnsi"/>
                <w:noProof/>
                <w:sz w:val="22"/>
              </w:rPr>
              <w:tab/>
            </w:r>
            <w:r w:rsidRPr="00F82EB6">
              <w:rPr>
                <w:rStyle w:val="Hyperlink"/>
                <w:noProof/>
              </w:rPr>
              <w:t>Collection_Edits</w:t>
            </w:r>
            <w:r>
              <w:rPr>
                <w:noProof/>
                <w:webHidden/>
              </w:rPr>
              <w:tab/>
            </w:r>
            <w:r>
              <w:rPr>
                <w:noProof/>
                <w:webHidden/>
              </w:rPr>
              <w:fldChar w:fldCharType="begin"/>
            </w:r>
            <w:r>
              <w:rPr>
                <w:noProof/>
                <w:webHidden/>
              </w:rPr>
              <w:instrText xml:space="preserve"> PAGEREF _Toc77064966 \h </w:instrText>
            </w:r>
            <w:r>
              <w:rPr>
                <w:noProof/>
                <w:webHidden/>
              </w:rPr>
            </w:r>
            <w:r>
              <w:rPr>
                <w:noProof/>
                <w:webHidden/>
              </w:rPr>
              <w:fldChar w:fldCharType="separate"/>
            </w:r>
            <w:r>
              <w:rPr>
                <w:noProof/>
                <w:webHidden/>
              </w:rPr>
              <w:t>16</w:t>
            </w:r>
            <w:r>
              <w:rPr>
                <w:noProof/>
                <w:webHidden/>
              </w:rPr>
              <w:fldChar w:fldCharType="end"/>
            </w:r>
          </w:hyperlink>
        </w:p>
        <w:p w14:paraId="131B46C1" w14:textId="53E723DA" w:rsidR="00992353" w:rsidRDefault="00992353">
          <w:pPr>
            <w:pStyle w:val="TOC2"/>
            <w:tabs>
              <w:tab w:val="left" w:pos="880"/>
              <w:tab w:val="right" w:leader="dot" w:pos="10790"/>
            </w:tabs>
            <w:rPr>
              <w:rFonts w:asciiTheme="minorHAnsi" w:hAnsiTheme="minorHAnsi"/>
              <w:noProof/>
              <w:sz w:val="22"/>
            </w:rPr>
          </w:pPr>
          <w:hyperlink w:anchor="_Toc77064967" w:history="1">
            <w:r w:rsidRPr="00F82EB6">
              <w:rPr>
                <w:rStyle w:val="Hyperlink"/>
                <w:noProof/>
              </w:rPr>
              <w:t>3.3</w:t>
            </w:r>
            <w:r>
              <w:rPr>
                <w:rFonts w:asciiTheme="minorHAnsi" w:hAnsiTheme="minorHAnsi"/>
                <w:noProof/>
                <w:sz w:val="22"/>
              </w:rPr>
              <w:tab/>
            </w:r>
            <w:r w:rsidRPr="00F82EB6">
              <w:rPr>
                <w:rStyle w:val="Hyperlink"/>
                <w:noProof/>
              </w:rPr>
              <w:t>Depot</w:t>
            </w:r>
            <w:r>
              <w:rPr>
                <w:noProof/>
                <w:webHidden/>
              </w:rPr>
              <w:tab/>
            </w:r>
            <w:r>
              <w:rPr>
                <w:noProof/>
                <w:webHidden/>
              </w:rPr>
              <w:fldChar w:fldCharType="begin"/>
            </w:r>
            <w:r>
              <w:rPr>
                <w:noProof/>
                <w:webHidden/>
              </w:rPr>
              <w:instrText xml:space="preserve"> PAGEREF _Toc77064967 \h </w:instrText>
            </w:r>
            <w:r>
              <w:rPr>
                <w:noProof/>
                <w:webHidden/>
              </w:rPr>
            </w:r>
            <w:r>
              <w:rPr>
                <w:noProof/>
                <w:webHidden/>
              </w:rPr>
              <w:fldChar w:fldCharType="separate"/>
            </w:r>
            <w:r>
              <w:rPr>
                <w:noProof/>
                <w:webHidden/>
              </w:rPr>
              <w:t>17</w:t>
            </w:r>
            <w:r>
              <w:rPr>
                <w:noProof/>
                <w:webHidden/>
              </w:rPr>
              <w:fldChar w:fldCharType="end"/>
            </w:r>
          </w:hyperlink>
        </w:p>
        <w:p w14:paraId="18760D38" w14:textId="50864B46" w:rsidR="00992353" w:rsidRDefault="00992353">
          <w:pPr>
            <w:pStyle w:val="TOC2"/>
            <w:tabs>
              <w:tab w:val="left" w:pos="880"/>
              <w:tab w:val="right" w:leader="dot" w:pos="10790"/>
            </w:tabs>
            <w:rPr>
              <w:rFonts w:asciiTheme="minorHAnsi" w:hAnsiTheme="minorHAnsi"/>
              <w:noProof/>
              <w:sz w:val="22"/>
            </w:rPr>
          </w:pPr>
          <w:hyperlink w:anchor="_Toc77064968" w:history="1">
            <w:r w:rsidRPr="00F82EB6">
              <w:rPr>
                <w:rStyle w:val="Hyperlink"/>
                <w:noProof/>
              </w:rPr>
              <w:t>3.4</w:t>
            </w:r>
            <w:r>
              <w:rPr>
                <w:rFonts w:asciiTheme="minorHAnsi" w:hAnsiTheme="minorHAnsi"/>
                <w:noProof/>
                <w:sz w:val="22"/>
              </w:rPr>
              <w:tab/>
            </w:r>
            <w:r w:rsidRPr="00F82EB6">
              <w:rPr>
                <w:rStyle w:val="Hyperlink"/>
                <w:noProof/>
              </w:rPr>
              <w:t>DepotVisit</w:t>
            </w:r>
            <w:r>
              <w:rPr>
                <w:noProof/>
                <w:webHidden/>
              </w:rPr>
              <w:tab/>
            </w:r>
            <w:r>
              <w:rPr>
                <w:noProof/>
                <w:webHidden/>
              </w:rPr>
              <w:fldChar w:fldCharType="begin"/>
            </w:r>
            <w:r>
              <w:rPr>
                <w:noProof/>
                <w:webHidden/>
              </w:rPr>
              <w:instrText xml:space="preserve"> PAGEREF _Toc77064968 \h </w:instrText>
            </w:r>
            <w:r>
              <w:rPr>
                <w:noProof/>
                <w:webHidden/>
              </w:rPr>
            </w:r>
            <w:r>
              <w:rPr>
                <w:noProof/>
                <w:webHidden/>
              </w:rPr>
              <w:fldChar w:fldCharType="separate"/>
            </w:r>
            <w:r>
              <w:rPr>
                <w:noProof/>
                <w:webHidden/>
              </w:rPr>
              <w:t>18</w:t>
            </w:r>
            <w:r>
              <w:rPr>
                <w:noProof/>
                <w:webHidden/>
              </w:rPr>
              <w:fldChar w:fldCharType="end"/>
            </w:r>
          </w:hyperlink>
        </w:p>
        <w:p w14:paraId="03E5CC2E" w14:textId="438451DC" w:rsidR="00992353" w:rsidRDefault="00992353">
          <w:pPr>
            <w:pStyle w:val="TOC2"/>
            <w:tabs>
              <w:tab w:val="left" w:pos="880"/>
              <w:tab w:val="right" w:leader="dot" w:pos="10790"/>
            </w:tabs>
            <w:rPr>
              <w:rFonts w:asciiTheme="minorHAnsi" w:hAnsiTheme="minorHAnsi"/>
              <w:noProof/>
              <w:sz w:val="22"/>
            </w:rPr>
          </w:pPr>
          <w:hyperlink w:anchor="_Toc77064969" w:history="1">
            <w:r w:rsidRPr="00F82EB6">
              <w:rPr>
                <w:rStyle w:val="Hyperlink"/>
                <w:noProof/>
              </w:rPr>
              <w:t>3.5</w:t>
            </w:r>
            <w:r>
              <w:rPr>
                <w:rFonts w:asciiTheme="minorHAnsi" w:hAnsiTheme="minorHAnsi"/>
                <w:noProof/>
                <w:sz w:val="22"/>
              </w:rPr>
              <w:tab/>
            </w:r>
            <w:r w:rsidRPr="00F82EB6">
              <w:rPr>
                <w:rStyle w:val="Hyperlink"/>
                <w:noProof/>
              </w:rPr>
              <w:t>GeoOrder</w:t>
            </w:r>
            <w:r>
              <w:rPr>
                <w:noProof/>
                <w:webHidden/>
              </w:rPr>
              <w:tab/>
            </w:r>
            <w:r>
              <w:rPr>
                <w:noProof/>
                <w:webHidden/>
              </w:rPr>
              <w:fldChar w:fldCharType="begin"/>
            </w:r>
            <w:r>
              <w:rPr>
                <w:noProof/>
                <w:webHidden/>
              </w:rPr>
              <w:instrText xml:space="preserve"> PAGEREF _Toc77064969 \h </w:instrText>
            </w:r>
            <w:r>
              <w:rPr>
                <w:noProof/>
                <w:webHidden/>
              </w:rPr>
            </w:r>
            <w:r>
              <w:rPr>
                <w:noProof/>
                <w:webHidden/>
              </w:rPr>
              <w:fldChar w:fldCharType="separate"/>
            </w:r>
            <w:r>
              <w:rPr>
                <w:noProof/>
                <w:webHidden/>
              </w:rPr>
              <w:t>20</w:t>
            </w:r>
            <w:r>
              <w:rPr>
                <w:noProof/>
                <w:webHidden/>
              </w:rPr>
              <w:fldChar w:fldCharType="end"/>
            </w:r>
          </w:hyperlink>
        </w:p>
        <w:p w14:paraId="21D6A1FB" w14:textId="79DD38BE" w:rsidR="00992353" w:rsidRDefault="00992353">
          <w:pPr>
            <w:pStyle w:val="TOC2"/>
            <w:tabs>
              <w:tab w:val="left" w:pos="880"/>
              <w:tab w:val="right" w:leader="dot" w:pos="10790"/>
            </w:tabs>
            <w:rPr>
              <w:rFonts w:asciiTheme="minorHAnsi" w:hAnsiTheme="minorHAnsi"/>
              <w:noProof/>
              <w:sz w:val="22"/>
            </w:rPr>
          </w:pPr>
          <w:hyperlink w:anchor="_Toc77064970" w:history="1">
            <w:r w:rsidRPr="00F82EB6">
              <w:rPr>
                <w:rStyle w:val="Hyperlink"/>
                <w:noProof/>
              </w:rPr>
              <w:t>3.6</w:t>
            </w:r>
            <w:r>
              <w:rPr>
                <w:rFonts w:asciiTheme="minorHAnsi" w:hAnsiTheme="minorHAnsi"/>
                <w:noProof/>
                <w:sz w:val="22"/>
              </w:rPr>
              <w:tab/>
            </w:r>
            <w:r w:rsidRPr="00F82EB6">
              <w:rPr>
                <w:rStyle w:val="Hyperlink"/>
                <w:noProof/>
              </w:rPr>
              <w:t>GeoOrder_Edits</w:t>
            </w:r>
            <w:r>
              <w:rPr>
                <w:noProof/>
                <w:webHidden/>
              </w:rPr>
              <w:tab/>
            </w:r>
            <w:r>
              <w:rPr>
                <w:noProof/>
                <w:webHidden/>
              </w:rPr>
              <w:fldChar w:fldCharType="begin"/>
            </w:r>
            <w:r>
              <w:rPr>
                <w:noProof/>
                <w:webHidden/>
              </w:rPr>
              <w:instrText xml:space="preserve"> PAGEREF _Toc77064970 \h </w:instrText>
            </w:r>
            <w:r>
              <w:rPr>
                <w:noProof/>
                <w:webHidden/>
              </w:rPr>
            </w:r>
            <w:r>
              <w:rPr>
                <w:noProof/>
                <w:webHidden/>
              </w:rPr>
              <w:fldChar w:fldCharType="separate"/>
            </w:r>
            <w:r>
              <w:rPr>
                <w:noProof/>
                <w:webHidden/>
              </w:rPr>
              <w:t>27</w:t>
            </w:r>
            <w:r>
              <w:rPr>
                <w:noProof/>
                <w:webHidden/>
              </w:rPr>
              <w:fldChar w:fldCharType="end"/>
            </w:r>
          </w:hyperlink>
        </w:p>
        <w:p w14:paraId="4210E689" w14:textId="08704B6F" w:rsidR="00992353" w:rsidRDefault="00992353">
          <w:pPr>
            <w:pStyle w:val="TOC2"/>
            <w:tabs>
              <w:tab w:val="left" w:pos="880"/>
              <w:tab w:val="right" w:leader="dot" w:pos="10790"/>
            </w:tabs>
            <w:rPr>
              <w:rFonts w:asciiTheme="minorHAnsi" w:hAnsiTheme="minorHAnsi"/>
              <w:noProof/>
              <w:sz w:val="22"/>
            </w:rPr>
          </w:pPr>
          <w:hyperlink w:anchor="_Toc77064971" w:history="1">
            <w:r w:rsidRPr="00F82EB6">
              <w:rPr>
                <w:rStyle w:val="Hyperlink"/>
                <w:noProof/>
              </w:rPr>
              <w:t>3.7</w:t>
            </w:r>
            <w:r>
              <w:rPr>
                <w:rFonts w:asciiTheme="minorHAnsi" w:hAnsiTheme="minorHAnsi"/>
                <w:noProof/>
                <w:sz w:val="22"/>
              </w:rPr>
              <w:tab/>
            </w:r>
            <w:r w:rsidRPr="00F82EB6">
              <w:rPr>
                <w:rStyle w:val="Hyperlink"/>
                <w:noProof/>
              </w:rPr>
              <w:t>LineBarrier</w:t>
            </w:r>
            <w:r>
              <w:rPr>
                <w:noProof/>
                <w:webHidden/>
              </w:rPr>
              <w:tab/>
            </w:r>
            <w:r>
              <w:rPr>
                <w:noProof/>
                <w:webHidden/>
              </w:rPr>
              <w:fldChar w:fldCharType="begin"/>
            </w:r>
            <w:r>
              <w:rPr>
                <w:noProof/>
                <w:webHidden/>
              </w:rPr>
              <w:instrText xml:space="preserve"> PAGEREF _Toc77064971 \h </w:instrText>
            </w:r>
            <w:r>
              <w:rPr>
                <w:noProof/>
                <w:webHidden/>
              </w:rPr>
            </w:r>
            <w:r>
              <w:rPr>
                <w:noProof/>
                <w:webHidden/>
              </w:rPr>
              <w:fldChar w:fldCharType="separate"/>
            </w:r>
            <w:r>
              <w:rPr>
                <w:noProof/>
                <w:webHidden/>
              </w:rPr>
              <w:t>29</w:t>
            </w:r>
            <w:r>
              <w:rPr>
                <w:noProof/>
                <w:webHidden/>
              </w:rPr>
              <w:fldChar w:fldCharType="end"/>
            </w:r>
          </w:hyperlink>
        </w:p>
        <w:p w14:paraId="1D68F322" w14:textId="2BB972AB" w:rsidR="00992353" w:rsidRDefault="00992353">
          <w:pPr>
            <w:pStyle w:val="TOC2"/>
            <w:tabs>
              <w:tab w:val="left" w:pos="880"/>
              <w:tab w:val="right" w:leader="dot" w:pos="10790"/>
            </w:tabs>
            <w:rPr>
              <w:rFonts w:asciiTheme="minorHAnsi" w:hAnsiTheme="minorHAnsi"/>
              <w:noProof/>
              <w:sz w:val="22"/>
            </w:rPr>
          </w:pPr>
          <w:hyperlink w:anchor="_Toc77064972" w:history="1">
            <w:r w:rsidRPr="00F82EB6">
              <w:rPr>
                <w:rStyle w:val="Hyperlink"/>
                <w:noProof/>
              </w:rPr>
              <w:t>3.8</w:t>
            </w:r>
            <w:r>
              <w:rPr>
                <w:rFonts w:asciiTheme="minorHAnsi" w:hAnsiTheme="minorHAnsi"/>
                <w:noProof/>
                <w:sz w:val="22"/>
              </w:rPr>
              <w:tab/>
            </w:r>
            <w:r w:rsidRPr="00F82EB6">
              <w:rPr>
                <w:rStyle w:val="Hyperlink"/>
                <w:noProof/>
              </w:rPr>
              <w:t>OrderPair</w:t>
            </w:r>
            <w:r>
              <w:rPr>
                <w:noProof/>
                <w:webHidden/>
              </w:rPr>
              <w:tab/>
            </w:r>
            <w:r>
              <w:rPr>
                <w:noProof/>
                <w:webHidden/>
              </w:rPr>
              <w:fldChar w:fldCharType="begin"/>
            </w:r>
            <w:r>
              <w:rPr>
                <w:noProof/>
                <w:webHidden/>
              </w:rPr>
              <w:instrText xml:space="preserve"> PAGEREF _Toc77064972 \h </w:instrText>
            </w:r>
            <w:r>
              <w:rPr>
                <w:noProof/>
                <w:webHidden/>
              </w:rPr>
            </w:r>
            <w:r>
              <w:rPr>
                <w:noProof/>
                <w:webHidden/>
              </w:rPr>
              <w:fldChar w:fldCharType="separate"/>
            </w:r>
            <w:r>
              <w:rPr>
                <w:noProof/>
                <w:webHidden/>
              </w:rPr>
              <w:t>29</w:t>
            </w:r>
            <w:r>
              <w:rPr>
                <w:noProof/>
                <w:webHidden/>
              </w:rPr>
              <w:fldChar w:fldCharType="end"/>
            </w:r>
          </w:hyperlink>
        </w:p>
        <w:p w14:paraId="5E441F44" w14:textId="19630312" w:rsidR="00992353" w:rsidRDefault="00992353">
          <w:pPr>
            <w:pStyle w:val="TOC2"/>
            <w:tabs>
              <w:tab w:val="left" w:pos="880"/>
              <w:tab w:val="right" w:leader="dot" w:pos="10790"/>
            </w:tabs>
            <w:rPr>
              <w:rFonts w:asciiTheme="minorHAnsi" w:hAnsiTheme="minorHAnsi"/>
              <w:noProof/>
              <w:sz w:val="22"/>
            </w:rPr>
          </w:pPr>
          <w:hyperlink w:anchor="_Toc77064973" w:history="1">
            <w:r w:rsidRPr="00F82EB6">
              <w:rPr>
                <w:rStyle w:val="Hyperlink"/>
                <w:noProof/>
              </w:rPr>
              <w:t>3.9</w:t>
            </w:r>
            <w:r>
              <w:rPr>
                <w:rFonts w:asciiTheme="minorHAnsi" w:hAnsiTheme="minorHAnsi"/>
                <w:noProof/>
                <w:sz w:val="22"/>
              </w:rPr>
              <w:tab/>
            </w:r>
            <w:r w:rsidRPr="00F82EB6">
              <w:rPr>
                <w:rStyle w:val="Hyperlink"/>
                <w:noProof/>
              </w:rPr>
              <w:t>PlanMetadata</w:t>
            </w:r>
            <w:r>
              <w:rPr>
                <w:noProof/>
                <w:webHidden/>
              </w:rPr>
              <w:tab/>
            </w:r>
            <w:r>
              <w:rPr>
                <w:noProof/>
                <w:webHidden/>
              </w:rPr>
              <w:fldChar w:fldCharType="begin"/>
            </w:r>
            <w:r>
              <w:rPr>
                <w:noProof/>
                <w:webHidden/>
              </w:rPr>
              <w:instrText xml:space="preserve"> PAGEREF _Toc77064973 \h </w:instrText>
            </w:r>
            <w:r>
              <w:rPr>
                <w:noProof/>
                <w:webHidden/>
              </w:rPr>
            </w:r>
            <w:r>
              <w:rPr>
                <w:noProof/>
                <w:webHidden/>
              </w:rPr>
              <w:fldChar w:fldCharType="separate"/>
            </w:r>
            <w:r>
              <w:rPr>
                <w:noProof/>
                <w:webHidden/>
              </w:rPr>
              <w:t>30</w:t>
            </w:r>
            <w:r>
              <w:rPr>
                <w:noProof/>
                <w:webHidden/>
              </w:rPr>
              <w:fldChar w:fldCharType="end"/>
            </w:r>
          </w:hyperlink>
        </w:p>
        <w:p w14:paraId="76704B37" w14:textId="048ABA64" w:rsidR="00992353" w:rsidRDefault="00992353">
          <w:pPr>
            <w:pStyle w:val="TOC2"/>
            <w:tabs>
              <w:tab w:val="left" w:pos="1100"/>
              <w:tab w:val="right" w:leader="dot" w:pos="10790"/>
            </w:tabs>
            <w:rPr>
              <w:rFonts w:asciiTheme="minorHAnsi" w:hAnsiTheme="minorHAnsi"/>
              <w:noProof/>
              <w:sz w:val="22"/>
            </w:rPr>
          </w:pPr>
          <w:hyperlink w:anchor="_Toc77064974" w:history="1">
            <w:r w:rsidRPr="00F82EB6">
              <w:rPr>
                <w:rStyle w:val="Hyperlink"/>
                <w:noProof/>
              </w:rPr>
              <w:t>3.10</w:t>
            </w:r>
            <w:r>
              <w:rPr>
                <w:rFonts w:asciiTheme="minorHAnsi" w:hAnsiTheme="minorHAnsi"/>
                <w:noProof/>
                <w:sz w:val="22"/>
              </w:rPr>
              <w:tab/>
            </w:r>
            <w:r w:rsidRPr="00F82EB6">
              <w:rPr>
                <w:rStyle w:val="Hyperlink"/>
                <w:noProof/>
              </w:rPr>
              <w:t>PointBarrierLibrary</w:t>
            </w:r>
            <w:r>
              <w:rPr>
                <w:noProof/>
                <w:webHidden/>
              </w:rPr>
              <w:tab/>
            </w:r>
            <w:r>
              <w:rPr>
                <w:noProof/>
                <w:webHidden/>
              </w:rPr>
              <w:fldChar w:fldCharType="begin"/>
            </w:r>
            <w:r>
              <w:rPr>
                <w:noProof/>
                <w:webHidden/>
              </w:rPr>
              <w:instrText xml:space="preserve"> PAGEREF _Toc77064974 \h </w:instrText>
            </w:r>
            <w:r>
              <w:rPr>
                <w:noProof/>
                <w:webHidden/>
              </w:rPr>
            </w:r>
            <w:r>
              <w:rPr>
                <w:noProof/>
                <w:webHidden/>
              </w:rPr>
              <w:fldChar w:fldCharType="separate"/>
            </w:r>
            <w:r>
              <w:rPr>
                <w:noProof/>
                <w:webHidden/>
              </w:rPr>
              <w:t>31</w:t>
            </w:r>
            <w:r>
              <w:rPr>
                <w:noProof/>
                <w:webHidden/>
              </w:rPr>
              <w:fldChar w:fldCharType="end"/>
            </w:r>
          </w:hyperlink>
        </w:p>
        <w:p w14:paraId="4D02832D" w14:textId="101270BA" w:rsidR="00992353" w:rsidRDefault="00992353">
          <w:pPr>
            <w:pStyle w:val="TOC2"/>
            <w:tabs>
              <w:tab w:val="left" w:pos="1100"/>
              <w:tab w:val="right" w:leader="dot" w:pos="10790"/>
            </w:tabs>
            <w:rPr>
              <w:rFonts w:asciiTheme="minorHAnsi" w:hAnsiTheme="minorHAnsi"/>
              <w:noProof/>
              <w:sz w:val="22"/>
            </w:rPr>
          </w:pPr>
          <w:hyperlink w:anchor="_Toc77064975" w:history="1">
            <w:r w:rsidRPr="00F82EB6">
              <w:rPr>
                <w:rStyle w:val="Hyperlink"/>
                <w:noProof/>
              </w:rPr>
              <w:t>3.11</w:t>
            </w:r>
            <w:r>
              <w:rPr>
                <w:rFonts w:asciiTheme="minorHAnsi" w:hAnsiTheme="minorHAnsi"/>
                <w:noProof/>
                <w:sz w:val="22"/>
              </w:rPr>
              <w:tab/>
            </w:r>
            <w:r w:rsidRPr="00F82EB6">
              <w:rPr>
                <w:rStyle w:val="Hyperlink"/>
                <w:noProof/>
              </w:rPr>
              <w:t>PolygonBarrier</w:t>
            </w:r>
            <w:r>
              <w:rPr>
                <w:noProof/>
                <w:webHidden/>
              </w:rPr>
              <w:tab/>
            </w:r>
            <w:r>
              <w:rPr>
                <w:noProof/>
                <w:webHidden/>
              </w:rPr>
              <w:fldChar w:fldCharType="begin"/>
            </w:r>
            <w:r>
              <w:rPr>
                <w:noProof/>
                <w:webHidden/>
              </w:rPr>
              <w:instrText xml:space="preserve"> PAGEREF _Toc77064975 \h </w:instrText>
            </w:r>
            <w:r>
              <w:rPr>
                <w:noProof/>
                <w:webHidden/>
              </w:rPr>
            </w:r>
            <w:r>
              <w:rPr>
                <w:noProof/>
                <w:webHidden/>
              </w:rPr>
              <w:fldChar w:fldCharType="separate"/>
            </w:r>
            <w:r>
              <w:rPr>
                <w:noProof/>
                <w:webHidden/>
              </w:rPr>
              <w:t>32</w:t>
            </w:r>
            <w:r>
              <w:rPr>
                <w:noProof/>
                <w:webHidden/>
              </w:rPr>
              <w:fldChar w:fldCharType="end"/>
            </w:r>
          </w:hyperlink>
        </w:p>
        <w:p w14:paraId="746F3B79" w14:textId="01AD218B" w:rsidR="00992353" w:rsidRDefault="00992353">
          <w:pPr>
            <w:pStyle w:val="TOC2"/>
            <w:tabs>
              <w:tab w:val="left" w:pos="1100"/>
              <w:tab w:val="right" w:leader="dot" w:pos="10790"/>
            </w:tabs>
            <w:rPr>
              <w:rFonts w:asciiTheme="minorHAnsi" w:hAnsiTheme="minorHAnsi"/>
              <w:noProof/>
              <w:sz w:val="22"/>
            </w:rPr>
          </w:pPr>
          <w:hyperlink w:anchor="_Toc77064976" w:history="1">
            <w:r w:rsidRPr="00F82EB6">
              <w:rPr>
                <w:rStyle w:val="Hyperlink"/>
                <w:noProof/>
              </w:rPr>
              <w:t>3.12</w:t>
            </w:r>
            <w:r>
              <w:rPr>
                <w:rFonts w:asciiTheme="minorHAnsi" w:hAnsiTheme="minorHAnsi"/>
                <w:noProof/>
                <w:sz w:val="22"/>
              </w:rPr>
              <w:tab/>
            </w:r>
            <w:r w:rsidRPr="00F82EB6">
              <w:rPr>
                <w:rStyle w:val="Hyperlink"/>
                <w:noProof/>
              </w:rPr>
              <w:t>Route</w:t>
            </w:r>
            <w:r>
              <w:rPr>
                <w:noProof/>
                <w:webHidden/>
              </w:rPr>
              <w:tab/>
            </w:r>
            <w:r>
              <w:rPr>
                <w:noProof/>
                <w:webHidden/>
              </w:rPr>
              <w:fldChar w:fldCharType="begin"/>
            </w:r>
            <w:r>
              <w:rPr>
                <w:noProof/>
                <w:webHidden/>
              </w:rPr>
              <w:instrText xml:space="preserve"> PAGEREF _Toc77064976 \h </w:instrText>
            </w:r>
            <w:r>
              <w:rPr>
                <w:noProof/>
                <w:webHidden/>
              </w:rPr>
            </w:r>
            <w:r>
              <w:rPr>
                <w:noProof/>
                <w:webHidden/>
              </w:rPr>
              <w:fldChar w:fldCharType="separate"/>
            </w:r>
            <w:r>
              <w:rPr>
                <w:noProof/>
                <w:webHidden/>
              </w:rPr>
              <w:t>33</w:t>
            </w:r>
            <w:r>
              <w:rPr>
                <w:noProof/>
                <w:webHidden/>
              </w:rPr>
              <w:fldChar w:fldCharType="end"/>
            </w:r>
          </w:hyperlink>
        </w:p>
        <w:p w14:paraId="6A4980E6" w14:textId="7BE13F00" w:rsidR="00992353" w:rsidRDefault="00992353">
          <w:pPr>
            <w:pStyle w:val="TOC2"/>
            <w:tabs>
              <w:tab w:val="left" w:pos="1100"/>
              <w:tab w:val="right" w:leader="dot" w:pos="10790"/>
            </w:tabs>
            <w:rPr>
              <w:rFonts w:asciiTheme="minorHAnsi" w:hAnsiTheme="minorHAnsi"/>
              <w:noProof/>
              <w:sz w:val="22"/>
            </w:rPr>
          </w:pPr>
          <w:hyperlink w:anchor="_Toc77064977" w:history="1">
            <w:r w:rsidRPr="00F82EB6">
              <w:rPr>
                <w:rStyle w:val="Hyperlink"/>
                <w:noProof/>
              </w:rPr>
              <w:t>3.13</w:t>
            </w:r>
            <w:r>
              <w:rPr>
                <w:rFonts w:asciiTheme="minorHAnsi" w:hAnsiTheme="minorHAnsi"/>
                <w:noProof/>
                <w:sz w:val="22"/>
              </w:rPr>
              <w:tab/>
            </w:r>
            <w:r w:rsidRPr="00F82EB6">
              <w:rPr>
                <w:rStyle w:val="Hyperlink"/>
                <w:noProof/>
              </w:rPr>
              <w:t>RouteSeedPoint</w:t>
            </w:r>
            <w:r>
              <w:rPr>
                <w:noProof/>
                <w:webHidden/>
              </w:rPr>
              <w:tab/>
            </w:r>
            <w:r>
              <w:rPr>
                <w:noProof/>
                <w:webHidden/>
              </w:rPr>
              <w:fldChar w:fldCharType="begin"/>
            </w:r>
            <w:r>
              <w:rPr>
                <w:noProof/>
                <w:webHidden/>
              </w:rPr>
              <w:instrText xml:space="preserve"> PAGEREF _Toc77064977 \h </w:instrText>
            </w:r>
            <w:r>
              <w:rPr>
                <w:noProof/>
                <w:webHidden/>
              </w:rPr>
            </w:r>
            <w:r>
              <w:rPr>
                <w:noProof/>
                <w:webHidden/>
              </w:rPr>
              <w:fldChar w:fldCharType="separate"/>
            </w:r>
            <w:r>
              <w:rPr>
                <w:noProof/>
                <w:webHidden/>
              </w:rPr>
              <w:t>39</w:t>
            </w:r>
            <w:r>
              <w:rPr>
                <w:noProof/>
                <w:webHidden/>
              </w:rPr>
              <w:fldChar w:fldCharType="end"/>
            </w:r>
          </w:hyperlink>
        </w:p>
        <w:p w14:paraId="20E2DFC8" w14:textId="6BABBE15" w:rsidR="00992353" w:rsidRDefault="00992353">
          <w:pPr>
            <w:pStyle w:val="TOC2"/>
            <w:tabs>
              <w:tab w:val="left" w:pos="1100"/>
              <w:tab w:val="right" w:leader="dot" w:pos="10790"/>
            </w:tabs>
            <w:rPr>
              <w:rFonts w:asciiTheme="minorHAnsi" w:hAnsiTheme="minorHAnsi"/>
              <w:noProof/>
              <w:sz w:val="22"/>
            </w:rPr>
          </w:pPr>
          <w:hyperlink w:anchor="_Toc77064978" w:history="1">
            <w:r w:rsidRPr="00F82EB6">
              <w:rPr>
                <w:rStyle w:val="Hyperlink"/>
                <w:noProof/>
              </w:rPr>
              <w:t>3.14</w:t>
            </w:r>
            <w:r>
              <w:rPr>
                <w:rFonts w:asciiTheme="minorHAnsi" w:hAnsiTheme="minorHAnsi"/>
                <w:noProof/>
                <w:sz w:val="22"/>
              </w:rPr>
              <w:tab/>
            </w:r>
            <w:r w:rsidRPr="00F82EB6">
              <w:rPr>
                <w:rStyle w:val="Hyperlink"/>
                <w:noProof/>
              </w:rPr>
              <w:t>SpecialtyName</w:t>
            </w:r>
            <w:r>
              <w:rPr>
                <w:noProof/>
                <w:webHidden/>
              </w:rPr>
              <w:tab/>
            </w:r>
            <w:r>
              <w:rPr>
                <w:noProof/>
                <w:webHidden/>
              </w:rPr>
              <w:fldChar w:fldCharType="begin"/>
            </w:r>
            <w:r>
              <w:rPr>
                <w:noProof/>
                <w:webHidden/>
              </w:rPr>
              <w:instrText xml:space="preserve"> PAGEREF _Toc77064978 \h </w:instrText>
            </w:r>
            <w:r>
              <w:rPr>
                <w:noProof/>
                <w:webHidden/>
              </w:rPr>
            </w:r>
            <w:r>
              <w:rPr>
                <w:noProof/>
                <w:webHidden/>
              </w:rPr>
              <w:fldChar w:fldCharType="separate"/>
            </w:r>
            <w:r>
              <w:rPr>
                <w:noProof/>
                <w:webHidden/>
              </w:rPr>
              <w:t>40</w:t>
            </w:r>
            <w:r>
              <w:rPr>
                <w:noProof/>
                <w:webHidden/>
              </w:rPr>
              <w:fldChar w:fldCharType="end"/>
            </w:r>
          </w:hyperlink>
        </w:p>
        <w:p w14:paraId="3AAFC889" w14:textId="23655227" w:rsidR="00992353" w:rsidRDefault="00992353">
          <w:pPr>
            <w:pStyle w:val="TOC2"/>
            <w:tabs>
              <w:tab w:val="left" w:pos="1100"/>
              <w:tab w:val="right" w:leader="dot" w:pos="10790"/>
            </w:tabs>
            <w:rPr>
              <w:rFonts w:asciiTheme="minorHAnsi" w:hAnsiTheme="minorHAnsi"/>
              <w:noProof/>
              <w:sz w:val="22"/>
            </w:rPr>
          </w:pPr>
          <w:hyperlink w:anchor="_Toc77064979" w:history="1">
            <w:r w:rsidRPr="00F82EB6">
              <w:rPr>
                <w:rStyle w:val="Hyperlink"/>
                <w:noProof/>
              </w:rPr>
              <w:t>3.15</w:t>
            </w:r>
            <w:r>
              <w:rPr>
                <w:rFonts w:asciiTheme="minorHAnsi" w:hAnsiTheme="minorHAnsi"/>
                <w:noProof/>
                <w:sz w:val="22"/>
              </w:rPr>
              <w:tab/>
            </w:r>
            <w:r w:rsidRPr="00F82EB6">
              <w:rPr>
                <w:rStyle w:val="Hyperlink"/>
                <w:noProof/>
              </w:rPr>
              <w:t>Zone</w:t>
            </w:r>
            <w:r>
              <w:rPr>
                <w:noProof/>
                <w:webHidden/>
              </w:rPr>
              <w:tab/>
            </w:r>
            <w:r>
              <w:rPr>
                <w:noProof/>
                <w:webHidden/>
              </w:rPr>
              <w:fldChar w:fldCharType="begin"/>
            </w:r>
            <w:r>
              <w:rPr>
                <w:noProof/>
                <w:webHidden/>
              </w:rPr>
              <w:instrText xml:space="preserve"> PAGEREF _Toc77064979 \h </w:instrText>
            </w:r>
            <w:r>
              <w:rPr>
                <w:noProof/>
                <w:webHidden/>
              </w:rPr>
            </w:r>
            <w:r>
              <w:rPr>
                <w:noProof/>
                <w:webHidden/>
              </w:rPr>
              <w:fldChar w:fldCharType="separate"/>
            </w:r>
            <w:r>
              <w:rPr>
                <w:noProof/>
                <w:webHidden/>
              </w:rPr>
              <w:t>40</w:t>
            </w:r>
            <w:r>
              <w:rPr>
                <w:noProof/>
                <w:webHidden/>
              </w:rPr>
              <w:fldChar w:fldCharType="end"/>
            </w:r>
          </w:hyperlink>
        </w:p>
        <w:p w14:paraId="04ACF130" w14:textId="18B28B13" w:rsidR="00992353" w:rsidRDefault="00992353">
          <w:pPr>
            <w:pStyle w:val="TOC2"/>
            <w:tabs>
              <w:tab w:val="left" w:pos="1100"/>
              <w:tab w:val="right" w:leader="dot" w:pos="10790"/>
            </w:tabs>
            <w:rPr>
              <w:rFonts w:asciiTheme="minorHAnsi" w:hAnsiTheme="minorHAnsi"/>
              <w:noProof/>
              <w:sz w:val="22"/>
            </w:rPr>
          </w:pPr>
          <w:hyperlink w:anchor="_Toc77064980" w:history="1">
            <w:r w:rsidRPr="00F82EB6">
              <w:rPr>
                <w:rStyle w:val="Hyperlink"/>
                <w:noProof/>
              </w:rPr>
              <w:t>3.16</w:t>
            </w:r>
            <w:r>
              <w:rPr>
                <w:rFonts w:asciiTheme="minorHAnsi" w:hAnsiTheme="minorHAnsi"/>
                <w:noProof/>
                <w:sz w:val="22"/>
              </w:rPr>
              <w:tab/>
            </w:r>
            <w:r w:rsidRPr="00F82EB6">
              <w:rPr>
                <w:rStyle w:val="Hyperlink"/>
                <w:noProof/>
              </w:rPr>
              <w:t>Break</w:t>
            </w:r>
            <w:r>
              <w:rPr>
                <w:noProof/>
                <w:webHidden/>
              </w:rPr>
              <w:tab/>
            </w:r>
            <w:r>
              <w:rPr>
                <w:noProof/>
                <w:webHidden/>
              </w:rPr>
              <w:fldChar w:fldCharType="begin"/>
            </w:r>
            <w:r>
              <w:rPr>
                <w:noProof/>
                <w:webHidden/>
              </w:rPr>
              <w:instrText xml:space="preserve"> PAGEREF _Toc77064980 \h </w:instrText>
            </w:r>
            <w:r>
              <w:rPr>
                <w:noProof/>
                <w:webHidden/>
              </w:rPr>
            </w:r>
            <w:r>
              <w:rPr>
                <w:noProof/>
                <w:webHidden/>
              </w:rPr>
              <w:fldChar w:fldCharType="separate"/>
            </w:r>
            <w:r>
              <w:rPr>
                <w:noProof/>
                <w:webHidden/>
              </w:rPr>
              <w:t>41</w:t>
            </w:r>
            <w:r>
              <w:rPr>
                <w:noProof/>
                <w:webHidden/>
              </w:rPr>
              <w:fldChar w:fldCharType="end"/>
            </w:r>
          </w:hyperlink>
        </w:p>
        <w:p w14:paraId="79AD6180" w14:textId="0218CD02" w:rsidR="00992353" w:rsidRDefault="00992353">
          <w:pPr>
            <w:pStyle w:val="TOC1"/>
            <w:rPr>
              <w:rFonts w:asciiTheme="minorHAnsi" w:hAnsiTheme="minorHAnsi" w:cstheme="minorBidi"/>
              <w:b w:val="0"/>
              <w:sz w:val="22"/>
              <w:szCs w:val="22"/>
            </w:rPr>
          </w:pPr>
          <w:hyperlink w:anchor="_Toc77064981" w:history="1">
            <w:r w:rsidRPr="00F82EB6">
              <w:rPr>
                <w:rStyle w:val="Hyperlink"/>
              </w:rPr>
              <w:t>4.0</w:t>
            </w:r>
            <w:r>
              <w:rPr>
                <w:rFonts w:asciiTheme="minorHAnsi" w:hAnsiTheme="minorHAnsi" w:cstheme="minorBidi"/>
                <w:b w:val="0"/>
                <w:sz w:val="22"/>
                <w:szCs w:val="22"/>
              </w:rPr>
              <w:tab/>
            </w:r>
            <w:r w:rsidRPr="00F82EB6">
              <w:rPr>
                <w:rStyle w:val="Hyperlink"/>
              </w:rPr>
              <w:t>ERM Registry</w:t>
            </w:r>
            <w:r>
              <w:rPr>
                <w:webHidden/>
              </w:rPr>
              <w:tab/>
            </w:r>
            <w:r>
              <w:rPr>
                <w:webHidden/>
              </w:rPr>
              <w:fldChar w:fldCharType="begin"/>
            </w:r>
            <w:r>
              <w:rPr>
                <w:webHidden/>
              </w:rPr>
              <w:instrText xml:space="preserve"> PAGEREF _Toc77064981 \h </w:instrText>
            </w:r>
            <w:r>
              <w:rPr>
                <w:webHidden/>
              </w:rPr>
            </w:r>
            <w:r>
              <w:rPr>
                <w:webHidden/>
              </w:rPr>
              <w:fldChar w:fldCharType="separate"/>
            </w:r>
            <w:r>
              <w:rPr>
                <w:webHidden/>
              </w:rPr>
              <w:t>43</w:t>
            </w:r>
            <w:r>
              <w:rPr>
                <w:webHidden/>
              </w:rPr>
              <w:fldChar w:fldCharType="end"/>
            </w:r>
          </w:hyperlink>
        </w:p>
        <w:p w14:paraId="0B826C01" w14:textId="7E522334" w:rsidR="00992353" w:rsidRDefault="00992353">
          <w:pPr>
            <w:pStyle w:val="TOC2"/>
            <w:tabs>
              <w:tab w:val="left" w:pos="880"/>
              <w:tab w:val="right" w:leader="dot" w:pos="10790"/>
            </w:tabs>
            <w:rPr>
              <w:rFonts w:asciiTheme="minorHAnsi" w:hAnsiTheme="minorHAnsi"/>
              <w:noProof/>
              <w:sz w:val="22"/>
            </w:rPr>
          </w:pPr>
          <w:hyperlink w:anchor="_Toc77064982" w:history="1">
            <w:r w:rsidRPr="00F82EB6">
              <w:rPr>
                <w:rStyle w:val="Hyperlink"/>
                <w:noProof/>
              </w:rPr>
              <w:t>4.1</w:t>
            </w:r>
            <w:r>
              <w:rPr>
                <w:rFonts w:asciiTheme="minorHAnsi" w:hAnsiTheme="minorHAnsi"/>
                <w:noProof/>
                <w:sz w:val="22"/>
              </w:rPr>
              <w:tab/>
            </w:r>
            <w:r w:rsidRPr="00F82EB6">
              <w:rPr>
                <w:rStyle w:val="Hyperlink"/>
                <w:noProof/>
              </w:rPr>
              <w:t>Registry</w:t>
            </w:r>
            <w:r>
              <w:rPr>
                <w:noProof/>
                <w:webHidden/>
              </w:rPr>
              <w:tab/>
            </w:r>
            <w:r>
              <w:rPr>
                <w:noProof/>
                <w:webHidden/>
              </w:rPr>
              <w:fldChar w:fldCharType="begin"/>
            </w:r>
            <w:r>
              <w:rPr>
                <w:noProof/>
                <w:webHidden/>
              </w:rPr>
              <w:instrText xml:space="preserve"> PAGEREF _Toc77064982 \h </w:instrText>
            </w:r>
            <w:r>
              <w:rPr>
                <w:noProof/>
                <w:webHidden/>
              </w:rPr>
            </w:r>
            <w:r>
              <w:rPr>
                <w:noProof/>
                <w:webHidden/>
              </w:rPr>
              <w:fldChar w:fldCharType="separate"/>
            </w:r>
            <w:r>
              <w:rPr>
                <w:noProof/>
                <w:webHidden/>
              </w:rPr>
              <w:t>43</w:t>
            </w:r>
            <w:r>
              <w:rPr>
                <w:noProof/>
                <w:webHidden/>
              </w:rPr>
              <w:fldChar w:fldCharType="end"/>
            </w:r>
          </w:hyperlink>
        </w:p>
        <w:p w14:paraId="2576299F" w14:textId="323A1A08" w:rsidR="00992353" w:rsidRDefault="00992353">
          <w:pPr>
            <w:pStyle w:val="TOC1"/>
            <w:rPr>
              <w:rFonts w:asciiTheme="minorHAnsi" w:hAnsiTheme="minorHAnsi" w:cstheme="minorBidi"/>
              <w:b w:val="0"/>
              <w:sz w:val="22"/>
              <w:szCs w:val="22"/>
            </w:rPr>
          </w:pPr>
          <w:hyperlink w:anchor="_Toc77064983" w:history="1">
            <w:r w:rsidRPr="00F82EB6">
              <w:rPr>
                <w:rStyle w:val="Hyperlink"/>
              </w:rPr>
              <w:t>5.0</w:t>
            </w:r>
            <w:r>
              <w:rPr>
                <w:rFonts w:asciiTheme="minorHAnsi" w:hAnsiTheme="minorHAnsi" w:cstheme="minorBidi"/>
                <w:b w:val="0"/>
                <w:sz w:val="22"/>
                <w:szCs w:val="22"/>
              </w:rPr>
              <w:tab/>
            </w:r>
            <w:r w:rsidRPr="00F82EB6">
              <w:rPr>
                <w:rStyle w:val="Hyperlink"/>
              </w:rPr>
              <w:t>ERM Solve Parameters</w:t>
            </w:r>
            <w:r>
              <w:rPr>
                <w:webHidden/>
              </w:rPr>
              <w:tab/>
            </w:r>
            <w:r>
              <w:rPr>
                <w:webHidden/>
              </w:rPr>
              <w:fldChar w:fldCharType="begin"/>
            </w:r>
            <w:r>
              <w:rPr>
                <w:webHidden/>
              </w:rPr>
              <w:instrText xml:space="preserve"> PAGEREF _Toc77064983 \h </w:instrText>
            </w:r>
            <w:r>
              <w:rPr>
                <w:webHidden/>
              </w:rPr>
            </w:r>
            <w:r>
              <w:rPr>
                <w:webHidden/>
              </w:rPr>
              <w:fldChar w:fldCharType="separate"/>
            </w:r>
            <w:r>
              <w:rPr>
                <w:webHidden/>
              </w:rPr>
              <w:t>44</w:t>
            </w:r>
            <w:r>
              <w:rPr>
                <w:webHidden/>
              </w:rPr>
              <w:fldChar w:fldCharType="end"/>
            </w:r>
          </w:hyperlink>
        </w:p>
        <w:p w14:paraId="412788A3" w14:textId="3643506E" w:rsidR="00992353" w:rsidRDefault="00992353">
          <w:pPr>
            <w:pStyle w:val="TOC2"/>
            <w:tabs>
              <w:tab w:val="left" w:pos="880"/>
              <w:tab w:val="right" w:leader="dot" w:pos="10790"/>
            </w:tabs>
            <w:rPr>
              <w:rFonts w:asciiTheme="minorHAnsi" w:hAnsiTheme="minorHAnsi"/>
              <w:noProof/>
              <w:sz w:val="22"/>
            </w:rPr>
          </w:pPr>
          <w:hyperlink w:anchor="_Toc77064984" w:history="1">
            <w:r w:rsidRPr="00F82EB6">
              <w:rPr>
                <w:rStyle w:val="Hyperlink"/>
                <w:noProof/>
              </w:rPr>
              <w:t>5.1</w:t>
            </w:r>
            <w:r>
              <w:rPr>
                <w:rFonts w:asciiTheme="minorHAnsi" w:hAnsiTheme="minorHAnsi"/>
                <w:noProof/>
                <w:sz w:val="22"/>
              </w:rPr>
              <w:tab/>
            </w:r>
            <w:r w:rsidRPr="00F82EB6">
              <w:rPr>
                <w:rStyle w:val="Hyperlink"/>
                <w:noProof/>
              </w:rPr>
              <w:t>Solve_Parameters_Restrictions</w:t>
            </w:r>
            <w:r>
              <w:rPr>
                <w:noProof/>
                <w:webHidden/>
              </w:rPr>
              <w:tab/>
            </w:r>
            <w:r>
              <w:rPr>
                <w:noProof/>
                <w:webHidden/>
              </w:rPr>
              <w:fldChar w:fldCharType="begin"/>
            </w:r>
            <w:r>
              <w:rPr>
                <w:noProof/>
                <w:webHidden/>
              </w:rPr>
              <w:instrText xml:space="preserve"> PAGEREF _Toc77064984 \h </w:instrText>
            </w:r>
            <w:r>
              <w:rPr>
                <w:noProof/>
                <w:webHidden/>
              </w:rPr>
            </w:r>
            <w:r>
              <w:rPr>
                <w:noProof/>
                <w:webHidden/>
              </w:rPr>
              <w:fldChar w:fldCharType="separate"/>
            </w:r>
            <w:r>
              <w:rPr>
                <w:noProof/>
                <w:webHidden/>
              </w:rPr>
              <w:t>44</w:t>
            </w:r>
            <w:r>
              <w:rPr>
                <w:noProof/>
                <w:webHidden/>
              </w:rPr>
              <w:fldChar w:fldCharType="end"/>
            </w:r>
          </w:hyperlink>
        </w:p>
        <w:p w14:paraId="24B1A0D2" w14:textId="09CC7B24" w:rsidR="00992353" w:rsidRDefault="00992353">
          <w:pPr>
            <w:pStyle w:val="TOC2"/>
            <w:tabs>
              <w:tab w:val="left" w:pos="880"/>
              <w:tab w:val="right" w:leader="dot" w:pos="10790"/>
            </w:tabs>
            <w:rPr>
              <w:rFonts w:asciiTheme="minorHAnsi" w:hAnsiTheme="minorHAnsi"/>
              <w:noProof/>
              <w:sz w:val="22"/>
            </w:rPr>
          </w:pPr>
          <w:hyperlink w:anchor="_Toc77064985" w:history="1">
            <w:r w:rsidRPr="00F82EB6">
              <w:rPr>
                <w:rStyle w:val="Hyperlink"/>
                <w:noProof/>
              </w:rPr>
              <w:t>5.2</w:t>
            </w:r>
            <w:r>
              <w:rPr>
                <w:rFonts w:asciiTheme="minorHAnsi" w:hAnsiTheme="minorHAnsi"/>
                <w:noProof/>
                <w:sz w:val="22"/>
              </w:rPr>
              <w:tab/>
            </w:r>
            <w:r w:rsidRPr="00F82EB6">
              <w:rPr>
                <w:rStyle w:val="Hyperlink"/>
                <w:noProof/>
              </w:rPr>
              <w:t>Solve_Parameters_Uturn_Policy</w:t>
            </w:r>
            <w:r>
              <w:rPr>
                <w:noProof/>
                <w:webHidden/>
              </w:rPr>
              <w:tab/>
            </w:r>
            <w:r>
              <w:rPr>
                <w:noProof/>
                <w:webHidden/>
              </w:rPr>
              <w:fldChar w:fldCharType="begin"/>
            </w:r>
            <w:r>
              <w:rPr>
                <w:noProof/>
                <w:webHidden/>
              </w:rPr>
              <w:instrText xml:space="preserve"> PAGEREF _Toc77064985 \h </w:instrText>
            </w:r>
            <w:r>
              <w:rPr>
                <w:noProof/>
                <w:webHidden/>
              </w:rPr>
            </w:r>
            <w:r>
              <w:rPr>
                <w:noProof/>
                <w:webHidden/>
              </w:rPr>
              <w:fldChar w:fldCharType="separate"/>
            </w:r>
            <w:r>
              <w:rPr>
                <w:noProof/>
                <w:webHidden/>
              </w:rPr>
              <w:t>44</w:t>
            </w:r>
            <w:r>
              <w:rPr>
                <w:noProof/>
                <w:webHidden/>
              </w:rPr>
              <w:fldChar w:fldCharType="end"/>
            </w:r>
          </w:hyperlink>
        </w:p>
        <w:p w14:paraId="4D735654" w14:textId="25732B44" w:rsidR="00992353" w:rsidRDefault="00992353">
          <w:pPr>
            <w:pStyle w:val="TOC2"/>
            <w:tabs>
              <w:tab w:val="left" w:pos="880"/>
              <w:tab w:val="right" w:leader="dot" w:pos="10790"/>
            </w:tabs>
            <w:rPr>
              <w:rFonts w:asciiTheme="minorHAnsi" w:hAnsiTheme="minorHAnsi"/>
              <w:noProof/>
              <w:sz w:val="22"/>
            </w:rPr>
          </w:pPr>
          <w:hyperlink w:anchor="_Toc77064986" w:history="1">
            <w:r w:rsidRPr="00F82EB6">
              <w:rPr>
                <w:rStyle w:val="Hyperlink"/>
                <w:noProof/>
              </w:rPr>
              <w:t>5.3</w:t>
            </w:r>
            <w:r>
              <w:rPr>
                <w:rFonts w:asciiTheme="minorHAnsi" w:hAnsiTheme="minorHAnsi"/>
                <w:noProof/>
                <w:sz w:val="22"/>
              </w:rPr>
              <w:tab/>
            </w:r>
            <w:r w:rsidRPr="00F82EB6">
              <w:rPr>
                <w:rStyle w:val="Hyperlink"/>
                <w:noProof/>
              </w:rPr>
              <w:t>Solve_Parameters_Restrictions_DefaultValues</w:t>
            </w:r>
            <w:r>
              <w:rPr>
                <w:noProof/>
                <w:webHidden/>
              </w:rPr>
              <w:tab/>
            </w:r>
            <w:r>
              <w:rPr>
                <w:noProof/>
                <w:webHidden/>
              </w:rPr>
              <w:fldChar w:fldCharType="begin"/>
            </w:r>
            <w:r>
              <w:rPr>
                <w:noProof/>
                <w:webHidden/>
              </w:rPr>
              <w:instrText xml:space="preserve"> PAGEREF _Toc77064986 \h </w:instrText>
            </w:r>
            <w:r>
              <w:rPr>
                <w:noProof/>
                <w:webHidden/>
              </w:rPr>
            </w:r>
            <w:r>
              <w:rPr>
                <w:noProof/>
                <w:webHidden/>
              </w:rPr>
              <w:fldChar w:fldCharType="separate"/>
            </w:r>
            <w:r>
              <w:rPr>
                <w:noProof/>
                <w:webHidden/>
              </w:rPr>
              <w:t>45</w:t>
            </w:r>
            <w:r>
              <w:rPr>
                <w:noProof/>
                <w:webHidden/>
              </w:rPr>
              <w:fldChar w:fldCharType="end"/>
            </w:r>
          </w:hyperlink>
        </w:p>
        <w:p w14:paraId="5CC3BDA3" w14:textId="2A558D81" w:rsidR="00992353" w:rsidRDefault="00992353">
          <w:pPr>
            <w:pStyle w:val="TOC1"/>
            <w:rPr>
              <w:rFonts w:asciiTheme="minorHAnsi" w:hAnsiTheme="minorHAnsi" w:cstheme="minorBidi"/>
              <w:b w:val="0"/>
              <w:sz w:val="22"/>
              <w:szCs w:val="22"/>
            </w:rPr>
          </w:pPr>
          <w:hyperlink w:anchor="_Toc77064987" w:history="1">
            <w:r w:rsidRPr="00F82EB6">
              <w:rPr>
                <w:rStyle w:val="Hyperlink"/>
              </w:rPr>
              <w:t>6.0</w:t>
            </w:r>
            <w:r>
              <w:rPr>
                <w:rFonts w:asciiTheme="minorHAnsi" w:hAnsiTheme="minorHAnsi" w:cstheme="minorBidi"/>
                <w:b w:val="0"/>
                <w:sz w:val="22"/>
                <w:szCs w:val="22"/>
              </w:rPr>
              <w:tab/>
            </w:r>
            <w:r w:rsidRPr="00F82EB6">
              <w:rPr>
                <w:rStyle w:val="Hyperlink"/>
              </w:rPr>
              <w:t>MDM Locations</w:t>
            </w:r>
            <w:r>
              <w:rPr>
                <w:webHidden/>
              </w:rPr>
              <w:tab/>
            </w:r>
            <w:r>
              <w:rPr>
                <w:webHidden/>
              </w:rPr>
              <w:fldChar w:fldCharType="begin"/>
            </w:r>
            <w:r>
              <w:rPr>
                <w:webHidden/>
              </w:rPr>
              <w:instrText xml:space="preserve"> PAGEREF _Toc77064987 \h </w:instrText>
            </w:r>
            <w:r>
              <w:rPr>
                <w:webHidden/>
              </w:rPr>
            </w:r>
            <w:r>
              <w:rPr>
                <w:webHidden/>
              </w:rPr>
              <w:fldChar w:fldCharType="separate"/>
            </w:r>
            <w:r>
              <w:rPr>
                <w:webHidden/>
              </w:rPr>
              <w:t>46</w:t>
            </w:r>
            <w:r>
              <w:rPr>
                <w:webHidden/>
              </w:rPr>
              <w:fldChar w:fldCharType="end"/>
            </w:r>
          </w:hyperlink>
        </w:p>
        <w:p w14:paraId="5C4F1059" w14:textId="1A82BDE5" w:rsidR="00992353" w:rsidRDefault="00992353">
          <w:pPr>
            <w:pStyle w:val="TOC2"/>
            <w:tabs>
              <w:tab w:val="left" w:pos="880"/>
              <w:tab w:val="right" w:leader="dot" w:pos="10790"/>
            </w:tabs>
            <w:rPr>
              <w:rFonts w:asciiTheme="minorHAnsi" w:hAnsiTheme="minorHAnsi"/>
              <w:noProof/>
              <w:sz w:val="22"/>
            </w:rPr>
          </w:pPr>
          <w:hyperlink w:anchor="_Toc77064988" w:history="1">
            <w:r w:rsidRPr="00F82EB6">
              <w:rPr>
                <w:rStyle w:val="Hyperlink"/>
                <w:noProof/>
              </w:rPr>
              <w:t>6.1</w:t>
            </w:r>
            <w:r>
              <w:rPr>
                <w:rFonts w:asciiTheme="minorHAnsi" w:hAnsiTheme="minorHAnsi"/>
                <w:noProof/>
                <w:sz w:val="22"/>
              </w:rPr>
              <w:tab/>
            </w:r>
            <w:r w:rsidRPr="00F82EB6">
              <w:rPr>
                <w:rStyle w:val="Hyperlink"/>
                <w:noProof/>
              </w:rPr>
              <w:t>MDM_Locations</w:t>
            </w:r>
            <w:r>
              <w:rPr>
                <w:noProof/>
                <w:webHidden/>
              </w:rPr>
              <w:tab/>
            </w:r>
            <w:r>
              <w:rPr>
                <w:noProof/>
                <w:webHidden/>
              </w:rPr>
              <w:fldChar w:fldCharType="begin"/>
            </w:r>
            <w:r>
              <w:rPr>
                <w:noProof/>
                <w:webHidden/>
              </w:rPr>
              <w:instrText xml:space="preserve"> PAGEREF _Toc77064988 \h </w:instrText>
            </w:r>
            <w:r>
              <w:rPr>
                <w:noProof/>
                <w:webHidden/>
              </w:rPr>
            </w:r>
            <w:r>
              <w:rPr>
                <w:noProof/>
                <w:webHidden/>
              </w:rPr>
              <w:fldChar w:fldCharType="separate"/>
            </w:r>
            <w:r>
              <w:rPr>
                <w:noProof/>
                <w:webHidden/>
              </w:rPr>
              <w:t>46</w:t>
            </w:r>
            <w:r>
              <w:rPr>
                <w:noProof/>
                <w:webHidden/>
              </w:rPr>
              <w:fldChar w:fldCharType="end"/>
            </w:r>
          </w:hyperlink>
        </w:p>
        <w:p w14:paraId="60330304" w14:textId="54E1E48D" w:rsidR="00992353" w:rsidRDefault="00992353">
          <w:pPr>
            <w:pStyle w:val="TOC1"/>
            <w:rPr>
              <w:rFonts w:asciiTheme="minorHAnsi" w:hAnsiTheme="minorHAnsi" w:cstheme="minorBidi"/>
              <w:b w:val="0"/>
              <w:sz w:val="22"/>
              <w:szCs w:val="22"/>
            </w:rPr>
          </w:pPr>
          <w:hyperlink w:anchor="_Toc77064989" w:history="1">
            <w:r w:rsidRPr="00F82EB6">
              <w:rPr>
                <w:rStyle w:val="Hyperlink"/>
              </w:rPr>
              <w:t>7.0</w:t>
            </w:r>
            <w:r>
              <w:rPr>
                <w:rFonts w:asciiTheme="minorHAnsi" w:hAnsiTheme="minorHAnsi" w:cstheme="minorBidi"/>
                <w:b w:val="0"/>
                <w:sz w:val="22"/>
                <w:szCs w:val="22"/>
              </w:rPr>
              <w:tab/>
            </w:r>
            <w:r w:rsidRPr="00F82EB6">
              <w:rPr>
                <w:rStyle w:val="Hyperlink"/>
              </w:rPr>
              <w:t>GPS Template</w:t>
            </w:r>
            <w:r>
              <w:rPr>
                <w:webHidden/>
              </w:rPr>
              <w:tab/>
            </w:r>
            <w:r>
              <w:rPr>
                <w:webHidden/>
              </w:rPr>
              <w:fldChar w:fldCharType="begin"/>
            </w:r>
            <w:r>
              <w:rPr>
                <w:webHidden/>
              </w:rPr>
              <w:instrText xml:space="preserve"> PAGEREF _Toc77064989 \h </w:instrText>
            </w:r>
            <w:r>
              <w:rPr>
                <w:webHidden/>
              </w:rPr>
            </w:r>
            <w:r>
              <w:rPr>
                <w:webHidden/>
              </w:rPr>
              <w:fldChar w:fldCharType="separate"/>
            </w:r>
            <w:r>
              <w:rPr>
                <w:webHidden/>
              </w:rPr>
              <w:t>47</w:t>
            </w:r>
            <w:r>
              <w:rPr>
                <w:webHidden/>
              </w:rPr>
              <w:fldChar w:fldCharType="end"/>
            </w:r>
          </w:hyperlink>
        </w:p>
        <w:p w14:paraId="2007A4BE" w14:textId="298FFB46" w:rsidR="00992353" w:rsidRDefault="00992353">
          <w:pPr>
            <w:pStyle w:val="TOC2"/>
            <w:tabs>
              <w:tab w:val="left" w:pos="880"/>
              <w:tab w:val="right" w:leader="dot" w:pos="10790"/>
            </w:tabs>
            <w:rPr>
              <w:rFonts w:asciiTheme="minorHAnsi" w:hAnsiTheme="minorHAnsi"/>
              <w:noProof/>
              <w:sz w:val="22"/>
            </w:rPr>
          </w:pPr>
          <w:hyperlink w:anchor="_Toc77064990" w:history="1">
            <w:r w:rsidRPr="00F82EB6">
              <w:rPr>
                <w:rStyle w:val="Hyperlink"/>
                <w:noProof/>
              </w:rPr>
              <w:t>7.1</w:t>
            </w:r>
            <w:r>
              <w:rPr>
                <w:rFonts w:asciiTheme="minorHAnsi" w:hAnsiTheme="minorHAnsi"/>
                <w:noProof/>
                <w:sz w:val="22"/>
              </w:rPr>
              <w:tab/>
            </w:r>
            <w:r w:rsidRPr="00F82EB6">
              <w:rPr>
                <w:rStyle w:val="Hyperlink"/>
                <w:noProof/>
              </w:rPr>
              <w:t>GPS Vehicle Updates</w:t>
            </w:r>
            <w:r>
              <w:rPr>
                <w:noProof/>
                <w:webHidden/>
              </w:rPr>
              <w:tab/>
            </w:r>
            <w:r>
              <w:rPr>
                <w:noProof/>
                <w:webHidden/>
              </w:rPr>
              <w:fldChar w:fldCharType="begin"/>
            </w:r>
            <w:r>
              <w:rPr>
                <w:noProof/>
                <w:webHidden/>
              </w:rPr>
              <w:instrText xml:space="preserve"> PAGEREF _Toc77064990 \h </w:instrText>
            </w:r>
            <w:r>
              <w:rPr>
                <w:noProof/>
                <w:webHidden/>
              </w:rPr>
            </w:r>
            <w:r>
              <w:rPr>
                <w:noProof/>
                <w:webHidden/>
              </w:rPr>
              <w:fldChar w:fldCharType="separate"/>
            </w:r>
            <w:r>
              <w:rPr>
                <w:noProof/>
                <w:webHidden/>
              </w:rPr>
              <w:t>47</w:t>
            </w:r>
            <w:r>
              <w:rPr>
                <w:noProof/>
                <w:webHidden/>
              </w:rPr>
              <w:fldChar w:fldCharType="end"/>
            </w:r>
          </w:hyperlink>
        </w:p>
        <w:p w14:paraId="6047E344" w14:textId="2A63D42E" w:rsidR="00992353" w:rsidRDefault="00992353">
          <w:pPr>
            <w:pStyle w:val="TOC1"/>
            <w:rPr>
              <w:rFonts w:asciiTheme="minorHAnsi" w:hAnsiTheme="minorHAnsi" w:cstheme="minorBidi"/>
              <w:b w:val="0"/>
              <w:sz w:val="22"/>
              <w:szCs w:val="22"/>
            </w:rPr>
          </w:pPr>
          <w:hyperlink w:anchor="_Toc77064991" w:history="1">
            <w:r w:rsidRPr="00F82EB6">
              <w:rPr>
                <w:rStyle w:val="Hyperlink"/>
              </w:rPr>
              <w:t>8.0</w:t>
            </w:r>
            <w:r>
              <w:rPr>
                <w:rFonts w:asciiTheme="minorHAnsi" w:hAnsiTheme="minorHAnsi" w:cstheme="minorBidi"/>
                <w:b w:val="0"/>
                <w:sz w:val="22"/>
                <w:szCs w:val="22"/>
              </w:rPr>
              <w:tab/>
            </w:r>
            <w:r w:rsidRPr="00F82EB6">
              <w:rPr>
                <w:rStyle w:val="Hyperlink"/>
              </w:rPr>
              <w:t>Route Planner Managed Fields</w:t>
            </w:r>
            <w:r>
              <w:rPr>
                <w:webHidden/>
              </w:rPr>
              <w:tab/>
            </w:r>
            <w:r>
              <w:rPr>
                <w:webHidden/>
              </w:rPr>
              <w:fldChar w:fldCharType="begin"/>
            </w:r>
            <w:r>
              <w:rPr>
                <w:webHidden/>
              </w:rPr>
              <w:instrText xml:space="preserve"> PAGEREF _Toc77064991 \h </w:instrText>
            </w:r>
            <w:r>
              <w:rPr>
                <w:webHidden/>
              </w:rPr>
            </w:r>
            <w:r>
              <w:rPr>
                <w:webHidden/>
              </w:rPr>
              <w:fldChar w:fldCharType="separate"/>
            </w:r>
            <w:r>
              <w:rPr>
                <w:webHidden/>
              </w:rPr>
              <w:t>48</w:t>
            </w:r>
            <w:r>
              <w:rPr>
                <w:webHidden/>
              </w:rPr>
              <w:fldChar w:fldCharType="end"/>
            </w:r>
          </w:hyperlink>
        </w:p>
        <w:p w14:paraId="40E6842A" w14:textId="73A09905" w:rsidR="00992353" w:rsidRDefault="00992353">
          <w:pPr>
            <w:pStyle w:val="TOC2"/>
            <w:tabs>
              <w:tab w:val="left" w:pos="880"/>
              <w:tab w:val="right" w:leader="dot" w:pos="10790"/>
            </w:tabs>
            <w:rPr>
              <w:rFonts w:asciiTheme="minorHAnsi" w:hAnsiTheme="minorHAnsi"/>
              <w:noProof/>
              <w:sz w:val="22"/>
            </w:rPr>
          </w:pPr>
          <w:hyperlink w:anchor="_Toc77064992" w:history="1">
            <w:r w:rsidRPr="00F82EB6">
              <w:rPr>
                <w:rStyle w:val="Hyperlink"/>
                <w:noProof/>
              </w:rPr>
              <w:t>8.1</w:t>
            </w:r>
            <w:r>
              <w:rPr>
                <w:rFonts w:asciiTheme="minorHAnsi" w:hAnsiTheme="minorHAnsi"/>
                <w:noProof/>
                <w:sz w:val="22"/>
              </w:rPr>
              <w:tab/>
            </w:r>
            <w:r w:rsidRPr="00F82EB6">
              <w:rPr>
                <w:rStyle w:val="Hyperlink"/>
                <w:noProof/>
              </w:rPr>
              <w:t>Orders Fields</w:t>
            </w:r>
            <w:r>
              <w:rPr>
                <w:noProof/>
                <w:webHidden/>
              </w:rPr>
              <w:tab/>
            </w:r>
            <w:r>
              <w:rPr>
                <w:noProof/>
                <w:webHidden/>
              </w:rPr>
              <w:fldChar w:fldCharType="begin"/>
            </w:r>
            <w:r>
              <w:rPr>
                <w:noProof/>
                <w:webHidden/>
              </w:rPr>
              <w:instrText xml:space="preserve"> PAGEREF _Toc77064992 \h </w:instrText>
            </w:r>
            <w:r>
              <w:rPr>
                <w:noProof/>
                <w:webHidden/>
              </w:rPr>
            </w:r>
            <w:r>
              <w:rPr>
                <w:noProof/>
                <w:webHidden/>
              </w:rPr>
              <w:fldChar w:fldCharType="separate"/>
            </w:r>
            <w:r>
              <w:rPr>
                <w:noProof/>
                <w:webHidden/>
              </w:rPr>
              <w:t>48</w:t>
            </w:r>
            <w:r>
              <w:rPr>
                <w:noProof/>
                <w:webHidden/>
              </w:rPr>
              <w:fldChar w:fldCharType="end"/>
            </w:r>
          </w:hyperlink>
        </w:p>
        <w:p w14:paraId="66691EA4" w14:textId="3B111370" w:rsidR="00992353" w:rsidRDefault="00992353">
          <w:pPr>
            <w:pStyle w:val="TOC2"/>
            <w:tabs>
              <w:tab w:val="left" w:pos="880"/>
              <w:tab w:val="right" w:leader="dot" w:pos="10790"/>
            </w:tabs>
            <w:rPr>
              <w:rFonts w:asciiTheme="minorHAnsi" w:hAnsiTheme="minorHAnsi"/>
              <w:noProof/>
              <w:sz w:val="22"/>
            </w:rPr>
          </w:pPr>
          <w:hyperlink w:anchor="_Toc77064993" w:history="1">
            <w:r w:rsidRPr="00F82EB6">
              <w:rPr>
                <w:rStyle w:val="Hyperlink"/>
                <w:noProof/>
              </w:rPr>
              <w:t>8.2</w:t>
            </w:r>
            <w:r>
              <w:rPr>
                <w:rFonts w:asciiTheme="minorHAnsi" w:hAnsiTheme="minorHAnsi"/>
                <w:noProof/>
                <w:sz w:val="22"/>
              </w:rPr>
              <w:tab/>
            </w:r>
            <w:r w:rsidRPr="00F82EB6">
              <w:rPr>
                <w:rStyle w:val="Hyperlink"/>
                <w:noProof/>
              </w:rPr>
              <w:t>Routes Fields</w:t>
            </w:r>
            <w:r>
              <w:rPr>
                <w:noProof/>
                <w:webHidden/>
              </w:rPr>
              <w:tab/>
            </w:r>
            <w:r>
              <w:rPr>
                <w:noProof/>
                <w:webHidden/>
              </w:rPr>
              <w:fldChar w:fldCharType="begin"/>
            </w:r>
            <w:r>
              <w:rPr>
                <w:noProof/>
                <w:webHidden/>
              </w:rPr>
              <w:instrText xml:space="preserve"> PAGEREF _Toc77064993 \h </w:instrText>
            </w:r>
            <w:r>
              <w:rPr>
                <w:noProof/>
                <w:webHidden/>
              </w:rPr>
            </w:r>
            <w:r>
              <w:rPr>
                <w:noProof/>
                <w:webHidden/>
              </w:rPr>
              <w:fldChar w:fldCharType="separate"/>
            </w:r>
            <w:r>
              <w:rPr>
                <w:noProof/>
                <w:webHidden/>
              </w:rPr>
              <w:t>48</w:t>
            </w:r>
            <w:r>
              <w:rPr>
                <w:noProof/>
                <w:webHidden/>
              </w:rPr>
              <w:fldChar w:fldCharType="end"/>
            </w:r>
          </w:hyperlink>
        </w:p>
        <w:p w14:paraId="18A058DE" w14:textId="69C95C2E" w:rsidR="000A7808" w:rsidRDefault="000A7808">
          <w:r>
            <w:rPr>
              <w:b/>
              <w:bCs/>
              <w:noProof/>
            </w:rPr>
            <w:fldChar w:fldCharType="end"/>
          </w:r>
        </w:p>
      </w:sdtContent>
    </w:sdt>
    <w:p w14:paraId="3BFECB30" w14:textId="77777777" w:rsidR="000A7808" w:rsidRDefault="000A7808">
      <w:pPr>
        <w:spacing w:before="0" w:after="200"/>
        <w:rPr>
          <w:rFonts w:ascii="Arial" w:eastAsiaTheme="majorEastAsia" w:hAnsi="Arial" w:cs="Arial"/>
          <w:b/>
          <w:bCs/>
          <w:color w:val="007AC2"/>
          <w:sz w:val="32"/>
          <w:szCs w:val="32"/>
        </w:rPr>
      </w:pPr>
      <w:r>
        <w:br w:type="page"/>
      </w:r>
    </w:p>
    <w:p w14:paraId="5BF79614" w14:textId="2C7FC03E" w:rsidR="00703A29" w:rsidRDefault="00820348" w:rsidP="00EB3C35">
      <w:pPr>
        <w:pStyle w:val="EsriHeading1"/>
      </w:pPr>
      <w:bookmarkStart w:id="4" w:name="_Toc77064949"/>
      <w:r>
        <w:lastRenderedPageBreak/>
        <w:t>Overview</w:t>
      </w:r>
      <w:bookmarkEnd w:id="4"/>
    </w:p>
    <w:p w14:paraId="205D8F82" w14:textId="5ACE6F54" w:rsidR="008C0BEE" w:rsidRDefault="00624A2F" w:rsidP="008C0BEE">
      <w:r>
        <w:t>This document contains details on the data model for the feature services used by the Enterprise Route Management (ERM)</w:t>
      </w:r>
      <w:r w:rsidR="00A42C1F">
        <w:t xml:space="preserve"> API and corresponding Route Planner web application.</w:t>
      </w:r>
    </w:p>
    <w:p w14:paraId="49BDFED2" w14:textId="2B8D51BA" w:rsidR="00A42C1F" w:rsidRDefault="00F11739" w:rsidP="00A42C1F">
      <w:pPr>
        <w:pStyle w:val="EsriHeading2"/>
      </w:pPr>
      <w:bookmarkStart w:id="5" w:name="_Toc77064950"/>
      <w:r>
        <w:t>System Fields</w:t>
      </w:r>
      <w:bookmarkEnd w:id="5"/>
    </w:p>
    <w:p w14:paraId="67851B18" w14:textId="73B2169D" w:rsidR="00F11739" w:rsidRDefault="00F65C7C" w:rsidP="00F11739">
      <w:r>
        <w:t xml:space="preserve">The following </w:t>
      </w:r>
      <w:r w:rsidR="000F1DF6">
        <w:t xml:space="preserve">Esri </w:t>
      </w:r>
      <w:r w:rsidR="009C5D82">
        <w:t xml:space="preserve">system managed fields were excluded from the data model tables. </w:t>
      </w:r>
    </w:p>
    <w:p w14:paraId="7DFAE046" w14:textId="234B872A" w:rsidR="009C5D82" w:rsidRDefault="00843136" w:rsidP="009C5D82">
      <w:pPr>
        <w:pStyle w:val="ListParagraph"/>
        <w:numPr>
          <w:ilvl w:val="0"/>
          <w:numId w:val="20"/>
        </w:numPr>
      </w:pPr>
      <w:r>
        <w:t>OBJECTID</w:t>
      </w:r>
    </w:p>
    <w:p w14:paraId="22EDB125" w14:textId="4728C4B7" w:rsidR="009C5D82" w:rsidRDefault="009C5D82" w:rsidP="009C5D82">
      <w:pPr>
        <w:pStyle w:val="ListParagraph"/>
        <w:numPr>
          <w:ilvl w:val="0"/>
          <w:numId w:val="20"/>
        </w:numPr>
      </w:pPr>
      <w:r>
        <w:t>Shape</w:t>
      </w:r>
    </w:p>
    <w:p w14:paraId="39A95EE1" w14:textId="355128B9" w:rsidR="10A78148" w:rsidRDefault="10A78148" w:rsidP="7620D2D4">
      <w:pPr>
        <w:pStyle w:val="ListParagraph"/>
        <w:numPr>
          <w:ilvl w:val="0"/>
          <w:numId w:val="20"/>
        </w:numPr>
      </w:pPr>
      <w:r w:rsidRPr="7620D2D4">
        <w:rPr>
          <w:rFonts w:eastAsia="MS Mincho" w:cs="Arial"/>
          <w:szCs w:val="24"/>
        </w:rPr>
        <w:t>Shape_Length</w:t>
      </w:r>
    </w:p>
    <w:p w14:paraId="3BAD1920" w14:textId="460097AD" w:rsidR="10A78148" w:rsidRDefault="10A78148" w:rsidP="7620D2D4">
      <w:pPr>
        <w:pStyle w:val="ListParagraph"/>
        <w:numPr>
          <w:ilvl w:val="0"/>
          <w:numId w:val="20"/>
        </w:numPr>
      </w:pPr>
      <w:r w:rsidRPr="7620D2D4">
        <w:rPr>
          <w:rFonts w:eastAsia="MS Mincho" w:cs="Arial"/>
          <w:szCs w:val="24"/>
        </w:rPr>
        <w:t>Shape_Area</w:t>
      </w:r>
    </w:p>
    <w:p w14:paraId="020F68F1" w14:textId="5B111EC4" w:rsidR="009C5D82" w:rsidRDefault="0097096D" w:rsidP="009C5D82">
      <w:pPr>
        <w:pStyle w:val="ListParagraph"/>
        <w:numPr>
          <w:ilvl w:val="0"/>
          <w:numId w:val="20"/>
        </w:numPr>
      </w:pPr>
      <w:r>
        <w:t>created_user</w:t>
      </w:r>
    </w:p>
    <w:p w14:paraId="6554A1D8" w14:textId="6423F9DE" w:rsidR="0097096D" w:rsidRDefault="0097096D" w:rsidP="009C5D82">
      <w:pPr>
        <w:pStyle w:val="ListParagraph"/>
        <w:numPr>
          <w:ilvl w:val="0"/>
          <w:numId w:val="20"/>
        </w:numPr>
      </w:pPr>
      <w:r>
        <w:t>created_date</w:t>
      </w:r>
    </w:p>
    <w:p w14:paraId="5FABE7C7" w14:textId="48EF9C83" w:rsidR="009C5D82" w:rsidRDefault="0097096D" w:rsidP="009C5D82">
      <w:pPr>
        <w:pStyle w:val="ListParagraph"/>
        <w:numPr>
          <w:ilvl w:val="0"/>
          <w:numId w:val="20"/>
        </w:numPr>
      </w:pPr>
      <w:r>
        <w:t>last_edited_user</w:t>
      </w:r>
    </w:p>
    <w:p w14:paraId="7985F32E" w14:textId="4E1DE084" w:rsidR="005C5B12" w:rsidRDefault="0097096D" w:rsidP="0060383C">
      <w:pPr>
        <w:pStyle w:val="ListParagraph"/>
        <w:numPr>
          <w:ilvl w:val="0"/>
          <w:numId w:val="20"/>
        </w:numPr>
      </w:pPr>
      <w:r>
        <w:t>last_edited_date</w:t>
      </w:r>
    </w:p>
    <w:p w14:paraId="7E0AB816" w14:textId="2DC4255D" w:rsidR="005C5B12" w:rsidRPr="00F11739" w:rsidRDefault="005C5B12" w:rsidP="005C5B12">
      <w:pPr>
        <w:pStyle w:val="EsriHeading2"/>
      </w:pPr>
      <w:bookmarkStart w:id="6" w:name="_Toc77064951"/>
      <w:r>
        <w:t>ERM Managed Fields</w:t>
      </w:r>
      <w:bookmarkEnd w:id="6"/>
    </w:p>
    <w:p w14:paraId="245F0D3F" w14:textId="1F3CB7AB" w:rsidR="00A741C7" w:rsidRDefault="00500436" w:rsidP="005C5B12">
      <w:pPr>
        <w:pStyle w:val="EsriProposalBodyText"/>
        <w:spacing w:before="0" w:after="0"/>
      </w:pPr>
      <w:r>
        <w:t>Many tables below have an</w:t>
      </w:r>
      <w:r w:rsidR="00D4323F">
        <w:t xml:space="preserve"> “ERM” column to denote how the field is managed.</w:t>
      </w:r>
    </w:p>
    <w:p w14:paraId="7C004E1F" w14:textId="77777777" w:rsidR="00831C16" w:rsidRDefault="00D4323F" w:rsidP="00D4323F">
      <w:pPr>
        <w:pStyle w:val="EsriProposalBodyText"/>
        <w:numPr>
          <w:ilvl w:val="0"/>
          <w:numId w:val="21"/>
        </w:numPr>
        <w:spacing w:before="0" w:after="0"/>
      </w:pPr>
      <w:r>
        <w:t>Required</w:t>
      </w:r>
    </w:p>
    <w:p w14:paraId="775EEC57" w14:textId="5482F0E0" w:rsidR="00D4323F" w:rsidRDefault="00831C16" w:rsidP="00831C16">
      <w:pPr>
        <w:pStyle w:val="EsriProposalBodyText"/>
        <w:numPr>
          <w:ilvl w:val="1"/>
          <w:numId w:val="21"/>
        </w:numPr>
        <w:spacing w:before="0" w:after="0"/>
      </w:pPr>
      <w:r>
        <w:t>F</w:t>
      </w:r>
      <w:r w:rsidR="00E55FD5">
        <w:t>ield must have a valid value for functionality to work correctly.</w:t>
      </w:r>
    </w:p>
    <w:p w14:paraId="03024DF8" w14:textId="7714926F" w:rsidR="00D4323F" w:rsidRDefault="00D4323F" w:rsidP="00D4323F">
      <w:pPr>
        <w:pStyle w:val="EsriProposalBodyText"/>
        <w:numPr>
          <w:ilvl w:val="0"/>
          <w:numId w:val="21"/>
        </w:numPr>
        <w:spacing w:before="0" w:after="0"/>
      </w:pPr>
      <w:r>
        <w:t>Optional</w:t>
      </w:r>
    </w:p>
    <w:p w14:paraId="2665E040" w14:textId="56BF881D" w:rsidR="004D00CC" w:rsidRDefault="00440EA2" w:rsidP="00952154">
      <w:pPr>
        <w:pStyle w:val="EsriProposalBodyText"/>
        <w:numPr>
          <w:ilvl w:val="1"/>
          <w:numId w:val="21"/>
        </w:numPr>
        <w:spacing w:before="0" w:after="0"/>
      </w:pPr>
      <w:r>
        <w:t>Can c</w:t>
      </w:r>
      <w:r w:rsidR="00755174">
        <w:t>ontain VRP parameters that are optional to use.</w:t>
      </w:r>
    </w:p>
    <w:p w14:paraId="48BEB2AA" w14:textId="4E00ADFF" w:rsidR="00831C16" w:rsidRDefault="00755174" w:rsidP="00DB51A8">
      <w:pPr>
        <w:pStyle w:val="EsriProposalBodyText"/>
        <w:numPr>
          <w:ilvl w:val="1"/>
          <w:numId w:val="21"/>
        </w:numPr>
        <w:spacing w:before="0" w:after="0"/>
      </w:pPr>
      <w:r>
        <w:t>Can contain c</w:t>
      </w:r>
      <w:r w:rsidR="00831C16">
        <w:t>ontextual description field that does not need to be filled in</w:t>
      </w:r>
      <w:r>
        <w:t xml:space="preserve"> if not applicable for customer.</w:t>
      </w:r>
    </w:p>
    <w:p w14:paraId="7CEA2240" w14:textId="37A58078" w:rsidR="00D4323F" w:rsidRDefault="00D4323F" w:rsidP="00D4323F">
      <w:pPr>
        <w:pStyle w:val="EsriProposalBodyText"/>
        <w:numPr>
          <w:ilvl w:val="0"/>
          <w:numId w:val="21"/>
        </w:numPr>
        <w:spacing w:before="0" w:after="0"/>
      </w:pPr>
      <w:r>
        <w:t xml:space="preserve">Output </w:t>
      </w:r>
      <w:r w:rsidR="005F4E52">
        <w:t>–</w:t>
      </w:r>
      <w:r>
        <w:t xml:space="preserve"> </w:t>
      </w:r>
      <w:r w:rsidR="005F4E52">
        <w:t>ERM manages this field and users should not change. These values may come from VRP during solve or the ERM API or Route Planner logic may populate.</w:t>
      </w:r>
    </w:p>
    <w:p w14:paraId="633E3BF5" w14:textId="470032C3" w:rsidR="005F4E52" w:rsidRDefault="00A5641B" w:rsidP="005F4E52">
      <w:pPr>
        <w:pStyle w:val="EsriProposalBodyText"/>
        <w:numPr>
          <w:ilvl w:val="1"/>
          <w:numId w:val="21"/>
        </w:numPr>
        <w:spacing w:before="0" w:after="0"/>
      </w:pPr>
      <w:r>
        <w:t>All</w:t>
      </w:r>
      <w:r w:rsidR="0051669F">
        <w:t xml:space="preserve"> these fields should be set to editable=false by default in the web configuration.</w:t>
      </w:r>
    </w:p>
    <w:p w14:paraId="69B647F0" w14:textId="0A4B61F9" w:rsidR="00235919" w:rsidRDefault="00235919" w:rsidP="00235919">
      <w:pPr>
        <w:pStyle w:val="EsriHeading2"/>
      </w:pPr>
      <w:bookmarkStart w:id="7" w:name="_Toc77064952"/>
      <w:r>
        <w:t>VRP Fields</w:t>
      </w:r>
      <w:bookmarkEnd w:id="7"/>
    </w:p>
    <w:p w14:paraId="08FA327A" w14:textId="3F109EE1" w:rsidR="00235919" w:rsidRDefault="00B91284" w:rsidP="00235919">
      <w:r>
        <w:t>Many table</w:t>
      </w:r>
      <w:r w:rsidR="00C03977">
        <w:t>s</w:t>
      </w:r>
      <w:r>
        <w:t xml:space="preserve"> below have VRP fields that show which Vehicle Routing Problem fields that the ERM fields map to during a Solve.</w:t>
      </w:r>
    </w:p>
    <w:p w14:paraId="306E6F64" w14:textId="2BBFB60E" w:rsidR="00775458" w:rsidRDefault="00775458" w:rsidP="00775458">
      <w:pPr>
        <w:pStyle w:val="ListParagraph"/>
        <w:numPr>
          <w:ilvl w:val="0"/>
          <w:numId w:val="22"/>
        </w:numPr>
      </w:pPr>
      <w:r>
        <w:t>VRP Class</w:t>
      </w:r>
      <w:r w:rsidR="002D4837">
        <w:t xml:space="preserve"> </w:t>
      </w:r>
      <w:r w:rsidR="00890754">
        <w:t>–</w:t>
      </w:r>
      <w:r w:rsidR="002D4837">
        <w:t xml:space="preserve"> </w:t>
      </w:r>
      <w:r w:rsidR="00890754">
        <w:t xml:space="preserve">VRP Class that </w:t>
      </w:r>
      <w:r w:rsidR="00EE1995">
        <w:t>field relates to</w:t>
      </w:r>
    </w:p>
    <w:p w14:paraId="592F09A3" w14:textId="4286A417" w:rsidR="00775458" w:rsidRPr="00235919" w:rsidRDefault="00775458" w:rsidP="00775458">
      <w:pPr>
        <w:pStyle w:val="ListParagraph"/>
        <w:numPr>
          <w:ilvl w:val="0"/>
          <w:numId w:val="22"/>
        </w:numPr>
      </w:pPr>
      <w:r>
        <w:t xml:space="preserve">VRP Field – Name of the field </w:t>
      </w:r>
      <w:r w:rsidR="002D4837">
        <w:t>in VRP Class that the ERM field is mapped to.</w:t>
      </w:r>
    </w:p>
    <w:p w14:paraId="0010663C" w14:textId="77777777" w:rsidR="00831C16" w:rsidRDefault="00831C16">
      <w:pPr>
        <w:spacing w:before="0" w:after="200"/>
        <w:rPr>
          <w:rFonts w:ascii="Arial" w:eastAsiaTheme="majorEastAsia" w:hAnsi="Arial" w:cs="Arial"/>
          <w:b/>
          <w:bCs/>
          <w:color w:val="000000" w:themeColor="text1"/>
          <w:sz w:val="28"/>
          <w:szCs w:val="26"/>
        </w:rPr>
      </w:pPr>
      <w:r>
        <w:br w:type="page"/>
      </w:r>
    </w:p>
    <w:p w14:paraId="6B2C4248" w14:textId="666D0973" w:rsidR="00616EAF" w:rsidRDefault="00125EDA" w:rsidP="005F6D41">
      <w:pPr>
        <w:pStyle w:val="EsriHeading2"/>
      </w:pPr>
      <w:bookmarkStart w:id="8" w:name="_Toc77064953"/>
      <w:r>
        <w:lastRenderedPageBreak/>
        <w:t>Document History</w:t>
      </w:r>
      <w:bookmarkEnd w:id="8"/>
    </w:p>
    <w:tbl>
      <w:tblPr>
        <w:tblStyle w:val="TableGrid"/>
        <w:tblW w:w="0" w:type="auto"/>
        <w:jc w:val="center"/>
        <w:tblLook w:val="04A0" w:firstRow="1" w:lastRow="0" w:firstColumn="1" w:lastColumn="0" w:noHBand="0" w:noVBand="1"/>
      </w:tblPr>
      <w:tblGrid>
        <w:gridCol w:w="1525"/>
        <w:gridCol w:w="6030"/>
        <w:gridCol w:w="1710"/>
      </w:tblGrid>
      <w:tr w:rsidR="008C0BEE" w14:paraId="1FD5FD08" w14:textId="77777777" w:rsidTr="008C0BEE">
        <w:trPr>
          <w:jc w:val="center"/>
        </w:trPr>
        <w:tc>
          <w:tcPr>
            <w:tcW w:w="1525" w:type="dxa"/>
            <w:shd w:val="clear" w:color="auto" w:fill="0070C0"/>
          </w:tcPr>
          <w:p w14:paraId="7B9C61EB" w14:textId="29EDC6A3" w:rsidR="008C0BEE" w:rsidRPr="008C0BEE" w:rsidRDefault="008C0BEE" w:rsidP="008C0BEE">
            <w:pPr>
              <w:jc w:val="center"/>
              <w:rPr>
                <w:b/>
                <w:bCs/>
                <w:color w:val="FFFFFF" w:themeColor="background1"/>
              </w:rPr>
            </w:pPr>
            <w:r>
              <w:rPr>
                <w:b/>
                <w:bCs/>
                <w:color w:val="FFFFFF" w:themeColor="background1"/>
              </w:rPr>
              <w:t>Date</w:t>
            </w:r>
          </w:p>
        </w:tc>
        <w:tc>
          <w:tcPr>
            <w:tcW w:w="6030" w:type="dxa"/>
            <w:shd w:val="clear" w:color="auto" w:fill="0070C0"/>
          </w:tcPr>
          <w:p w14:paraId="3965660A" w14:textId="185AF3DE" w:rsidR="008C0BEE" w:rsidRPr="008C0BEE" w:rsidRDefault="008C0BEE" w:rsidP="008C0BEE">
            <w:pPr>
              <w:jc w:val="center"/>
              <w:rPr>
                <w:b/>
                <w:bCs/>
                <w:color w:val="FFFFFF" w:themeColor="background1"/>
              </w:rPr>
            </w:pPr>
            <w:r>
              <w:rPr>
                <w:b/>
                <w:bCs/>
                <w:color w:val="FFFFFF" w:themeColor="background1"/>
              </w:rPr>
              <w:t>Description</w:t>
            </w:r>
          </w:p>
        </w:tc>
        <w:tc>
          <w:tcPr>
            <w:tcW w:w="1710" w:type="dxa"/>
            <w:shd w:val="clear" w:color="auto" w:fill="0070C0"/>
          </w:tcPr>
          <w:p w14:paraId="0208563E" w14:textId="353B5737" w:rsidR="008C0BEE" w:rsidRPr="008C0BEE" w:rsidRDefault="008C0BEE" w:rsidP="008C0BEE">
            <w:pPr>
              <w:jc w:val="center"/>
              <w:rPr>
                <w:b/>
                <w:bCs/>
                <w:color w:val="FFFFFF" w:themeColor="background1"/>
              </w:rPr>
            </w:pPr>
            <w:r w:rsidRPr="008C0BEE">
              <w:rPr>
                <w:b/>
                <w:bCs/>
                <w:color w:val="FFFFFF" w:themeColor="background1"/>
              </w:rPr>
              <w:t>Author</w:t>
            </w:r>
          </w:p>
        </w:tc>
      </w:tr>
      <w:tr w:rsidR="008C0BEE" w14:paraId="3CDBEB4D" w14:textId="77777777" w:rsidTr="008C0BEE">
        <w:trPr>
          <w:jc w:val="center"/>
        </w:trPr>
        <w:tc>
          <w:tcPr>
            <w:tcW w:w="1525" w:type="dxa"/>
          </w:tcPr>
          <w:p w14:paraId="6F58D154" w14:textId="26788B99" w:rsidR="008C0BEE" w:rsidRDefault="00D7151E" w:rsidP="00125EDA">
            <w:r>
              <w:t>5/</w:t>
            </w:r>
            <w:r w:rsidR="003E50B5">
              <w:t>7</w:t>
            </w:r>
            <w:r>
              <w:t>/2021</w:t>
            </w:r>
          </w:p>
        </w:tc>
        <w:tc>
          <w:tcPr>
            <w:tcW w:w="6030" w:type="dxa"/>
          </w:tcPr>
          <w:p w14:paraId="3D6370E9" w14:textId="5D7219DF" w:rsidR="008C0BEE" w:rsidRDefault="00A36BB9" w:rsidP="00125EDA">
            <w:r>
              <w:t xml:space="preserve">Doc creation </w:t>
            </w:r>
            <w:r w:rsidR="003E50B5">
              <w:t>based on Version 3.0</w:t>
            </w:r>
            <w:r>
              <w:t xml:space="preserve"> release schema</w:t>
            </w:r>
          </w:p>
        </w:tc>
        <w:tc>
          <w:tcPr>
            <w:tcW w:w="1710" w:type="dxa"/>
          </w:tcPr>
          <w:p w14:paraId="2AEF7BFA" w14:textId="417423AD" w:rsidR="008C0BEE" w:rsidRDefault="00A36BB9" w:rsidP="00125EDA">
            <w:r>
              <w:t>Mike Nelson</w:t>
            </w:r>
          </w:p>
        </w:tc>
      </w:tr>
      <w:tr w:rsidR="008C0BEE" w14:paraId="30A68BE4" w14:textId="77777777" w:rsidTr="008C0BEE">
        <w:trPr>
          <w:jc w:val="center"/>
        </w:trPr>
        <w:tc>
          <w:tcPr>
            <w:tcW w:w="1525" w:type="dxa"/>
          </w:tcPr>
          <w:p w14:paraId="5BDEB64C" w14:textId="2E373778" w:rsidR="008C0BEE" w:rsidRDefault="00D93EEC" w:rsidP="00125EDA">
            <w:r>
              <w:t>7/13/2021</w:t>
            </w:r>
          </w:p>
        </w:tc>
        <w:tc>
          <w:tcPr>
            <w:tcW w:w="6030" w:type="dxa"/>
          </w:tcPr>
          <w:p w14:paraId="0A046CD6" w14:textId="3088C6C1" w:rsidR="008C0BEE" w:rsidRDefault="00D93EEC" w:rsidP="00125EDA">
            <w:r>
              <w:t>Updates for Version 3.1 release</w:t>
            </w:r>
          </w:p>
        </w:tc>
        <w:tc>
          <w:tcPr>
            <w:tcW w:w="1710" w:type="dxa"/>
          </w:tcPr>
          <w:p w14:paraId="66CFFE72" w14:textId="5BC5D435" w:rsidR="008C0BEE" w:rsidRDefault="00D93EEC" w:rsidP="00125EDA">
            <w:r>
              <w:t>Mike Nelson</w:t>
            </w:r>
          </w:p>
        </w:tc>
      </w:tr>
      <w:tr w:rsidR="008C0BEE" w14:paraId="36447804" w14:textId="77777777" w:rsidTr="008C0BEE">
        <w:trPr>
          <w:jc w:val="center"/>
        </w:trPr>
        <w:tc>
          <w:tcPr>
            <w:tcW w:w="1525" w:type="dxa"/>
          </w:tcPr>
          <w:p w14:paraId="00516A32" w14:textId="77777777" w:rsidR="008C0BEE" w:rsidRDefault="008C0BEE" w:rsidP="00125EDA"/>
        </w:tc>
        <w:tc>
          <w:tcPr>
            <w:tcW w:w="6030" w:type="dxa"/>
          </w:tcPr>
          <w:p w14:paraId="4E63B4C3" w14:textId="77777777" w:rsidR="008C0BEE" w:rsidRDefault="008C0BEE" w:rsidP="00125EDA"/>
        </w:tc>
        <w:tc>
          <w:tcPr>
            <w:tcW w:w="1710" w:type="dxa"/>
          </w:tcPr>
          <w:p w14:paraId="621A8A4F" w14:textId="77777777" w:rsidR="008C0BEE" w:rsidRDefault="008C0BEE" w:rsidP="00125EDA"/>
        </w:tc>
      </w:tr>
    </w:tbl>
    <w:p w14:paraId="0EF94CBC" w14:textId="0D017ED9" w:rsidR="00125EDA" w:rsidRDefault="00125EDA" w:rsidP="00125EDA"/>
    <w:p w14:paraId="0D6C074D" w14:textId="0460DEDB" w:rsidR="00125EDA" w:rsidRDefault="00125EDA" w:rsidP="00125EDA"/>
    <w:p w14:paraId="5D128E0C" w14:textId="77777777" w:rsidR="00841FAF" w:rsidRDefault="00841FAF">
      <w:pPr>
        <w:spacing w:before="0" w:after="200"/>
        <w:rPr>
          <w:rFonts w:ascii="Arial" w:eastAsiaTheme="majorEastAsia" w:hAnsi="Arial" w:cs="Arial"/>
          <w:b/>
          <w:bCs/>
          <w:color w:val="007AC2"/>
          <w:sz w:val="32"/>
          <w:szCs w:val="32"/>
        </w:rPr>
      </w:pPr>
      <w:r>
        <w:br w:type="page"/>
      </w:r>
    </w:p>
    <w:p w14:paraId="3D7FEA68" w14:textId="77777777" w:rsidR="003B0C58" w:rsidRDefault="003B0C58" w:rsidP="00125EDA">
      <w:pPr>
        <w:pStyle w:val="EsriHeading1"/>
        <w:sectPr w:rsidR="003B0C58" w:rsidSect="001B0C25">
          <w:headerReference w:type="default" r:id="rId12"/>
          <w:footerReference w:type="default" r:id="rId13"/>
          <w:pgSz w:w="12240" w:h="15840"/>
          <w:pgMar w:top="720" w:right="720" w:bottom="720" w:left="720" w:header="720" w:footer="936" w:gutter="0"/>
          <w:cols w:space="720"/>
          <w:docGrid w:linePitch="360"/>
        </w:sectPr>
      </w:pPr>
    </w:p>
    <w:p w14:paraId="13522EC9" w14:textId="6F236FAB" w:rsidR="00125EDA" w:rsidRDefault="00125EDA" w:rsidP="00125EDA">
      <w:pPr>
        <w:pStyle w:val="EsriHeading1"/>
      </w:pPr>
      <w:bookmarkStart w:id="9" w:name="_Toc77064954"/>
      <w:r>
        <w:lastRenderedPageBreak/>
        <w:t>ERM Plan Defaults</w:t>
      </w:r>
      <w:bookmarkEnd w:id="9"/>
    </w:p>
    <w:p w14:paraId="3B089EF8" w14:textId="6A1B6892" w:rsidR="00193239" w:rsidRPr="00193239" w:rsidRDefault="00193239" w:rsidP="00193239">
      <w:r>
        <w:t xml:space="preserve">The ERM Plan Defaults </w:t>
      </w:r>
      <w:r w:rsidR="00CC7824">
        <w:t>service contains values to populate features on Plan creation.</w:t>
      </w:r>
    </w:p>
    <w:p w14:paraId="0A813767" w14:textId="34A97FE4" w:rsidR="00D263E3" w:rsidRDefault="00D263E3" w:rsidP="00D263E3">
      <w:pPr>
        <w:pStyle w:val="EsriHeading2"/>
      </w:pPr>
      <w:bookmarkStart w:id="10" w:name="_Toc77064955"/>
      <w:r>
        <w:t>DepotTemplate</w:t>
      </w:r>
      <w:bookmarkEnd w:id="10"/>
    </w:p>
    <w:p w14:paraId="0A89243C" w14:textId="6E6ABD97" w:rsidR="005C5676" w:rsidRPr="005C5676" w:rsidRDefault="00EB4FDC" w:rsidP="005C5676">
      <w:r>
        <w:t xml:space="preserve">Point feature layer that </w:t>
      </w:r>
      <w:r w:rsidR="00B862FB">
        <w:t>contains</w:t>
      </w:r>
      <w:r w:rsidR="008419B5">
        <w:t xml:space="preserve"> </w:t>
      </w:r>
      <w:r w:rsidR="0031257C">
        <w:t>D</w:t>
      </w:r>
      <w:r w:rsidR="008419B5">
        <w:t xml:space="preserve">epot location and </w:t>
      </w:r>
      <w:r w:rsidR="00B862FB">
        <w:t>information</w:t>
      </w:r>
      <w:r w:rsidR="00EA303A">
        <w:t xml:space="preserve">. A </w:t>
      </w:r>
      <w:r w:rsidR="0031257C">
        <w:t>D</w:t>
      </w:r>
      <w:r w:rsidR="00EA303A">
        <w:t xml:space="preserve">ispatch </w:t>
      </w:r>
      <w:r w:rsidR="0031257C">
        <w:t>L</w:t>
      </w:r>
      <w:r w:rsidR="00EA303A">
        <w:t>ocation can have multiple depots.</w:t>
      </w:r>
    </w:p>
    <w:tbl>
      <w:tblPr>
        <w:tblW w:w="12680" w:type="dxa"/>
        <w:jc w:val="center"/>
        <w:tblLook w:val="04A0" w:firstRow="1" w:lastRow="0" w:firstColumn="1" w:lastColumn="0" w:noHBand="0" w:noVBand="1"/>
      </w:tblPr>
      <w:tblGrid>
        <w:gridCol w:w="3220"/>
        <w:gridCol w:w="2180"/>
        <w:gridCol w:w="960"/>
        <w:gridCol w:w="920"/>
        <w:gridCol w:w="4280"/>
        <w:gridCol w:w="1120"/>
      </w:tblGrid>
      <w:tr w:rsidR="003C72F3" w:rsidRPr="003C72F3" w14:paraId="41BADE10" w14:textId="77777777" w:rsidTr="00310DFA">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0BA58C47"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69032B2D"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399C3DB5"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39F812DC"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7CF84E0C"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5CD7112D" w14:textId="77777777" w:rsidR="003C72F3" w:rsidRPr="003C72F3" w:rsidRDefault="003C72F3" w:rsidP="003C72F3">
            <w:pPr>
              <w:spacing w:before="0" w:after="0" w:line="240" w:lineRule="auto"/>
              <w:rPr>
                <w:rFonts w:ascii="Calibri" w:eastAsia="Times New Roman" w:hAnsi="Calibri" w:cs="Calibri"/>
                <w:b/>
                <w:bCs/>
                <w:color w:val="FFFFFF"/>
                <w:sz w:val="22"/>
              </w:rPr>
            </w:pPr>
            <w:r w:rsidRPr="003C72F3">
              <w:rPr>
                <w:rFonts w:ascii="Calibri" w:eastAsia="Times New Roman" w:hAnsi="Calibri" w:cs="Calibri"/>
                <w:b/>
                <w:bCs/>
                <w:color w:val="FFFFFF"/>
                <w:sz w:val="22"/>
              </w:rPr>
              <w:t>ERM</w:t>
            </w:r>
          </w:p>
        </w:tc>
      </w:tr>
      <w:tr w:rsidR="003C72F3" w:rsidRPr="003C72F3" w14:paraId="01706CE5"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5E92D"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CurbApproach</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2F2342"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Curb Approach</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898DC"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BCE964" w14:textId="18A023D5" w:rsidR="003C72F3" w:rsidRPr="00310DFA" w:rsidRDefault="00456729" w:rsidP="003C72F3">
            <w:pPr>
              <w:spacing w:before="0" w:after="0" w:line="240" w:lineRule="auto"/>
              <w:rPr>
                <w:rFonts w:asciiTheme="minorHAnsi" w:eastAsia="Times New Roman" w:hAnsiTheme="minorHAnsi" w:cstheme="minorHAnsi"/>
                <w:color w:val="000000"/>
                <w:sz w:val="22"/>
              </w:rPr>
            </w:pPr>
            <w:r>
              <w:rPr>
                <w:rFonts w:asciiTheme="minorHAnsi" w:eastAsia="Times New Roman" w:hAnsiTheme="minorHAnsi" w:cstheme="minorHAnsi"/>
                <w:color w:val="000000"/>
                <w:sz w:val="22"/>
              </w:rPr>
              <w:t>Short</w:t>
            </w:r>
            <w:r w:rsidR="003C72F3" w:rsidRPr="00310DFA">
              <w:rPr>
                <w:rFonts w:asciiTheme="minorHAnsi" w:eastAsia="Times New Roman" w:hAnsiTheme="minorHAnsi" w:cstheme="minorHAnsi"/>
                <w:color w:val="000000"/>
                <w:sz w:val="22"/>
              </w:rPr>
              <w:t xml:space="preserve">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528761"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Requirement for how this location must be approached. Not Null small int. e.g. Either Side of Vehicle = 0, Right=2, Left=2, No-U-Turn + Either Side = 3</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207D37"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32C2968B"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E2C5C"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DepotName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C8B4D8"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Depot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E853B"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D9FC3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AD3393"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Descriptive name of Depot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A082B2"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5B28596B"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62EF5"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Description</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144C63"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Description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C354A4"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93203F"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48F6B8"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Descriptive information for Depot location. e.g. address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2D9E8C"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25B108F7"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B41C0"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DispLocName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64177"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DA1620"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8F7D5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7D6BA"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Name of Dispatch Location that locations relate to. Corresponds to key value set in DispatchLocation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85523F"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Required</w:t>
            </w:r>
          </w:p>
        </w:tc>
      </w:tr>
      <w:tr w:rsidR="003C72F3" w:rsidRPr="003C72F3" w14:paraId="3542199C"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1A98D"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TimeWindowEnd1</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C23415"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Window End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4C366"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D8FB9D"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39B4E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First time of day when this location closes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DD563C"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13C80DB4"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D3908"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TimeWindowEnd2</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E1CD10"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Window End 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49A88"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292454"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638AF3"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Second time of day when this location closes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D65D5A"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2EA41E51"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27B38"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TimeWindowStart1</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FE0276"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Window Start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15117"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80D299"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1BF8FE"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 First time of day when this location opens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2C1811"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1331DD31"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BD09B"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TimeWindowStart2</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EEB994" w14:textId="18C9CDAD"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Window Start</w:t>
            </w:r>
            <w:r w:rsidR="00271A50" w:rsidRPr="00310DFA">
              <w:rPr>
                <w:rFonts w:asciiTheme="minorHAnsi" w:eastAsia="Times New Roman" w:hAnsiTheme="minorHAnsi" w:cstheme="minorHAnsi"/>
                <w:color w:val="000000"/>
                <w:sz w:val="22"/>
              </w:rPr>
              <w:t xml:space="preserve"> 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2327D"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67C970"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A7BA69"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Second time of day when this location closes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A71733"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Optional</w:t>
            </w:r>
          </w:p>
        </w:tc>
      </w:tr>
      <w:tr w:rsidR="003C72F3" w:rsidRPr="003C72F3" w14:paraId="003A7733" w14:textId="77777777" w:rsidTr="00310DFA">
        <w:trPr>
          <w:trHeight w:val="15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F5639"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TimeZone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9BB61B"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Zone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5E4C7" w14:textId="77777777" w:rsidR="003C72F3" w:rsidRPr="00310DFA" w:rsidRDefault="003C72F3" w:rsidP="003C72F3">
            <w:pPr>
              <w:spacing w:before="0" w:after="0" w:line="240" w:lineRule="auto"/>
              <w:jc w:val="center"/>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467E42"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668D42" w14:textId="6B3B12CC"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Time zone descriptive local. E.g. "America/Los Angeles" in TZ Database format (https://en.wikipedia.org/wiki/Tz_database)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45EA4D" w14:textId="77777777" w:rsidR="003C72F3" w:rsidRPr="00310DFA" w:rsidRDefault="003C72F3" w:rsidP="003C72F3">
            <w:pPr>
              <w:spacing w:before="0" w:after="0" w:line="240" w:lineRule="auto"/>
              <w:rPr>
                <w:rFonts w:asciiTheme="minorHAnsi" w:eastAsia="Times New Roman" w:hAnsiTheme="minorHAnsi" w:cstheme="minorHAnsi"/>
                <w:color w:val="000000"/>
                <w:sz w:val="22"/>
              </w:rPr>
            </w:pPr>
            <w:r w:rsidRPr="00310DFA">
              <w:rPr>
                <w:rFonts w:asciiTheme="minorHAnsi" w:eastAsia="Times New Roman" w:hAnsiTheme="minorHAnsi" w:cstheme="minorHAnsi"/>
                <w:color w:val="000000"/>
                <w:sz w:val="22"/>
              </w:rPr>
              <w:t>Required</w:t>
            </w:r>
          </w:p>
        </w:tc>
      </w:tr>
    </w:tbl>
    <w:p w14:paraId="2DE30076" w14:textId="7FB86194" w:rsidR="00D263E3" w:rsidRDefault="00D263E3" w:rsidP="00D263E3">
      <w:pPr>
        <w:pStyle w:val="EsriHeading2"/>
      </w:pPr>
      <w:bookmarkStart w:id="11" w:name="_Toc77064956"/>
      <w:r>
        <w:lastRenderedPageBreak/>
        <w:t>DispatchLocation</w:t>
      </w:r>
      <w:bookmarkEnd w:id="11"/>
    </w:p>
    <w:p w14:paraId="689BEAF2" w14:textId="44A28049" w:rsidR="00B46EFF" w:rsidRDefault="00A067E3" w:rsidP="00B46EFF">
      <w:r>
        <w:t>Table that contains list of Dispatch Locations that a Plan can be created for.</w:t>
      </w:r>
    </w:p>
    <w:tbl>
      <w:tblPr>
        <w:tblW w:w="12680" w:type="dxa"/>
        <w:jc w:val="center"/>
        <w:tblLook w:val="04A0" w:firstRow="1" w:lastRow="0" w:firstColumn="1" w:lastColumn="0" w:noHBand="0" w:noVBand="1"/>
      </w:tblPr>
      <w:tblGrid>
        <w:gridCol w:w="3220"/>
        <w:gridCol w:w="2180"/>
        <w:gridCol w:w="960"/>
        <w:gridCol w:w="920"/>
        <w:gridCol w:w="4280"/>
        <w:gridCol w:w="1120"/>
      </w:tblGrid>
      <w:tr w:rsidR="00F36B33" w:rsidRPr="00F36B33" w14:paraId="4D4DD74C" w14:textId="77777777" w:rsidTr="00310DFA">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1F847BAC"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3889403A"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0471BEE3"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1AB4C31D"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23ADEF4D"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62C2268D" w14:textId="77777777" w:rsidR="00F36B33" w:rsidRPr="00F36B33" w:rsidRDefault="00F36B33" w:rsidP="00F36B33">
            <w:pPr>
              <w:spacing w:before="0" w:after="0" w:line="240" w:lineRule="auto"/>
              <w:rPr>
                <w:rFonts w:ascii="Calibri" w:eastAsia="Times New Roman" w:hAnsi="Calibri" w:cs="Calibri"/>
                <w:b/>
                <w:bCs/>
                <w:color w:val="FFFFFF"/>
                <w:sz w:val="22"/>
              </w:rPr>
            </w:pPr>
            <w:r w:rsidRPr="00F36B33">
              <w:rPr>
                <w:rFonts w:ascii="Calibri" w:eastAsia="Times New Roman" w:hAnsi="Calibri" w:cs="Calibri"/>
                <w:b/>
                <w:bCs/>
                <w:color w:val="FFFFFF"/>
                <w:sz w:val="22"/>
              </w:rPr>
              <w:t>ERM</w:t>
            </w:r>
          </w:p>
        </w:tc>
      </w:tr>
      <w:tr w:rsidR="00F36B33" w:rsidRPr="00F36B33" w14:paraId="7FFFF31B"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963EA"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DispLocDesc</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8AD1AA"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Dispatch Description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A2F71" w14:textId="77777777" w:rsidR="00F36B33" w:rsidRPr="00F36B33" w:rsidRDefault="00F36B33" w:rsidP="00F36B33">
            <w:pPr>
              <w:spacing w:before="0" w:after="0" w:line="240" w:lineRule="auto"/>
              <w:jc w:val="center"/>
              <w:rPr>
                <w:rFonts w:ascii="Calibri" w:eastAsia="Times New Roman" w:hAnsi="Calibri" w:cs="Calibri"/>
                <w:color w:val="000000"/>
                <w:sz w:val="22"/>
              </w:rPr>
            </w:pPr>
            <w:r w:rsidRPr="00F36B33">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1ABCDF"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CC810C"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Descriptive information for Depot location. e.g. address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7F4827"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Optional</w:t>
            </w:r>
          </w:p>
        </w:tc>
      </w:tr>
      <w:tr w:rsidR="00F36B33" w:rsidRPr="00F36B33" w14:paraId="265AD32E"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E5C28"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DispLocName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C21C0F"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B47C2" w14:textId="77777777" w:rsidR="00F36B33" w:rsidRPr="00F36B33" w:rsidRDefault="00F36B33" w:rsidP="00F36B33">
            <w:pPr>
              <w:spacing w:before="0" w:after="0" w:line="240" w:lineRule="auto"/>
              <w:jc w:val="center"/>
              <w:rPr>
                <w:rFonts w:ascii="Calibri" w:eastAsia="Times New Roman" w:hAnsi="Calibri" w:cs="Calibri"/>
                <w:color w:val="000000"/>
                <w:sz w:val="22"/>
              </w:rPr>
            </w:pPr>
            <w:r w:rsidRPr="00F36B33">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CD54A"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4F3C72"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Name of Dispatch Location. This is key value that all other features must match when relating to a Dispatch Location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CE9C9C"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Required</w:t>
            </w:r>
          </w:p>
        </w:tc>
      </w:tr>
      <w:tr w:rsidR="00F36B33" w:rsidRPr="00F36B33" w14:paraId="29D3DD66" w14:textId="77777777" w:rsidTr="00310DFA">
        <w:trPr>
          <w:trHeight w:val="15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462A2"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TimeZone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2888EF"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Time Zone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A3FD8" w14:textId="77777777" w:rsidR="00F36B33" w:rsidRPr="00F36B33" w:rsidRDefault="00F36B33" w:rsidP="00F36B33">
            <w:pPr>
              <w:spacing w:before="0" w:after="0" w:line="240" w:lineRule="auto"/>
              <w:jc w:val="center"/>
              <w:rPr>
                <w:rFonts w:ascii="Calibri" w:eastAsia="Times New Roman" w:hAnsi="Calibri" w:cs="Calibri"/>
                <w:color w:val="000000"/>
                <w:sz w:val="22"/>
              </w:rPr>
            </w:pPr>
            <w:r w:rsidRPr="00F36B33">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102799"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CBE22A" w14:textId="544D1D0F"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Time zone descriptive local. E.g. "America/Los Angeles" in TZ Database format (https://en.wikipedia.org/wiki/Tz_database)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B026F8" w14:textId="77777777" w:rsidR="00F36B33" w:rsidRPr="00F36B33" w:rsidRDefault="00F36B33" w:rsidP="00F36B33">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Required</w:t>
            </w:r>
          </w:p>
        </w:tc>
      </w:tr>
      <w:tr w:rsidR="00A72FE5" w:rsidRPr="00F36B33" w14:paraId="734FF5D0" w14:textId="77777777" w:rsidTr="00310DFA">
        <w:trPr>
          <w:trHeight w:val="15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611901" w14:textId="4F70E8DF" w:rsidR="00A72FE5" w:rsidRPr="00F36B33" w:rsidRDefault="00A72FE5" w:rsidP="00F36B33">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TravelMode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608F56F" w14:textId="00591695" w:rsidR="00A72FE5" w:rsidRPr="00F36B33" w:rsidRDefault="00A72FE5"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Travel Mode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BC7466" w14:textId="61F0F933" w:rsidR="00A72FE5" w:rsidRPr="00F36B33" w:rsidRDefault="00A72FE5" w:rsidP="00F36B33">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8CA3510" w14:textId="5724F8F8" w:rsidR="00A72FE5" w:rsidRPr="00F36B33" w:rsidRDefault="006A02A5"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30F29415" w14:textId="77777777" w:rsidR="00A72FE5" w:rsidRDefault="006A02A5"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Defines the Travel Mode from </w:t>
            </w:r>
            <w:r w:rsidR="004D1F3C">
              <w:rPr>
                <w:rFonts w:ascii="Calibri" w:eastAsia="Times New Roman" w:hAnsi="Calibri" w:cs="Calibri"/>
                <w:color w:val="000000"/>
                <w:sz w:val="22"/>
              </w:rPr>
              <w:t>Network Analysis that the location will use.</w:t>
            </w:r>
          </w:p>
          <w:p w14:paraId="20626FA5" w14:textId="3036CE6E" w:rsidR="004D1F3C" w:rsidRPr="00F36B33" w:rsidRDefault="004D1F3C"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If using Solve Parameter tables, use the value “Custom”</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7B61D5B2" w14:textId="4146CF3F" w:rsidR="00A72FE5" w:rsidRPr="00F36B33" w:rsidRDefault="006A02A5" w:rsidP="00F36B33">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bl>
    <w:p w14:paraId="29205A18" w14:textId="77777777" w:rsidR="00F36B33" w:rsidRPr="00B46EFF" w:rsidRDefault="00F36B33" w:rsidP="00B46EFF"/>
    <w:p w14:paraId="4E5659C5" w14:textId="77777777" w:rsidR="004D1F3C" w:rsidRDefault="004D1F3C">
      <w:pPr>
        <w:spacing w:before="0" w:after="200"/>
        <w:rPr>
          <w:rFonts w:ascii="Arial" w:eastAsiaTheme="majorEastAsia" w:hAnsi="Arial" w:cs="Arial"/>
          <w:b/>
          <w:bCs/>
          <w:color w:val="000000" w:themeColor="text1"/>
          <w:sz w:val="28"/>
          <w:szCs w:val="26"/>
        </w:rPr>
      </w:pPr>
      <w:r>
        <w:br w:type="page"/>
      </w:r>
    </w:p>
    <w:p w14:paraId="0A567A49" w14:textId="419A0FA1" w:rsidR="00D263E3" w:rsidRDefault="00D263E3" w:rsidP="00D263E3">
      <w:pPr>
        <w:pStyle w:val="EsriHeading2"/>
      </w:pPr>
      <w:bookmarkStart w:id="12" w:name="_Toc77064957"/>
      <w:proofErr w:type="spellStart"/>
      <w:r>
        <w:lastRenderedPageBreak/>
        <w:t>LineBarrierLibrary</w:t>
      </w:r>
      <w:bookmarkEnd w:id="12"/>
      <w:proofErr w:type="spellEnd"/>
    </w:p>
    <w:p w14:paraId="15F3F725" w14:textId="62D5CE62" w:rsidR="00122E9A" w:rsidRPr="00122E9A" w:rsidRDefault="009B6368" w:rsidP="00122E9A">
      <w:r>
        <w:t>Line barriers that can affect routing. More information</w:t>
      </w:r>
      <w:r w:rsidR="000F2589">
        <w:t xml:space="preserve"> can be found in </w:t>
      </w:r>
      <w:hyperlink r:id="rId14" w:history="1">
        <w:r w:rsidR="000F2589" w:rsidRPr="000F2589">
          <w:rPr>
            <w:rStyle w:val="Hyperlink"/>
          </w:rPr>
          <w:t>VRP online help</w:t>
        </w:r>
      </w:hyperlink>
      <w:r w:rsidR="000F2589">
        <w:t>.</w:t>
      </w:r>
      <w:r w:rsidR="00F86B9B">
        <w:t xml:space="preserve"> Features are not required.</w:t>
      </w:r>
    </w:p>
    <w:tbl>
      <w:tblPr>
        <w:tblW w:w="12680" w:type="dxa"/>
        <w:jc w:val="center"/>
        <w:tblLook w:val="04A0" w:firstRow="1" w:lastRow="0" w:firstColumn="1" w:lastColumn="0" w:noHBand="0" w:noVBand="1"/>
      </w:tblPr>
      <w:tblGrid>
        <w:gridCol w:w="3220"/>
        <w:gridCol w:w="2180"/>
        <w:gridCol w:w="960"/>
        <w:gridCol w:w="920"/>
        <w:gridCol w:w="4280"/>
        <w:gridCol w:w="1120"/>
      </w:tblGrid>
      <w:tr w:rsidR="00053597" w:rsidRPr="00053597" w14:paraId="419AEC09" w14:textId="77777777" w:rsidTr="004D1F3C">
        <w:trPr>
          <w:trHeight w:val="315"/>
          <w:tblHeader/>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691577B3"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779DFCD8"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02F9DD1D"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46A451B7"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28DFAB75"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27C1670B"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ERM</w:t>
            </w:r>
          </w:p>
        </w:tc>
      </w:tr>
      <w:tr w:rsidR="00053597" w:rsidRPr="00053597" w14:paraId="5BB37033"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4CC41" w14:textId="77777777" w:rsidR="00053597" w:rsidRPr="00053597" w:rsidRDefault="00053597" w:rsidP="00053597">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BarrierType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BCB13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Type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6FEB1"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C5AE3C"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B9F6C9" w14:textId="2D60B984"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The type of barrier. Currently only restriction type </w:t>
            </w:r>
            <w:r w:rsidR="00D25FDD">
              <w:rPr>
                <w:rFonts w:ascii="Calibri" w:eastAsia="Times New Roman" w:hAnsi="Calibri" w:cs="Calibri"/>
                <w:color w:val="000000"/>
                <w:sz w:val="22"/>
              </w:rPr>
              <w:t>is</w:t>
            </w:r>
            <w:r w:rsidRPr="00053597">
              <w:rPr>
                <w:rFonts w:ascii="Calibri" w:eastAsia="Times New Roman" w:hAnsi="Calibri" w:cs="Calibri"/>
                <w:color w:val="000000"/>
                <w:sz w:val="22"/>
              </w:rPr>
              <w:t xml:space="preserve"> implemented.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3D3F5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59722844"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449F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BeginDate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F56E3B"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Begin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29272"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08DE0E"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3B933C"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starts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8C1799"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49B30444"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F90D3"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DispLocName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E3932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0B787"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DD7BA7"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DD85B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 of Dispatch Location that barrier relates to. Corresponds to key value set in DispatchLocation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EB0D8"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Required</w:t>
            </w:r>
          </w:p>
        </w:tc>
      </w:tr>
      <w:tr w:rsidR="00053597" w:rsidRPr="00053597" w14:paraId="51ABC8A7"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78E93"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EndDate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E5907E"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End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50B9C"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FB57B6"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60944C"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ends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25DD69"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7EE05AE1"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DA1C2"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ImpedanceScale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73695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Impedance Scale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C1A18"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A20A79"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78924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8FC0B3"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w:t>
            </w:r>
          </w:p>
        </w:tc>
      </w:tr>
      <w:tr w:rsidR="00C333CD" w:rsidRPr="00053597" w14:paraId="57454174"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5C62F" w14:textId="1841D149" w:rsidR="00C333CD" w:rsidRPr="00053597" w:rsidRDefault="00C333CD"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9B0C8A6" w14:textId="30068C93" w:rsidR="00C333CD" w:rsidRPr="00053597" w:rsidRDefault="00C333CD"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E5E65" w14:textId="064BBFF1" w:rsidR="00C333CD" w:rsidRPr="00053597" w:rsidRDefault="00C333CD" w:rsidP="00C333CD">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08483D95" w14:textId="230F408B" w:rsidR="00C333CD" w:rsidRPr="00053597" w:rsidRDefault="00C333CD"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566F3E64" w14:textId="1B2BCC9F" w:rsidR="00C333CD" w:rsidRPr="00053597" w:rsidRDefault="00C333CD"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04B96430" w14:textId="7A55A51C" w:rsidR="00C333CD" w:rsidRPr="00053597" w:rsidRDefault="00C333CD" w:rsidP="00C333CD">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bl>
    <w:p w14:paraId="5AA4E900" w14:textId="5E664919" w:rsidR="00C333CD" w:rsidRDefault="00D36D9D" w:rsidP="00C333CD">
      <w:pPr>
        <w:pStyle w:val="EsriHeading2"/>
      </w:pPr>
      <w:bookmarkStart w:id="13" w:name="_Toc77064958"/>
      <w:proofErr w:type="spellStart"/>
      <w:r>
        <w:t>Point</w:t>
      </w:r>
      <w:r w:rsidR="00C333CD">
        <w:t>BarrierLibrary</w:t>
      </w:r>
      <w:bookmarkEnd w:id="13"/>
      <w:proofErr w:type="spellEnd"/>
    </w:p>
    <w:p w14:paraId="038B8344" w14:textId="28EC57EA" w:rsidR="00C333CD" w:rsidRPr="00122E9A" w:rsidRDefault="00D36D9D" w:rsidP="00C333CD">
      <w:r>
        <w:t>Point</w:t>
      </w:r>
      <w:r w:rsidR="00C333CD">
        <w:t xml:space="preserve"> barriers that can affect routing. More information can be found in </w:t>
      </w:r>
      <w:hyperlink r:id="rId15" w:history="1">
        <w:r w:rsidR="00C333CD" w:rsidRPr="000F2589">
          <w:rPr>
            <w:rStyle w:val="Hyperlink"/>
          </w:rPr>
          <w:t>VRP online help</w:t>
        </w:r>
      </w:hyperlink>
      <w:r w:rsidR="00C333CD">
        <w:t>. Features are not required.</w:t>
      </w:r>
    </w:p>
    <w:tbl>
      <w:tblPr>
        <w:tblW w:w="12680" w:type="dxa"/>
        <w:jc w:val="center"/>
        <w:tblLook w:val="04A0" w:firstRow="1" w:lastRow="0" w:firstColumn="1" w:lastColumn="0" w:noHBand="0" w:noVBand="1"/>
      </w:tblPr>
      <w:tblGrid>
        <w:gridCol w:w="3220"/>
        <w:gridCol w:w="2180"/>
        <w:gridCol w:w="960"/>
        <w:gridCol w:w="920"/>
        <w:gridCol w:w="4280"/>
        <w:gridCol w:w="1120"/>
      </w:tblGrid>
      <w:tr w:rsidR="00C333CD" w:rsidRPr="00053597" w14:paraId="57A2C881" w14:textId="77777777" w:rsidTr="004627D0">
        <w:trPr>
          <w:trHeight w:val="315"/>
          <w:tblHeader/>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1A376826"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5AA3463B"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44CA29C3"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1AB10000"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1359B188"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72FC645A" w14:textId="77777777" w:rsidR="00C333CD" w:rsidRPr="00053597" w:rsidRDefault="00C333C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ERM</w:t>
            </w:r>
          </w:p>
        </w:tc>
      </w:tr>
      <w:tr w:rsidR="00D36D9D" w:rsidRPr="00053597" w14:paraId="2B72172E"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EACB3C" w14:textId="42A45C79" w:rsidR="00D36D9D" w:rsidRPr="00053597" w:rsidRDefault="00421657"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Additional_Distance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683ACBE" w14:textId="017D47D3" w:rsidR="00D36D9D" w:rsidRPr="00053597" w:rsidRDefault="00421657"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86B6BC" w14:textId="0B6C20C6" w:rsidR="00D36D9D" w:rsidRPr="00053597" w:rsidRDefault="00421657"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6F1D2F99" w14:textId="703CF7AF" w:rsidR="00D36D9D" w:rsidRPr="00053597" w:rsidRDefault="00421657"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DB7F099" w14:textId="54CC3361" w:rsidR="00D36D9D" w:rsidRPr="00053597" w:rsidRDefault="00EA317B"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Distance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24960CB4" w14:textId="79EB9FBC" w:rsidR="00D36D9D" w:rsidRPr="00053597" w:rsidRDefault="00421657"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762DE439"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4641B5" w14:textId="1B532237" w:rsidR="00EA317B" w:rsidRPr="00053597" w:rsidRDefault="00EA317B" w:rsidP="00EA317B">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Additional_Time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353BBD6" w14:textId="4C5E6EDF"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59B69D" w14:textId="4E31F06B" w:rsidR="00EA317B" w:rsidRPr="00053597" w:rsidRDefault="00EA317B" w:rsidP="00EA317B">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32BF95E1" w14:textId="2A73263E"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7AE5A157" w14:textId="055A87F5"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Time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566B872E" w14:textId="04A2C06E"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1DB912BA"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FD3768" w14:textId="5DDE56D0" w:rsidR="00EA317B" w:rsidRPr="00053597" w:rsidRDefault="00EA317B" w:rsidP="00EA317B">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AdditionalCost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F438E6F" w14:textId="4CAFB2D3"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Cost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BC29B1" w14:textId="6CE12451" w:rsidR="00EA317B" w:rsidRPr="00053597" w:rsidRDefault="00EA317B" w:rsidP="00EA317B">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76983E51" w14:textId="7EE5AF24"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99BB385" w14:textId="23DCCDF2"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Cost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7542C629" w14:textId="72BCF4FB"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3947B33E"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2E7CA" w14:textId="77777777" w:rsidR="00EA317B" w:rsidRPr="00053597" w:rsidRDefault="00EA317B" w:rsidP="00EA317B">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BarrierType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B2EB93"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Type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045346"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FB7B6B"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BAB3A7"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The type of barrier. Currently only restriction type </w:t>
            </w:r>
            <w:r>
              <w:rPr>
                <w:rFonts w:ascii="Calibri" w:eastAsia="Times New Roman" w:hAnsi="Calibri" w:cs="Calibri"/>
                <w:color w:val="000000"/>
                <w:sz w:val="22"/>
              </w:rPr>
              <w:t>is</w:t>
            </w:r>
            <w:r w:rsidRPr="00053597">
              <w:rPr>
                <w:rFonts w:ascii="Calibri" w:eastAsia="Times New Roman" w:hAnsi="Calibri" w:cs="Calibri"/>
                <w:color w:val="000000"/>
                <w:sz w:val="22"/>
              </w:rPr>
              <w:t xml:space="preserve"> implemented.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8AEA35"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EA317B" w:rsidRPr="00053597" w14:paraId="70FE5DE7" w14:textId="77777777" w:rsidTr="004627D0">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43003" w14:textId="77777777" w:rsidR="00EA317B" w:rsidRPr="00053597" w:rsidRDefault="00EA317B" w:rsidP="00EA317B">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BeginDate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A29871"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Begin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BEE71D"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B528FD"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F24981"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starts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FA9A4D"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EA317B" w:rsidRPr="00053597" w14:paraId="056FF663" w14:textId="77777777" w:rsidTr="004627D0">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4FAF1C" w14:textId="33DEEFA3" w:rsidR="00EA317B" w:rsidRPr="00053597" w:rsidRDefault="00EA317B" w:rsidP="00EA317B">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lastRenderedPageBreak/>
              <w:t>CurbApproach</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3FD95B9" w14:textId="535EA2C8"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Curb Approach</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6597CD" w14:textId="7097C6B8" w:rsidR="00EA317B" w:rsidRPr="00053597" w:rsidRDefault="00EA317B" w:rsidP="00EA317B">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2E7D52CA" w14:textId="33017A4C"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Short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18DDD585" w14:textId="75B3DC71" w:rsidR="00EA317B" w:rsidRPr="00053597" w:rsidRDefault="00EA317B" w:rsidP="00EA317B">
            <w:pPr>
              <w:spacing w:before="0" w:after="0" w:line="240" w:lineRule="auto"/>
              <w:rPr>
                <w:rFonts w:ascii="Calibri" w:eastAsia="Times New Roman" w:hAnsi="Calibri" w:cs="Calibri"/>
                <w:color w:val="000000"/>
                <w:sz w:val="22"/>
              </w:rPr>
            </w:pPr>
            <w:r w:rsidRPr="00310DFA">
              <w:rPr>
                <w:rFonts w:asciiTheme="minorHAnsi" w:eastAsia="Times New Roman" w:hAnsiTheme="minorHAnsi" w:cstheme="minorHAnsi"/>
                <w:color w:val="000000"/>
                <w:sz w:val="22"/>
              </w:rPr>
              <w:t>Requirement for how this location must be approached. Not Null small int. e.g. Either Side of Vehicle = 0, Right=2, Left=2, No-U-Turn + Either Side = 3</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11550365" w14:textId="74F9CCDC"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15504133" w14:textId="77777777" w:rsidTr="004627D0">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55044" w14:textId="77777777" w:rsidR="00EA317B" w:rsidRPr="00053597" w:rsidRDefault="00EA317B" w:rsidP="00EA317B">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DispLocName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C52986"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6FE4E"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E6BD4A"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F8C09B"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Name of Dispatch Location that barrier relates to. Corresponds to key value set in </w:t>
            </w:r>
            <w:proofErr w:type="spellStart"/>
            <w:r w:rsidRPr="00053597">
              <w:rPr>
                <w:rFonts w:ascii="Calibri" w:eastAsia="Times New Roman" w:hAnsi="Calibri" w:cs="Calibri"/>
                <w:color w:val="000000"/>
                <w:sz w:val="22"/>
              </w:rPr>
              <w:t>DispatchLocation</w:t>
            </w:r>
            <w:proofErr w:type="spellEnd"/>
            <w:r w:rsidRPr="00053597">
              <w:rPr>
                <w:rFonts w:ascii="Calibri" w:eastAsia="Times New Roman" w:hAnsi="Calibri" w:cs="Calibri"/>
                <w:color w:val="000000"/>
                <w:sz w:val="22"/>
              </w:rPr>
              <w:t xml:space="preserve">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01FCEA"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Required</w:t>
            </w:r>
          </w:p>
        </w:tc>
      </w:tr>
      <w:tr w:rsidR="00EA317B" w:rsidRPr="00053597" w14:paraId="2BE4FF02" w14:textId="77777777" w:rsidTr="004627D0">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2111A" w14:textId="77777777" w:rsidR="00EA317B" w:rsidRPr="00053597" w:rsidRDefault="00EA317B" w:rsidP="00EA317B">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EndDate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B6E889"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End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03C4A9"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9C48A7"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9C36E4"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ends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F28500"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EA317B" w:rsidRPr="00053597" w14:paraId="7FA5C1E5" w14:textId="77777777" w:rsidTr="004627D0">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7B770" w14:textId="22CE06CD" w:rsidR="00EA317B" w:rsidRPr="00053597" w:rsidRDefault="00EA317B" w:rsidP="00EA317B">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FullEdge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E4F0A5" w14:textId="64CD357B"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Full Edge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0C32F" w14:textId="3B3AC7F3" w:rsidR="00EA317B" w:rsidRPr="00053597" w:rsidRDefault="00EA317B" w:rsidP="00EA317B">
            <w:pPr>
              <w:spacing w:before="0" w:after="0" w:line="240" w:lineRule="auto"/>
              <w:jc w:val="center"/>
              <w:rPr>
                <w:rFonts w:ascii="Calibri" w:eastAsia="Times New Roman" w:hAnsi="Calibri" w:cs="Calibri"/>
                <w:color w:val="000000"/>
                <w:sz w:val="22"/>
              </w:rPr>
            </w:pP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7CA25C" w14:textId="0C54F0E3"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Long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6D9DC8" w14:textId="082F1D4E"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w:t>
            </w:r>
            <w:r w:rsidR="00E14D46" w:rsidRPr="00E14D46">
              <w:rPr>
                <w:rFonts w:ascii="Calibri" w:eastAsia="Times New Roman" w:hAnsi="Calibri" w:cs="Calibri"/>
                <w:color w:val="000000"/>
                <w:sz w:val="22"/>
              </w:rPr>
              <w:t>This property is specific to restriction point barriers on edge elements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4ACCF5" w14:textId="0DFE3C22" w:rsidR="00EA317B" w:rsidRPr="00053597" w:rsidRDefault="00EA317B" w:rsidP="00EA317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EA317B" w:rsidRPr="00053597" w14:paraId="11C25F31" w14:textId="77777777" w:rsidTr="004627D0">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0C67CE"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7F6F5D2" w14:textId="3818465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4144AA" w14:textId="77777777" w:rsidR="00EA317B" w:rsidRPr="00053597" w:rsidRDefault="00EA317B" w:rsidP="00EA317B">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7AF4239E"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030759F7"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4C130C0E" w14:textId="77777777" w:rsidR="00EA317B" w:rsidRPr="00053597" w:rsidRDefault="00EA317B" w:rsidP="00EA317B">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bl>
    <w:p w14:paraId="573A9526" w14:textId="79E14BF6" w:rsidR="00D263E3" w:rsidRDefault="00D263E3" w:rsidP="00D263E3">
      <w:pPr>
        <w:pStyle w:val="EsriHeading2"/>
      </w:pPr>
      <w:bookmarkStart w:id="14" w:name="_Toc77064959"/>
      <w:proofErr w:type="spellStart"/>
      <w:r>
        <w:t>PolygonBarrierLibrary</w:t>
      </w:r>
      <w:bookmarkEnd w:id="14"/>
      <w:proofErr w:type="spellEnd"/>
    </w:p>
    <w:p w14:paraId="3C601680" w14:textId="72B9DA76" w:rsidR="002417B8" w:rsidRPr="00122E9A" w:rsidRDefault="00A17F1A" w:rsidP="002417B8">
      <w:r>
        <w:t xml:space="preserve">Polygon </w:t>
      </w:r>
      <w:r w:rsidR="002417B8">
        <w:t xml:space="preserve">barriers that can affect routing. More information can be found in </w:t>
      </w:r>
      <w:hyperlink r:id="rId16" w:history="1">
        <w:r w:rsidR="002417B8" w:rsidRPr="000F2589">
          <w:rPr>
            <w:rStyle w:val="Hyperlink"/>
          </w:rPr>
          <w:t>VRP online help</w:t>
        </w:r>
      </w:hyperlink>
      <w:r w:rsidR="002417B8">
        <w:t>.</w:t>
      </w:r>
      <w:r w:rsidR="00F86B9B">
        <w:t xml:space="preserve"> Features are not required.</w:t>
      </w:r>
    </w:p>
    <w:tbl>
      <w:tblPr>
        <w:tblW w:w="12680" w:type="dxa"/>
        <w:jc w:val="center"/>
        <w:tblLook w:val="04A0" w:firstRow="1" w:lastRow="0" w:firstColumn="1" w:lastColumn="0" w:noHBand="0" w:noVBand="1"/>
      </w:tblPr>
      <w:tblGrid>
        <w:gridCol w:w="3220"/>
        <w:gridCol w:w="2180"/>
        <w:gridCol w:w="960"/>
        <w:gridCol w:w="920"/>
        <w:gridCol w:w="4280"/>
        <w:gridCol w:w="1120"/>
      </w:tblGrid>
      <w:tr w:rsidR="00053597" w:rsidRPr="00053597" w14:paraId="730828F8" w14:textId="77777777" w:rsidTr="00AB782F">
        <w:trPr>
          <w:trHeight w:val="315"/>
          <w:tblHeader/>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39764ECA"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0AB9603F"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04AE0198"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227FDA3F"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1DE454F1"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5B9B61EA" w14:textId="77777777" w:rsidR="00053597" w:rsidRPr="00053597" w:rsidRDefault="00053597" w:rsidP="00053597">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ERM</w:t>
            </w:r>
          </w:p>
        </w:tc>
      </w:tr>
      <w:tr w:rsidR="00053597" w:rsidRPr="00053597" w14:paraId="29B8CDF6"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89F91" w14:textId="164F5066"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AE3FB1" w14:textId="7BCC15E5"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E1DC1"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582E48"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F470B3"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94561F"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69CF4C46"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C2230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BarrierType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C649AF"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Type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5BABA"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D9710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D1CBF8" w14:textId="714155FA"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The type of barrier. Currently only restriction type</w:t>
            </w:r>
            <w:r w:rsidR="00D25FDD">
              <w:rPr>
                <w:rFonts w:ascii="Calibri" w:eastAsia="Times New Roman" w:hAnsi="Calibri" w:cs="Calibri"/>
                <w:color w:val="000000"/>
                <w:sz w:val="22"/>
              </w:rPr>
              <w:t xml:space="preserve"> is</w:t>
            </w:r>
            <w:r w:rsidRPr="00053597">
              <w:rPr>
                <w:rFonts w:ascii="Calibri" w:eastAsia="Times New Roman" w:hAnsi="Calibri" w:cs="Calibri"/>
                <w:color w:val="000000"/>
                <w:sz w:val="22"/>
              </w:rPr>
              <w:t xml:space="preserve"> implemented.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8ACC5F"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70EF3612"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AE0B9F"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BeginDate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00A5B5"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Begin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1ED83"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61B5D9"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8A1807"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starts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C8A85A"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597" w:rsidRPr="00053597" w14:paraId="5B4442BE"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A4548"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DispLocName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408EA2"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ACAE85"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B02411"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6494D8"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 of Dispatch Location that barrier relates to. Corresponds to key value set in DispatchLocation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AECEE6"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Required</w:t>
            </w:r>
          </w:p>
        </w:tc>
      </w:tr>
      <w:tr w:rsidR="00053597" w:rsidRPr="00053597" w14:paraId="438920A0"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15028"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EndDate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2D0644"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End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64295" w14:textId="77777777" w:rsidR="00053597" w:rsidRPr="00053597" w:rsidRDefault="00053597" w:rsidP="00053597">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452CD7"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D5FE5D"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Date that barrier ends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8BE97C" w14:textId="77777777" w:rsidR="00053597" w:rsidRPr="00053597" w:rsidRDefault="00053597" w:rsidP="00053597">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053FDC" w:rsidRPr="00053597" w14:paraId="39685C1B"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B56726" w14:textId="49B44FCB" w:rsidR="00053FDC" w:rsidRPr="00053597" w:rsidRDefault="00053FDC" w:rsidP="00053FDC">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FullEdge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431285" w14:textId="51F05BD4" w:rsidR="00053FDC" w:rsidRPr="00053597" w:rsidRDefault="00053FDC" w:rsidP="00053FDC">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Full Edge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2A3993" w14:textId="0CFFC6A9" w:rsidR="00053FDC" w:rsidRPr="00053597" w:rsidRDefault="00053FDC" w:rsidP="00053FDC">
            <w:pPr>
              <w:spacing w:before="0" w:after="0" w:line="240" w:lineRule="auto"/>
              <w:jc w:val="center"/>
              <w:rPr>
                <w:rFonts w:ascii="Calibri" w:eastAsia="Times New Roman" w:hAnsi="Calibri" w:cs="Calibri"/>
                <w:color w:val="000000"/>
                <w:sz w:val="22"/>
              </w:rPr>
            </w:pP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EFC4A0" w14:textId="605EA6A2" w:rsidR="00053FDC" w:rsidRPr="00053597" w:rsidRDefault="00053FDC" w:rsidP="00053FDC">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Long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56EA4B" w14:textId="1AC644E3" w:rsidR="00053FDC" w:rsidRPr="00053597"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w:t>
            </w:r>
            <w:r w:rsidR="00E14D46" w:rsidRPr="00E14D46">
              <w:rPr>
                <w:rFonts w:ascii="Calibri" w:eastAsia="Times New Roman" w:hAnsi="Calibri" w:cs="Calibri"/>
                <w:color w:val="000000"/>
                <w:sz w:val="22"/>
              </w:rPr>
              <w:t>This property is specific to restriction point barriers on edge elements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67139E" w14:textId="28A865C2" w:rsidR="00053FDC" w:rsidRPr="00053597" w:rsidRDefault="00053FDC" w:rsidP="00053FDC">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053FDC" w:rsidRPr="00053597" w14:paraId="5FF60141"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2F8BC9" w14:textId="5163CCCB" w:rsidR="00053FDC"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2127E9A" w14:textId="7CB45E49" w:rsidR="00053FDC"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8FB8F4" w14:textId="2E920EDB" w:rsidR="00053FDC" w:rsidRPr="00053597" w:rsidRDefault="00053FDC" w:rsidP="00053FDC">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56B74EC4" w14:textId="3450B69C" w:rsidR="00053FDC"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5155A525" w14:textId="177A4A5A" w:rsidR="00053FDC" w:rsidRPr="00053597"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5DAD6484" w14:textId="498323B4" w:rsidR="00053FDC" w:rsidRDefault="00053FDC" w:rsidP="00053FDC">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AB782F" w:rsidRPr="00053597" w14:paraId="011C6F04"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E7B4BF" w14:textId="54BA9F0D" w:rsidR="00AB782F" w:rsidRPr="00053597" w:rsidRDefault="00AB782F" w:rsidP="00AB782F">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ScaledCostFactor</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50DF9FF" w14:textId="5D8A384E" w:rsidR="00AB782F" w:rsidRPr="00053597" w:rsidRDefault="00AB782F" w:rsidP="00AB782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Cost Factor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3C9A29" w14:textId="4C504F41" w:rsidR="00AB782F" w:rsidRPr="00053597" w:rsidRDefault="00AB782F" w:rsidP="00AB782F">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73F2C74C" w14:textId="3FFD479B" w:rsidR="00AB782F" w:rsidRPr="00053597" w:rsidRDefault="00AB782F" w:rsidP="00AB782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3D4957C" w14:textId="27A52E5E" w:rsidR="00AB782F" w:rsidRPr="00053597" w:rsidRDefault="000F2054" w:rsidP="00AB782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cost to the Route as it passes through the polygon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4D779F05" w14:textId="05C3EE1C" w:rsidR="00AB782F" w:rsidRPr="00053597" w:rsidRDefault="00AB782F" w:rsidP="00AB782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72DA6" w:rsidRPr="00053597" w14:paraId="2AA6BEF4"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FCD4CE" w14:textId="55D4D1B7" w:rsidR="00C72DA6" w:rsidRPr="00053597" w:rsidRDefault="00C72DA6" w:rsidP="00C72DA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lastRenderedPageBreak/>
              <w:t>ScaledDistanceFactor</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37CB33C" w14:textId="7E2EFD4A"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Distance Factor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4DAD0" w14:textId="5B778DD7" w:rsidR="00C72DA6" w:rsidRPr="00053597" w:rsidRDefault="00C72DA6" w:rsidP="00C72DA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397B4B7C" w14:textId="148957E9"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A0B996E" w14:textId="66E21AA3" w:rsidR="00C72DA6" w:rsidRPr="00053597" w:rsidRDefault="000F2054"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distance to the Route as it passes through the polygon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3A09F271" w14:textId="7C189DF7"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72DA6" w:rsidRPr="00053597" w14:paraId="5E38DF4A" w14:textId="77777777" w:rsidTr="00310DFA">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ACF6BA" w14:textId="2588EEAC" w:rsidR="00C72DA6" w:rsidRPr="00053597" w:rsidRDefault="00C72DA6" w:rsidP="00C72DA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ScaledTimeFactor</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7822B45" w14:textId="0A2D9D18"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Time Factor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C2A68C" w14:textId="5FA6F982" w:rsidR="00C72DA6" w:rsidRPr="00053597" w:rsidRDefault="00C72DA6" w:rsidP="00C72DA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717C1057" w14:textId="23BEDEE6"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3F8BBE62" w14:textId="1F113E79" w:rsidR="00C72DA6" w:rsidRPr="00053597" w:rsidRDefault="000F2054"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time to the Route as it passes through the polygon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6F139B47" w14:textId="19F5BED4" w:rsidR="00C72DA6" w:rsidRPr="00053597" w:rsidRDefault="00C72DA6" w:rsidP="00C72DA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bl>
    <w:p w14:paraId="78450167" w14:textId="77777777" w:rsidR="002417B8" w:rsidRPr="002417B8" w:rsidRDefault="002417B8" w:rsidP="002417B8"/>
    <w:p w14:paraId="6D7067C0" w14:textId="763A121A" w:rsidR="00D263E3" w:rsidRDefault="00D263E3" w:rsidP="00D263E3">
      <w:pPr>
        <w:pStyle w:val="EsriHeading2"/>
      </w:pPr>
      <w:bookmarkStart w:id="15" w:name="_Toc77064960"/>
      <w:proofErr w:type="spellStart"/>
      <w:r>
        <w:t>RouteTemplate</w:t>
      </w:r>
      <w:bookmarkEnd w:id="15"/>
      <w:proofErr w:type="spellEnd"/>
    </w:p>
    <w:p w14:paraId="2CD5641C" w14:textId="210132D9" w:rsidR="00B70918" w:rsidRDefault="00B70918" w:rsidP="00B70918">
      <w:r>
        <w:t xml:space="preserve">Table that stores all information </w:t>
      </w:r>
      <w:r w:rsidR="00615304">
        <w:t xml:space="preserve">to create Routes </w:t>
      </w:r>
      <w:r w:rsidR="00CD703D">
        <w:t>for all Dispatch Locations.</w:t>
      </w:r>
    </w:p>
    <w:p w14:paraId="460870D8" w14:textId="4CDDE948" w:rsidR="00834B22" w:rsidRDefault="00834B22" w:rsidP="00B70918"/>
    <w:tbl>
      <w:tblPr>
        <w:tblW w:w="12680" w:type="dxa"/>
        <w:jc w:val="center"/>
        <w:tblLook w:val="04A0" w:firstRow="1" w:lastRow="0" w:firstColumn="1" w:lastColumn="0" w:noHBand="0" w:noVBand="1"/>
      </w:tblPr>
      <w:tblGrid>
        <w:gridCol w:w="3220"/>
        <w:gridCol w:w="2150"/>
        <w:gridCol w:w="960"/>
        <w:gridCol w:w="918"/>
        <w:gridCol w:w="4198"/>
        <w:gridCol w:w="1234"/>
      </w:tblGrid>
      <w:tr w:rsidR="00834B22" w:rsidRPr="00834B22" w14:paraId="26C4A848" w14:textId="77777777" w:rsidTr="00310DFA">
        <w:trPr>
          <w:cantSplit/>
          <w:trHeight w:val="300"/>
          <w:tblHeader/>
          <w:jc w:val="center"/>
        </w:trPr>
        <w:tc>
          <w:tcPr>
            <w:tcW w:w="3220" w:type="dxa"/>
            <w:tcBorders>
              <w:top w:val="single" w:sz="4" w:space="0" w:color="8EA9DB"/>
              <w:left w:val="nil"/>
              <w:bottom w:val="single" w:sz="4" w:space="0" w:color="auto"/>
              <w:right w:val="nil"/>
            </w:tcBorders>
            <w:shd w:val="clear" w:color="4472C4" w:fill="4472C4"/>
            <w:noWrap/>
            <w:vAlign w:val="bottom"/>
            <w:hideMark/>
          </w:tcPr>
          <w:p w14:paraId="4B2AB92E"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410EFE1D"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773787A8"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285C322B"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73FD5217"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58433E94" w14:textId="77777777" w:rsidR="00834B22" w:rsidRPr="00834B22" w:rsidRDefault="00834B22" w:rsidP="00834B22">
            <w:pPr>
              <w:spacing w:before="0" w:after="0" w:line="240" w:lineRule="auto"/>
              <w:rPr>
                <w:rFonts w:ascii="Calibri" w:eastAsia="Times New Roman" w:hAnsi="Calibri" w:cs="Calibri"/>
                <w:b/>
                <w:bCs/>
                <w:color w:val="FFFFFF"/>
                <w:sz w:val="22"/>
              </w:rPr>
            </w:pPr>
            <w:r w:rsidRPr="00834B22">
              <w:rPr>
                <w:rFonts w:ascii="Calibri" w:eastAsia="Times New Roman" w:hAnsi="Calibri" w:cs="Calibri"/>
                <w:b/>
                <w:bCs/>
                <w:color w:val="FFFFFF"/>
                <w:sz w:val="22"/>
              </w:rPr>
              <w:t>ERM</w:t>
            </w:r>
          </w:p>
        </w:tc>
      </w:tr>
      <w:tr w:rsidR="00834B22" w:rsidRPr="00834B22" w14:paraId="320F18BF" w14:textId="77777777" w:rsidTr="00310DFA">
        <w:trPr>
          <w:trHeight w:val="18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896F0"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ArriveDepartDelay</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436BA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Arrive Depart Delay</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859FD0"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50C69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DFEC3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Delay time encountered at each stop this route makes. Minutes. Model is intended to support time it takes to park the vehicle, etc. Even if there is no model time to park the vehicle, set this parameter to an insignificant value. E.g. 0.01</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75035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1CA33A24"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52AE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AssignedTo</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BCDA9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Assigned To</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1B4699"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7030C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0C09E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driver the route is assigned to. Route Planner populates this list with Portal usernames.</w:t>
            </w:r>
            <w:r w:rsidRPr="00834B22">
              <w:rPr>
                <w:rFonts w:ascii="Calibri" w:eastAsia="Times New Roman" w:hAnsi="Calibri" w:cs="Calibri"/>
                <w:color w:val="000000"/>
                <w:sz w:val="22"/>
              </w:rPr>
              <w:br/>
              <w:t>If using Workforce must contain identity who will log into Workforce mobile app</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E5957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 (Required if using Workforce)</w:t>
            </w:r>
          </w:p>
        </w:tc>
      </w:tr>
      <w:tr w:rsidR="00834B22" w:rsidRPr="00834B22" w14:paraId="529BFD88"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A36F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AssignmentRule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1C85C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Assignment Rule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7637" w14:textId="10819080" w:rsidR="00834B22" w:rsidRPr="00834B22" w:rsidRDefault="00834B22" w:rsidP="00834B22">
            <w:pPr>
              <w:spacing w:before="0" w:after="0" w:line="240" w:lineRule="auto"/>
              <w:jc w:val="center"/>
              <w:rPr>
                <w:rFonts w:ascii="Calibri" w:eastAsia="Times New Roman" w:hAnsi="Calibri" w:cs="Calibri"/>
                <w:color w:val="000000"/>
                <w:sz w:val="22"/>
              </w:rPr>
            </w:pP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D50208" w14:textId="1DEFB864" w:rsidR="00834B22" w:rsidRPr="00834B22" w:rsidRDefault="00126796" w:rsidP="00834B22">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Long</w:t>
            </w:r>
            <w:r w:rsidR="00834B22" w:rsidRPr="00834B22">
              <w:rPr>
                <w:rFonts w:ascii="Calibri" w:eastAsia="Times New Roman" w:hAnsi="Calibri" w:cs="Calibri"/>
                <w:color w:val="000000"/>
                <w:sz w:val="22"/>
              </w:rPr>
              <w:t xml:space="preserve">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BBD60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Rule for if this Route should be included or excluded during a solve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0EC4AC"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6A80848A"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A3EC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CapacityPieces</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26E8C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 Pieces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CF2A3"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B5109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4B0FC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maximum number of pieces the route can handle at one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A84C3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8A5D15B"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98290"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CapacityUnits</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C2C5B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 Units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91EC1"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8DC16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409C5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maximum number of units the route can handle at one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BA002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3CA00CB8"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5D789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lastRenderedPageBreak/>
              <w:t>CapacityVolume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E7D4E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 Volume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E932E"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C1249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A5059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maximum volume the route can handle at one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D3C10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28A2C355"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4C20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CapacityWeight</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63DEC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Capacity Weight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658102"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12FCF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7FAEB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maximum weight the route can handle at one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5F007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0E00773D"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C5A6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Description</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945EE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Description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8D28E"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824BE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A5DCB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Freeform contextual description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113A8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2038EF8B"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B24C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DispLocName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EE699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559F65"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D0C1D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A9B21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Name of Dispatch Location that Route relates to. Corresponds to key value set in DispatchLocation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21294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141C78F7"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A793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EarliestStartTime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1A1FE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Earliest Start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5EB34"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5D1C6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16A40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UTC time of the earliest this route may begin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A09FB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359B68E"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595FC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EndDepotName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BBB95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End Depot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24853"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5D6C7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16388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Location that the Route ends at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82F76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7A623524"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BD4FE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EndDepotServiceTime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AF6DD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End Depot Service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4D266"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D88D5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B3125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Time spent at end depot after return stem.</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D3048C"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6CA3A0D3"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9D8E7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Instructions</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6ED30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Instructions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29A0B"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FC846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70D06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Freeform contextual description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F860BA" w14:textId="77777777" w:rsidR="00834B22" w:rsidRPr="00834B22" w:rsidRDefault="00834B22" w:rsidP="00834B22">
            <w:pPr>
              <w:spacing w:before="0" w:after="0" w:line="240" w:lineRule="auto"/>
              <w:rPr>
                <w:rFonts w:ascii="Calibri" w:eastAsia="Times New Roman" w:hAnsi="Calibri" w:cs="Calibri"/>
                <w:color w:val="000000"/>
                <w:sz w:val="22"/>
              </w:rPr>
            </w:pPr>
          </w:p>
        </w:tc>
      </w:tr>
      <w:tr w:rsidR="00834B22" w:rsidRPr="00834B22" w14:paraId="0AD2CCA0"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DB62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LatestStartTime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22384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Latest Start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6FA60"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50203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1F5E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UTC time of the latest this Route may begin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72FFF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790B4446"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0CF7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MaxOrderCount</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23208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 Order Count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3CC42"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DFEB6C"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577A3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Number of orders that can be assigned to a Route before the solver stops allocating new orders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F8135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8DC4BB9" w14:textId="77777777" w:rsidTr="00310DFA">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736C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MaxTotalDistance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0E3C9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 Total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7A986"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6F61C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060E6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Total distance this route may travel</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63E88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7F34AE55"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1D96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MaxTotalTime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0D9B5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 Total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DDD94"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FA69B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B610C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Total time in minutes that this route may operate from the start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AF96B0"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5EC28D6B" w14:textId="77777777" w:rsidTr="00310DFA">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10EF4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MaxTotalTravelTime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B7A4E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Max Total Travel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DD0F1"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568A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0D4E0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Total travel time this route may incur as total time minus wait, service, and break time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77173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465B8289"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8260C"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ModelCostPerUnitDistance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9894F0"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Cost Per Unit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6C1B0"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91323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40211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Cost to operate the route by unit distance. E.g. 1.</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41BF7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3FE51C76"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BAC1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ModelCostPerUnitOvertime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F5E4E5"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Cost Per Unit Overtime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AE64D"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42124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C3323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Cost for operating the route for each minute at an overtime rate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6B13D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71A914D5"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81B05C"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lastRenderedPageBreak/>
              <w:t>ModelCostPerUnitTime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579CE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Cost Per Unit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2C1255"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C7FF5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9CDE10"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 Cost to operate the route by minute. E.g. 1.</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00041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44B67A6D"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1179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ModelFixedCost</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43624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Fixed Cost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1D6CCB"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E39A6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A69E8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 Modeling cost to start a route. E.g. 100 to operate a truck and driver for the day - even if the driver only works 30 min and the truck does not move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1BB33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44B921C0"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38BB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ModelOvertimeStartTime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9345A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Model Overtime Start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388D5"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052EB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DE0C6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Elapsed time in minutes when route will start to incur overtime cost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8FABA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25F1F2EE"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094C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ReportCostPerUnitDistance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692BF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Cost Per Unit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C8F5CE"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8AAD7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2D689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Cost to operate the route by unit distance. This value is used for reporting. It is not used for internal objective function of the solve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12A28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17CEFDCC"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15EC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ReportCostPerUnitOvertime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9E4C6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Cost Per Unit Overtime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660F7"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22B12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F2312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Cost to operate the route by unit overtime. This value is used for reporting. It is not used for internal objective function of the solve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5584A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4338EAB3" w14:textId="77777777" w:rsidTr="00310DFA">
        <w:trPr>
          <w:trHeight w:val="12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B29A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ReportCostPerUnitTime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A94AB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Cost Per Unit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A391DD"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1FA72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5C2AC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Cost to operate the route by unit time. This value is used for reporting. It is not used for internal objective function of the solve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E2FE0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E1C3705"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0B4DC"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ReportFixedCost</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7741F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Fixed Cost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2AD694"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76E5E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5E853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Cost to start a route. Not used by objective function</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2A6974"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5908296D"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779746"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ReportOvertimeStartTime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F35E2D"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 Overtime Start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0C707"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9039D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081FAA"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Reporting time to begin applying actual overtime costs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B36A7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1FC8459E"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A1E67"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RouteName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DD2D2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Route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A4C44"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ECCCC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77F249"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Descriptive Name. This is key value other features will use to relate to the Route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96C31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r w:rsidR="00834B22" w:rsidRPr="00834B22" w14:paraId="7D78A874"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3919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SpecialtyNames</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94595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Specialty Names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44D80"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8DFABF"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D943A8"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The types of Specialties the Route can support. Can have multiple values.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056ECE"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Optional</w:t>
            </w:r>
          </w:p>
        </w:tc>
      </w:tr>
      <w:tr w:rsidR="00834B22" w:rsidRPr="00834B22" w14:paraId="608F16E2" w14:textId="77777777" w:rsidTr="00310DFA">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35F4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StartDepotName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CA16DB"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Start Depot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DBAC06" w14:textId="77777777" w:rsidR="00834B22" w:rsidRPr="00834B22" w:rsidRDefault="00834B22" w:rsidP="00834B22">
            <w:pPr>
              <w:spacing w:before="0" w:after="0" w:line="240" w:lineRule="auto"/>
              <w:jc w:val="center"/>
              <w:rPr>
                <w:rFonts w:ascii="Calibri" w:eastAsia="Times New Roman" w:hAnsi="Calibri" w:cs="Calibri"/>
                <w:color w:val="000000"/>
                <w:sz w:val="22"/>
              </w:rPr>
            </w:pPr>
            <w:r w:rsidRPr="00834B22">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631B33"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175622"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Origin Depot for Route. Must match a Dispatch Location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031B1" w14:textId="77777777" w:rsidR="00834B22" w:rsidRPr="00834B22" w:rsidRDefault="00834B22" w:rsidP="00834B22">
            <w:pPr>
              <w:spacing w:before="0" w:after="0" w:line="240" w:lineRule="auto"/>
              <w:rPr>
                <w:rFonts w:ascii="Calibri" w:eastAsia="Times New Roman" w:hAnsi="Calibri" w:cs="Calibri"/>
                <w:color w:val="000000"/>
                <w:sz w:val="22"/>
              </w:rPr>
            </w:pPr>
            <w:r w:rsidRPr="00834B22">
              <w:rPr>
                <w:rFonts w:ascii="Calibri" w:eastAsia="Times New Roman" w:hAnsi="Calibri" w:cs="Calibri"/>
                <w:color w:val="000000"/>
                <w:sz w:val="22"/>
              </w:rPr>
              <w:t>Required</w:t>
            </w:r>
          </w:p>
        </w:tc>
      </w:tr>
    </w:tbl>
    <w:p w14:paraId="52886E63" w14:textId="77777777" w:rsidR="00D263E3" w:rsidRDefault="00D263E3" w:rsidP="00D263E3">
      <w:pPr>
        <w:pStyle w:val="EsriHeading2"/>
      </w:pPr>
      <w:bookmarkStart w:id="16" w:name="_Toc77064961"/>
      <w:proofErr w:type="spellStart"/>
      <w:r>
        <w:lastRenderedPageBreak/>
        <w:t>SpecialtyNameTemplate</w:t>
      </w:r>
      <w:bookmarkEnd w:id="16"/>
      <w:proofErr w:type="spellEnd"/>
    </w:p>
    <w:p w14:paraId="38D717A6" w14:textId="74BCCACA" w:rsidR="00F23DAF" w:rsidRDefault="00EC0921" w:rsidP="00F23DAF">
      <w:r>
        <w:t>Table that lists out all Specialties available to all Dispatch Locations</w:t>
      </w:r>
    </w:p>
    <w:tbl>
      <w:tblPr>
        <w:tblW w:w="12680" w:type="dxa"/>
        <w:jc w:val="center"/>
        <w:tblLook w:val="04A0" w:firstRow="1" w:lastRow="0" w:firstColumn="1" w:lastColumn="0" w:noHBand="0" w:noVBand="1"/>
      </w:tblPr>
      <w:tblGrid>
        <w:gridCol w:w="3220"/>
        <w:gridCol w:w="2180"/>
        <w:gridCol w:w="960"/>
        <w:gridCol w:w="920"/>
        <w:gridCol w:w="4280"/>
        <w:gridCol w:w="1120"/>
      </w:tblGrid>
      <w:tr w:rsidR="00B76C8F" w:rsidRPr="00B76C8F" w14:paraId="7F5DE907" w14:textId="77777777" w:rsidTr="00DA72D2">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07F498D5"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4D97D6A1"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5511C19E"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253DB027"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4A9B9545"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4DBA4E62" w14:textId="77777777" w:rsidR="00B76C8F" w:rsidRPr="00B76C8F" w:rsidRDefault="00B76C8F" w:rsidP="00B76C8F">
            <w:pPr>
              <w:spacing w:before="0" w:after="0" w:line="240" w:lineRule="auto"/>
              <w:rPr>
                <w:rFonts w:ascii="Calibri" w:eastAsia="Times New Roman" w:hAnsi="Calibri" w:cs="Calibri"/>
                <w:b/>
                <w:bCs/>
                <w:color w:val="FFFFFF"/>
                <w:sz w:val="22"/>
              </w:rPr>
            </w:pPr>
            <w:r w:rsidRPr="00B76C8F">
              <w:rPr>
                <w:rFonts w:ascii="Calibri" w:eastAsia="Times New Roman" w:hAnsi="Calibri" w:cs="Calibri"/>
                <w:b/>
                <w:bCs/>
                <w:color w:val="FFFFFF"/>
                <w:sz w:val="22"/>
              </w:rPr>
              <w:t>ERM</w:t>
            </w:r>
          </w:p>
        </w:tc>
      </w:tr>
      <w:tr w:rsidR="00B76C8F" w:rsidRPr="00B76C8F" w14:paraId="2EBA5CA6" w14:textId="77777777" w:rsidTr="00DA72D2">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C1B32B"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DispLocName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035BC1"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3BA81" w14:textId="77777777" w:rsidR="00B76C8F" w:rsidRPr="00B76C8F" w:rsidRDefault="00B76C8F" w:rsidP="00B76C8F">
            <w:pPr>
              <w:spacing w:before="0" w:after="0" w:line="240" w:lineRule="auto"/>
              <w:jc w:val="center"/>
              <w:rPr>
                <w:rFonts w:ascii="Calibri" w:eastAsia="Times New Roman" w:hAnsi="Calibri" w:cs="Calibri"/>
                <w:color w:val="000000"/>
                <w:sz w:val="22"/>
              </w:rPr>
            </w:pPr>
            <w:r w:rsidRPr="00B76C8F">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76B3F7"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E2E10D"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Name of Dispatch Location that Specialty relates to. Corresponds to key value set in DispatchLocation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E06CCB"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Required</w:t>
            </w:r>
          </w:p>
        </w:tc>
      </w:tr>
      <w:tr w:rsidR="00B76C8F" w:rsidRPr="00B76C8F" w14:paraId="4AAAE1A5" w14:textId="77777777" w:rsidTr="00DA72D2">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1146C"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SpecialtyName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F959B2"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Specialty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2FDC0" w14:textId="77777777" w:rsidR="00B76C8F" w:rsidRPr="00B76C8F" w:rsidRDefault="00B76C8F" w:rsidP="00B76C8F">
            <w:pPr>
              <w:spacing w:before="0" w:after="0" w:line="240" w:lineRule="auto"/>
              <w:jc w:val="center"/>
              <w:rPr>
                <w:rFonts w:ascii="Calibri" w:eastAsia="Times New Roman" w:hAnsi="Calibri" w:cs="Calibri"/>
                <w:color w:val="000000"/>
                <w:sz w:val="22"/>
              </w:rPr>
            </w:pPr>
            <w:r w:rsidRPr="00B76C8F">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FD5A6F"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832A32"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Descriptive name of Specialty</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F679C9" w14:textId="77777777" w:rsidR="00B76C8F" w:rsidRPr="00B76C8F" w:rsidRDefault="00B76C8F" w:rsidP="00B76C8F">
            <w:pPr>
              <w:spacing w:before="0" w:after="0" w:line="240" w:lineRule="auto"/>
              <w:rPr>
                <w:rFonts w:ascii="Calibri" w:eastAsia="Times New Roman" w:hAnsi="Calibri" w:cs="Calibri"/>
                <w:color w:val="000000"/>
                <w:sz w:val="22"/>
              </w:rPr>
            </w:pPr>
            <w:r w:rsidRPr="00B76C8F">
              <w:rPr>
                <w:rFonts w:ascii="Calibri" w:eastAsia="Times New Roman" w:hAnsi="Calibri" w:cs="Calibri"/>
                <w:color w:val="000000"/>
                <w:sz w:val="22"/>
              </w:rPr>
              <w:t>Required</w:t>
            </w:r>
          </w:p>
        </w:tc>
      </w:tr>
    </w:tbl>
    <w:p w14:paraId="09BC954E" w14:textId="77777777" w:rsidR="00B76C8F" w:rsidRPr="00F23DAF" w:rsidRDefault="00B76C8F" w:rsidP="00F23DAF"/>
    <w:p w14:paraId="2ACAFFFA" w14:textId="5DBCFEFA" w:rsidR="00D263E3" w:rsidRDefault="00D263E3" w:rsidP="00D263E3">
      <w:pPr>
        <w:pStyle w:val="EsriHeading2"/>
      </w:pPr>
      <w:bookmarkStart w:id="17" w:name="_Toc77064962"/>
      <w:r>
        <w:t>ZoneTemplate</w:t>
      </w:r>
      <w:bookmarkEnd w:id="17"/>
    </w:p>
    <w:p w14:paraId="26A30A9D" w14:textId="0B5C108D" w:rsidR="00E06D27" w:rsidRDefault="00BF0E5B" w:rsidP="00E06D27">
      <w:r>
        <w:t>Polygon layer that contains Zone geometries</w:t>
      </w:r>
      <w:r w:rsidR="009258AE">
        <w:t xml:space="preserve"> and</w:t>
      </w:r>
      <w:r>
        <w:t xml:space="preserve"> attributes</w:t>
      </w:r>
      <w:r w:rsidR="009258AE">
        <w:t>.</w:t>
      </w:r>
    </w:p>
    <w:tbl>
      <w:tblPr>
        <w:tblW w:w="12680" w:type="dxa"/>
        <w:jc w:val="center"/>
        <w:tblLook w:val="04A0" w:firstRow="1" w:lastRow="0" w:firstColumn="1" w:lastColumn="0" w:noHBand="0" w:noVBand="1"/>
      </w:tblPr>
      <w:tblGrid>
        <w:gridCol w:w="3220"/>
        <w:gridCol w:w="2180"/>
        <w:gridCol w:w="960"/>
        <w:gridCol w:w="920"/>
        <w:gridCol w:w="4280"/>
        <w:gridCol w:w="1120"/>
      </w:tblGrid>
      <w:tr w:rsidR="00302390" w:rsidRPr="00302390" w14:paraId="2B0CCD2F" w14:textId="77777777" w:rsidTr="00DA72D2">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03B2CB07"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7D23854F"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56BE29A0"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584FB7C4"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0549AF7A"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76DD838E"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ERM</w:t>
            </w:r>
          </w:p>
        </w:tc>
      </w:tr>
      <w:tr w:rsidR="00302390" w:rsidRPr="00302390" w14:paraId="325B0D33" w14:textId="77777777" w:rsidTr="00DA72D2">
        <w:trPr>
          <w:trHeight w:val="9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83B7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DispLocName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7D672C"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BC5E5"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13C3E7"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4F22F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Name of Dispatch Location that Zone relates to. Corresponds to key value set in DispatchLocation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FE85A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016C4781"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61EB6"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IsHardZone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A52D5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Is Hard Zone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A55A6"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44ADBB"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C98C1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 True/False if Zone is hard or soft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1122A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77680D0C" w14:textId="77777777" w:rsidTr="00DA72D2">
        <w:trPr>
          <w:trHeight w:val="97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FCE9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RouteName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A66A6D"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Route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DB393"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EED3A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39E7C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Name of Route that Zone relates to. Corresponds to key value set in RouteTemplate layer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7CEB9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bl>
    <w:p w14:paraId="08B16BD1" w14:textId="43C4D147" w:rsidR="008C39E6" w:rsidRDefault="008C39E6">
      <w:pPr>
        <w:spacing w:before="0" w:after="200"/>
        <w:rPr>
          <w:rFonts w:ascii="Arial" w:eastAsiaTheme="majorEastAsia" w:hAnsi="Arial" w:cs="Arial"/>
          <w:b/>
          <w:bCs/>
          <w:color w:val="000000" w:themeColor="text1"/>
          <w:sz w:val="28"/>
          <w:szCs w:val="26"/>
        </w:rPr>
      </w:pPr>
    </w:p>
    <w:p w14:paraId="709D7B90" w14:textId="77777777" w:rsidR="00DA72D2" w:rsidRDefault="00DA72D2">
      <w:pPr>
        <w:spacing w:before="0" w:after="200"/>
        <w:rPr>
          <w:rFonts w:ascii="Arial" w:eastAsiaTheme="majorEastAsia" w:hAnsi="Arial" w:cs="Arial"/>
          <w:b/>
          <w:bCs/>
          <w:color w:val="000000" w:themeColor="text1"/>
          <w:sz w:val="28"/>
          <w:szCs w:val="26"/>
        </w:rPr>
      </w:pPr>
    </w:p>
    <w:p w14:paraId="6D6BB191" w14:textId="127AB654" w:rsidR="00B46EFF" w:rsidRDefault="00B46EFF" w:rsidP="00B46EFF">
      <w:pPr>
        <w:pStyle w:val="EsriHeading2"/>
      </w:pPr>
      <w:bookmarkStart w:id="18" w:name="_Toc77064963"/>
      <w:r>
        <w:lastRenderedPageBreak/>
        <w:t>BreakTemplate</w:t>
      </w:r>
      <w:bookmarkEnd w:id="18"/>
    </w:p>
    <w:p w14:paraId="1AADA409" w14:textId="77777777" w:rsidR="008C39E6" w:rsidRDefault="00B46EFF" w:rsidP="00B46EFF">
      <w:r>
        <w:t xml:space="preserve">Table that contains values that deal with Breaks for drivers. </w:t>
      </w:r>
    </w:p>
    <w:p w14:paraId="5787FFC9" w14:textId="705F7F90" w:rsidR="00B46EFF" w:rsidRPr="00720C07" w:rsidRDefault="00B46EFF" w:rsidP="00B46EFF">
      <w:r>
        <w:t>Note that Breaks has not been implemented into ERM yet, this is a placeholder for future functionality.</w:t>
      </w:r>
    </w:p>
    <w:tbl>
      <w:tblPr>
        <w:tblW w:w="12680" w:type="dxa"/>
        <w:jc w:val="center"/>
        <w:tblLook w:val="04A0" w:firstRow="1" w:lastRow="0" w:firstColumn="1" w:lastColumn="0" w:noHBand="0" w:noVBand="1"/>
      </w:tblPr>
      <w:tblGrid>
        <w:gridCol w:w="3220"/>
        <w:gridCol w:w="2180"/>
        <w:gridCol w:w="960"/>
        <w:gridCol w:w="920"/>
        <w:gridCol w:w="4280"/>
        <w:gridCol w:w="1120"/>
      </w:tblGrid>
      <w:tr w:rsidR="00302390" w:rsidRPr="00302390" w14:paraId="40B7DFD2" w14:textId="77777777" w:rsidTr="00DA72D2">
        <w:trPr>
          <w:trHeight w:val="315"/>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0CB7F4C5"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0835EE0E"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17FA4350"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76F51EB0"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34A742D8"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0FBC2A85" w14:textId="77777777" w:rsidR="00302390" w:rsidRPr="00302390" w:rsidRDefault="00302390" w:rsidP="00302390">
            <w:pPr>
              <w:spacing w:before="0" w:after="0" w:line="240" w:lineRule="auto"/>
              <w:rPr>
                <w:rFonts w:ascii="Calibri" w:eastAsia="Times New Roman" w:hAnsi="Calibri" w:cs="Calibri"/>
                <w:b/>
                <w:bCs/>
                <w:color w:val="FFFFFF"/>
                <w:sz w:val="22"/>
              </w:rPr>
            </w:pPr>
            <w:r w:rsidRPr="00302390">
              <w:rPr>
                <w:rFonts w:ascii="Calibri" w:eastAsia="Times New Roman" w:hAnsi="Calibri" w:cs="Calibri"/>
                <w:b/>
                <w:bCs/>
                <w:color w:val="FFFFFF"/>
                <w:sz w:val="22"/>
              </w:rPr>
              <w:t>ERM</w:t>
            </w:r>
          </w:p>
        </w:tc>
      </w:tr>
      <w:tr w:rsidR="00302390" w:rsidRPr="00302390" w14:paraId="7B650002" w14:textId="77777777" w:rsidTr="00DA72D2">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25B45"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DispLocName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445A0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Dispatch Location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FABD1"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AF5DD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B1204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Name of Dispatch Location that Break relates to. Corresponds to key value set in DispatchLocation table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305622"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6B440525"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E4CA0"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IsPaid</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8E98B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Is Paid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5E221"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40B53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43B9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Boolean, if break is paid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20114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0DE9AB9F"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863E4D"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MaxCumulWorkTime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10CC2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 Total Work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45573"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FEE47B"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903C5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Constraint for invoking a break at max work time intervals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68BB6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1E972807"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9A06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MaxTravelTimeBetweenBreaks</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3B0DEB"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 Travel Time Between Breaks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91D84C"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23B2F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95F2B7"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Constraint for invoking a break at max travel time intervals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8D44DA"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70D79CCD" w14:textId="77777777" w:rsidTr="00DA72D2">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75D4D"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MaxViolationTime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F314C2"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 Violation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042C0"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BD855D"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B1EA7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Max time this break can be late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7BF0F5"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625E6BE8" w14:textId="77777777" w:rsidTr="00DA72D2">
        <w:trPr>
          <w:trHeight w:val="1412"/>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74E5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Precedence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75792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Precedence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B4EE28"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216872"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B0B741" w14:textId="7B86B3F3" w:rsidR="00302390" w:rsidRPr="00302390" w:rsidRDefault="00A609DC" w:rsidP="0030239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V</w:t>
            </w:r>
            <w:r w:rsidR="00302390" w:rsidRPr="00302390">
              <w:rPr>
                <w:rFonts w:ascii="Calibri" w:eastAsia="Times New Roman" w:hAnsi="Calibri" w:cs="Calibri"/>
                <w:color w:val="000000"/>
                <w:sz w:val="22"/>
              </w:rPr>
              <w:t>alues to sequence the breaks of a given route. Breaks with a precedence value of 1 occur before those with a value of 2, and so on. All breaks must have a precedence value</w:t>
            </w:r>
            <w:r w:rsidR="009D486C">
              <w:rPr>
                <w:rFonts w:ascii="Calibri" w:eastAsia="Times New Roman" w:hAnsi="Calibri" w:cs="Calibri"/>
                <w:color w:val="000000"/>
                <w:sz w:val="22"/>
              </w:rPr>
              <w:t xml:space="preserve">. </w:t>
            </w:r>
            <w:r w:rsidR="00302390" w:rsidRPr="00302390">
              <w:rPr>
                <w:rFonts w:ascii="Calibri" w:eastAsia="Times New Roman" w:hAnsi="Calibri" w:cs="Calibri"/>
                <w:color w:val="000000"/>
                <w:sz w:val="22"/>
              </w:rPr>
              <w:t>The default value for this attribute is 1.</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730A4A"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36C1676A" w14:textId="77777777" w:rsidTr="00DA72D2">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E97D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RouteName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F511C3"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Route 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7582F"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BEBD98"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7C44B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Name of Route that Break relates to. Corresponds to key value set in RouteTemplate layer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65DC4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13B6B040" w14:textId="77777777" w:rsidTr="00DA72D2">
        <w:trPr>
          <w:trHeight w:val="3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9277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ServiceTime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5D12B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Service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4FA8A"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2C28BF"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23EC1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Duration in minutes this break will last</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254436"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Required</w:t>
            </w:r>
          </w:p>
        </w:tc>
      </w:tr>
      <w:tr w:rsidR="00302390" w:rsidRPr="00302390" w14:paraId="054C1FEF" w14:textId="77777777" w:rsidTr="00DA72D2">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4388D"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TimeWindowEnd</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4A66F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Time Window End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DFC16"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9C9B5A"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00B0DA" w14:textId="5D270929"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For a time</w:t>
            </w:r>
            <w:r>
              <w:rPr>
                <w:rFonts w:ascii="Calibri" w:eastAsia="Times New Roman" w:hAnsi="Calibri" w:cs="Calibri"/>
                <w:color w:val="000000"/>
                <w:sz w:val="22"/>
              </w:rPr>
              <w:t>-</w:t>
            </w:r>
            <w:r w:rsidRPr="00302390">
              <w:rPr>
                <w:rFonts w:ascii="Calibri" w:eastAsia="Times New Roman" w:hAnsi="Calibri" w:cs="Calibri"/>
                <w:color w:val="000000"/>
                <w:sz w:val="22"/>
              </w:rPr>
              <w:t>window break, this is the latest time it could be ongoing (UTC)</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D56E9"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r w:rsidR="00302390" w:rsidRPr="00302390" w14:paraId="13011C5C" w14:textId="77777777" w:rsidTr="00DA72D2">
        <w:trPr>
          <w:trHeight w:val="6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1CDE5"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TimeWindowStart</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F49B44"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Time Window Start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F547B6" w14:textId="77777777" w:rsidR="00302390" w:rsidRPr="00302390" w:rsidRDefault="00302390" w:rsidP="00302390">
            <w:pPr>
              <w:spacing w:before="0" w:after="0" w:line="240" w:lineRule="auto"/>
              <w:jc w:val="center"/>
              <w:rPr>
                <w:rFonts w:ascii="Calibri" w:eastAsia="Times New Roman" w:hAnsi="Calibri" w:cs="Calibri"/>
                <w:color w:val="000000"/>
                <w:sz w:val="22"/>
              </w:rPr>
            </w:pPr>
            <w:r w:rsidRPr="00302390">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CCD9F2"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Date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20808" w14:textId="688903C3"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For a time</w:t>
            </w:r>
            <w:r w:rsidR="00A5641B">
              <w:rPr>
                <w:rFonts w:ascii="Calibri" w:eastAsia="Times New Roman" w:hAnsi="Calibri" w:cs="Calibri"/>
                <w:color w:val="000000"/>
                <w:sz w:val="22"/>
              </w:rPr>
              <w:t xml:space="preserve"> </w:t>
            </w:r>
            <w:r w:rsidRPr="00302390">
              <w:rPr>
                <w:rFonts w:ascii="Calibri" w:eastAsia="Times New Roman" w:hAnsi="Calibri" w:cs="Calibri"/>
                <w:color w:val="000000"/>
                <w:sz w:val="22"/>
              </w:rPr>
              <w:t>window break, this is the earliest time it could begin (UTC)</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8B030E" w14:textId="77777777" w:rsidR="00302390" w:rsidRPr="00302390" w:rsidRDefault="00302390" w:rsidP="00302390">
            <w:pPr>
              <w:spacing w:before="0" w:after="0" w:line="240" w:lineRule="auto"/>
              <w:rPr>
                <w:rFonts w:ascii="Calibri" w:eastAsia="Times New Roman" w:hAnsi="Calibri" w:cs="Calibri"/>
                <w:color w:val="000000"/>
                <w:sz w:val="22"/>
              </w:rPr>
            </w:pPr>
            <w:r w:rsidRPr="00302390">
              <w:rPr>
                <w:rFonts w:ascii="Calibri" w:eastAsia="Times New Roman" w:hAnsi="Calibri" w:cs="Calibri"/>
                <w:color w:val="000000"/>
                <w:sz w:val="22"/>
              </w:rPr>
              <w:t>Optional</w:t>
            </w:r>
          </w:p>
        </w:tc>
      </w:tr>
    </w:tbl>
    <w:p w14:paraId="54164656" w14:textId="77777777" w:rsidR="00841FAF" w:rsidRDefault="00841FAF">
      <w:pPr>
        <w:spacing w:before="0" w:after="200"/>
        <w:rPr>
          <w:rFonts w:ascii="Arial" w:eastAsiaTheme="majorEastAsia" w:hAnsi="Arial" w:cs="Arial"/>
          <w:b/>
          <w:bCs/>
          <w:color w:val="007AC2"/>
          <w:sz w:val="32"/>
          <w:szCs w:val="32"/>
        </w:rPr>
      </w:pPr>
      <w:r>
        <w:br w:type="page"/>
      </w:r>
    </w:p>
    <w:p w14:paraId="7B96B12E" w14:textId="7B07C5EC" w:rsidR="00125EDA" w:rsidRDefault="00125EDA" w:rsidP="00125EDA">
      <w:pPr>
        <w:pStyle w:val="EsriHeading1"/>
      </w:pPr>
      <w:bookmarkStart w:id="19" w:name="_Toc77064964"/>
      <w:r>
        <w:lastRenderedPageBreak/>
        <w:t>ERM Plan Template</w:t>
      </w:r>
      <w:bookmarkEnd w:id="19"/>
    </w:p>
    <w:p w14:paraId="7440F2D5" w14:textId="3E384E8C" w:rsidR="00D77154" w:rsidRPr="00D77154" w:rsidRDefault="00A8361B" w:rsidP="00D77154">
      <w:r>
        <w:t xml:space="preserve">The ERM Plan Template layer is used when a new Plan is created. Data from ERM_Plan_Defaults is loaded </w:t>
      </w:r>
      <w:r w:rsidR="00BE671F">
        <w:t>in, so many fields will be the same.</w:t>
      </w:r>
    </w:p>
    <w:p w14:paraId="550A696F" w14:textId="26132063" w:rsidR="00465F86" w:rsidRDefault="00465F86" w:rsidP="00465F86">
      <w:pPr>
        <w:pStyle w:val="EsriHeading2"/>
      </w:pPr>
      <w:bookmarkStart w:id="20" w:name="_Toc77064965"/>
      <w:r>
        <w:t>Collection</w:t>
      </w:r>
      <w:bookmarkEnd w:id="20"/>
    </w:p>
    <w:p w14:paraId="46CE3A86" w14:textId="21C32F9C" w:rsidR="00B35348" w:rsidRPr="00B35348" w:rsidRDefault="00BA2C0C" w:rsidP="00B35348">
      <w:r>
        <w:t>Table</w:t>
      </w:r>
      <w:r w:rsidR="00722322">
        <w:t xml:space="preserve"> that contains all information for Collections for created Plan. </w:t>
      </w:r>
      <w:r w:rsidR="00F255E4">
        <w:t>These fields are what are available in the Collections tab in Route Planner. Alias can be overridden by setting in the web app configuration.</w:t>
      </w:r>
    </w:p>
    <w:tbl>
      <w:tblPr>
        <w:tblW w:w="13940" w:type="dxa"/>
        <w:jc w:val="center"/>
        <w:tblLook w:val="04A0" w:firstRow="1" w:lastRow="0" w:firstColumn="1" w:lastColumn="0" w:noHBand="0" w:noVBand="1"/>
      </w:tblPr>
      <w:tblGrid>
        <w:gridCol w:w="3040"/>
        <w:gridCol w:w="1659"/>
        <w:gridCol w:w="920"/>
        <w:gridCol w:w="920"/>
        <w:gridCol w:w="2698"/>
        <w:gridCol w:w="1029"/>
        <w:gridCol w:w="1339"/>
        <w:gridCol w:w="2335"/>
      </w:tblGrid>
      <w:tr w:rsidR="004402F6" w:rsidRPr="00F56BE1" w14:paraId="3D20EDC0" w14:textId="77777777" w:rsidTr="00DA72D2">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783FA530"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Name</w:t>
            </w:r>
          </w:p>
        </w:tc>
        <w:tc>
          <w:tcPr>
            <w:tcW w:w="1659" w:type="dxa"/>
            <w:tcBorders>
              <w:top w:val="single" w:sz="8" w:space="0" w:color="auto"/>
              <w:left w:val="nil"/>
              <w:bottom w:val="single" w:sz="4" w:space="0" w:color="auto"/>
              <w:right w:val="nil"/>
            </w:tcBorders>
            <w:shd w:val="clear" w:color="4472C4" w:fill="4472C4"/>
            <w:vAlign w:val="bottom"/>
            <w:hideMark/>
          </w:tcPr>
          <w:p w14:paraId="3CB119B9"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7134AEA3"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0D1C9AA7"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Type</w:t>
            </w:r>
          </w:p>
        </w:tc>
        <w:tc>
          <w:tcPr>
            <w:tcW w:w="2698" w:type="dxa"/>
            <w:tcBorders>
              <w:top w:val="single" w:sz="8" w:space="0" w:color="auto"/>
              <w:left w:val="nil"/>
              <w:bottom w:val="single" w:sz="4" w:space="0" w:color="auto"/>
              <w:right w:val="nil"/>
            </w:tcBorders>
            <w:shd w:val="clear" w:color="4472C4" w:fill="4472C4"/>
            <w:vAlign w:val="bottom"/>
            <w:hideMark/>
          </w:tcPr>
          <w:p w14:paraId="1D65C0D4"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63A3356B"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ERM</w:t>
            </w:r>
          </w:p>
        </w:tc>
        <w:tc>
          <w:tcPr>
            <w:tcW w:w="1339" w:type="dxa"/>
            <w:tcBorders>
              <w:top w:val="single" w:sz="8" w:space="0" w:color="auto"/>
              <w:left w:val="nil"/>
              <w:bottom w:val="single" w:sz="4" w:space="0" w:color="auto"/>
              <w:right w:val="nil"/>
            </w:tcBorders>
            <w:shd w:val="clear" w:color="4472C4" w:fill="4472C4"/>
            <w:vAlign w:val="bottom"/>
            <w:hideMark/>
          </w:tcPr>
          <w:p w14:paraId="074530C0"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VRP Class</w:t>
            </w:r>
          </w:p>
        </w:tc>
        <w:tc>
          <w:tcPr>
            <w:tcW w:w="2335" w:type="dxa"/>
            <w:tcBorders>
              <w:top w:val="single" w:sz="8" w:space="0" w:color="auto"/>
              <w:left w:val="nil"/>
              <w:bottom w:val="single" w:sz="4" w:space="0" w:color="auto"/>
              <w:right w:val="single" w:sz="8" w:space="0" w:color="auto"/>
            </w:tcBorders>
            <w:shd w:val="clear" w:color="4472C4" w:fill="4472C4"/>
            <w:vAlign w:val="bottom"/>
            <w:hideMark/>
          </w:tcPr>
          <w:p w14:paraId="046BF84A" w14:textId="77777777" w:rsidR="00F56BE1" w:rsidRPr="00F56BE1" w:rsidRDefault="00F56BE1" w:rsidP="00F56BE1">
            <w:pPr>
              <w:spacing w:before="0" w:after="0" w:line="240" w:lineRule="auto"/>
              <w:rPr>
                <w:rFonts w:ascii="Calibri" w:eastAsia="Times New Roman" w:hAnsi="Calibri" w:cs="Calibri"/>
                <w:b/>
                <w:bCs/>
                <w:color w:val="FFFFFF"/>
                <w:sz w:val="22"/>
              </w:rPr>
            </w:pPr>
            <w:r w:rsidRPr="00F56BE1">
              <w:rPr>
                <w:rFonts w:ascii="Calibri" w:eastAsia="Times New Roman" w:hAnsi="Calibri" w:cs="Calibri"/>
                <w:b/>
                <w:bCs/>
                <w:color w:val="FFFFFF"/>
                <w:sz w:val="22"/>
              </w:rPr>
              <w:t>VRP Field</w:t>
            </w:r>
          </w:p>
        </w:tc>
      </w:tr>
      <w:tr w:rsidR="004402F6" w:rsidRPr="00F56BE1" w14:paraId="5308E3EF"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DA170"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CollectionName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37127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Collection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D2639"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3FFFE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48CDF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Name of this collection. This is key value that GeoOrder will use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11FAB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CBCF43"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DB318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35305EE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1D2F7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B230A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0993C"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03593B"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82FC6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190E2C"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418E6C"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016FF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78DD5A0F"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64C9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DestinationETA</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A41F6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Destination ETA</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6A71D"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55C97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Date</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DDFF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Time this collection is expected to be arrived/available for loading onto P&amp;D routes.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25365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A2388B"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5FF8E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2051A3D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4F9F8"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DispatchInstructions</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867723"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Dispatch Instructions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953D99"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690626"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1DCB6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1101F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852884"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7003E0"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6B88C00E"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7FB1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EarliestCommit</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39CA0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Earliest Commit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091CE1"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A5BA8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Date</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F0CDB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Time of the earliest service commitment in this collection.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11B4A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4B970C"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EE8C4A"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0B3593BF"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3CDCBB"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FinalDestination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ECF7A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Final Destination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6B0E5"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1CFD2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27E72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DCA3C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8401DB"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47EC00"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434B69D3"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1AE6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lastRenderedPageBreak/>
              <w:t>LastSelectionState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3C58B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Last Selection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55B20"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2595E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F43FAB"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Set by application in response to user selecting or deselecting a collection for inclusion in a plan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3B561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Output</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61A6EF"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4E1A16"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58A7F0E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27A77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LocalOrders</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500B3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Local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CC3E42"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7D6A2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Integer</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5F387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count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05C0E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C78843"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C33A7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0599E05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1B4CC"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LocationDescription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11B8A6"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Location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5772C"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1995AB"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8FB448" w14:textId="25AF3E7B"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043568"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818502"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D8A0B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4CA19B7C"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090B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Origin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FBD8B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Origin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720BB"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6F7DD3"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3AE3F8" w14:textId="4EFCC010"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484C2D"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9F4533"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2E69E7"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4402F6" w:rsidRPr="00F56BE1" w14:paraId="1DEB356B"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6B258"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ServiceLevel</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84D30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Service Level</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187F2"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E909C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String</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2A1B31" w14:textId="5160F550"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6234A4"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8A4B92" w14:textId="77777777" w:rsidR="00F56BE1" w:rsidRPr="00F56BE1" w:rsidRDefault="00F56BE1" w:rsidP="00F56BE1">
            <w:pPr>
              <w:spacing w:before="0" w:after="0" w:line="240" w:lineRule="auto"/>
              <w:rPr>
                <w:rFonts w:ascii="Calibri" w:eastAsia="Times New Roman" w:hAnsi="Calibri" w:cs="Calibri"/>
                <w:color w:val="000000"/>
                <w:sz w:val="22"/>
              </w:rPr>
            </w:pP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8211A1"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r w:rsidR="00F56BE1" w:rsidRPr="00F56BE1" w14:paraId="172F9C5E" w14:textId="77777777" w:rsidTr="00DA72D2">
        <w:trPr>
          <w:trHeight w:val="3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6CFADF"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TotalOrders</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E1354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Total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5865C" w14:textId="77777777" w:rsidR="00F56BE1" w:rsidRPr="00F56BE1" w:rsidRDefault="00F56BE1" w:rsidP="00F56BE1">
            <w:pPr>
              <w:spacing w:before="0" w:after="0" w:line="240" w:lineRule="auto"/>
              <w:jc w:val="center"/>
              <w:rPr>
                <w:rFonts w:ascii="Calibri" w:eastAsia="Times New Roman" w:hAnsi="Calibri" w:cs="Calibri"/>
                <w:color w:val="000000"/>
                <w:sz w:val="22"/>
              </w:rPr>
            </w:pPr>
            <w:r w:rsidRPr="00F56BE1">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C05FA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Integer</w:t>
            </w:r>
          </w:p>
        </w:tc>
        <w:tc>
          <w:tcPr>
            <w:tcW w:w="26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22302E"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Freeform count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9F3CA2"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E610A9"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c>
          <w:tcPr>
            <w:tcW w:w="233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19D5E5" w14:textId="77777777" w:rsidR="00F56BE1" w:rsidRPr="00F56BE1" w:rsidRDefault="00F56BE1" w:rsidP="00F56BE1">
            <w:pPr>
              <w:spacing w:before="0" w:after="0" w:line="240" w:lineRule="auto"/>
              <w:rPr>
                <w:rFonts w:ascii="Calibri" w:eastAsia="Times New Roman" w:hAnsi="Calibri" w:cs="Calibri"/>
                <w:color w:val="000000"/>
                <w:sz w:val="22"/>
              </w:rPr>
            </w:pPr>
            <w:r w:rsidRPr="00F56BE1">
              <w:rPr>
                <w:rFonts w:ascii="Calibri" w:eastAsia="Times New Roman" w:hAnsi="Calibri" w:cs="Calibri"/>
                <w:color w:val="000000"/>
                <w:sz w:val="22"/>
              </w:rPr>
              <w:t> </w:t>
            </w:r>
          </w:p>
        </w:tc>
      </w:tr>
    </w:tbl>
    <w:p w14:paraId="4CD9280E" w14:textId="77777777" w:rsidR="001C4DE7" w:rsidRPr="001C4DE7" w:rsidRDefault="001C4DE7" w:rsidP="001C4DE7"/>
    <w:p w14:paraId="717F7002" w14:textId="661A6138" w:rsidR="00465F86" w:rsidRDefault="00465F86" w:rsidP="00465F86">
      <w:pPr>
        <w:pStyle w:val="EsriHeading2"/>
      </w:pPr>
      <w:bookmarkStart w:id="21" w:name="_Toc77064966"/>
      <w:r>
        <w:t>Collection_Edits</w:t>
      </w:r>
      <w:bookmarkEnd w:id="21"/>
    </w:p>
    <w:p w14:paraId="1D108693" w14:textId="4AB57B5A" w:rsidR="00AE15B1" w:rsidRPr="00AE15B1" w:rsidRDefault="00AE15B1" w:rsidP="00AE15B1">
      <w:r>
        <w:t xml:space="preserve">Table stores whether the Collection has been edited by the </w:t>
      </w:r>
      <w:r w:rsidR="00DA71C6">
        <w:t>user</w:t>
      </w:r>
      <w:r>
        <w:t>.</w:t>
      </w:r>
    </w:p>
    <w:tbl>
      <w:tblPr>
        <w:tblW w:w="12880" w:type="dxa"/>
        <w:jc w:val="center"/>
        <w:tblLook w:val="04A0" w:firstRow="1" w:lastRow="0" w:firstColumn="1" w:lastColumn="0" w:noHBand="0" w:noVBand="1"/>
      </w:tblPr>
      <w:tblGrid>
        <w:gridCol w:w="3040"/>
        <w:gridCol w:w="1660"/>
        <w:gridCol w:w="920"/>
        <w:gridCol w:w="920"/>
        <w:gridCol w:w="5320"/>
        <w:gridCol w:w="1020"/>
      </w:tblGrid>
      <w:tr w:rsidR="00747446" w:rsidRPr="00747446" w14:paraId="5515EAD2" w14:textId="77777777" w:rsidTr="00DA72D2">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03580084"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6218743C"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5F30090C"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50D7F6BD"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nil"/>
            </w:tcBorders>
            <w:shd w:val="clear" w:color="4472C4" w:fill="4472C4"/>
            <w:vAlign w:val="bottom"/>
            <w:hideMark/>
          </w:tcPr>
          <w:p w14:paraId="08218149"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single" w:sz="8" w:space="0" w:color="auto"/>
            </w:tcBorders>
            <w:shd w:val="clear" w:color="4472C4" w:fill="4472C4"/>
            <w:vAlign w:val="bottom"/>
            <w:hideMark/>
          </w:tcPr>
          <w:p w14:paraId="08699215" w14:textId="77777777" w:rsidR="00747446" w:rsidRPr="00747446" w:rsidRDefault="00747446" w:rsidP="00747446">
            <w:pPr>
              <w:spacing w:before="0" w:after="0" w:line="240" w:lineRule="auto"/>
              <w:rPr>
                <w:rFonts w:ascii="Calibri" w:eastAsia="Times New Roman" w:hAnsi="Calibri" w:cs="Calibri"/>
                <w:b/>
                <w:bCs/>
                <w:color w:val="FFFFFF"/>
                <w:sz w:val="22"/>
              </w:rPr>
            </w:pPr>
            <w:r w:rsidRPr="00747446">
              <w:rPr>
                <w:rFonts w:ascii="Calibri" w:eastAsia="Times New Roman" w:hAnsi="Calibri" w:cs="Calibri"/>
                <w:b/>
                <w:bCs/>
                <w:color w:val="FFFFFF"/>
                <w:sz w:val="22"/>
              </w:rPr>
              <w:t>ERM</w:t>
            </w:r>
          </w:p>
        </w:tc>
      </w:tr>
      <w:tr w:rsidR="00747446" w:rsidRPr="00747446" w14:paraId="299FB6B4"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DE6729"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collectionname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2866D0"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Collection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D0803" w14:textId="77777777" w:rsidR="00747446" w:rsidRPr="00747446" w:rsidRDefault="00747446" w:rsidP="00747446">
            <w:pPr>
              <w:spacing w:before="0" w:after="0" w:line="240" w:lineRule="auto"/>
              <w:jc w:val="center"/>
              <w:rPr>
                <w:rFonts w:ascii="Calibri" w:eastAsia="Times New Roman" w:hAnsi="Calibri" w:cs="Calibri"/>
                <w:color w:val="000000"/>
                <w:sz w:val="22"/>
              </w:rPr>
            </w:pPr>
            <w:r w:rsidRPr="0074744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293BC0"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E5F45E"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Name of the Collection. Key value that will match Collection Name in Collections table</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DC75CB"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Output</w:t>
            </w:r>
          </w:p>
        </w:tc>
      </w:tr>
      <w:tr w:rsidR="00747446" w:rsidRPr="00747446" w14:paraId="40F96562" w14:textId="77777777" w:rsidTr="00DA72D2">
        <w:trPr>
          <w:trHeight w:val="3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30D594"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is_bsi_edited</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7E85D4"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Is BSI Edited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0E19E" w14:textId="77777777" w:rsidR="00747446" w:rsidRPr="00747446" w:rsidRDefault="00747446" w:rsidP="00747446">
            <w:pPr>
              <w:spacing w:before="0" w:after="0" w:line="240" w:lineRule="auto"/>
              <w:jc w:val="center"/>
              <w:rPr>
                <w:rFonts w:ascii="Calibri" w:eastAsia="Times New Roman" w:hAnsi="Calibri" w:cs="Calibri"/>
                <w:color w:val="000000"/>
                <w:sz w:val="22"/>
              </w:rPr>
            </w:pPr>
            <w:r w:rsidRPr="00747446">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3C4ECE"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A7F799"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Boolean if the Collection has been edited by the BSI</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D27C5A" w14:textId="77777777" w:rsidR="00747446" w:rsidRPr="00747446" w:rsidRDefault="00747446" w:rsidP="00747446">
            <w:pPr>
              <w:spacing w:before="0" w:after="0" w:line="240" w:lineRule="auto"/>
              <w:rPr>
                <w:rFonts w:ascii="Calibri" w:eastAsia="Times New Roman" w:hAnsi="Calibri" w:cs="Calibri"/>
                <w:color w:val="000000"/>
                <w:sz w:val="22"/>
              </w:rPr>
            </w:pPr>
            <w:r w:rsidRPr="00747446">
              <w:rPr>
                <w:rFonts w:ascii="Calibri" w:eastAsia="Times New Roman" w:hAnsi="Calibri" w:cs="Calibri"/>
                <w:color w:val="000000"/>
                <w:sz w:val="22"/>
              </w:rPr>
              <w:t>Output</w:t>
            </w:r>
          </w:p>
        </w:tc>
      </w:tr>
    </w:tbl>
    <w:p w14:paraId="56EEB199" w14:textId="77777777" w:rsidR="001C4DE7" w:rsidRPr="001C4DE7" w:rsidRDefault="001C4DE7" w:rsidP="001C4DE7"/>
    <w:p w14:paraId="6CE17005" w14:textId="77777777" w:rsidR="006F5130" w:rsidRDefault="006F5130">
      <w:pPr>
        <w:spacing w:before="0" w:after="200"/>
        <w:rPr>
          <w:rFonts w:ascii="Arial" w:eastAsiaTheme="majorEastAsia" w:hAnsi="Arial" w:cs="Arial"/>
          <w:b/>
          <w:bCs/>
          <w:color w:val="000000" w:themeColor="text1"/>
          <w:sz w:val="28"/>
          <w:szCs w:val="26"/>
        </w:rPr>
      </w:pPr>
      <w:r>
        <w:br w:type="page"/>
      </w:r>
    </w:p>
    <w:p w14:paraId="387ED35C" w14:textId="58063A8E" w:rsidR="00465F86" w:rsidRDefault="00465F86" w:rsidP="00465F86">
      <w:pPr>
        <w:pStyle w:val="EsriHeading2"/>
      </w:pPr>
      <w:bookmarkStart w:id="22" w:name="_Toc77064967"/>
      <w:r>
        <w:lastRenderedPageBreak/>
        <w:t>Depot</w:t>
      </w:r>
      <w:bookmarkEnd w:id="22"/>
    </w:p>
    <w:p w14:paraId="02012CFC" w14:textId="0D71D9AE" w:rsidR="00F255E4" w:rsidRPr="00F255E4" w:rsidRDefault="00516CE9" w:rsidP="00F255E4">
      <w:r>
        <w:t>Point layer that contains geometry and attributes for all Depots for the selected Dispatch Location.</w:t>
      </w:r>
    </w:p>
    <w:tbl>
      <w:tblPr>
        <w:tblW w:w="14210" w:type="dxa"/>
        <w:jc w:val="center"/>
        <w:tblLook w:val="04A0" w:firstRow="1" w:lastRow="0" w:firstColumn="1" w:lastColumn="0" w:noHBand="0" w:noVBand="1"/>
      </w:tblPr>
      <w:tblGrid>
        <w:gridCol w:w="3041"/>
        <w:gridCol w:w="1297"/>
        <w:gridCol w:w="920"/>
        <w:gridCol w:w="860"/>
        <w:gridCol w:w="4179"/>
        <w:gridCol w:w="1029"/>
        <w:gridCol w:w="854"/>
        <w:gridCol w:w="2030"/>
      </w:tblGrid>
      <w:tr w:rsidR="006F5130" w:rsidRPr="006F5130" w14:paraId="314BD975" w14:textId="77777777" w:rsidTr="00DA72D2">
        <w:trPr>
          <w:cantSplit/>
          <w:trHeight w:val="315"/>
          <w:tblHeader/>
          <w:jc w:val="center"/>
        </w:trPr>
        <w:tc>
          <w:tcPr>
            <w:tcW w:w="3041" w:type="dxa"/>
            <w:tcBorders>
              <w:top w:val="single" w:sz="8" w:space="0" w:color="auto"/>
              <w:left w:val="single" w:sz="8" w:space="0" w:color="auto"/>
              <w:bottom w:val="single" w:sz="4" w:space="0" w:color="auto"/>
              <w:right w:val="nil"/>
            </w:tcBorders>
            <w:shd w:val="clear" w:color="4472C4" w:fill="4472C4"/>
            <w:noWrap/>
            <w:vAlign w:val="bottom"/>
            <w:hideMark/>
          </w:tcPr>
          <w:p w14:paraId="50C8D5E5"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Name</w:t>
            </w:r>
          </w:p>
        </w:tc>
        <w:tc>
          <w:tcPr>
            <w:tcW w:w="1297" w:type="dxa"/>
            <w:tcBorders>
              <w:top w:val="single" w:sz="8" w:space="0" w:color="auto"/>
              <w:left w:val="nil"/>
              <w:bottom w:val="single" w:sz="4" w:space="0" w:color="auto"/>
              <w:right w:val="nil"/>
            </w:tcBorders>
            <w:shd w:val="clear" w:color="4472C4" w:fill="4472C4"/>
            <w:vAlign w:val="bottom"/>
            <w:hideMark/>
          </w:tcPr>
          <w:p w14:paraId="43C2A5F5"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1D6573D5"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Length</w:t>
            </w:r>
          </w:p>
        </w:tc>
        <w:tc>
          <w:tcPr>
            <w:tcW w:w="860" w:type="dxa"/>
            <w:tcBorders>
              <w:top w:val="single" w:sz="8" w:space="0" w:color="auto"/>
              <w:left w:val="nil"/>
              <w:bottom w:val="single" w:sz="4" w:space="0" w:color="auto"/>
              <w:right w:val="nil"/>
            </w:tcBorders>
            <w:shd w:val="clear" w:color="4472C4" w:fill="4472C4"/>
            <w:vAlign w:val="bottom"/>
            <w:hideMark/>
          </w:tcPr>
          <w:p w14:paraId="58198553"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Type</w:t>
            </w:r>
          </w:p>
        </w:tc>
        <w:tc>
          <w:tcPr>
            <w:tcW w:w="4179" w:type="dxa"/>
            <w:tcBorders>
              <w:top w:val="single" w:sz="8" w:space="0" w:color="auto"/>
              <w:left w:val="nil"/>
              <w:bottom w:val="single" w:sz="4" w:space="0" w:color="auto"/>
              <w:right w:val="nil"/>
            </w:tcBorders>
            <w:shd w:val="clear" w:color="4472C4" w:fill="4472C4"/>
            <w:vAlign w:val="bottom"/>
            <w:hideMark/>
          </w:tcPr>
          <w:p w14:paraId="661C9DE9"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72E2EEE6"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ERM</w:t>
            </w:r>
          </w:p>
        </w:tc>
        <w:tc>
          <w:tcPr>
            <w:tcW w:w="854" w:type="dxa"/>
            <w:tcBorders>
              <w:top w:val="single" w:sz="8" w:space="0" w:color="auto"/>
              <w:left w:val="nil"/>
              <w:bottom w:val="single" w:sz="4" w:space="0" w:color="auto"/>
              <w:right w:val="nil"/>
            </w:tcBorders>
            <w:shd w:val="clear" w:color="4472C4" w:fill="4472C4"/>
            <w:vAlign w:val="bottom"/>
            <w:hideMark/>
          </w:tcPr>
          <w:p w14:paraId="06F3E60B"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VRP Class</w:t>
            </w:r>
          </w:p>
        </w:tc>
        <w:tc>
          <w:tcPr>
            <w:tcW w:w="2030" w:type="dxa"/>
            <w:tcBorders>
              <w:top w:val="single" w:sz="8" w:space="0" w:color="auto"/>
              <w:left w:val="nil"/>
              <w:bottom w:val="single" w:sz="4" w:space="0" w:color="auto"/>
              <w:right w:val="single" w:sz="8" w:space="0" w:color="auto"/>
            </w:tcBorders>
            <w:shd w:val="clear" w:color="4472C4" w:fill="4472C4"/>
            <w:vAlign w:val="bottom"/>
            <w:hideMark/>
          </w:tcPr>
          <w:p w14:paraId="55CCEA78" w14:textId="77777777" w:rsidR="006F5130" w:rsidRPr="006F5130" w:rsidRDefault="006F5130" w:rsidP="006F5130">
            <w:pPr>
              <w:spacing w:before="0" w:after="0" w:line="240" w:lineRule="auto"/>
              <w:rPr>
                <w:rFonts w:ascii="Calibri" w:eastAsia="Times New Roman" w:hAnsi="Calibri" w:cs="Calibri"/>
                <w:b/>
                <w:bCs/>
                <w:color w:val="FFFFFF"/>
                <w:sz w:val="22"/>
              </w:rPr>
            </w:pPr>
            <w:r w:rsidRPr="006F5130">
              <w:rPr>
                <w:rFonts w:ascii="Calibri" w:eastAsia="Times New Roman" w:hAnsi="Calibri" w:cs="Calibri"/>
                <w:b/>
                <w:bCs/>
                <w:color w:val="FFFFFF"/>
                <w:sz w:val="22"/>
              </w:rPr>
              <w:t>VRP Field</w:t>
            </w:r>
          </w:p>
        </w:tc>
      </w:tr>
      <w:tr w:rsidR="006F5130" w:rsidRPr="006F5130" w14:paraId="1C46DE96" w14:textId="77777777" w:rsidTr="00DA72D2">
        <w:trPr>
          <w:trHeight w:val="18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22B81"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CurbApproach</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ABD114"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Curb Approach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09E3F"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2</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43904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Small 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02F93D"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Requirement for how this location must be approached. Not Null small int. e.g. Either Side of Vehicle = 0, Right=2, Left=2, No-U-Turn + Either Side = 3</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208641"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CB577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625D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CurbApproach</w:t>
            </w:r>
          </w:p>
        </w:tc>
      </w:tr>
      <w:tr w:rsidR="006F5130" w:rsidRPr="006F5130" w14:paraId="59DBBD4A" w14:textId="77777777" w:rsidTr="00DA72D2">
        <w:trPr>
          <w:trHeight w:val="12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5D16B"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DepotID</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CFE72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40250"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128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39788D"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D289A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Generated from DepotName value from DepotTemplate layer on plan creation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F67A3F"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Output</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BC826D" w14:textId="77777777" w:rsidR="006F5130" w:rsidRPr="006F5130" w:rsidRDefault="006F5130" w:rsidP="006F5130">
            <w:pPr>
              <w:spacing w:before="0" w:after="0" w:line="240" w:lineRule="auto"/>
              <w:rPr>
                <w:rFonts w:ascii="Calibri" w:eastAsia="Times New Roman" w:hAnsi="Calibri" w:cs="Calibri"/>
                <w:color w:val="000000"/>
                <w:sz w:val="22"/>
              </w:rPr>
            </w:pPr>
          </w:p>
        </w:tc>
        <w:tc>
          <w:tcPr>
            <w:tcW w:w="203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E46AA2"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 </w:t>
            </w:r>
          </w:p>
        </w:tc>
      </w:tr>
      <w:tr w:rsidR="006F5130" w:rsidRPr="006F5130" w14:paraId="1C1D69E0"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9A40F"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DepotName</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17CE08"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7E90B"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10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C40032"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4856A8"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Common name for Depot as seen by user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31325D"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Required</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65F0A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D17F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DepotName</w:t>
            </w:r>
          </w:p>
        </w:tc>
      </w:tr>
      <w:tr w:rsidR="006F5130" w:rsidRPr="006F5130" w14:paraId="49C6247D" w14:textId="77777777" w:rsidTr="00DA72D2">
        <w:trPr>
          <w:trHeight w:val="9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3759E"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Description</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73ED8F"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D8BE0"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100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9BCCD7"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0E4458"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Descriptive information for dispatch location. e.g. address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60E7EC"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ADF744"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3BDD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Description</w:t>
            </w:r>
          </w:p>
        </w:tc>
      </w:tr>
      <w:tr w:rsidR="006F5130" w:rsidRPr="006F5130" w14:paraId="0F017238"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72AB46"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TimeWindowEnd1</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216A6E"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FCDB2D"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70FF5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FFF2E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First time of day when this location closes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16B3BA"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F9D3AB"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3A0C9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TimeWindowEnd1</w:t>
            </w:r>
          </w:p>
        </w:tc>
      </w:tr>
      <w:tr w:rsidR="006F5130" w:rsidRPr="006F5130" w14:paraId="5AF26CDC"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789C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TimeWindowEnd2</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BCD94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Window End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75D2B"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EE0A4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0CD62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Second time of day when this location closes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7F7A6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873667"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EF2BA"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TimeWindowEnd2</w:t>
            </w:r>
          </w:p>
        </w:tc>
      </w:tr>
      <w:tr w:rsidR="006F5130" w:rsidRPr="006F5130" w14:paraId="23D3FCD9"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722F8"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TimeWindowStart1</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153EEA"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1B6109"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6681CB"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8E155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First time of day when this location opens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D4DD0E"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13C0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7A4A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TimeWindowStart1</w:t>
            </w:r>
          </w:p>
        </w:tc>
      </w:tr>
      <w:tr w:rsidR="006F5130" w:rsidRPr="006F5130" w14:paraId="74F3D4EB" w14:textId="77777777" w:rsidTr="00DA72D2">
        <w:trPr>
          <w:trHeight w:val="600"/>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97DF6F"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TimeWindowStart2</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636D8E"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Window Start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EBE53"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88328C"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07E7C6"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Second time of day when this location opens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535247"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Optional</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881BE0"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Depot</w:t>
            </w:r>
          </w:p>
        </w:tc>
        <w:tc>
          <w:tcPr>
            <w:tcW w:w="2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22F0C"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TimeWindowStart2</w:t>
            </w:r>
          </w:p>
        </w:tc>
      </w:tr>
      <w:tr w:rsidR="006F5130" w:rsidRPr="006F5130" w14:paraId="6CA12533" w14:textId="77777777" w:rsidTr="00DA72D2">
        <w:trPr>
          <w:trHeight w:val="1815"/>
          <w:jc w:val="center"/>
        </w:trPr>
        <w:tc>
          <w:tcPr>
            <w:tcW w:w="30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3C3B6C"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lastRenderedPageBreak/>
              <w:t>TimeZone</w:t>
            </w:r>
          </w:p>
        </w:tc>
        <w:tc>
          <w:tcPr>
            <w:tcW w:w="12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C08869"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Zone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3DE662" w14:textId="77777777" w:rsidR="006F5130" w:rsidRPr="006F5130" w:rsidRDefault="006F5130" w:rsidP="006F5130">
            <w:pPr>
              <w:spacing w:before="0" w:after="0" w:line="240" w:lineRule="auto"/>
              <w:jc w:val="center"/>
              <w:rPr>
                <w:rFonts w:ascii="Calibri" w:eastAsia="Times New Roman" w:hAnsi="Calibri" w:cs="Calibri"/>
                <w:color w:val="000000"/>
                <w:sz w:val="22"/>
              </w:rPr>
            </w:pPr>
            <w:r w:rsidRPr="006F5130">
              <w:rPr>
                <w:rFonts w:ascii="Calibri" w:eastAsia="Times New Roman" w:hAnsi="Calibri" w:cs="Calibri"/>
                <w:color w:val="000000"/>
                <w:sz w:val="22"/>
              </w:rPr>
              <w:t>50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BC06F5"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63B82D" w14:textId="2F4A16FE"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Time zone descriptive local. E.g. "America/Los Angeles" in TZ Database format (https://en.wikipedia.org/wiki/Tz_database)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9D61A7"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Required</w:t>
            </w:r>
          </w:p>
        </w:tc>
        <w:tc>
          <w:tcPr>
            <w:tcW w:w="8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B80C33"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 </w:t>
            </w:r>
          </w:p>
        </w:tc>
        <w:tc>
          <w:tcPr>
            <w:tcW w:w="203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B8D3C6" w14:textId="77777777" w:rsidR="006F5130" w:rsidRPr="006F5130" w:rsidRDefault="006F5130" w:rsidP="006F5130">
            <w:pPr>
              <w:spacing w:before="0" w:after="0" w:line="240" w:lineRule="auto"/>
              <w:rPr>
                <w:rFonts w:ascii="Calibri" w:eastAsia="Times New Roman" w:hAnsi="Calibri" w:cs="Calibri"/>
                <w:color w:val="000000"/>
                <w:sz w:val="22"/>
              </w:rPr>
            </w:pPr>
            <w:r w:rsidRPr="006F5130">
              <w:rPr>
                <w:rFonts w:ascii="Calibri" w:eastAsia="Times New Roman" w:hAnsi="Calibri" w:cs="Calibri"/>
                <w:color w:val="000000"/>
                <w:sz w:val="22"/>
              </w:rPr>
              <w:t> </w:t>
            </w:r>
          </w:p>
        </w:tc>
      </w:tr>
    </w:tbl>
    <w:p w14:paraId="5311FE7F" w14:textId="77777777" w:rsidR="001C4DE7" w:rsidRPr="001C4DE7" w:rsidRDefault="001C4DE7" w:rsidP="001C4DE7"/>
    <w:p w14:paraId="2C1B2AE4" w14:textId="0EBF9E2C" w:rsidR="00465F86" w:rsidRDefault="00465F86" w:rsidP="00465F86">
      <w:pPr>
        <w:pStyle w:val="EsriHeading2"/>
      </w:pPr>
      <w:bookmarkStart w:id="23" w:name="_Toc77064968"/>
      <w:r>
        <w:t>DepotVisit</w:t>
      </w:r>
      <w:bookmarkEnd w:id="23"/>
    </w:p>
    <w:p w14:paraId="6823AED6" w14:textId="6E1304A4" w:rsidR="00540186" w:rsidRPr="00540186" w:rsidRDefault="00540186" w:rsidP="00540186">
      <w:r>
        <w:t xml:space="preserve">Point features populated during Solve to represent </w:t>
      </w:r>
      <w:r w:rsidR="007B6A0D">
        <w:t>a truck arriving or departing a depot.</w:t>
      </w:r>
      <w:r w:rsidR="00164EF2">
        <w:t xml:space="preserve"> This layer is completely managed by ERM.</w:t>
      </w:r>
    </w:p>
    <w:p w14:paraId="10D63299" w14:textId="77777777" w:rsidR="00A43CC9" w:rsidRPr="00A43CC9" w:rsidRDefault="00A43CC9" w:rsidP="00A43CC9"/>
    <w:tbl>
      <w:tblPr>
        <w:tblW w:w="13940" w:type="dxa"/>
        <w:jc w:val="center"/>
        <w:tblLook w:val="04A0" w:firstRow="1" w:lastRow="0" w:firstColumn="1" w:lastColumn="0" w:noHBand="0" w:noVBand="1"/>
      </w:tblPr>
      <w:tblGrid>
        <w:gridCol w:w="3040"/>
        <w:gridCol w:w="1660"/>
        <w:gridCol w:w="920"/>
        <w:gridCol w:w="920"/>
        <w:gridCol w:w="2700"/>
        <w:gridCol w:w="1020"/>
        <w:gridCol w:w="1340"/>
        <w:gridCol w:w="2340"/>
      </w:tblGrid>
      <w:tr w:rsidR="00ED3D06" w:rsidRPr="00ED3D06" w14:paraId="022B4CCD" w14:textId="77777777" w:rsidTr="00D06508">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458C9849"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3DBAF8C5"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48E665A6"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49D6611A"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Type</w:t>
            </w:r>
          </w:p>
        </w:tc>
        <w:tc>
          <w:tcPr>
            <w:tcW w:w="2700" w:type="dxa"/>
            <w:tcBorders>
              <w:top w:val="single" w:sz="8" w:space="0" w:color="auto"/>
              <w:left w:val="nil"/>
              <w:bottom w:val="single" w:sz="4" w:space="0" w:color="auto"/>
              <w:right w:val="nil"/>
            </w:tcBorders>
            <w:shd w:val="clear" w:color="4472C4" w:fill="4472C4"/>
            <w:vAlign w:val="bottom"/>
            <w:hideMark/>
          </w:tcPr>
          <w:p w14:paraId="40580D71"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nil"/>
            </w:tcBorders>
            <w:shd w:val="clear" w:color="4472C4" w:fill="4472C4"/>
            <w:vAlign w:val="bottom"/>
            <w:hideMark/>
          </w:tcPr>
          <w:p w14:paraId="0D089094"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1C9F4028"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VRP Class</w:t>
            </w:r>
          </w:p>
        </w:tc>
        <w:tc>
          <w:tcPr>
            <w:tcW w:w="2340" w:type="dxa"/>
            <w:tcBorders>
              <w:top w:val="single" w:sz="8" w:space="0" w:color="auto"/>
              <w:left w:val="nil"/>
              <w:bottom w:val="single" w:sz="4" w:space="0" w:color="auto"/>
              <w:right w:val="single" w:sz="8" w:space="0" w:color="auto"/>
            </w:tcBorders>
            <w:shd w:val="clear" w:color="4472C4" w:fill="4472C4"/>
            <w:vAlign w:val="bottom"/>
            <w:hideMark/>
          </w:tcPr>
          <w:p w14:paraId="246CEF76" w14:textId="77777777" w:rsidR="00ED3D06" w:rsidRPr="00ED3D06" w:rsidRDefault="00ED3D06" w:rsidP="00ED3D06">
            <w:pPr>
              <w:spacing w:before="0" w:after="0" w:line="240" w:lineRule="auto"/>
              <w:rPr>
                <w:rFonts w:ascii="Calibri" w:eastAsia="Times New Roman" w:hAnsi="Calibri" w:cs="Calibri"/>
                <w:b/>
                <w:bCs/>
                <w:color w:val="FFFFFF"/>
                <w:sz w:val="22"/>
              </w:rPr>
            </w:pPr>
            <w:r w:rsidRPr="00ED3D06">
              <w:rPr>
                <w:rFonts w:ascii="Calibri" w:eastAsia="Times New Roman" w:hAnsi="Calibri" w:cs="Calibri"/>
                <w:b/>
                <w:bCs/>
                <w:color w:val="FFFFFF"/>
                <w:sz w:val="22"/>
              </w:rPr>
              <w:t>VRP Field</w:t>
            </w:r>
          </w:p>
        </w:tc>
      </w:tr>
      <w:tr w:rsidR="00ED3D06" w:rsidRPr="00ED3D06" w14:paraId="302A1B2A"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DFA29"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ArriveTime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E2DEBF"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Arrival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82CCA"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2B0E55"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Date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D1C19F" w14:textId="7651A55D" w:rsidR="00ED3D06" w:rsidRPr="00ED3D06" w:rsidRDefault="007B6A0D" w:rsidP="00ED3D06">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 xml:space="preserve">Arrival time at </w:t>
            </w:r>
            <w:r>
              <w:rPr>
                <w:rFonts w:ascii="Calibri" w:eastAsia="Times New Roman" w:hAnsi="Calibri" w:cs="Calibri"/>
                <w:color w:val="000000"/>
                <w:sz w:val="22"/>
              </w:rPr>
              <w:t>location</w:t>
            </w:r>
            <w:r w:rsidRPr="00E05599">
              <w:rPr>
                <w:rFonts w:ascii="Calibri" w:eastAsia="Times New Roman" w:hAnsi="Calibri" w:cs="Calibri"/>
                <w:color w:val="000000"/>
                <w:sz w:val="22"/>
              </w:rPr>
              <w:t xml:space="preserve"> in UTC</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FDDC95" w14:textId="286AF3D2"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r w:rsidR="007B6A0D">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0428A7"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98776A"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1ED3840D"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0E542"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CumulDistance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480E5C"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BC327"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5A7FF1"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EB130C" w14:textId="418BC085" w:rsidR="00ED3D06" w:rsidRPr="00ED3D06" w:rsidRDefault="002A05AF"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468CAC" w14:textId="57E2B4AF"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8F901B"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982BC2"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0A7A3C06"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7DA0A5"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CumulTime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889D13"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ED884"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C5081D"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D4F0F1" w14:textId="2E3438D6" w:rsidR="00ED3D06" w:rsidRPr="00ED3D06" w:rsidRDefault="002A05AF"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2C0E10" w14:textId="2F3A828B"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2464B6"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387F58"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4CE68B9B"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D589F"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CumulTravelTime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1D8635"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26CCE"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04F49B"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2882A6" w14:textId="24753E43" w:rsidR="00ED3D06" w:rsidRPr="00ED3D06" w:rsidRDefault="002A05AF"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28F7D1" w14:textId="72AECBEF"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B7E63D"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089FC9"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5C08D7F4"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868BE1"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CumulViolationTime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B11706"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CD0450"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2B67AD"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352000" w14:textId="5FC7C1F2" w:rsidR="00ED3D06" w:rsidRPr="00ED3D06" w:rsidRDefault="00876891"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199D21" w14:textId="36D28DEE"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ADE204"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C48401"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ED3D06" w:rsidRPr="00ED3D06" w14:paraId="674CE171"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19151"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CumulWaitTime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40BCED"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C842B" w14:textId="77777777" w:rsidR="00ED3D06" w:rsidRPr="00ED3D06" w:rsidRDefault="00ED3D06" w:rsidP="00ED3D06">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876F0B"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BBB191" w14:textId="0D685355" w:rsidR="00ED3D06" w:rsidRPr="00ED3D06" w:rsidRDefault="00876891" w:rsidP="00ED3D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97E6D5" w14:textId="469BB1E9" w:rsidR="00ED3D06" w:rsidRPr="00ED3D06" w:rsidRDefault="0045012B" w:rsidP="00ED3D06">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7F6D71" w14:textId="77777777" w:rsidR="00ED3D06" w:rsidRPr="00ED3D06" w:rsidRDefault="00ED3D06" w:rsidP="00ED3D06">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966FD4" w14:textId="77777777" w:rsidR="00ED3D06" w:rsidRPr="00ED3D06" w:rsidRDefault="00ED3D06" w:rsidP="00ED3D06">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3037D8B3"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1AC8E"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DepartTime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F58AC5"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Depart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97079"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BCA1AE"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Date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93743E" w14:textId="32A1DA1F"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Departure</w:t>
            </w:r>
            <w:r w:rsidRPr="00E05599">
              <w:rPr>
                <w:rFonts w:ascii="Calibri" w:eastAsia="Times New Roman" w:hAnsi="Calibri" w:cs="Calibri"/>
                <w:color w:val="000000"/>
                <w:sz w:val="22"/>
              </w:rPr>
              <w:t xml:space="preserve"> time </w:t>
            </w:r>
            <w:r>
              <w:rPr>
                <w:rFonts w:ascii="Calibri" w:eastAsia="Times New Roman" w:hAnsi="Calibri" w:cs="Calibri"/>
                <w:color w:val="000000"/>
                <w:sz w:val="22"/>
              </w:rPr>
              <w:t>from</w:t>
            </w:r>
            <w:r w:rsidRPr="00E05599">
              <w:rPr>
                <w:rFonts w:ascii="Calibri" w:eastAsia="Times New Roman" w:hAnsi="Calibri" w:cs="Calibri"/>
                <w:color w:val="000000"/>
                <w:sz w:val="22"/>
              </w:rPr>
              <w:t xml:space="preserve"> </w:t>
            </w:r>
            <w:r>
              <w:rPr>
                <w:rFonts w:ascii="Calibri" w:eastAsia="Times New Roman" w:hAnsi="Calibri" w:cs="Calibri"/>
                <w:color w:val="000000"/>
                <w:sz w:val="22"/>
              </w:rPr>
              <w:t>location</w:t>
            </w:r>
            <w:r w:rsidRPr="00E05599">
              <w:rPr>
                <w:rFonts w:ascii="Calibri" w:eastAsia="Times New Roman" w:hAnsi="Calibri" w:cs="Calibri"/>
                <w:color w:val="000000"/>
                <w:sz w:val="22"/>
              </w:rPr>
              <w:t xml:space="preserve"> in UTC</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DF34E2" w14:textId="5E05184D"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FC8B15"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707B53"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1972D731"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8111AF"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DepotName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90626F"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CF978"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9B2C77"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String</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0589B9" w14:textId="60F045D0"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Depot name that visit is occurring at</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817CC2" w14:textId="048227F4"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9C16AA"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1E38B8"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54093E4A"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63F4D"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lastRenderedPageBreak/>
              <w:t>FromPrevDistance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A75846"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Previous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22D19"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B916B6"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A91D0F" w14:textId="03842E11"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Total distance the truck has traveled to the point of the visit.</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CC933A" w14:textId="10437749"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38FC8E"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3D76F3"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1522D05C"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A790F3"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FromPrevTravelTime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707B9E"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Previous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31EDD"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03C7AF"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1059FD" w14:textId="7B6BACA2"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Total time the truck has traveled to the point of the visit.</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5941D0" w14:textId="0743F57A"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3E88A0"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0C4793"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15AF21E6" w14:textId="77777777" w:rsidTr="00D06508">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019EF"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RouteName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0FCEB9"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7A746F"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D1AF60"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String</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41C2AE"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Name of Route that Depot Visit relates to. Corresponds to key value in Route layer</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D647A7" w14:textId="552D0783"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87C596"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B3BEE6"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71C25103"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42BB3" w14:textId="10B18738" w:rsidR="00876891" w:rsidRPr="00ED3D06" w:rsidRDefault="00DE4499" w:rsidP="00876891">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Stop</w:t>
            </w:r>
            <w:r w:rsidR="00876891" w:rsidRPr="00ED3D06">
              <w:rPr>
                <w:rFonts w:ascii="Calibri" w:eastAsia="Times New Roman" w:hAnsi="Calibri" w:cs="Calibri"/>
                <w:color w:val="000000"/>
                <w:sz w:val="22"/>
              </w:rPr>
              <w:t>Sequence</w:t>
            </w:r>
            <w:proofErr w:type="spellEnd"/>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FD663D" w14:textId="57D4032C" w:rsidR="00876891" w:rsidRPr="00ED3D06" w:rsidRDefault="00DE4499"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Stop </w:t>
            </w:r>
            <w:r w:rsidR="00876891" w:rsidRPr="00ED3D06">
              <w:rPr>
                <w:rFonts w:ascii="Calibri" w:eastAsia="Times New Roman" w:hAnsi="Calibri" w:cs="Calibri"/>
                <w:color w:val="000000"/>
                <w:sz w:val="22"/>
              </w:rPr>
              <w:t>Sequence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4827DF"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2E7DA2"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Integer</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96B812" w14:textId="7195A64D" w:rsidR="00876891" w:rsidRPr="00ED3D06" w:rsidRDefault="00D06508"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The</w:t>
            </w:r>
            <w:r w:rsidR="00876891">
              <w:rPr>
                <w:rFonts w:ascii="Calibri" w:eastAsia="Times New Roman" w:hAnsi="Calibri" w:cs="Calibri"/>
                <w:color w:val="000000"/>
                <w:sz w:val="22"/>
              </w:rPr>
              <w:t xml:space="preserve"> sequence in the overall route that visit occurs.</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206D12" w14:textId="3B85FD4A"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051FE8"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A5F55A"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876891" w:rsidRPr="00ED3D06" w14:paraId="23FC9A23"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ADFB1"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ServiceTime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547008"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A9781" w14:textId="77777777" w:rsidR="00876891" w:rsidRPr="00ED3D06" w:rsidRDefault="00876891" w:rsidP="00876891">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731D55"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392E2F" w14:textId="3DECCB33" w:rsidR="00876891" w:rsidRPr="00ED3D06" w:rsidRDefault="00876891" w:rsidP="0087689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AD6E8F" w14:textId="1E52CB6A" w:rsidR="00876891" w:rsidRPr="00ED3D06" w:rsidRDefault="00876891" w:rsidP="00876891">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77213E" w14:textId="77777777" w:rsidR="00876891" w:rsidRPr="00ED3D06" w:rsidRDefault="00876891" w:rsidP="00876891">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431154" w14:textId="77777777" w:rsidR="00876891" w:rsidRPr="00ED3D06" w:rsidRDefault="00876891" w:rsidP="00876891">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2F57EF" w:rsidRPr="00ED3D06" w14:paraId="4222D9AB"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1E34B"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TotalLoadedQuantities</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697F06"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Loaded Quantities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AEDA8" w14:textId="77777777" w:rsidR="002F57EF" w:rsidRPr="00ED3D06" w:rsidRDefault="002F57EF" w:rsidP="002F57EF">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BC361F"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String</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753947" w14:textId="06B15C44" w:rsidR="002F57EF" w:rsidRPr="00ED3D06" w:rsidRDefault="002F57EF" w:rsidP="002F57E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230F7F" w14:textId="69525894" w:rsidR="002F57EF" w:rsidRPr="00ED3D06" w:rsidRDefault="002F57EF" w:rsidP="002F57EF">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161F2D" w14:textId="77777777" w:rsidR="002F57EF" w:rsidRPr="00ED3D06" w:rsidRDefault="002F57EF" w:rsidP="002F57EF">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B6E959"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2F57EF" w:rsidRPr="00ED3D06" w14:paraId="651A77AF" w14:textId="77777777" w:rsidTr="00D06508">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542E5"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TotalUnloadedQuantities</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E439DC"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Total Unloaded Quantities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C91A0" w14:textId="77777777" w:rsidR="002F57EF" w:rsidRPr="00ED3D06" w:rsidRDefault="002F57EF" w:rsidP="002F57EF">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BB85C3"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String</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074D20" w14:textId="276F4F97" w:rsidR="002F57EF" w:rsidRPr="00ED3D06" w:rsidRDefault="002F57EF" w:rsidP="002F57E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26A2D0" w14:textId="171D1304" w:rsidR="002F57EF" w:rsidRPr="00ED3D06" w:rsidRDefault="002F57EF" w:rsidP="002F57EF">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40C567" w14:textId="77777777" w:rsidR="002F57EF" w:rsidRPr="00ED3D06" w:rsidRDefault="002F57EF" w:rsidP="002F57EF">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E1D0F8"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2F57EF" w:rsidRPr="00ED3D06" w14:paraId="59C23C75" w14:textId="77777777" w:rsidTr="00D06508">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E5A41"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VisitType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8935BE"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Visit Type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FBAD3" w14:textId="77777777" w:rsidR="002F57EF" w:rsidRPr="00ED3D06" w:rsidRDefault="002F57EF" w:rsidP="002F57EF">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0F13C8"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Integer</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76C569" w14:textId="055304D6" w:rsidR="002F57EF" w:rsidRPr="00ED3D06" w:rsidRDefault="002F57EF" w:rsidP="002F57EF">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801A66" w14:textId="516F2D7C" w:rsidR="002F57EF" w:rsidRPr="00ED3D06" w:rsidRDefault="002F57EF" w:rsidP="002F57EF">
            <w:pPr>
              <w:spacing w:before="0" w:after="0" w:line="240" w:lineRule="auto"/>
              <w:rPr>
                <w:rFonts w:eastAsia="Times New Roman" w:cs="Times New Roman"/>
                <w:sz w:val="20"/>
                <w:szCs w:val="20"/>
              </w:rPr>
            </w:pP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8178F3" w14:textId="77777777" w:rsidR="002F57EF" w:rsidRPr="00ED3D06" w:rsidRDefault="002F57EF" w:rsidP="002F57EF">
            <w:pPr>
              <w:spacing w:before="0" w:after="0" w:line="240" w:lineRule="auto"/>
              <w:rPr>
                <w:rFonts w:eastAsia="Times New Roman" w:cs="Times New Roman"/>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09B71A"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r w:rsidR="002F57EF" w:rsidRPr="00ED3D06" w14:paraId="39E6200A" w14:textId="77777777" w:rsidTr="00D06508">
        <w:trPr>
          <w:trHeight w:val="3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963072"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WaitTime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CD3406"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17CE8" w14:textId="77777777" w:rsidR="002F57EF" w:rsidRPr="00ED3D06" w:rsidRDefault="002F57EF" w:rsidP="002F57EF">
            <w:pPr>
              <w:spacing w:before="0" w:after="0" w:line="240" w:lineRule="auto"/>
              <w:jc w:val="center"/>
              <w:rPr>
                <w:rFonts w:ascii="Calibri" w:eastAsia="Times New Roman" w:hAnsi="Calibri" w:cs="Calibri"/>
                <w:color w:val="000000"/>
                <w:sz w:val="22"/>
              </w:rPr>
            </w:pPr>
            <w:r w:rsidRPr="00ED3D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31A900"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Double</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2D1ADF" w14:textId="47BE6AFD"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r>
              <w:rPr>
                <w:rFonts w:ascii="Calibri" w:eastAsia="Times New Roman" w:hAnsi="Calibri" w:cs="Calibri"/>
                <w:color w:val="000000"/>
                <w:sz w:val="22"/>
              </w:rPr>
              <w:t>How long truck spent at the depot during visit</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6CCDDB" w14:textId="3130CE42"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r>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221350"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4BCC37" w14:textId="77777777" w:rsidR="002F57EF" w:rsidRPr="00ED3D06" w:rsidRDefault="002F57EF" w:rsidP="002F57EF">
            <w:pPr>
              <w:spacing w:before="0" w:after="0" w:line="240" w:lineRule="auto"/>
              <w:rPr>
                <w:rFonts w:ascii="Calibri" w:eastAsia="Times New Roman" w:hAnsi="Calibri" w:cs="Calibri"/>
                <w:color w:val="000000"/>
                <w:sz w:val="22"/>
              </w:rPr>
            </w:pPr>
            <w:r w:rsidRPr="00ED3D06">
              <w:rPr>
                <w:rFonts w:ascii="Calibri" w:eastAsia="Times New Roman" w:hAnsi="Calibri" w:cs="Calibri"/>
                <w:color w:val="000000"/>
                <w:sz w:val="22"/>
              </w:rPr>
              <w:t> </w:t>
            </w:r>
          </w:p>
        </w:tc>
      </w:tr>
    </w:tbl>
    <w:p w14:paraId="354F0DEF" w14:textId="77777777" w:rsidR="001C4DE7" w:rsidRPr="001C4DE7" w:rsidRDefault="001C4DE7" w:rsidP="001C4DE7"/>
    <w:p w14:paraId="6F8AE05B" w14:textId="77777777" w:rsidR="002F57EF" w:rsidRDefault="002F57EF">
      <w:pPr>
        <w:spacing w:before="0" w:after="200"/>
        <w:rPr>
          <w:rFonts w:ascii="Arial" w:eastAsiaTheme="majorEastAsia" w:hAnsi="Arial" w:cs="Arial"/>
          <w:b/>
          <w:bCs/>
          <w:color w:val="000000" w:themeColor="text1"/>
          <w:sz w:val="28"/>
          <w:szCs w:val="26"/>
        </w:rPr>
      </w:pPr>
      <w:r>
        <w:br w:type="page"/>
      </w:r>
    </w:p>
    <w:p w14:paraId="4D1E7B66" w14:textId="3DCE0030" w:rsidR="00465F86" w:rsidRDefault="00465F86" w:rsidP="00465F86">
      <w:pPr>
        <w:pStyle w:val="EsriHeading2"/>
      </w:pPr>
      <w:bookmarkStart w:id="24" w:name="_Toc77064969"/>
      <w:r>
        <w:lastRenderedPageBreak/>
        <w:t>GeoOrder</w:t>
      </w:r>
      <w:bookmarkEnd w:id="24"/>
    </w:p>
    <w:p w14:paraId="22EA1877" w14:textId="3035CD84" w:rsidR="002F57EF" w:rsidRPr="002F57EF" w:rsidRDefault="002F57EF" w:rsidP="002F57EF">
      <w:r>
        <w:t xml:space="preserve">Point feature representing </w:t>
      </w:r>
      <w:r w:rsidR="004F28E6">
        <w:t>every Order in the Plan. Information is initially populated from the BSI during Plan creation. These fields are what are available in the Assigned and Unassigned Orders tables in Route Planner. Alias can be overridden by setting in the web app configuration.</w:t>
      </w:r>
    </w:p>
    <w:tbl>
      <w:tblPr>
        <w:tblW w:w="14210" w:type="dxa"/>
        <w:jc w:val="center"/>
        <w:tblLook w:val="04A0" w:firstRow="1" w:lastRow="0" w:firstColumn="1" w:lastColumn="0" w:noHBand="0" w:noVBand="1"/>
      </w:tblPr>
      <w:tblGrid>
        <w:gridCol w:w="3040"/>
        <w:gridCol w:w="1659"/>
        <w:gridCol w:w="920"/>
        <w:gridCol w:w="920"/>
        <w:gridCol w:w="2692"/>
        <w:gridCol w:w="1029"/>
        <w:gridCol w:w="1340"/>
        <w:gridCol w:w="2610"/>
      </w:tblGrid>
      <w:tr w:rsidR="004402F6" w:rsidRPr="00692206" w14:paraId="7B6F9BD8" w14:textId="77777777" w:rsidTr="00DA72D2">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1FC6CBE7"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Name</w:t>
            </w:r>
          </w:p>
        </w:tc>
        <w:tc>
          <w:tcPr>
            <w:tcW w:w="1659" w:type="dxa"/>
            <w:tcBorders>
              <w:top w:val="single" w:sz="8" w:space="0" w:color="auto"/>
              <w:left w:val="nil"/>
              <w:bottom w:val="single" w:sz="4" w:space="0" w:color="auto"/>
              <w:right w:val="nil"/>
            </w:tcBorders>
            <w:shd w:val="clear" w:color="4472C4" w:fill="4472C4"/>
            <w:vAlign w:val="bottom"/>
            <w:hideMark/>
          </w:tcPr>
          <w:p w14:paraId="28891B09"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2EDEF200"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9F6B9A6"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Type</w:t>
            </w:r>
          </w:p>
        </w:tc>
        <w:tc>
          <w:tcPr>
            <w:tcW w:w="2692" w:type="dxa"/>
            <w:tcBorders>
              <w:top w:val="single" w:sz="8" w:space="0" w:color="auto"/>
              <w:left w:val="nil"/>
              <w:bottom w:val="single" w:sz="4" w:space="0" w:color="auto"/>
              <w:right w:val="nil"/>
            </w:tcBorders>
            <w:shd w:val="clear" w:color="4472C4" w:fill="4472C4"/>
            <w:vAlign w:val="bottom"/>
            <w:hideMark/>
          </w:tcPr>
          <w:p w14:paraId="493CF25E"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422ACA8D"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7EA96B38"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VRP Class</w:t>
            </w:r>
          </w:p>
        </w:tc>
        <w:tc>
          <w:tcPr>
            <w:tcW w:w="2610" w:type="dxa"/>
            <w:tcBorders>
              <w:top w:val="single" w:sz="8" w:space="0" w:color="auto"/>
              <w:left w:val="nil"/>
              <w:bottom w:val="single" w:sz="4" w:space="0" w:color="auto"/>
              <w:right w:val="single" w:sz="8" w:space="0" w:color="auto"/>
            </w:tcBorders>
            <w:shd w:val="clear" w:color="4472C4" w:fill="4472C4"/>
            <w:vAlign w:val="bottom"/>
            <w:hideMark/>
          </w:tcPr>
          <w:p w14:paraId="4483480B" w14:textId="77777777" w:rsidR="00692206" w:rsidRPr="00692206" w:rsidRDefault="00692206" w:rsidP="00692206">
            <w:pPr>
              <w:spacing w:before="0" w:after="0" w:line="240" w:lineRule="auto"/>
              <w:rPr>
                <w:rFonts w:ascii="Calibri" w:eastAsia="Times New Roman" w:hAnsi="Calibri" w:cs="Calibri"/>
                <w:b/>
                <w:bCs/>
                <w:color w:val="FFFFFF"/>
                <w:sz w:val="22"/>
              </w:rPr>
            </w:pPr>
            <w:r w:rsidRPr="00692206">
              <w:rPr>
                <w:rFonts w:ascii="Calibri" w:eastAsia="Times New Roman" w:hAnsi="Calibri" w:cs="Calibri"/>
                <w:b/>
                <w:bCs/>
                <w:color w:val="FFFFFF"/>
                <w:sz w:val="22"/>
              </w:rPr>
              <w:t>VRP Field</w:t>
            </w:r>
          </w:p>
        </w:tc>
      </w:tr>
      <w:tr w:rsidR="004402F6" w:rsidRPr="00692206" w14:paraId="10D12F39"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BAA31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Address</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10238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Address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0521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C9A72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1E4D7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8FE22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E4798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178EE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A4ED7CE"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0D5D3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AgentRevenue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BF14E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Agent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2962C"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97FA2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64F18D" w14:textId="5951DD1D" w:rsidR="00692206" w:rsidRPr="00692206" w:rsidRDefault="00250B41"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93955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D46899"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BD681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58BA2A44"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9BC1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AppointmentCode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70EE4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Appointment Code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12D3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E0B5F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B2229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E5F4E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F18ABA"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63D39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5F58CB6A"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452A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AssignmentRule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14F7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Assignment Rule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6A300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202F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F7B57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Rule for how this order should be assigned to a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F8540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BBFE7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1EBD8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AssignmentRule</w:t>
            </w:r>
          </w:p>
        </w:tc>
      </w:tr>
      <w:tr w:rsidR="004402F6" w:rsidRPr="00692206" w14:paraId="1E9449C2"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807B4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City</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05F72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City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6B0F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1EBC0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1F63E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478FB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607B2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6158B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49562FA"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DE479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CollectionName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6CEA2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Collection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EED6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C5393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31D04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 of the collection that this order is a part of. Key value must match from Collection layer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10C61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8CD320"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8C39E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0BEF11DD"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02DC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CEFFA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1F956"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37526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6009B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6166F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B8792F"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0DDD4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78A6BF04"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D04A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ConsigneeNotes</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F971C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Consignee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F749A"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791B7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EED0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77449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8F06AF"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00396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765C0B13"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AE8C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C1CD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7177E"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7D38E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FDDB8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DC890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811B4D"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00F8F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A6BBD5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1C59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ConsignerNotes</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A655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Consigner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27FE15"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4B2A0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98CD9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144C1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B8ACBB"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C7649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49BFE7C6"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B986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CorporateRevenue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23AE6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Corporate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E62AE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082A4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4A70CF" w14:textId="72136519" w:rsidR="00692206" w:rsidRPr="00692206" w:rsidRDefault="00250B41"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D6839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82781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45F47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1C663592" w14:textId="77777777" w:rsidTr="00DA72D2">
        <w:trPr>
          <w:trHeight w:val="18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2B646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lastRenderedPageBreak/>
              <w:t>CumlDistance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B7BC9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A489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4FA5F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9FD2A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travel distance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60E7D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AA4213"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B5A4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05DE8310"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1E2A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CumlTime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0003F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6086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9C5AA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4EF50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time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1B4CD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5F7D2B"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51A2C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7E78C99F"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6BD7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CumlTravelTime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AFC1C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Total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AA65B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0DA0B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DC120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total travel time to this stop from the commencement of travel from commencement of the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AD811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3F5A99"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83A5B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0867C9B8"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BD3C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CurbApproach</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58F67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Curb Approach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4772C"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8C861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00CF2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Requirement for how this location must be approached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192C1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BC7AE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C35A3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CurbApproach</w:t>
            </w:r>
          </w:p>
        </w:tc>
      </w:tr>
      <w:tr w:rsidR="00692206" w:rsidRPr="00692206" w14:paraId="7641F49D"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2490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DepotName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A73E7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467A6"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D90DE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F7B63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Depot where this order originates and/or terminates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15CDD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85BE8A"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EB986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3CB067E4"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2258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Destination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771EB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Destination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2F8F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7556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81466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destination. Supply chain context. An order should terminate at the destination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7696B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81A8C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34A52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614FE98D"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E5B6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DispLocDesc</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56A7B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CCAA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A76B3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C820AC" w14:textId="0A09F8C7" w:rsidR="00692206" w:rsidRPr="00692206" w:rsidRDefault="00250B41" w:rsidP="00692206">
            <w:pPr>
              <w:spacing w:before="0" w:after="0" w:line="240" w:lineRule="auto"/>
              <w:rPr>
                <w:rFonts w:ascii="Calibri" w:eastAsia="Times New Roman" w:hAnsi="Calibri" w:cs="Calibri"/>
                <w:color w:val="000000"/>
                <w:sz w:val="22"/>
              </w:rPr>
            </w:pPr>
            <w:r w:rsidRPr="00F36B33">
              <w:rPr>
                <w:rFonts w:ascii="Calibri" w:eastAsia="Times New Roman" w:hAnsi="Calibri" w:cs="Calibri"/>
                <w:color w:val="000000"/>
                <w:sz w:val="22"/>
              </w:rPr>
              <w:t>Descriptive information for Depot location. e.g. address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9A599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6B363E"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0CBA3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3EA3490D"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FBAE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lastRenderedPageBreak/>
              <w:t>DispLocName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71693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Dispatch Location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D1E4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E0048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199A0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 of Dispatch Location that Order relates to. Corresponds to key value set in DispatchLocation table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36342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7B14C2"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D81B7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2D81575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64BD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ETA</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095CD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ETA</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A773F"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FD840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BDE53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Arrival time at this stop in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0F5A6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0CF39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E8F81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ArriveTimeUTC</w:t>
            </w:r>
          </w:p>
        </w:tc>
      </w:tr>
      <w:tr w:rsidR="004402F6" w:rsidRPr="00692206" w14:paraId="534F1751"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0F3D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FromPreviousDistance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98026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Previous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2290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0DB1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61B2F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Elapsed travel distance to this stop from the commencement of travel from the prior stop</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1C46E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A336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F3354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FromPrevDistance</w:t>
            </w:r>
          </w:p>
        </w:tc>
      </w:tr>
      <w:tr w:rsidR="00692206" w:rsidRPr="00692206" w14:paraId="5A33D3C8"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E5F7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FromPrevTravelTime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E0EDF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Previous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15C3C5"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04286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8E7DA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 Elapsed travel time to this stop from the commencement of travel from the prior stop</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6B2F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BCF5B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2B3F9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FromPrevTravelTime </w:t>
            </w:r>
          </w:p>
        </w:tc>
      </w:tr>
      <w:tr w:rsidR="004402F6" w:rsidRPr="00692206" w14:paraId="6EBBF1FB"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507B8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GeoOrder_Height</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9F6B5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4DFA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64488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404F5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Height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30C23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719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BC66A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DeliveryQuantities (all quantities passed in single parameter)</w:t>
            </w:r>
          </w:p>
        </w:tc>
      </w:tr>
      <w:tr w:rsidR="00692206" w:rsidRPr="00692206" w14:paraId="56D3BB9B"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3F233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GeoOrder_Length</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35F62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Length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015F9"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C7BDF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CF59B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Length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B08E2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4B3B0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23432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DeliveryQuantities (all quantities passed in single parameter)</w:t>
            </w:r>
          </w:p>
        </w:tc>
      </w:tr>
      <w:tr w:rsidR="004402F6" w:rsidRPr="00692206" w14:paraId="5DA9D38D"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108F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GeoOrder_Pieces</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52D06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Pieces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1572E"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4A6B2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FDC98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Number of pieces in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2829E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DBC30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D4D98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DeliveryQuantities (all quantities passed in single parameter)</w:t>
            </w:r>
          </w:p>
        </w:tc>
      </w:tr>
      <w:tr w:rsidR="00692206" w:rsidRPr="00692206" w14:paraId="5B1A11BF"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5BB5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GeoOrder_Units</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8FDCE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Units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A78E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9C76A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81BF5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Number of Units of this order for calculating capacity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97179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00C2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8E7B3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DeliveryQuantities (all quantities passed in single parameter)</w:t>
            </w:r>
          </w:p>
        </w:tc>
      </w:tr>
      <w:tr w:rsidR="004402F6" w:rsidRPr="00692206" w14:paraId="74DDD49F"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7B6A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GeoOrder_Volume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9654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Volume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31787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E7672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6C97D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Cubic volume in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0AAD3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3C5B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E5A45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DeliveryQuantities (all quantities passed in single parameter)</w:t>
            </w:r>
          </w:p>
        </w:tc>
      </w:tr>
      <w:tr w:rsidR="00692206" w:rsidRPr="00692206" w14:paraId="310AF322"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2DB1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lastRenderedPageBreak/>
              <w:t>GeoOrder_Weight</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0CAB0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AB829"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47DDB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110FF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Weight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9D6A5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4704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543F3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DeliveryQuantities (all quantities passed in single parameter)</w:t>
            </w:r>
          </w:p>
        </w:tc>
      </w:tr>
      <w:tr w:rsidR="004402F6" w:rsidRPr="00692206" w14:paraId="4E2945D6"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1E2F7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GeoOrder_Width</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0F2F4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Width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5DB8F"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14E74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F9389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Width of this order for calculating capacity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FD539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BE9E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C8D89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DeliveryQuantities (all quantities passed in single parameter)</w:t>
            </w:r>
          </w:p>
        </w:tc>
      </w:tr>
      <w:tr w:rsidR="00692206" w:rsidRPr="00692206" w14:paraId="787C1BB9" w14:textId="77777777" w:rsidTr="00DA72D2">
        <w:trPr>
          <w:trHeight w:val="18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8F2B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GeoOrderState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3342D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GeoOrder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99454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0437D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DE4A8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Tracks state of the order [UNASSIGNED, ASSIGNED, LOCKED, IN_PROGRESS, CANCELED, DECLINED, COMPLETED]. Set by ERM API</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DD213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4EFE9D"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8A8E2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4A0DB780"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072D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HazMat</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821B2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Haz Mat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7EBA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F91D2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DFF15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3AEC8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90C0FF"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48DB3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2365990A"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45750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InboundArrivalTime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A76AF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Inbound Arrival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BFE61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E9ED9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4BF14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Date/time (in UTC) when this order is available for dispatch from depot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2FDB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C2AA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7DF67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InboundArriveTime</w:t>
            </w:r>
          </w:p>
        </w:tc>
      </w:tr>
      <w:tr w:rsidR="004402F6" w:rsidRPr="00692206" w14:paraId="7D566E8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CCBA2" w14:textId="77777777" w:rsidR="00692206" w:rsidRPr="00692206" w:rsidRDefault="00692206" w:rsidP="00692206">
            <w:pPr>
              <w:spacing w:before="0" w:after="0" w:line="240" w:lineRule="auto"/>
              <w:rPr>
                <w:rFonts w:ascii="Calibri" w:eastAsia="Times New Roman" w:hAnsi="Calibri" w:cs="Calibri"/>
                <w:color w:val="000000"/>
                <w:sz w:val="22"/>
              </w:rPr>
            </w:pPr>
            <w:proofErr w:type="spellStart"/>
            <w:r w:rsidRPr="00692206">
              <w:rPr>
                <w:rFonts w:ascii="Calibri" w:eastAsia="Times New Roman" w:hAnsi="Calibri" w:cs="Calibri"/>
                <w:color w:val="000000"/>
                <w:sz w:val="22"/>
              </w:rPr>
              <w:t>LastSelectionState</w:t>
            </w:r>
            <w:proofErr w:type="spellEnd"/>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0CC5C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Last Selection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BC7B9"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F9BDA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EE7BE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140F87" w14:textId="77777777" w:rsidR="00692206" w:rsidRPr="00692206" w:rsidRDefault="00692206" w:rsidP="00692206">
            <w:pPr>
              <w:spacing w:before="0" w:after="0" w:line="240" w:lineRule="auto"/>
              <w:rPr>
                <w:rFonts w:eastAsia="Times New Roman" w:cs="Times New Roman"/>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A49A3E" w14:textId="77777777" w:rsidR="00692206" w:rsidRPr="00692206" w:rsidRDefault="00692206" w:rsidP="00692206">
            <w:pPr>
              <w:spacing w:before="0" w:after="0" w:line="240" w:lineRule="auto"/>
              <w:rPr>
                <w:rFonts w:eastAsia="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BDFB1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57E8686B"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B34D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LoadId</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87096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Load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17509"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73BD5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784267" w14:textId="77777777" w:rsid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The load into which this order is grouped. Common across all </w:t>
            </w:r>
            <w:proofErr w:type="spellStart"/>
            <w:r w:rsidRPr="00692206">
              <w:rPr>
                <w:rFonts w:ascii="Calibri" w:eastAsia="Times New Roman" w:hAnsi="Calibri" w:cs="Calibri"/>
                <w:color w:val="000000"/>
                <w:sz w:val="22"/>
              </w:rPr>
              <w:t>GeoOrders</w:t>
            </w:r>
            <w:proofErr w:type="spellEnd"/>
            <w:r w:rsidRPr="00692206">
              <w:rPr>
                <w:rFonts w:ascii="Calibri" w:eastAsia="Times New Roman" w:hAnsi="Calibri" w:cs="Calibri"/>
                <w:color w:val="000000"/>
                <w:sz w:val="22"/>
              </w:rPr>
              <w:t xml:space="preserve"> in the load.</w:t>
            </w:r>
          </w:p>
          <w:p w14:paraId="0A32F7F1" w14:textId="57F3CD82" w:rsidR="00C35D48" w:rsidRPr="00692206" w:rsidRDefault="00C35D48" w:rsidP="006922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This is an optional implementation</w:t>
            </w:r>
            <w:r w:rsidR="00687F1C">
              <w:rPr>
                <w:rFonts w:ascii="Calibri" w:eastAsia="Times New Roman" w:hAnsi="Calibri" w:cs="Calibri"/>
                <w:color w:val="000000"/>
                <w:sz w:val="22"/>
              </w:rPr>
              <w:t>, to configure BSI to populate.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5E8368" w14:textId="48889BA9" w:rsidR="00692206" w:rsidRPr="00692206" w:rsidRDefault="00687F1C" w:rsidP="0069220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E42917"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0917F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6AA02074"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AB1F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LocationName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AAD3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Location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25132A"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255</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5D24F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6041E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 of location stored in MDM_Location. Set by RoutePlanner app when updating location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CCB51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4B6D4D"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ACDCD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086AF688"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9FCE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lastRenderedPageBreak/>
              <w:t>MaxTWViolation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36E51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Max Time Window Violation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F29F3"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F9288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94369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Maximum time in minutes that this order service can be violated (late) for first time window</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FFAC4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1F7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03373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MaxViolationTime1</w:t>
            </w:r>
          </w:p>
        </w:tc>
      </w:tr>
      <w:tr w:rsidR="004402F6" w:rsidRPr="00692206" w14:paraId="6A42D0E4"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06AF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ModelRevenue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93677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Model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F5C1E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1CD49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14B9F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A revenue value used to declare the importance of servicing this order versus another order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2EFE0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4A02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0957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Revenue</w:t>
            </w:r>
          </w:p>
        </w:tc>
      </w:tr>
      <w:tr w:rsidR="00692206" w:rsidRPr="00692206" w14:paraId="46C14C9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4B2F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OrderDescription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61818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3A1F6"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256</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594CE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E93C5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order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BC0B4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9757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EB30F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Description</w:t>
            </w:r>
          </w:p>
        </w:tc>
      </w:tr>
      <w:tr w:rsidR="004402F6" w:rsidRPr="00692206" w14:paraId="55D4848C"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A3274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OrderID</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27798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E37F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65D0B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05C83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The order ID as globally unique within a given plan scope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DF27F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0D393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5826C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w:t>
            </w:r>
          </w:p>
        </w:tc>
      </w:tr>
      <w:tr w:rsidR="00692206" w:rsidRPr="00692206" w14:paraId="22B02D5D"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DCA0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Origin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6D0A5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Origin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33BA7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84A2B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64527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origin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BCEB0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919482"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FB09B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1EC2555A"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8FCB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OutBoundDepartureTime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93A73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Outbound Departure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838FD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3162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8E429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Date/time (in UTC) when this order must be delivered to depot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9E447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59BB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3997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OutboundDepartTime</w:t>
            </w:r>
          </w:p>
        </w:tc>
      </w:tr>
      <w:tr w:rsidR="00692206" w:rsidRPr="00692206" w14:paraId="5AB07ECE"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1143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PostalCode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82715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Postal Code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379F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A9C9C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AE85C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Freeform contextual description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4DE1E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E03BE0"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65DBD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4FA4C0CE"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D96A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RouteAssigned</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895B2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Assigned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A18B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131DF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706AF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Boolean if the order is assigned to a Route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C432F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E4E2A9"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D8439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46DA0D2C"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5825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RouteName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E625D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661A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1E090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4C5F6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Name of Route that Order is assigned to. Corresponds to key value in Route layer.</w:t>
            </w:r>
            <w:r w:rsidRPr="00692206">
              <w:rPr>
                <w:rFonts w:ascii="Calibri" w:eastAsia="Times New Roman" w:hAnsi="Calibri" w:cs="Calibri"/>
                <w:color w:val="000000"/>
                <w:sz w:val="22"/>
              </w:rPr>
              <w:br/>
              <w:t>Will be blank if unassigned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F5C04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F0C7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CDCA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RouteName</w:t>
            </w:r>
          </w:p>
        </w:tc>
      </w:tr>
      <w:tr w:rsidR="004402F6" w:rsidRPr="00692206" w14:paraId="0883688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8194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RouteRevenue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2F109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Route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C2921"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E29A4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454D9C" w14:textId="4DA80BCE" w:rsidR="00692206" w:rsidRPr="00692206" w:rsidRDefault="008B3AC2"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BF665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C4E2A6"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38077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158C001D"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DC60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lastRenderedPageBreak/>
              <w:t>ServiceCommitmentDate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B2E33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Commitment Date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3ABA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9D8E2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63F9A9" w14:textId="01548B25" w:rsidR="00692206" w:rsidRPr="00692206" w:rsidRDefault="00250B41"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6DB3C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964B48"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D2E44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6B6B5B8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D123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ServiceLevel</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E1360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Level</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2872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67D07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B625C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D3F90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04F15C"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AC274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F499FF0"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A3459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ServiceTime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B1ECA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095F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6E42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3B6C7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in minutes (fractional) it is anticipated this order will take to complete service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BC988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348B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A0CC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ServiceTime</w:t>
            </w:r>
          </w:p>
        </w:tc>
      </w:tr>
      <w:tr w:rsidR="004402F6" w:rsidRPr="00692206" w14:paraId="4011B876"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98C0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Specialty</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CD100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DAF13"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62120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5AF4E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Specialties required by this order's stop. Can have multiple assigned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732C8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EDC6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A343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SpecialtyNames</w:t>
            </w:r>
          </w:p>
        </w:tc>
      </w:tr>
      <w:tr w:rsidR="00692206" w:rsidRPr="00692206" w14:paraId="05A14EC0"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DE4D3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State_Province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45730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State/Province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5B906A"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C0296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01D1E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DE514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E0D9C5"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0F579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097FB6D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56C30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StateComment</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842AD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 Comment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BA73D"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3000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FB86A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6AB1E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Comment from Workforce Integration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37CBF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980BBC"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06F8B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06E0E82D"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6C28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StateLastUpdated</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B0ABA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State Last Updated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4EE05"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1C07F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695F0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Last update of geoorderstate. Calculated by ERM API</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6F450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B884FF"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D307D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59FE342D"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7BFB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StopSequence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C3BB1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Stop Sequence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DE7FB"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E9549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Small Integer</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5FC90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sequence that orders assigned to a route will be delivered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AEE72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6C1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7289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Sequence</w:t>
            </w:r>
          </w:p>
        </w:tc>
      </w:tr>
      <w:tr w:rsidR="00692206" w:rsidRPr="00692206" w14:paraId="794606BE"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48914"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StopType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AB78D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Stop Type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48A3C1"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10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BF0B7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28953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Pickup or Delivery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F18B3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7793B5"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6A337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32CBFA73"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D9A0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Street</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8B449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Street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2BE88"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E415E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2A6A4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3D358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3BA4B4"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2A88B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F055D24"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3CE1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TimeZone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15362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Zone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CC013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575C8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8617D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zone descriptive. Placeholder for future functionality. Time zone set in Depot feature.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4E4B5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ACD1C0"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F76C5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1F9DFF2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305B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lastRenderedPageBreak/>
              <w:t>TransitNotes</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9037C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Transit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9448F"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87E54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74ECD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Freeform contextual description  </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AF494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9AF9B6"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6AC1E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692206" w:rsidRPr="00692206" w14:paraId="3D6B5A7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2708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TWEnd1</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B2EFE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AB9352"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3F6F0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9443C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First time of day when this order closes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F80A8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86E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5AB5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TimeWindowEnd1</w:t>
            </w:r>
          </w:p>
        </w:tc>
      </w:tr>
      <w:tr w:rsidR="004402F6" w:rsidRPr="00692206" w14:paraId="205C092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B292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TWEnd2</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E5A7E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End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7761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29AE5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2079D"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Second time of day when this order closes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BADAF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E1F4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2A47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TimeWindowEnd2</w:t>
            </w:r>
          </w:p>
        </w:tc>
      </w:tr>
      <w:tr w:rsidR="00692206" w:rsidRPr="00692206" w14:paraId="2D9358F9"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D7DF2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TWStart1</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99C286"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86E37"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38FE2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7B3DF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First time of day when this order opens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05FD9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F165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84107"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TimeWindowStart1</w:t>
            </w:r>
          </w:p>
        </w:tc>
      </w:tr>
      <w:tr w:rsidR="004402F6" w:rsidRPr="00692206" w14:paraId="2C2E0056"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9217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TWStart2</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15F0B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Window Start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009C0"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42D4D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Date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ECA1A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Second time of day when this order opens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03A56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CE00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BE35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TimeWindowStart2</w:t>
            </w:r>
          </w:p>
        </w:tc>
      </w:tr>
      <w:tr w:rsidR="00692206" w:rsidRPr="00692206" w14:paraId="315B365E"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FBAC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UnsolvedReason</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3C844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Unsolved Reason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CB0D4"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255</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087EA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String</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F0552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Reason given by VRP why the order was not assigned to a route during previous solve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000D98"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1631D3" w14:textId="77777777" w:rsidR="00692206" w:rsidRPr="00692206" w:rsidRDefault="00692206" w:rsidP="00692206">
            <w:pPr>
              <w:spacing w:before="0" w:after="0" w:line="240" w:lineRule="auto"/>
              <w:rPr>
                <w:rFonts w:ascii="Calibri" w:eastAsia="Times New Roman" w:hAnsi="Calibri" w:cs="Calibri"/>
                <w:color w:val="000000"/>
                <w:sz w:val="22"/>
              </w:rPr>
            </w:pPr>
          </w:p>
        </w:tc>
        <w:tc>
          <w:tcPr>
            <w:tcW w:w="26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822892"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w:t>
            </w:r>
          </w:p>
        </w:tc>
      </w:tr>
      <w:tr w:rsidR="004402F6" w:rsidRPr="00692206" w14:paraId="10F904EE"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417903"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ViolationTime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CC18CB"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00023"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71F0C5"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2E75ED" w14:textId="0DD3809C"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 xml:space="preserve">Time window </w:t>
            </w:r>
            <w:r w:rsidR="00324ADB" w:rsidRPr="00692206">
              <w:rPr>
                <w:rFonts w:ascii="Calibri" w:eastAsia="Times New Roman" w:hAnsi="Calibri" w:cs="Calibri"/>
                <w:color w:val="000000"/>
                <w:sz w:val="22"/>
              </w:rPr>
              <w:t>violation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6F066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64ADC"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82836F"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ViolationTime</w:t>
            </w:r>
          </w:p>
        </w:tc>
      </w:tr>
      <w:tr w:rsidR="00692206" w:rsidRPr="00692206" w14:paraId="389047BF" w14:textId="77777777" w:rsidTr="00DA72D2">
        <w:trPr>
          <w:trHeight w:val="9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EDC8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WaitTime</w:t>
            </w:r>
          </w:p>
        </w:tc>
        <w:tc>
          <w:tcPr>
            <w:tcW w:w="16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9E03A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FDE4E6" w14:textId="77777777" w:rsidR="00692206" w:rsidRPr="00692206" w:rsidRDefault="00692206" w:rsidP="00692206">
            <w:pPr>
              <w:spacing w:before="0" w:after="0" w:line="240" w:lineRule="auto"/>
              <w:jc w:val="center"/>
              <w:rPr>
                <w:rFonts w:ascii="Calibri" w:eastAsia="Times New Roman" w:hAnsi="Calibri" w:cs="Calibri"/>
                <w:color w:val="000000"/>
                <w:sz w:val="22"/>
              </w:rPr>
            </w:pPr>
            <w:r w:rsidRPr="0069220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4301E1"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Double</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ABE2A9"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Time spent waiting at this stop for the time window to open</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236A00"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65E8A"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Orders</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5941E" w14:textId="77777777" w:rsidR="00692206" w:rsidRPr="00692206" w:rsidRDefault="00692206" w:rsidP="00692206">
            <w:pPr>
              <w:spacing w:before="0" w:after="0" w:line="240" w:lineRule="auto"/>
              <w:rPr>
                <w:rFonts w:ascii="Calibri" w:eastAsia="Times New Roman" w:hAnsi="Calibri" w:cs="Calibri"/>
                <w:color w:val="000000"/>
                <w:sz w:val="22"/>
              </w:rPr>
            </w:pPr>
            <w:r w:rsidRPr="00692206">
              <w:rPr>
                <w:rFonts w:ascii="Calibri" w:eastAsia="Times New Roman" w:hAnsi="Calibri" w:cs="Calibri"/>
                <w:color w:val="000000"/>
                <w:sz w:val="22"/>
              </w:rPr>
              <w:t>WaitTime</w:t>
            </w:r>
          </w:p>
        </w:tc>
      </w:tr>
    </w:tbl>
    <w:p w14:paraId="1C1CAC13" w14:textId="77777777" w:rsidR="001C4DE7" w:rsidRPr="001C4DE7" w:rsidRDefault="001C4DE7" w:rsidP="001C4DE7"/>
    <w:p w14:paraId="4F3306FF" w14:textId="77777777" w:rsidR="00250B41" w:rsidRDefault="00250B41">
      <w:pPr>
        <w:spacing w:before="0" w:after="200"/>
        <w:rPr>
          <w:rFonts w:ascii="Arial" w:eastAsiaTheme="majorEastAsia" w:hAnsi="Arial" w:cs="Arial"/>
          <w:b/>
          <w:bCs/>
          <w:color w:val="000000" w:themeColor="text1"/>
          <w:sz w:val="28"/>
          <w:szCs w:val="26"/>
        </w:rPr>
      </w:pPr>
      <w:r>
        <w:br w:type="page"/>
      </w:r>
    </w:p>
    <w:p w14:paraId="180330BF" w14:textId="236AB1C8" w:rsidR="00465F86" w:rsidRDefault="00465F86" w:rsidP="00465F86">
      <w:pPr>
        <w:pStyle w:val="EsriHeading2"/>
      </w:pPr>
      <w:bookmarkStart w:id="25" w:name="_Toc77064970"/>
      <w:r>
        <w:lastRenderedPageBreak/>
        <w:t>GeoOrder_Edits</w:t>
      </w:r>
      <w:bookmarkEnd w:id="25"/>
    </w:p>
    <w:p w14:paraId="0B9868DD" w14:textId="0C3DB7C4" w:rsidR="00B5720F" w:rsidRPr="00B5720F" w:rsidRDefault="00112F2C" w:rsidP="00B5720F">
      <w:r>
        <w:t>Table stores information on what edits have been made to Orders so that Refresh will not overwrite changes a user has made.</w:t>
      </w:r>
    </w:p>
    <w:tbl>
      <w:tblPr>
        <w:tblW w:w="13850" w:type="dxa"/>
        <w:jc w:val="center"/>
        <w:tblLook w:val="04A0" w:firstRow="1" w:lastRow="0" w:firstColumn="1" w:lastColumn="0" w:noHBand="0" w:noVBand="1"/>
      </w:tblPr>
      <w:tblGrid>
        <w:gridCol w:w="3040"/>
        <w:gridCol w:w="1660"/>
        <w:gridCol w:w="920"/>
        <w:gridCol w:w="920"/>
        <w:gridCol w:w="5870"/>
        <w:gridCol w:w="1440"/>
      </w:tblGrid>
      <w:tr w:rsidR="00B5720F" w:rsidRPr="00B5720F" w14:paraId="67EF3172" w14:textId="77777777" w:rsidTr="00DA72D2">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3177DA12"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5DF5AC3E"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34DDC035"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A238A7F"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Type</w:t>
            </w:r>
          </w:p>
        </w:tc>
        <w:tc>
          <w:tcPr>
            <w:tcW w:w="5870" w:type="dxa"/>
            <w:tcBorders>
              <w:top w:val="single" w:sz="8" w:space="0" w:color="auto"/>
              <w:left w:val="nil"/>
              <w:bottom w:val="single" w:sz="4" w:space="0" w:color="auto"/>
              <w:right w:val="nil"/>
            </w:tcBorders>
            <w:shd w:val="clear" w:color="4472C4" w:fill="4472C4"/>
            <w:vAlign w:val="bottom"/>
            <w:hideMark/>
          </w:tcPr>
          <w:p w14:paraId="0084EA6E"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Description</w:t>
            </w:r>
          </w:p>
        </w:tc>
        <w:tc>
          <w:tcPr>
            <w:tcW w:w="1440" w:type="dxa"/>
            <w:tcBorders>
              <w:top w:val="single" w:sz="8" w:space="0" w:color="auto"/>
              <w:left w:val="nil"/>
              <w:bottom w:val="single" w:sz="4" w:space="0" w:color="auto"/>
              <w:right w:val="single" w:sz="8" w:space="0" w:color="auto"/>
            </w:tcBorders>
            <w:shd w:val="clear" w:color="4472C4" w:fill="4472C4"/>
            <w:vAlign w:val="bottom"/>
            <w:hideMark/>
          </w:tcPr>
          <w:p w14:paraId="06222B99" w14:textId="77777777" w:rsidR="00B5720F" w:rsidRPr="00B5720F" w:rsidRDefault="00B5720F" w:rsidP="00B5720F">
            <w:pPr>
              <w:spacing w:before="0" w:after="0" w:line="240" w:lineRule="auto"/>
              <w:rPr>
                <w:rFonts w:ascii="Calibri" w:eastAsia="Times New Roman" w:hAnsi="Calibri" w:cs="Calibri"/>
                <w:b/>
                <w:bCs/>
                <w:color w:val="FFFFFF"/>
                <w:sz w:val="22"/>
              </w:rPr>
            </w:pPr>
            <w:r w:rsidRPr="00B5720F">
              <w:rPr>
                <w:rFonts w:ascii="Calibri" w:eastAsia="Times New Roman" w:hAnsi="Calibri" w:cs="Calibri"/>
                <w:b/>
                <w:bCs/>
                <w:color w:val="FFFFFF"/>
                <w:sz w:val="22"/>
              </w:rPr>
              <w:t>ERM</w:t>
            </w:r>
          </w:p>
        </w:tc>
      </w:tr>
      <w:tr w:rsidR="00B5720F" w:rsidRPr="00B5720F" w14:paraId="42C4383D"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8D5D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Address</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40512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Address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619E9"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CCEA3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413EE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618D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B17724F"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E5C3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AgentRevenue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14A4F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Agent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867DF"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5CA4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AEC23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5D948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2AFEFA3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8F8D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AssignmentRule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BE6C0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Assignment Rule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42226E"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2F950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75EB5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D142D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68349D7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1F95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City</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56F43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City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2CC20"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BDB6A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15D68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D3BE3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19B545C"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9D07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10720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4355D"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B0060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E515A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7DC92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9B1511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0009D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ConsigneeNotes</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8559D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Consignee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D44874"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EC3839"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35B16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E2CBC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44648233"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09C1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Consigner</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F2370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5618F"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EC5AE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68335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86B89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2B822542"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E3B65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ConsignerNotes</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D7234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Consigner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7289A2"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16CFF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34EE7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AD9D8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D280FD4"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C125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CorporateRevenue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B88AB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Corporate Revenue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F6D84"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0960A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CCEE1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D7781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040C01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F43ED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GeoOrder_Height</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1A82B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Height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54F17"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88106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EB152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97D7D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0BC28D6B"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6939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GeoOrder_Length</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28E24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Length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E3A60"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925AA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AB9F9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163A2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3EF50B1"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7F6C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GeoOrder_Pieces</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82C68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Pieces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7C0AD"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77823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CA675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EC6BC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37C3352D"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F74DE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GeoOrder_Units</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7441D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Units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0F251C"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0F5FA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D4E07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B3C61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21CF1FA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BCA8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GeoOrder_Volume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F4717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Volume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B170FD"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4891C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0E0A9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B80CC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7A8700D"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E696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GeoOrder_Weight</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EEB3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Weight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353F0"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27CA5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89851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C4241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6570F524"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F6E7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GeoOrder_Width</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9E0A4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Width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DE67E"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0444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C8C6E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82E3F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5CC509CB"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9419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HazMat</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D5293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Haz Mat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9A54FB"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BAF7B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BE6C8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DF6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BA3F63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5A45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is_bsi_edited</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4F41A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Is BSI Edited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76509"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0BE65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9113F6" w14:textId="05F99859"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the BSI has edited this feature in GeoOrder</w:t>
            </w:r>
            <w:r w:rsidR="00D63994">
              <w:rPr>
                <w:rFonts w:ascii="Calibri" w:eastAsia="Times New Roman" w:hAnsi="Calibri" w:cs="Calibri"/>
                <w:color w:val="000000"/>
                <w:sz w:val="22"/>
              </w:rPr>
              <w:t xml:space="preserve"> l</w:t>
            </w:r>
            <w:r w:rsidRPr="00B5720F">
              <w:rPr>
                <w:rFonts w:ascii="Calibri" w:eastAsia="Times New Roman" w:hAnsi="Calibri" w:cs="Calibri"/>
                <w:color w:val="000000"/>
                <w:sz w:val="22"/>
              </w:rPr>
              <w:t>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B7BB9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091ADF28"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A0AA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LocationName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E68A3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Location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0737C"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6B354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E8182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F4242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EA9E17E"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FBAD9"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MaxTWViolation</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E0155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Max Time Window Violation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E68EA"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2BC47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1C821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B8628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63F20C86"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C549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lastRenderedPageBreak/>
              <w:t>OrderDescription</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854EE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Order 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133D0"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9D6D0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6BB34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C984A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004E2E84"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D74A1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orderid</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4162C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Order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6C4F4"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6EB70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717BEF" w14:textId="5356403C"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 xml:space="preserve">OrderID key value that relates edits to GeoOrder </w:t>
            </w:r>
            <w:r w:rsidR="00D63994">
              <w:rPr>
                <w:rFonts w:ascii="Calibri" w:eastAsia="Times New Roman" w:hAnsi="Calibri" w:cs="Calibri"/>
                <w:color w:val="000000"/>
                <w:sz w:val="22"/>
              </w:rPr>
              <w:t>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AC769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4DE77D04"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B1F2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PostalCode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C6BA3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Postal Code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1B34E"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A8987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ED107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9DE1A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F1E2CB1"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3F41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ServiceLevel</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A911C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Service Level</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1C6BFD"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67C18B"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78DC4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A716B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06579B28"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5321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ServiceTime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800B4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E6C7A"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D4668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6F0E2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7EF3B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659E81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7F67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Specialty</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E62DA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Specialty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17EDC"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1CA40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CE674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5DFA59"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CF547A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9D0A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State_Province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36CB7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State/Province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89FE5"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8B043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2D545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0AA8A9"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208B3A6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B30A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Street</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16661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Street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737A7"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FEDD7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82988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22A11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7DEEC350"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CB16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TransitNotes</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3F6FE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Transit Notes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B59BF6"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2CDD1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29D7ED"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4D778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4E1AB22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C7D577"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TWEnd1</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55046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5E862"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00EE1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B9BC6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7D4DB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14FAE96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1721C"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TWEnd2</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F3844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Time Window End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54A43"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9EE35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83D21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1F0475"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3EDA3455"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7DEC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TWStart1</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8AE03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7BEE5"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F34422"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89D09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146E5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51C24793"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67F3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TWStart2</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1B2EC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Time Window Start 2</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DD90C8"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082D7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C3E100"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this field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9BA97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62448D4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0B576"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X</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7E284A"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X</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C701C"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C591C1"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7559B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the Location of the feature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FF17E4"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r w:rsidR="00B5720F" w:rsidRPr="00B5720F" w14:paraId="5920B836" w14:textId="77777777" w:rsidTr="00DA72D2">
        <w:trPr>
          <w:trHeight w:val="6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D8608"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Y</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3BD08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BC7D93" w14:textId="77777777" w:rsidR="00B5720F" w:rsidRPr="00B5720F" w:rsidRDefault="00B5720F" w:rsidP="00B5720F">
            <w:pPr>
              <w:spacing w:before="0" w:after="0" w:line="240" w:lineRule="auto"/>
              <w:jc w:val="center"/>
              <w:rPr>
                <w:rFonts w:ascii="Calibri" w:eastAsia="Times New Roman" w:hAnsi="Calibri" w:cs="Calibri"/>
                <w:color w:val="000000"/>
                <w:sz w:val="22"/>
              </w:rPr>
            </w:pPr>
            <w:r w:rsidRPr="00B5720F">
              <w:rPr>
                <w:rFonts w:ascii="Calibri" w:eastAsia="Times New Roman" w:hAnsi="Calibri" w:cs="Calibri"/>
                <w:color w:val="000000"/>
                <w:sz w:val="22"/>
              </w:rPr>
              <w:t>1</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2A4DC3"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String</w:t>
            </w:r>
          </w:p>
        </w:tc>
        <w:tc>
          <w:tcPr>
            <w:tcW w:w="58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F6181F"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Boolean if user has edited the Location of the feature in GeoOrder layer</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080E7E" w14:textId="77777777" w:rsidR="00B5720F" w:rsidRPr="00B5720F" w:rsidRDefault="00B5720F" w:rsidP="00B5720F">
            <w:pPr>
              <w:spacing w:before="0" w:after="0" w:line="240" w:lineRule="auto"/>
              <w:rPr>
                <w:rFonts w:ascii="Calibri" w:eastAsia="Times New Roman" w:hAnsi="Calibri" w:cs="Calibri"/>
                <w:color w:val="000000"/>
                <w:sz w:val="22"/>
              </w:rPr>
            </w:pPr>
            <w:r w:rsidRPr="00B5720F">
              <w:rPr>
                <w:rFonts w:ascii="Calibri" w:eastAsia="Times New Roman" w:hAnsi="Calibri" w:cs="Calibri"/>
                <w:color w:val="000000"/>
                <w:sz w:val="22"/>
              </w:rPr>
              <w:t>Output</w:t>
            </w:r>
          </w:p>
        </w:tc>
      </w:tr>
    </w:tbl>
    <w:p w14:paraId="535B1CA1" w14:textId="73A03299" w:rsidR="001C4DE7" w:rsidRDefault="001C4DE7" w:rsidP="001C4DE7"/>
    <w:p w14:paraId="63C20487" w14:textId="25348D14" w:rsidR="00250B41" w:rsidRDefault="00250B41" w:rsidP="001C4DE7"/>
    <w:p w14:paraId="6C151087" w14:textId="77777777" w:rsidR="00250B41" w:rsidRPr="001C4DE7" w:rsidRDefault="00250B41" w:rsidP="001C4DE7"/>
    <w:p w14:paraId="132DAD44" w14:textId="39D57332" w:rsidR="00465F86" w:rsidRDefault="00465F86" w:rsidP="00465F86">
      <w:pPr>
        <w:pStyle w:val="EsriHeading2"/>
      </w:pPr>
      <w:bookmarkStart w:id="26" w:name="_Toc77064971"/>
      <w:r>
        <w:lastRenderedPageBreak/>
        <w:t>LineBarrier</w:t>
      </w:r>
      <w:bookmarkEnd w:id="26"/>
    </w:p>
    <w:p w14:paraId="4CB119E8" w14:textId="0DE7EA17" w:rsidR="00E90E10" w:rsidRPr="00DD72D1" w:rsidRDefault="00E90E10" w:rsidP="0060383C">
      <w:r>
        <w:t xml:space="preserve">Line features that </w:t>
      </w:r>
      <w:r w:rsidR="00240B30">
        <w:t>add restrictions on routing path.</w:t>
      </w:r>
    </w:p>
    <w:tbl>
      <w:tblPr>
        <w:tblW w:w="14120" w:type="dxa"/>
        <w:jc w:val="center"/>
        <w:tblLook w:val="04A0" w:firstRow="1" w:lastRow="0" w:firstColumn="1" w:lastColumn="0" w:noHBand="0" w:noVBand="1"/>
      </w:tblPr>
      <w:tblGrid>
        <w:gridCol w:w="3040"/>
        <w:gridCol w:w="1660"/>
        <w:gridCol w:w="920"/>
        <w:gridCol w:w="920"/>
        <w:gridCol w:w="3220"/>
        <w:gridCol w:w="1020"/>
        <w:gridCol w:w="1340"/>
        <w:gridCol w:w="2000"/>
      </w:tblGrid>
      <w:tr w:rsidR="00633EA5" w:rsidRPr="00633EA5" w14:paraId="79AC4927" w14:textId="77777777" w:rsidTr="00DA72D2">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78E6B2EB"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456AE013"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302318BD"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4D78CA59"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Type</w:t>
            </w:r>
          </w:p>
        </w:tc>
        <w:tc>
          <w:tcPr>
            <w:tcW w:w="3220" w:type="dxa"/>
            <w:tcBorders>
              <w:top w:val="single" w:sz="8" w:space="0" w:color="auto"/>
              <w:left w:val="nil"/>
              <w:bottom w:val="single" w:sz="4" w:space="0" w:color="auto"/>
              <w:right w:val="nil"/>
            </w:tcBorders>
            <w:shd w:val="clear" w:color="4472C4" w:fill="4472C4"/>
            <w:vAlign w:val="bottom"/>
            <w:hideMark/>
          </w:tcPr>
          <w:p w14:paraId="2DF7A14F"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single" w:sz="8" w:space="0" w:color="auto"/>
            </w:tcBorders>
            <w:shd w:val="clear" w:color="4472C4" w:fill="4472C4"/>
            <w:vAlign w:val="bottom"/>
            <w:hideMark/>
          </w:tcPr>
          <w:p w14:paraId="0FF41989"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22845B56"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VRP Class</w:t>
            </w:r>
          </w:p>
        </w:tc>
        <w:tc>
          <w:tcPr>
            <w:tcW w:w="2000" w:type="dxa"/>
            <w:tcBorders>
              <w:top w:val="single" w:sz="8" w:space="0" w:color="auto"/>
              <w:left w:val="nil"/>
              <w:bottom w:val="single" w:sz="4" w:space="0" w:color="auto"/>
              <w:right w:val="single" w:sz="8" w:space="0" w:color="auto"/>
            </w:tcBorders>
            <w:shd w:val="clear" w:color="4472C4" w:fill="4472C4"/>
            <w:vAlign w:val="bottom"/>
            <w:hideMark/>
          </w:tcPr>
          <w:p w14:paraId="4AB0BF6B" w14:textId="77777777" w:rsidR="00633EA5" w:rsidRPr="00633EA5" w:rsidRDefault="00633EA5" w:rsidP="00633EA5">
            <w:pPr>
              <w:spacing w:before="0" w:after="0" w:line="240" w:lineRule="auto"/>
              <w:rPr>
                <w:rFonts w:ascii="Calibri" w:eastAsia="Times New Roman" w:hAnsi="Calibri" w:cs="Calibri"/>
                <w:b/>
                <w:bCs/>
                <w:color w:val="FFFFFF"/>
                <w:sz w:val="22"/>
              </w:rPr>
            </w:pPr>
            <w:r w:rsidRPr="00633EA5">
              <w:rPr>
                <w:rFonts w:ascii="Calibri" w:eastAsia="Times New Roman" w:hAnsi="Calibri" w:cs="Calibri"/>
                <w:b/>
                <w:bCs/>
                <w:color w:val="FFFFFF"/>
                <w:sz w:val="22"/>
              </w:rPr>
              <w:t>VRP Field</w:t>
            </w:r>
          </w:p>
        </w:tc>
      </w:tr>
      <w:tr w:rsidR="00633EA5" w:rsidRPr="00633EA5" w14:paraId="303DB23A"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F62D7" w14:textId="16997019"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Name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FFADBD" w14:textId="176E3CB6"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9317B" w14:textId="77777777" w:rsidR="00633EA5" w:rsidRPr="00633EA5" w:rsidRDefault="00633EA5" w:rsidP="00633EA5">
            <w:pPr>
              <w:spacing w:before="0" w:after="0" w:line="240" w:lineRule="auto"/>
              <w:jc w:val="center"/>
              <w:rPr>
                <w:rFonts w:ascii="Calibri" w:eastAsia="Times New Roman" w:hAnsi="Calibri" w:cs="Calibri"/>
                <w:color w:val="000000"/>
                <w:sz w:val="22"/>
              </w:rPr>
            </w:pPr>
            <w:r w:rsidRPr="00633EA5">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AC2569"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String</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23EBF0"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Descriptive Name</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1F11E8"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FEC235"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 </w:t>
            </w:r>
          </w:p>
        </w:tc>
        <w:tc>
          <w:tcPr>
            <w:tcW w:w="20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6D2554" w14:textId="77777777" w:rsidR="00633EA5" w:rsidRPr="00633EA5" w:rsidRDefault="00633EA5" w:rsidP="00633EA5">
            <w:pPr>
              <w:spacing w:before="0" w:after="0" w:line="240" w:lineRule="auto"/>
              <w:rPr>
                <w:rFonts w:ascii="Calibri" w:eastAsia="Times New Roman" w:hAnsi="Calibri" w:cs="Calibri"/>
                <w:color w:val="000000"/>
                <w:sz w:val="22"/>
              </w:rPr>
            </w:pPr>
            <w:r w:rsidRPr="00633EA5">
              <w:rPr>
                <w:rFonts w:ascii="Calibri" w:eastAsia="Times New Roman" w:hAnsi="Calibri" w:cs="Calibri"/>
                <w:color w:val="000000"/>
                <w:sz w:val="22"/>
              </w:rPr>
              <w:t> </w:t>
            </w:r>
          </w:p>
        </w:tc>
      </w:tr>
    </w:tbl>
    <w:p w14:paraId="102423C4" w14:textId="59DC94E2" w:rsidR="00465F86" w:rsidRDefault="00465F86" w:rsidP="00465F86">
      <w:pPr>
        <w:pStyle w:val="EsriHeading2"/>
      </w:pPr>
      <w:bookmarkStart w:id="27" w:name="_Toc77064972"/>
      <w:proofErr w:type="spellStart"/>
      <w:r>
        <w:t>OrderPair</w:t>
      </w:r>
      <w:bookmarkEnd w:id="27"/>
      <w:proofErr w:type="spellEnd"/>
    </w:p>
    <w:p w14:paraId="7E488FB8" w14:textId="3709288E" w:rsidR="00240B30" w:rsidRPr="00DD72D1" w:rsidRDefault="00240B30" w:rsidP="0060383C">
      <w:r>
        <w:t>Table that contains relationship between Pickup and Delivery order pairs.</w:t>
      </w:r>
      <w:r w:rsidR="005F4C46">
        <w:t xml:space="preserve"> Order Pairs are an optional implantation. If not using this table can be left </w:t>
      </w:r>
      <w:r w:rsidR="00323295">
        <w:t>empty</w:t>
      </w:r>
      <w:r w:rsidR="001B5464">
        <w:t>.</w:t>
      </w:r>
    </w:p>
    <w:tbl>
      <w:tblPr>
        <w:tblW w:w="14120" w:type="dxa"/>
        <w:jc w:val="center"/>
        <w:tblLook w:val="04A0" w:firstRow="1" w:lastRow="0" w:firstColumn="1" w:lastColumn="0" w:noHBand="0" w:noVBand="1"/>
      </w:tblPr>
      <w:tblGrid>
        <w:gridCol w:w="3040"/>
        <w:gridCol w:w="1658"/>
        <w:gridCol w:w="920"/>
        <w:gridCol w:w="920"/>
        <w:gridCol w:w="3216"/>
        <w:gridCol w:w="1029"/>
        <w:gridCol w:w="1339"/>
        <w:gridCol w:w="1998"/>
      </w:tblGrid>
      <w:tr w:rsidR="004402F6" w:rsidRPr="004402F6" w14:paraId="7A669488" w14:textId="77777777" w:rsidTr="00DA72D2">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16246642"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0D73A2E8"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283D6936"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56FA08AB"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Type</w:t>
            </w:r>
          </w:p>
        </w:tc>
        <w:tc>
          <w:tcPr>
            <w:tcW w:w="3216" w:type="dxa"/>
            <w:tcBorders>
              <w:top w:val="single" w:sz="8" w:space="0" w:color="auto"/>
              <w:left w:val="nil"/>
              <w:bottom w:val="single" w:sz="4" w:space="0" w:color="auto"/>
              <w:right w:val="nil"/>
            </w:tcBorders>
            <w:shd w:val="clear" w:color="4472C4" w:fill="4472C4"/>
            <w:vAlign w:val="bottom"/>
            <w:hideMark/>
          </w:tcPr>
          <w:p w14:paraId="512B6FF9"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single" w:sz="8" w:space="0" w:color="auto"/>
            </w:tcBorders>
            <w:shd w:val="clear" w:color="4472C4" w:fill="4472C4"/>
            <w:vAlign w:val="bottom"/>
            <w:hideMark/>
          </w:tcPr>
          <w:p w14:paraId="0A7373DC"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ERM</w:t>
            </w:r>
          </w:p>
        </w:tc>
        <w:tc>
          <w:tcPr>
            <w:tcW w:w="1339" w:type="dxa"/>
            <w:tcBorders>
              <w:top w:val="single" w:sz="8" w:space="0" w:color="auto"/>
              <w:left w:val="nil"/>
              <w:bottom w:val="single" w:sz="4" w:space="0" w:color="auto"/>
              <w:right w:val="nil"/>
            </w:tcBorders>
            <w:shd w:val="clear" w:color="4472C4" w:fill="4472C4"/>
            <w:vAlign w:val="bottom"/>
            <w:hideMark/>
          </w:tcPr>
          <w:p w14:paraId="0A306E94"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VRP Class</w:t>
            </w:r>
          </w:p>
        </w:tc>
        <w:tc>
          <w:tcPr>
            <w:tcW w:w="1998" w:type="dxa"/>
            <w:tcBorders>
              <w:top w:val="single" w:sz="8" w:space="0" w:color="auto"/>
              <w:left w:val="nil"/>
              <w:bottom w:val="single" w:sz="4" w:space="0" w:color="auto"/>
              <w:right w:val="single" w:sz="8" w:space="0" w:color="auto"/>
            </w:tcBorders>
            <w:shd w:val="clear" w:color="4472C4" w:fill="4472C4"/>
            <w:vAlign w:val="bottom"/>
            <w:hideMark/>
          </w:tcPr>
          <w:p w14:paraId="7F0EEB52" w14:textId="77777777" w:rsidR="004402F6" w:rsidRPr="004402F6" w:rsidRDefault="004402F6" w:rsidP="004402F6">
            <w:pPr>
              <w:spacing w:before="0" w:after="0" w:line="240" w:lineRule="auto"/>
              <w:rPr>
                <w:rFonts w:ascii="Calibri" w:eastAsia="Times New Roman" w:hAnsi="Calibri" w:cs="Calibri"/>
                <w:b/>
                <w:bCs/>
                <w:color w:val="FFFFFF"/>
                <w:sz w:val="22"/>
              </w:rPr>
            </w:pPr>
            <w:r w:rsidRPr="004402F6">
              <w:rPr>
                <w:rFonts w:ascii="Calibri" w:eastAsia="Times New Roman" w:hAnsi="Calibri" w:cs="Calibri"/>
                <w:b/>
                <w:bCs/>
                <w:color w:val="FFFFFF"/>
                <w:sz w:val="22"/>
              </w:rPr>
              <w:t>VRP Field</w:t>
            </w:r>
          </w:p>
        </w:tc>
      </w:tr>
      <w:tr w:rsidR="004402F6" w:rsidRPr="004402F6" w14:paraId="3B04EACD"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D2D67"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FirstOrderName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A395F8"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First Order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D24DB" w14:textId="77777777" w:rsidR="004402F6" w:rsidRPr="004402F6" w:rsidRDefault="004402F6" w:rsidP="004402F6">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3BD6A0"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String</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A595B6"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The OrderID of the first order in pair. This field represents the pickup.</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6D3BF0"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A13157"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Order Pairs</w:t>
            </w:r>
          </w:p>
        </w:tc>
        <w:tc>
          <w:tcPr>
            <w:tcW w:w="19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EEB791"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FirstOrderName</w:t>
            </w:r>
          </w:p>
        </w:tc>
      </w:tr>
      <w:tr w:rsidR="004402F6" w:rsidRPr="004402F6" w14:paraId="20906CFF"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08BFF"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MaxTransitTime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F78116"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Max Transit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2025D3" w14:textId="77777777" w:rsidR="004402F6" w:rsidRPr="004402F6" w:rsidRDefault="004402F6" w:rsidP="004402F6">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57DACE"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Double</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1F1CB"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Max time this order can spend on a route from the time it's picked up to the time it's delivered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55D43D"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Optional</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BBD353"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Order Pairs</w:t>
            </w:r>
          </w:p>
        </w:tc>
        <w:tc>
          <w:tcPr>
            <w:tcW w:w="19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A6BC3F"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MaxTransitTime</w:t>
            </w:r>
          </w:p>
        </w:tc>
      </w:tr>
      <w:tr w:rsidR="004402F6" w:rsidRPr="004402F6" w14:paraId="1680E400" w14:textId="77777777" w:rsidTr="00DA72D2">
        <w:trPr>
          <w:trHeight w:val="9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22E47"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SecondOrderName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A64A1C"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Second Order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75F8B9" w14:textId="77777777" w:rsidR="004402F6" w:rsidRPr="004402F6" w:rsidRDefault="004402F6" w:rsidP="004402F6">
            <w:pPr>
              <w:spacing w:before="0" w:after="0" w:line="240" w:lineRule="auto"/>
              <w:jc w:val="center"/>
              <w:rPr>
                <w:rFonts w:ascii="Calibri" w:eastAsia="Times New Roman" w:hAnsi="Calibri" w:cs="Calibri"/>
                <w:color w:val="000000"/>
                <w:sz w:val="22"/>
              </w:rPr>
            </w:pPr>
            <w:r w:rsidRPr="004402F6">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D3C845"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String</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B6CAAB"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The OrderID of the second order in pair. This field represents the delivery.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89E686"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5D8BCF"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Order Pairs</w:t>
            </w:r>
          </w:p>
        </w:tc>
        <w:tc>
          <w:tcPr>
            <w:tcW w:w="199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C9319B" w14:textId="77777777" w:rsidR="004402F6" w:rsidRPr="004402F6" w:rsidRDefault="004402F6" w:rsidP="004402F6">
            <w:pPr>
              <w:spacing w:before="0" w:after="0" w:line="240" w:lineRule="auto"/>
              <w:rPr>
                <w:rFonts w:ascii="Calibri" w:eastAsia="Times New Roman" w:hAnsi="Calibri" w:cs="Calibri"/>
                <w:color w:val="000000"/>
                <w:sz w:val="22"/>
              </w:rPr>
            </w:pPr>
            <w:r w:rsidRPr="004402F6">
              <w:rPr>
                <w:rFonts w:ascii="Calibri" w:eastAsia="Times New Roman" w:hAnsi="Calibri" w:cs="Calibri"/>
                <w:color w:val="000000"/>
                <w:sz w:val="22"/>
              </w:rPr>
              <w:t>SecondOrderName</w:t>
            </w:r>
          </w:p>
        </w:tc>
      </w:tr>
    </w:tbl>
    <w:p w14:paraId="7D904F1C" w14:textId="3B20E61B" w:rsidR="001C4DE7" w:rsidRDefault="001C4DE7" w:rsidP="001C4DE7"/>
    <w:p w14:paraId="78286795" w14:textId="411AADCC" w:rsidR="00D63105" w:rsidRDefault="00D63105" w:rsidP="001C4DE7"/>
    <w:p w14:paraId="378A4FE4" w14:textId="0B8D29F4" w:rsidR="00D63105" w:rsidRDefault="00D63105" w:rsidP="001C4DE7"/>
    <w:p w14:paraId="418F31F5" w14:textId="77777777" w:rsidR="00D63105" w:rsidRPr="001C4DE7" w:rsidRDefault="00D63105" w:rsidP="001C4DE7"/>
    <w:p w14:paraId="0CD96A09" w14:textId="02A884EB" w:rsidR="00465F86" w:rsidRDefault="00465F86" w:rsidP="00465F86">
      <w:pPr>
        <w:pStyle w:val="EsriHeading2"/>
      </w:pPr>
      <w:bookmarkStart w:id="28" w:name="_Toc77064973"/>
      <w:proofErr w:type="spellStart"/>
      <w:r>
        <w:lastRenderedPageBreak/>
        <w:t>PlanMetadata</w:t>
      </w:r>
      <w:bookmarkEnd w:id="28"/>
      <w:proofErr w:type="spellEnd"/>
    </w:p>
    <w:p w14:paraId="15FFCAD8" w14:textId="3838E4D3" w:rsidR="004E5B79" w:rsidRPr="00DD72D1" w:rsidRDefault="004E5B79" w:rsidP="0060383C">
      <w:r>
        <w:t xml:space="preserve">Table that stores </w:t>
      </w:r>
      <w:r w:rsidR="009020FB">
        <w:t>information about the Plan.</w:t>
      </w:r>
    </w:p>
    <w:tbl>
      <w:tblPr>
        <w:tblW w:w="14300" w:type="dxa"/>
        <w:jc w:val="center"/>
        <w:tblLook w:val="04A0" w:firstRow="1" w:lastRow="0" w:firstColumn="1" w:lastColumn="0" w:noHBand="0" w:noVBand="1"/>
      </w:tblPr>
      <w:tblGrid>
        <w:gridCol w:w="3230"/>
        <w:gridCol w:w="1800"/>
        <w:gridCol w:w="1350"/>
        <w:gridCol w:w="1545"/>
        <w:gridCol w:w="860"/>
        <w:gridCol w:w="4179"/>
        <w:gridCol w:w="1336"/>
      </w:tblGrid>
      <w:tr w:rsidR="003A0DDB" w:rsidRPr="003A0DDB" w14:paraId="3F529EDE" w14:textId="77777777" w:rsidTr="00DA72D2">
        <w:trPr>
          <w:cantSplit/>
          <w:trHeight w:val="315"/>
          <w:tblHeader/>
          <w:jc w:val="center"/>
        </w:trPr>
        <w:tc>
          <w:tcPr>
            <w:tcW w:w="3230" w:type="dxa"/>
            <w:tcBorders>
              <w:top w:val="single" w:sz="8" w:space="0" w:color="auto"/>
              <w:left w:val="single" w:sz="8" w:space="0" w:color="auto"/>
              <w:bottom w:val="single" w:sz="4" w:space="0" w:color="auto"/>
              <w:right w:val="nil"/>
            </w:tcBorders>
            <w:shd w:val="clear" w:color="4472C4" w:fill="4472C4"/>
            <w:noWrap/>
            <w:vAlign w:val="bottom"/>
            <w:hideMark/>
          </w:tcPr>
          <w:p w14:paraId="22F6EAFC"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Name</w:t>
            </w:r>
          </w:p>
        </w:tc>
        <w:tc>
          <w:tcPr>
            <w:tcW w:w="1800" w:type="dxa"/>
            <w:tcBorders>
              <w:top w:val="single" w:sz="8" w:space="0" w:color="auto"/>
              <w:left w:val="nil"/>
              <w:bottom w:val="single" w:sz="4" w:space="0" w:color="auto"/>
              <w:right w:val="nil"/>
            </w:tcBorders>
            <w:shd w:val="clear" w:color="4472C4" w:fill="4472C4"/>
            <w:vAlign w:val="bottom"/>
            <w:hideMark/>
          </w:tcPr>
          <w:p w14:paraId="75A18382"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Alias</w:t>
            </w:r>
          </w:p>
        </w:tc>
        <w:tc>
          <w:tcPr>
            <w:tcW w:w="1350" w:type="dxa"/>
            <w:tcBorders>
              <w:top w:val="single" w:sz="8" w:space="0" w:color="auto"/>
              <w:left w:val="nil"/>
              <w:bottom w:val="single" w:sz="4" w:space="0" w:color="auto"/>
              <w:right w:val="nil"/>
            </w:tcBorders>
            <w:shd w:val="clear" w:color="4472C4" w:fill="4472C4"/>
            <w:noWrap/>
            <w:vAlign w:val="bottom"/>
            <w:hideMark/>
          </w:tcPr>
          <w:p w14:paraId="503F1ABF"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Length</w:t>
            </w:r>
          </w:p>
        </w:tc>
        <w:tc>
          <w:tcPr>
            <w:tcW w:w="2405" w:type="dxa"/>
            <w:gridSpan w:val="2"/>
            <w:tcBorders>
              <w:top w:val="single" w:sz="8" w:space="0" w:color="auto"/>
              <w:left w:val="nil"/>
              <w:bottom w:val="single" w:sz="4" w:space="0" w:color="auto"/>
              <w:right w:val="nil"/>
            </w:tcBorders>
            <w:shd w:val="clear" w:color="4472C4" w:fill="4472C4"/>
            <w:vAlign w:val="bottom"/>
            <w:hideMark/>
          </w:tcPr>
          <w:p w14:paraId="1FF1E96E"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Type</w:t>
            </w:r>
          </w:p>
        </w:tc>
        <w:tc>
          <w:tcPr>
            <w:tcW w:w="4179" w:type="dxa"/>
            <w:tcBorders>
              <w:top w:val="single" w:sz="8" w:space="0" w:color="auto"/>
              <w:left w:val="nil"/>
              <w:bottom w:val="single" w:sz="4" w:space="0" w:color="auto"/>
              <w:right w:val="nil"/>
            </w:tcBorders>
            <w:shd w:val="clear" w:color="4472C4" w:fill="4472C4"/>
            <w:vAlign w:val="bottom"/>
            <w:hideMark/>
          </w:tcPr>
          <w:p w14:paraId="1E94E4D9"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Description</w:t>
            </w:r>
          </w:p>
        </w:tc>
        <w:tc>
          <w:tcPr>
            <w:tcW w:w="1336" w:type="dxa"/>
            <w:tcBorders>
              <w:top w:val="single" w:sz="8" w:space="0" w:color="auto"/>
              <w:left w:val="nil"/>
              <w:bottom w:val="single" w:sz="4" w:space="0" w:color="auto"/>
              <w:right w:val="single" w:sz="8" w:space="0" w:color="auto"/>
            </w:tcBorders>
            <w:shd w:val="clear" w:color="4472C4" w:fill="4472C4"/>
            <w:vAlign w:val="bottom"/>
            <w:hideMark/>
          </w:tcPr>
          <w:p w14:paraId="511C2209" w14:textId="77777777" w:rsidR="003A0DDB" w:rsidRPr="003A0DDB" w:rsidRDefault="003A0DDB" w:rsidP="003A0DDB">
            <w:pPr>
              <w:spacing w:before="0" w:after="0" w:line="240" w:lineRule="auto"/>
              <w:rPr>
                <w:rFonts w:ascii="Calibri" w:eastAsia="Times New Roman" w:hAnsi="Calibri" w:cs="Calibri"/>
                <w:b/>
                <w:bCs/>
                <w:color w:val="FFFFFF"/>
                <w:sz w:val="22"/>
              </w:rPr>
            </w:pPr>
            <w:r w:rsidRPr="003A0DDB">
              <w:rPr>
                <w:rFonts w:ascii="Calibri" w:eastAsia="Times New Roman" w:hAnsi="Calibri" w:cs="Calibri"/>
                <w:b/>
                <w:bCs/>
                <w:color w:val="FFFFFF"/>
                <w:sz w:val="22"/>
              </w:rPr>
              <w:t>ERM</w:t>
            </w:r>
          </w:p>
        </w:tc>
      </w:tr>
      <w:tr w:rsidR="003A0DDB" w:rsidRPr="003A0DDB" w14:paraId="1010CBAF" w14:textId="77777777" w:rsidTr="00DA72D2">
        <w:trPr>
          <w:trHeight w:val="12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57E31"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DispLocName</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E70BF1"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Dispatch Location</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C21D34"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10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E72915"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1FF8A0"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Name of Dispatch Location that Plan created for. Corresponds to key value set in DispatchLocation table</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91DE79"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49E12E34"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62B8A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FullSolveCount</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522AAB"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Full Solve Count</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BB9DD"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5621A9"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562A16" w14:textId="06A0A864" w:rsidR="003A0DDB" w:rsidRPr="003A0DDB" w:rsidRDefault="00D63994"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Cumulative</w:t>
            </w:r>
            <w:r w:rsidR="003A0DDB" w:rsidRPr="003A0DDB">
              <w:rPr>
                <w:rFonts w:ascii="Calibri" w:eastAsia="Times New Roman" w:hAnsi="Calibri" w:cs="Calibri"/>
                <w:color w:val="000000"/>
                <w:sz w:val="22"/>
              </w:rPr>
              <w:t xml:space="preserve"> number of solves invoked by users</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9951BA"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6820FB05" w14:textId="77777777" w:rsidTr="00DA72D2">
        <w:trPr>
          <w:trHeight w:val="3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B64E5D" w14:textId="77777777" w:rsidR="003A0DDB" w:rsidRPr="003A0DDB" w:rsidRDefault="003A0DDB"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LastSolveVRP</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E93EF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Last Solve VRP</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2098BE"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9067CD"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Blob</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EACE7B" w14:textId="2B118460" w:rsidR="003A0DDB" w:rsidRPr="003A0DDB" w:rsidRDefault="00D63994" w:rsidP="003A0DD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00288F"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w:t>
            </w:r>
          </w:p>
        </w:tc>
      </w:tr>
      <w:tr w:rsidR="003A0DDB" w:rsidRPr="003A0DDB" w14:paraId="72154F9B"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ADF6F"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MoveOrdersCount</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6A7F6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Move Orders Count</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5DF8B"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7DA486"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1D7808" w14:textId="03D4856E" w:rsidR="003A0DDB" w:rsidRPr="003A0DDB" w:rsidRDefault="00F53E99" w:rsidP="003A0DDB">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928C1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w:t>
            </w:r>
          </w:p>
        </w:tc>
      </w:tr>
      <w:tr w:rsidR="003A0DDB" w:rsidRPr="003A0DDB" w14:paraId="65CF90A4" w14:textId="77777777" w:rsidTr="00DA72D2">
        <w:trPr>
          <w:trHeight w:val="3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56588" w14:textId="77777777" w:rsidR="003A0DDB" w:rsidRPr="003A0DDB" w:rsidRDefault="003A0DDB"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OrderRevenue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94C72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Order Revenue</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91E93"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06CD75"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Double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04FC77"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Revenue as sum</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56177B"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1D00B8C8"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CBDF1"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PlanningCutoffTime</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3FA2A4"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Planning Cutoff Time</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F2A1E"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0FB81D"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16E3A4"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Cutoff time specified by user at Plan creation. UTC</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27B96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232A4B79"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D821C" w14:textId="77777777" w:rsidR="003A0DDB" w:rsidRPr="003A0DDB" w:rsidRDefault="003A0DDB" w:rsidP="003A0DDB">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t>PlanWorkflowEvent</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35418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Plan Workflow Event</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F3A85"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10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14EACA"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80257D" w14:textId="77777777" w:rsidR="003A0DDB" w:rsidRPr="003A0DDB" w:rsidRDefault="003A0DDB" w:rsidP="003A0DDB">
            <w:pPr>
              <w:spacing w:before="0" w:after="0" w:line="240" w:lineRule="auto"/>
              <w:rPr>
                <w:rFonts w:ascii="Calibri" w:eastAsia="Times New Roman" w:hAnsi="Calibri" w:cs="Calibri"/>
                <w:color w:val="000000"/>
                <w:sz w:val="22"/>
              </w:rPr>
            </w:pP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2B3202"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w:t>
            </w:r>
          </w:p>
        </w:tc>
      </w:tr>
      <w:tr w:rsidR="003A0DDB" w:rsidRPr="003A0DDB" w14:paraId="5C9B9987"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E2525"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refresh_timestamp</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03BB2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Refresh Timestamp</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2FC8A4"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3136FD"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Date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17419B"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When this plan was last refreshed with the BSI</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3CABE7"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427D677A"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DBD5D"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RoutesActivated</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367327"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Routes Activated</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C54E5"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8191BC"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C0AA26"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number of routes used in plan</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4C26E8"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3A0DDB" w:rsidRPr="003A0DDB" w14:paraId="5B4BBBB7"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77AF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SolutionCost</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34AEFE"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Solution Cost</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A23A2" w14:textId="77777777" w:rsidR="003A0DDB" w:rsidRPr="003A0DDB" w:rsidRDefault="003A0DDB" w:rsidP="003A0DDB">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A5E421"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Double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2D9D81"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cost of the solution (reporting cost)</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003DB3" w14:textId="77777777" w:rsidR="003A0DDB" w:rsidRPr="003A0DDB" w:rsidRDefault="003A0DDB" w:rsidP="003A0DDB">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27F7C19B"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6755EC" w14:textId="5BD7FFE9" w:rsidR="00A17EC2" w:rsidRPr="003A0DDB" w:rsidRDefault="00A17EC2" w:rsidP="00A17EC2">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Stops</w:t>
            </w:r>
            <w:r w:rsidRPr="003A0DDB">
              <w:rPr>
                <w:rFonts w:ascii="Calibri" w:eastAsia="Times New Roman" w:hAnsi="Calibri" w:cs="Calibri"/>
                <w:color w:val="000000"/>
                <w:sz w:val="22"/>
              </w:rPr>
              <w:t>Assigned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14:paraId="1158167B" w14:textId="3E2F890A" w:rsidR="00A17EC2" w:rsidRPr="003A0DDB" w:rsidRDefault="001E73E3" w:rsidP="00A17EC2">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Stops</w:t>
            </w:r>
            <w:r w:rsidR="00A17EC2" w:rsidRPr="003A0DDB">
              <w:rPr>
                <w:rFonts w:ascii="Calibri" w:eastAsia="Times New Roman" w:hAnsi="Calibri" w:cs="Calibri"/>
                <w:color w:val="000000"/>
                <w:sz w:val="22"/>
              </w:rPr>
              <w:t xml:space="preserve"> Assigned</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B6314B1" w14:textId="79CB24AE"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tcPr>
          <w:p w14:paraId="231DCA5B" w14:textId="014B131D"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tcPr>
          <w:p w14:paraId="48E8C8DE" w14:textId="55C28025"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Number of orders assigned to all routes</w:t>
            </w:r>
            <w:r w:rsidR="001E73E3">
              <w:rPr>
                <w:rFonts w:ascii="Calibri" w:eastAsia="Times New Roman" w:hAnsi="Calibri" w:cs="Calibri"/>
                <w:color w:val="000000"/>
                <w:sz w:val="22"/>
              </w:rPr>
              <w:t>. Includes Route visits.</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tcPr>
          <w:p w14:paraId="256ED540" w14:textId="16F100E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66C97C74" w14:textId="77777777" w:rsidTr="00DA72D2">
        <w:trPr>
          <w:trHeight w:val="15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D4476" w14:textId="77777777" w:rsidR="00A17EC2" w:rsidRPr="003A0DDB" w:rsidRDefault="00A17EC2" w:rsidP="00A17EC2">
            <w:pPr>
              <w:spacing w:before="0" w:after="0" w:line="240" w:lineRule="auto"/>
              <w:rPr>
                <w:rFonts w:ascii="Calibri" w:eastAsia="Times New Roman" w:hAnsi="Calibri" w:cs="Calibri"/>
                <w:color w:val="000000"/>
                <w:sz w:val="22"/>
              </w:rPr>
            </w:pPr>
            <w:proofErr w:type="spellStart"/>
            <w:r w:rsidRPr="003A0DDB">
              <w:rPr>
                <w:rFonts w:ascii="Calibri" w:eastAsia="Times New Roman" w:hAnsi="Calibri" w:cs="Calibri"/>
                <w:color w:val="000000"/>
                <w:sz w:val="22"/>
              </w:rPr>
              <w:lastRenderedPageBreak/>
              <w:t>TimeZone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E80257"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TimeZone</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E822D" w14:textId="77777777"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50</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C49F2A"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String</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1AC52F" w14:textId="5C68A6F2"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Time zone descriptive local. E.g. "America/Los Angeles" in TZ Database format (https://en.wikipedia.org/wiki/Tz_database)</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0B5504"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2770C597"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84DAC"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TotalDistance</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88B006"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Distance</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D5CFA3" w14:textId="77777777"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8B8AFD"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Double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5FDF9B"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distance of all routes activated in this plan</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121307"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4A340471" w14:textId="77777777" w:rsidTr="00DA72D2">
        <w:trPr>
          <w:trHeight w:val="600"/>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5907BA"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TotalTime</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8A2430"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Time</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B396D" w14:textId="77777777"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8</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F6EB55"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Double</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AEE276"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Total time used by all routes activated in this plan</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32A6C0"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r w:rsidR="00A17EC2" w:rsidRPr="003A0DDB" w14:paraId="5EB14956" w14:textId="77777777" w:rsidTr="00DA72D2">
        <w:trPr>
          <w:trHeight w:val="615"/>
          <w:jc w:val="center"/>
        </w:trPr>
        <w:tc>
          <w:tcPr>
            <w:tcW w:w="3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B4415"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UnassignedOrders</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8FBC17"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Unassigned Orders</w:t>
            </w:r>
          </w:p>
        </w:tc>
        <w:tc>
          <w:tcPr>
            <w:tcW w:w="28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F6565" w14:textId="77777777" w:rsidR="00A17EC2" w:rsidRPr="003A0DDB" w:rsidRDefault="00A17EC2" w:rsidP="00A17EC2">
            <w:pPr>
              <w:spacing w:before="0" w:after="0" w:line="240" w:lineRule="auto"/>
              <w:jc w:val="center"/>
              <w:rPr>
                <w:rFonts w:ascii="Calibri" w:eastAsia="Times New Roman" w:hAnsi="Calibri" w:cs="Calibri"/>
                <w:color w:val="000000"/>
                <w:sz w:val="22"/>
              </w:rPr>
            </w:pPr>
            <w:r w:rsidRPr="003A0DDB">
              <w:rPr>
                <w:rFonts w:ascii="Calibri" w:eastAsia="Times New Roman" w:hAnsi="Calibri" w:cs="Calibri"/>
                <w:color w:val="000000"/>
                <w:sz w:val="22"/>
              </w:rPr>
              <w:t>4</w:t>
            </w:r>
          </w:p>
        </w:tc>
        <w:tc>
          <w:tcPr>
            <w:tcW w:w="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519F85"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Integer</w:t>
            </w:r>
          </w:p>
        </w:tc>
        <w:tc>
          <w:tcPr>
            <w:tcW w:w="417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618443"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 xml:space="preserve">Number of orders unassigned </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1BDB1B" w14:textId="77777777" w:rsidR="00A17EC2" w:rsidRPr="003A0DDB" w:rsidRDefault="00A17EC2" w:rsidP="00A17EC2">
            <w:pPr>
              <w:spacing w:before="0" w:after="0" w:line="240" w:lineRule="auto"/>
              <w:rPr>
                <w:rFonts w:ascii="Calibri" w:eastAsia="Times New Roman" w:hAnsi="Calibri" w:cs="Calibri"/>
                <w:color w:val="000000"/>
                <w:sz w:val="22"/>
              </w:rPr>
            </w:pPr>
            <w:r w:rsidRPr="003A0DDB">
              <w:rPr>
                <w:rFonts w:ascii="Calibri" w:eastAsia="Times New Roman" w:hAnsi="Calibri" w:cs="Calibri"/>
                <w:color w:val="000000"/>
                <w:sz w:val="22"/>
              </w:rPr>
              <w:t>Output</w:t>
            </w:r>
          </w:p>
        </w:tc>
      </w:tr>
    </w:tbl>
    <w:p w14:paraId="0D567D6C" w14:textId="77777777" w:rsidR="001C4DE7" w:rsidRPr="001C4DE7" w:rsidRDefault="001C4DE7" w:rsidP="001C4DE7"/>
    <w:p w14:paraId="71AEF4CD" w14:textId="77777777" w:rsidR="00C239ED" w:rsidRDefault="00C239ED" w:rsidP="00C239ED">
      <w:pPr>
        <w:pStyle w:val="EsriHeading2"/>
      </w:pPr>
      <w:bookmarkStart w:id="29" w:name="_Toc77064974"/>
      <w:proofErr w:type="spellStart"/>
      <w:r>
        <w:t>PointBarrierLibrary</w:t>
      </w:r>
      <w:bookmarkEnd w:id="29"/>
      <w:proofErr w:type="spellEnd"/>
    </w:p>
    <w:p w14:paraId="5FF25DCC" w14:textId="77777777" w:rsidR="00C239ED" w:rsidRPr="00122E9A" w:rsidRDefault="00C239ED" w:rsidP="00C239ED">
      <w:r>
        <w:t xml:space="preserve">Point barriers that can affect routing. More information can be found in </w:t>
      </w:r>
      <w:hyperlink r:id="rId17" w:history="1">
        <w:r w:rsidRPr="000F2589">
          <w:rPr>
            <w:rStyle w:val="Hyperlink"/>
          </w:rPr>
          <w:t>VRP online help</w:t>
        </w:r>
      </w:hyperlink>
      <w:r>
        <w:t>. Features are not required.</w:t>
      </w:r>
    </w:p>
    <w:tbl>
      <w:tblPr>
        <w:tblW w:w="12680" w:type="dxa"/>
        <w:jc w:val="center"/>
        <w:tblLook w:val="04A0" w:firstRow="1" w:lastRow="0" w:firstColumn="1" w:lastColumn="0" w:noHBand="0" w:noVBand="1"/>
      </w:tblPr>
      <w:tblGrid>
        <w:gridCol w:w="3220"/>
        <w:gridCol w:w="2180"/>
        <w:gridCol w:w="960"/>
        <w:gridCol w:w="920"/>
        <w:gridCol w:w="4280"/>
        <w:gridCol w:w="1120"/>
      </w:tblGrid>
      <w:tr w:rsidR="00C239ED" w:rsidRPr="00053597" w14:paraId="78417B7D" w14:textId="77777777" w:rsidTr="004627D0">
        <w:trPr>
          <w:trHeight w:val="315"/>
          <w:tblHeader/>
          <w:jc w:val="center"/>
        </w:trPr>
        <w:tc>
          <w:tcPr>
            <w:tcW w:w="3220" w:type="dxa"/>
            <w:tcBorders>
              <w:top w:val="single" w:sz="4" w:space="0" w:color="8EA9DB"/>
              <w:left w:val="single" w:sz="8" w:space="0" w:color="auto"/>
              <w:bottom w:val="single" w:sz="4" w:space="0" w:color="auto"/>
              <w:right w:val="nil"/>
            </w:tcBorders>
            <w:shd w:val="clear" w:color="4472C4" w:fill="4472C4"/>
            <w:noWrap/>
            <w:vAlign w:val="bottom"/>
            <w:hideMark/>
          </w:tcPr>
          <w:p w14:paraId="700548BA"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Name</w:t>
            </w:r>
          </w:p>
        </w:tc>
        <w:tc>
          <w:tcPr>
            <w:tcW w:w="2180" w:type="dxa"/>
            <w:tcBorders>
              <w:top w:val="single" w:sz="4" w:space="0" w:color="8EA9DB"/>
              <w:left w:val="nil"/>
              <w:bottom w:val="single" w:sz="4" w:space="0" w:color="auto"/>
              <w:right w:val="nil"/>
            </w:tcBorders>
            <w:shd w:val="clear" w:color="4472C4" w:fill="4472C4"/>
            <w:vAlign w:val="bottom"/>
            <w:hideMark/>
          </w:tcPr>
          <w:p w14:paraId="15C3FDCF"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Alias</w:t>
            </w:r>
          </w:p>
        </w:tc>
        <w:tc>
          <w:tcPr>
            <w:tcW w:w="960" w:type="dxa"/>
            <w:tcBorders>
              <w:top w:val="single" w:sz="4" w:space="0" w:color="8EA9DB"/>
              <w:left w:val="nil"/>
              <w:bottom w:val="single" w:sz="4" w:space="0" w:color="auto"/>
              <w:right w:val="nil"/>
            </w:tcBorders>
            <w:shd w:val="clear" w:color="4472C4" w:fill="4472C4"/>
            <w:noWrap/>
            <w:vAlign w:val="bottom"/>
            <w:hideMark/>
          </w:tcPr>
          <w:p w14:paraId="1AECB9F4"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Length</w:t>
            </w:r>
          </w:p>
        </w:tc>
        <w:tc>
          <w:tcPr>
            <w:tcW w:w="920" w:type="dxa"/>
            <w:tcBorders>
              <w:top w:val="single" w:sz="4" w:space="0" w:color="8EA9DB"/>
              <w:left w:val="nil"/>
              <w:bottom w:val="single" w:sz="4" w:space="0" w:color="auto"/>
              <w:right w:val="nil"/>
            </w:tcBorders>
            <w:shd w:val="clear" w:color="4472C4" w:fill="4472C4"/>
            <w:vAlign w:val="bottom"/>
            <w:hideMark/>
          </w:tcPr>
          <w:p w14:paraId="06A6919F"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Type</w:t>
            </w:r>
          </w:p>
        </w:tc>
        <w:tc>
          <w:tcPr>
            <w:tcW w:w="4280" w:type="dxa"/>
            <w:tcBorders>
              <w:top w:val="single" w:sz="4" w:space="0" w:color="8EA9DB"/>
              <w:left w:val="nil"/>
              <w:bottom w:val="single" w:sz="4" w:space="0" w:color="auto"/>
              <w:right w:val="nil"/>
            </w:tcBorders>
            <w:shd w:val="clear" w:color="4472C4" w:fill="4472C4"/>
            <w:vAlign w:val="bottom"/>
            <w:hideMark/>
          </w:tcPr>
          <w:p w14:paraId="3F2D3B48"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Description</w:t>
            </w:r>
          </w:p>
        </w:tc>
        <w:tc>
          <w:tcPr>
            <w:tcW w:w="1120" w:type="dxa"/>
            <w:tcBorders>
              <w:top w:val="single" w:sz="4" w:space="0" w:color="8EA9DB"/>
              <w:left w:val="nil"/>
              <w:bottom w:val="single" w:sz="4" w:space="0" w:color="auto"/>
              <w:right w:val="single" w:sz="4" w:space="0" w:color="8EA9DB"/>
            </w:tcBorders>
            <w:shd w:val="clear" w:color="4472C4" w:fill="4472C4"/>
            <w:vAlign w:val="bottom"/>
            <w:hideMark/>
          </w:tcPr>
          <w:p w14:paraId="45480DAD" w14:textId="77777777" w:rsidR="00C239ED" w:rsidRPr="00053597" w:rsidRDefault="00C239ED" w:rsidP="004627D0">
            <w:pPr>
              <w:spacing w:before="0" w:after="0" w:line="240" w:lineRule="auto"/>
              <w:rPr>
                <w:rFonts w:ascii="Calibri" w:eastAsia="Times New Roman" w:hAnsi="Calibri" w:cs="Calibri"/>
                <w:b/>
                <w:bCs/>
                <w:color w:val="FFFFFF"/>
                <w:sz w:val="22"/>
              </w:rPr>
            </w:pPr>
            <w:r w:rsidRPr="00053597">
              <w:rPr>
                <w:rFonts w:ascii="Calibri" w:eastAsia="Times New Roman" w:hAnsi="Calibri" w:cs="Calibri"/>
                <w:b/>
                <w:bCs/>
                <w:color w:val="FFFFFF"/>
                <w:sz w:val="22"/>
              </w:rPr>
              <w:t>ERM</w:t>
            </w:r>
          </w:p>
        </w:tc>
      </w:tr>
      <w:tr w:rsidR="00C239ED" w:rsidRPr="00053597" w14:paraId="0F99D75D"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2B5BDB" w14:textId="77777777" w:rsidR="00C239ED" w:rsidRPr="00053597" w:rsidRDefault="00C239ED"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Additional_Distance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16F9456"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Distance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9A6E6E" w14:textId="77777777" w:rsidR="00C239ED" w:rsidRPr="00053597" w:rsidRDefault="00C239ED"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5F8B2B81"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7910E0E1"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Distance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179022F5"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691D791E"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E7D3C5" w14:textId="77777777" w:rsidR="00C239ED" w:rsidRPr="00053597" w:rsidRDefault="00C239ED"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Additional_Time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7B3DCE6"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Time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2E1D1A" w14:textId="77777777" w:rsidR="00C239ED" w:rsidRPr="00053597" w:rsidRDefault="00C239ED"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61F351B"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6450B4C"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Time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61CF4F2E"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08143A36"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C52D6" w14:textId="77777777" w:rsidR="00C239ED" w:rsidRPr="00053597" w:rsidRDefault="00C239ED"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AdditionalCost</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5C2948A"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Additional Cost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93FD5" w14:textId="77777777" w:rsidR="00C239ED" w:rsidRPr="00053597" w:rsidRDefault="00C239ED"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7A2B615"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58300617"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Cost to add onto Route if path goes through barrier</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45667E9E"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3162C3F1" w14:textId="77777777" w:rsidTr="004627D0">
        <w:trPr>
          <w:trHeight w:val="6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9CFAF" w14:textId="77777777" w:rsidR="00C239ED" w:rsidRPr="00053597" w:rsidRDefault="00C239ED" w:rsidP="004627D0">
            <w:pPr>
              <w:spacing w:before="0" w:after="0" w:line="240" w:lineRule="auto"/>
              <w:rPr>
                <w:rFonts w:ascii="Calibri" w:eastAsia="Times New Roman" w:hAnsi="Calibri" w:cs="Calibri"/>
                <w:color w:val="000000"/>
                <w:sz w:val="22"/>
              </w:rPr>
            </w:pPr>
            <w:proofErr w:type="spellStart"/>
            <w:r w:rsidRPr="00053597">
              <w:rPr>
                <w:rFonts w:ascii="Calibri" w:eastAsia="Times New Roman" w:hAnsi="Calibri" w:cs="Calibri"/>
                <w:color w:val="000000"/>
                <w:sz w:val="22"/>
              </w:rPr>
              <w:t>BarrierType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712A8B"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Barrier Type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9D24B" w14:textId="77777777" w:rsidR="00C239ED" w:rsidRPr="00053597" w:rsidRDefault="00C239ED" w:rsidP="004627D0">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8538C6"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Small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FE03D"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 xml:space="preserve">The type of barrier. Currently only restriction type </w:t>
            </w:r>
            <w:r>
              <w:rPr>
                <w:rFonts w:ascii="Calibri" w:eastAsia="Times New Roman" w:hAnsi="Calibri" w:cs="Calibri"/>
                <w:color w:val="000000"/>
                <w:sz w:val="22"/>
              </w:rPr>
              <w:t>is</w:t>
            </w:r>
            <w:r w:rsidRPr="00053597">
              <w:rPr>
                <w:rFonts w:ascii="Calibri" w:eastAsia="Times New Roman" w:hAnsi="Calibri" w:cs="Calibri"/>
                <w:color w:val="000000"/>
                <w:sz w:val="22"/>
              </w:rPr>
              <w:t xml:space="preserve"> implemented.</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AA7BF9"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r w:rsidR="00C239ED" w:rsidRPr="00053597" w14:paraId="317A4F5E" w14:textId="77777777" w:rsidTr="004627D0">
        <w:trPr>
          <w:trHeight w:val="900"/>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E9036" w14:textId="77777777" w:rsidR="00C239ED" w:rsidRPr="00053597" w:rsidRDefault="00C239ED"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CurbApproach</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45F2E34"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Curb Approach</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7C386A" w14:textId="77777777" w:rsidR="00C239ED" w:rsidRPr="00053597" w:rsidRDefault="00C239ED" w:rsidP="004627D0">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28D04D7"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Short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46FF66C6" w14:textId="77777777" w:rsidR="00C239ED" w:rsidRPr="00053597" w:rsidRDefault="00C239ED" w:rsidP="004627D0">
            <w:pPr>
              <w:spacing w:before="0" w:after="0" w:line="240" w:lineRule="auto"/>
              <w:rPr>
                <w:rFonts w:ascii="Calibri" w:eastAsia="Times New Roman" w:hAnsi="Calibri" w:cs="Calibri"/>
                <w:color w:val="000000"/>
                <w:sz w:val="22"/>
              </w:rPr>
            </w:pPr>
            <w:r w:rsidRPr="00310DFA">
              <w:rPr>
                <w:rFonts w:asciiTheme="minorHAnsi" w:eastAsia="Times New Roman" w:hAnsiTheme="minorHAnsi" w:cstheme="minorHAnsi"/>
                <w:color w:val="000000"/>
                <w:sz w:val="22"/>
              </w:rPr>
              <w:t>Requirement for how this location must be approached. Not Null small int. e.g. Either Side of Vehicle = 0, Right=2, Left=2, No-U-Turn + Either Side = 3</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4F169C63"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1C20A3FA" w14:textId="77777777" w:rsidTr="004627D0">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B822CB" w14:textId="77777777" w:rsidR="00C239ED" w:rsidRPr="00053597" w:rsidRDefault="00C239ED" w:rsidP="004627D0">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lastRenderedPageBreak/>
              <w:t>FullEdge</w:t>
            </w:r>
            <w:proofErr w:type="spellEnd"/>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B9938"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Full Edge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D1BA29" w14:textId="77777777" w:rsidR="00C239ED" w:rsidRPr="00053597" w:rsidRDefault="00C239ED" w:rsidP="004627D0">
            <w:pPr>
              <w:spacing w:before="0" w:after="0" w:line="240" w:lineRule="auto"/>
              <w:jc w:val="center"/>
              <w:rPr>
                <w:rFonts w:ascii="Calibri" w:eastAsia="Times New Roman" w:hAnsi="Calibri" w:cs="Calibri"/>
                <w:color w:val="000000"/>
                <w:sz w:val="22"/>
              </w:rPr>
            </w:pP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DF6EF1"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Long Integer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AFE84B" w14:textId="540E46C6" w:rsidR="00C239ED" w:rsidRPr="00053597" w:rsidRDefault="00E14D46" w:rsidP="004627D0">
            <w:pPr>
              <w:spacing w:before="0" w:after="0" w:line="240" w:lineRule="auto"/>
              <w:rPr>
                <w:rFonts w:ascii="Calibri" w:eastAsia="Times New Roman" w:hAnsi="Calibri" w:cs="Calibri"/>
                <w:color w:val="000000"/>
                <w:sz w:val="22"/>
              </w:rPr>
            </w:pPr>
            <w:r w:rsidRPr="00E14D46">
              <w:rPr>
                <w:rFonts w:ascii="Calibri" w:eastAsia="Times New Roman" w:hAnsi="Calibri" w:cs="Calibri"/>
                <w:color w:val="000000"/>
                <w:sz w:val="22"/>
              </w:rPr>
              <w:t>This property is specific to restriction point barriers on edge elements</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6F6FCC" w14:textId="77777777" w:rsidR="00C239ED" w:rsidRPr="00053597" w:rsidRDefault="00C239ED" w:rsidP="004627D0">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r>
      <w:tr w:rsidR="00C239ED" w:rsidRPr="00053597" w14:paraId="1A01A806" w14:textId="77777777" w:rsidTr="004627D0">
        <w:trPr>
          <w:trHeight w:val="315"/>
          <w:jc w:val="center"/>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3F7082"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BCBF807"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Name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F7055A" w14:textId="77777777" w:rsidR="00C239ED" w:rsidRPr="00053597" w:rsidRDefault="00C239ED" w:rsidP="004627D0">
            <w:pPr>
              <w:spacing w:before="0" w:after="0" w:line="240" w:lineRule="auto"/>
              <w:jc w:val="center"/>
              <w:rPr>
                <w:rFonts w:ascii="Calibri" w:eastAsia="Times New Roman" w:hAnsi="Calibri" w:cs="Calibri"/>
                <w:color w:val="000000"/>
                <w:sz w:val="22"/>
              </w:rPr>
            </w:pPr>
            <w:r w:rsidRPr="00053597">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11951B40"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String</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bottom"/>
          </w:tcPr>
          <w:p w14:paraId="204319A7"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Descriptive Name</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tcPr>
          <w:p w14:paraId="493BE65F" w14:textId="77777777" w:rsidR="00C239ED" w:rsidRPr="00053597" w:rsidRDefault="00C239ED" w:rsidP="004627D0">
            <w:pPr>
              <w:spacing w:before="0" w:after="0" w:line="240" w:lineRule="auto"/>
              <w:rPr>
                <w:rFonts w:ascii="Calibri" w:eastAsia="Times New Roman" w:hAnsi="Calibri" w:cs="Calibri"/>
                <w:color w:val="000000"/>
                <w:sz w:val="22"/>
              </w:rPr>
            </w:pPr>
            <w:r w:rsidRPr="00053597">
              <w:rPr>
                <w:rFonts w:ascii="Calibri" w:eastAsia="Times New Roman" w:hAnsi="Calibri" w:cs="Calibri"/>
                <w:color w:val="000000"/>
                <w:sz w:val="22"/>
              </w:rPr>
              <w:t>Optional</w:t>
            </w:r>
          </w:p>
        </w:tc>
      </w:tr>
    </w:tbl>
    <w:p w14:paraId="1C1C1E05" w14:textId="7DFE9623" w:rsidR="00465F86" w:rsidRDefault="00465F86" w:rsidP="00465F86">
      <w:pPr>
        <w:pStyle w:val="EsriHeading2"/>
      </w:pPr>
      <w:bookmarkStart w:id="30" w:name="_Toc77064975"/>
      <w:proofErr w:type="spellStart"/>
      <w:r>
        <w:t>PolygonBarrier</w:t>
      </w:r>
      <w:bookmarkEnd w:id="30"/>
      <w:proofErr w:type="spellEnd"/>
    </w:p>
    <w:p w14:paraId="452B86C8" w14:textId="7455BD75" w:rsidR="00240B30" w:rsidRPr="000C1185" w:rsidRDefault="00240B30" w:rsidP="00240B30">
      <w:r>
        <w:t>Polygon features that add restrictions on routing path.</w:t>
      </w:r>
    </w:p>
    <w:tbl>
      <w:tblPr>
        <w:tblW w:w="14660" w:type="dxa"/>
        <w:jc w:val="center"/>
        <w:tblLook w:val="04A0" w:firstRow="1" w:lastRow="0" w:firstColumn="1" w:lastColumn="0" w:noHBand="0" w:noVBand="1"/>
      </w:tblPr>
      <w:tblGrid>
        <w:gridCol w:w="2510"/>
        <w:gridCol w:w="2190"/>
        <w:gridCol w:w="920"/>
        <w:gridCol w:w="920"/>
        <w:gridCol w:w="3220"/>
        <w:gridCol w:w="1020"/>
        <w:gridCol w:w="1340"/>
        <w:gridCol w:w="2540"/>
      </w:tblGrid>
      <w:tr w:rsidR="00886FA2" w:rsidRPr="00886FA2" w14:paraId="4D8D76C4" w14:textId="77777777" w:rsidTr="00B12050">
        <w:trPr>
          <w:trHeight w:val="315"/>
          <w:jc w:val="center"/>
        </w:trPr>
        <w:tc>
          <w:tcPr>
            <w:tcW w:w="2510" w:type="dxa"/>
            <w:tcBorders>
              <w:top w:val="single" w:sz="8" w:space="0" w:color="auto"/>
              <w:left w:val="single" w:sz="8" w:space="0" w:color="auto"/>
              <w:bottom w:val="single" w:sz="4" w:space="0" w:color="auto"/>
              <w:right w:val="nil"/>
            </w:tcBorders>
            <w:shd w:val="clear" w:color="4472C4" w:fill="4472C4"/>
            <w:noWrap/>
            <w:vAlign w:val="bottom"/>
            <w:hideMark/>
          </w:tcPr>
          <w:p w14:paraId="2D68F991"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Name</w:t>
            </w:r>
          </w:p>
        </w:tc>
        <w:tc>
          <w:tcPr>
            <w:tcW w:w="2190" w:type="dxa"/>
            <w:tcBorders>
              <w:top w:val="single" w:sz="8" w:space="0" w:color="auto"/>
              <w:left w:val="nil"/>
              <w:bottom w:val="single" w:sz="4" w:space="0" w:color="auto"/>
              <w:right w:val="nil"/>
            </w:tcBorders>
            <w:shd w:val="clear" w:color="4472C4" w:fill="4472C4"/>
            <w:vAlign w:val="bottom"/>
            <w:hideMark/>
          </w:tcPr>
          <w:p w14:paraId="2F3AF968"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047EDA6F"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118E8B06"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Type</w:t>
            </w:r>
          </w:p>
        </w:tc>
        <w:tc>
          <w:tcPr>
            <w:tcW w:w="3220" w:type="dxa"/>
            <w:tcBorders>
              <w:top w:val="single" w:sz="8" w:space="0" w:color="auto"/>
              <w:left w:val="nil"/>
              <w:bottom w:val="single" w:sz="4" w:space="0" w:color="auto"/>
              <w:right w:val="nil"/>
            </w:tcBorders>
            <w:shd w:val="clear" w:color="4472C4" w:fill="4472C4"/>
            <w:vAlign w:val="bottom"/>
            <w:hideMark/>
          </w:tcPr>
          <w:p w14:paraId="24782F96"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nil"/>
            </w:tcBorders>
            <w:shd w:val="clear" w:color="4472C4" w:fill="4472C4"/>
            <w:vAlign w:val="bottom"/>
            <w:hideMark/>
          </w:tcPr>
          <w:p w14:paraId="31C64F21"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1FD68353"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VRP Class</w:t>
            </w:r>
          </w:p>
        </w:tc>
        <w:tc>
          <w:tcPr>
            <w:tcW w:w="2540" w:type="dxa"/>
            <w:tcBorders>
              <w:top w:val="single" w:sz="8" w:space="0" w:color="auto"/>
              <w:left w:val="nil"/>
              <w:bottom w:val="single" w:sz="4" w:space="0" w:color="auto"/>
              <w:right w:val="single" w:sz="8" w:space="0" w:color="auto"/>
            </w:tcBorders>
            <w:shd w:val="clear" w:color="4472C4" w:fill="4472C4"/>
            <w:vAlign w:val="bottom"/>
            <w:hideMark/>
          </w:tcPr>
          <w:p w14:paraId="0378D4EF" w14:textId="77777777" w:rsidR="00886FA2" w:rsidRPr="00886FA2" w:rsidRDefault="00886FA2" w:rsidP="00886FA2">
            <w:pPr>
              <w:spacing w:before="0" w:after="0" w:line="240" w:lineRule="auto"/>
              <w:rPr>
                <w:rFonts w:ascii="Calibri" w:eastAsia="Times New Roman" w:hAnsi="Calibri" w:cs="Calibri"/>
                <w:b/>
                <w:bCs/>
                <w:color w:val="FFFFFF"/>
                <w:sz w:val="22"/>
              </w:rPr>
            </w:pPr>
            <w:r w:rsidRPr="00886FA2">
              <w:rPr>
                <w:rFonts w:ascii="Calibri" w:eastAsia="Times New Roman" w:hAnsi="Calibri" w:cs="Calibri"/>
                <w:b/>
                <w:bCs/>
                <w:color w:val="FFFFFF"/>
                <w:sz w:val="22"/>
              </w:rPr>
              <w:t>VRP Field</w:t>
            </w:r>
          </w:p>
        </w:tc>
      </w:tr>
      <w:tr w:rsidR="00886FA2" w:rsidRPr="00886FA2" w14:paraId="556407B7" w14:textId="77777777" w:rsidTr="00B12050">
        <w:trPr>
          <w:trHeight w:val="900"/>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9EDFC" w14:textId="77777777" w:rsidR="00886FA2" w:rsidRPr="00886FA2" w:rsidRDefault="00886FA2" w:rsidP="00886FA2">
            <w:pPr>
              <w:spacing w:before="0" w:after="0" w:line="240" w:lineRule="auto"/>
              <w:rPr>
                <w:rFonts w:ascii="Calibri" w:eastAsia="Times New Roman" w:hAnsi="Calibri" w:cs="Calibri"/>
                <w:color w:val="000000"/>
                <w:sz w:val="22"/>
              </w:rPr>
            </w:pPr>
            <w:proofErr w:type="spellStart"/>
            <w:r w:rsidRPr="00886FA2">
              <w:rPr>
                <w:rFonts w:ascii="Calibri" w:eastAsia="Times New Roman" w:hAnsi="Calibri" w:cs="Calibri"/>
                <w:color w:val="000000"/>
                <w:sz w:val="22"/>
              </w:rPr>
              <w:t>BarrierType</w:t>
            </w:r>
            <w:proofErr w:type="spellEnd"/>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8B993C"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Barrier Type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297F1" w14:textId="77777777" w:rsidR="00886FA2" w:rsidRPr="00886FA2" w:rsidRDefault="00886FA2" w:rsidP="00886FA2">
            <w:pPr>
              <w:spacing w:before="0" w:after="0" w:line="240" w:lineRule="auto"/>
              <w:jc w:val="center"/>
              <w:rPr>
                <w:rFonts w:ascii="Calibri" w:eastAsia="Times New Roman" w:hAnsi="Calibri" w:cs="Calibri"/>
                <w:color w:val="000000"/>
                <w:sz w:val="22"/>
              </w:rPr>
            </w:pPr>
            <w:r w:rsidRPr="00886FA2">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0BF036"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Small Integer</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0B249B" w14:textId="52BCD3DA"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xml:space="preserve">The type of barrier. Currently only restriction type </w:t>
            </w:r>
            <w:r w:rsidR="008A12CD">
              <w:rPr>
                <w:rFonts w:ascii="Calibri" w:eastAsia="Times New Roman" w:hAnsi="Calibri" w:cs="Calibri"/>
                <w:color w:val="000000"/>
                <w:sz w:val="22"/>
              </w:rPr>
              <w:t>is</w:t>
            </w:r>
            <w:r w:rsidRPr="00886FA2">
              <w:rPr>
                <w:rFonts w:ascii="Calibri" w:eastAsia="Times New Roman" w:hAnsi="Calibri" w:cs="Calibri"/>
                <w:color w:val="000000"/>
                <w:sz w:val="22"/>
              </w:rPr>
              <w:t xml:space="preserve"> implemented.</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8811BF"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1D9225" w14:textId="77777777" w:rsidR="00886FA2" w:rsidRPr="00886FA2" w:rsidRDefault="00886FA2" w:rsidP="00886FA2">
            <w:pPr>
              <w:spacing w:before="0" w:after="0" w:line="240" w:lineRule="auto"/>
              <w:rPr>
                <w:rFonts w:ascii="Calibri" w:eastAsia="Times New Roman" w:hAnsi="Calibri" w:cs="Calibri"/>
                <w:color w:val="000000"/>
                <w:sz w:val="22"/>
              </w:rPr>
            </w:pP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7C7367" w14:textId="77777777" w:rsidR="00886FA2" w:rsidRPr="00886FA2" w:rsidRDefault="00886FA2" w:rsidP="00886FA2">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w:t>
            </w:r>
          </w:p>
        </w:tc>
      </w:tr>
      <w:tr w:rsidR="00D242F8" w:rsidRPr="00886FA2" w14:paraId="66777710" w14:textId="77777777" w:rsidTr="00B12050">
        <w:trPr>
          <w:trHeight w:val="300"/>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8D463" w14:textId="2D9D1429"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Name</w:t>
            </w:r>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48E329" w14:textId="7E1B27AF"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3F65DA" w14:textId="5AC0A854" w:rsidR="00D242F8" w:rsidRPr="00886FA2" w:rsidRDefault="00D242F8" w:rsidP="00D242F8">
            <w:pPr>
              <w:spacing w:before="0" w:after="0" w:line="240" w:lineRule="auto"/>
              <w:jc w:val="center"/>
              <w:rPr>
                <w:rFonts w:ascii="Calibri" w:eastAsia="Times New Roman" w:hAnsi="Calibri" w:cs="Calibri"/>
                <w:color w:val="000000"/>
                <w:sz w:val="22"/>
              </w:rPr>
            </w:pPr>
            <w:r w:rsidRPr="00886FA2">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331A62" w14:textId="116ED3C6"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String</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8818A9" w14:textId="33DE2483"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Descriptive Name</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26FD5D" w14:textId="5DAEA631"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D296D4" w14:textId="102A9705"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w:t>
            </w: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F105C8" w14:textId="3C9BE687" w:rsidR="00D242F8" w:rsidRPr="00886FA2" w:rsidRDefault="00D242F8" w:rsidP="00D242F8">
            <w:pPr>
              <w:spacing w:before="0" w:after="0" w:line="240" w:lineRule="auto"/>
              <w:rPr>
                <w:rFonts w:ascii="Calibri" w:eastAsia="Times New Roman" w:hAnsi="Calibri" w:cs="Calibri"/>
                <w:color w:val="000000"/>
                <w:sz w:val="22"/>
              </w:rPr>
            </w:pPr>
            <w:r w:rsidRPr="00886FA2">
              <w:rPr>
                <w:rFonts w:ascii="Calibri" w:eastAsia="Times New Roman" w:hAnsi="Calibri" w:cs="Calibri"/>
                <w:color w:val="000000"/>
                <w:sz w:val="22"/>
              </w:rPr>
              <w:t> </w:t>
            </w:r>
          </w:p>
        </w:tc>
      </w:tr>
      <w:tr w:rsidR="005E3146" w:rsidRPr="00886FA2" w14:paraId="1C2FCBA4" w14:textId="77777777" w:rsidTr="00D242F8">
        <w:trPr>
          <w:trHeight w:val="300"/>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1F7D81" w14:textId="0D88FA46" w:rsidR="005E3146" w:rsidRPr="00886FA2" w:rsidRDefault="005E3146" w:rsidP="005E314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ScaledCostFactor</w:t>
            </w:r>
            <w:proofErr w:type="spellEnd"/>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tcPr>
          <w:p w14:paraId="231E656D" w14:textId="5AF611E4"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Cost Factor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5DCD7" w14:textId="2D193617" w:rsidR="005E3146" w:rsidRPr="00886FA2" w:rsidRDefault="005E3146" w:rsidP="005E314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27960092" w14:textId="3B3CD72A"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tcPr>
          <w:p w14:paraId="40A09A0F" w14:textId="281732B0"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cost to the Route as it passes through the polygon barrier</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14:paraId="6C43140D" w14:textId="1D0047E8"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6465386C" w14:textId="77777777" w:rsidR="005E3146" w:rsidRPr="00886FA2" w:rsidRDefault="005E3146" w:rsidP="005E3146">
            <w:pPr>
              <w:spacing w:before="0" w:after="0" w:line="240" w:lineRule="auto"/>
              <w:rPr>
                <w:rFonts w:ascii="Calibri" w:eastAsia="Times New Roman" w:hAnsi="Calibri" w:cs="Calibri"/>
                <w:color w:val="000000"/>
                <w:sz w:val="22"/>
              </w:rPr>
            </w:pP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tcPr>
          <w:p w14:paraId="1A327143" w14:textId="65D2FFC8" w:rsidR="005E3146" w:rsidRPr="00886FA2" w:rsidRDefault="005E3146" w:rsidP="005E3146">
            <w:pPr>
              <w:spacing w:before="0" w:after="0" w:line="240" w:lineRule="auto"/>
              <w:rPr>
                <w:rFonts w:ascii="Calibri" w:eastAsia="Times New Roman" w:hAnsi="Calibri" w:cs="Calibri"/>
                <w:color w:val="000000"/>
                <w:sz w:val="22"/>
              </w:rPr>
            </w:pPr>
          </w:p>
        </w:tc>
      </w:tr>
      <w:tr w:rsidR="005E3146" w:rsidRPr="00886FA2" w14:paraId="584A0BFA" w14:textId="77777777" w:rsidTr="00D242F8">
        <w:trPr>
          <w:trHeight w:val="305"/>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4242C" w14:textId="2ED34B13" w:rsidR="005E3146" w:rsidRPr="00886FA2" w:rsidRDefault="005E3146" w:rsidP="005E314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ScaledDistanceFactor</w:t>
            </w:r>
            <w:proofErr w:type="spellEnd"/>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tcPr>
          <w:p w14:paraId="640CA4C4" w14:textId="7AF3EFCA"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Distance Factor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9EBE9" w14:textId="7B431B0E" w:rsidR="005E3146" w:rsidRPr="00886FA2" w:rsidRDefault="005E3146" w:rsidP="005E314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017C3B64" w14:textId="5871DFE5"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tcPr>
          <w:p w14:paraId="15FF1477" w14:textId="23A73F1E"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distance to the Route as it passes through the polygon barrier</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14:paraId="75C0E85A" w14:textId="622D1D17"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049EC936" w14:textId="361711D5" w:rsidR="005E3146" w:rsidRPr="00886FA2" w:rsidRDefault="005E3146" w:rsidP="005E3146">
            <w:pPr>
              <w:spacing w:before="0" w:after="0" w:line="240" w:lineRule="auto"/>
              <w:rPr>
                <w:rFonts w:ascii="Calibri" w:eastAsia="Times New Roman" w:hAnsi="Calibri" w:cs="Calibri"/>
                <w:color w:val="000000"/>
                <w:sz w:val="22"/>
              </w:rPr>
            </w:pP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tcPr>
          <w:p w14:paraId="5A99C5E7" w14:textId="25FB55CB" w:rsidR="005E3146" w:rsidRPr="00886FA2" w:rsidRDefault="005E3146" w:rsidP="005E3146">
            <w:pPr>
              <w:spacing w:before="0" w:after="0" w:line="240" w:lineRule="auto"/>
              <w:rPr>
                <w:rFonts w:ascii="Calibri" w:eastAsia="Times New Roman" w:hAnsi="Calibri" w:cs="Calibri"/>
                <w:color w:val="000000"/>
                <w:sz w:val="22"/>
              </w:rPr>
            </w:pPr>
          </w:p>
        </w:tc>
      </w:tr>
      <w:tr w:rsidR="005E3146" w:rsidRPr="00886FA2" w14:paraId="410CD1DA" w14:textId="77777777" w:rsidTr="00B12050">
        <w:trPr>
          <w:trHeight w:val="305"/>
          <w:jc w:val="center"/>
        </w:trPr>
        <w:tc>
          <w:tcPr>
            <w:tcW w:w="25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604B6" w14:textId="77C1E839" w:rsidR="005E3146" w:rsidRPr="00886FA2" w:rsidRDefault="005E3146" w:rsidP="005E3146">
            <w:pPr>
              <w:spacing w:before="0" w:after="0" w:line="240" w:lineRule="auto"/>
              <w:rPr>
                <w:rFonts w:ascii="Calibri" w:eastAsia="Times New Roman" w:hAnsi="Calibri" w:cs="Calibri"/>
                <w:color w:val="000000"/>
                <w:sz w:val="22"/>
              </w:rPr>
            </w:pPr>
            <w:proofErr w:type="spellStart"/>
            <w:r>
              <w:rPr>
                <w:rFonts w:ascii="Calibri" w:eastAsia="Times New Roman" w:hAnsi="Calibri" w:cs="Calibri"/>
                <w:color w:val="000000"/>
                <w:sz w:val="22"/>
              </w:rPr>
              <w:t>ScaledTimeFactor</w:t>
            </w:r>
            <w:proofErr w:type="spellEnd"/>
          </w:p>
        </w:tc>
        <w:tc>
          <w:tcPr>
            <w:tcW w:w="2190" w:type="dxa"/>
            <w:tcBorders>
              <w:top w:val="single" w:sz="4" w:space="0" w:color="auto"/>
              <w:left w:val="single" w:sz="4" w:space="0" w:color="auto"/>
              <w:bottom w:val="single" w:sz="4" w:space="0" w:color="auto"/>
              <w:right w:val="single" w:sz="4" w:space="0" w:color="auto"/>
            </w:tcBorders>
            <w:shd w:val="clear" w:color="auto" w:fill="auto"/>
            <w:vAlign w:val="bottom"/>
          </w:tcPr>
          <w:p w14:paraId="112FA2CC" w14:textId="64F6CFFC"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Scaled Time Factor</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851611" w14:textId="6B95EB5C" w:rsidR="005E3146" w:rsidRPr="00886FA2" w:rsidRDefault="005E3146" w:rsidP="005E3146">
            <w:pPr>
              <w:spacing w:before="0"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tcPr>
          <w:p w14:paraId="6BAC7F96" w14:textId="71730914"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Double</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tcPr>
          <w:p w14:paraId="53A78F9B" w14:textId="65302A64"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Factor used to add time to the Route as it passes through the polygon barrier</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14:paraId="5E3D1FB9" w14:textId="03D72E5A" w:rsidR="005E3146" w:rsidRPr="00886FA2" w:rsidRDefault="005E3146" w:rsidP="005E3146">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tcPr>
          <w:p w14:paraId="69F6E40E" w14:textId="77777777" w:rsidR="005E3146" w:rsidRPr="00886FA2" w:rsidRDefault="005E3146" w:rsidP="005E3146">
            <w:pPr>
              <w:spacing w:before="0" w:after="0" w:line="240" w:lineRule="auto"/>
              <w:rPr>
                <w:rFonts w:ascii="Calibri" w:eastAsia="Times New Roman" w:hAnsi="Calibri" w:cs="Calibri"/>
                <w:color w:val="000000"/>
                <w:sz w:val="22"/>
              </w:rPr>
            </w:pPr>
          </w:p>
        </w:tc>
        <w:tc>
          <w:tcPr>
            <w:tcW w:w="2540" w:type="dxa"/>
            <w:tcBorders>
              <w:top w:val="single" w:sz="4" w:space="0" w:color="auto"/>
              <w:left w:val="single" w:sz="4" w:space="0" w:color="auto"/>
              <w:bottom w:val="single" w:sz="4" w:space="0" w:color="auto"/>
              <w:right w:val="single" w:sz="4" w:space="0" w:color="auto"/>
            </w:tcBorders>
            <w:shd w:val="clear" w:color="auto" w:fill="auto"/>
            <w:vAlign w:val="bottom"/>
          </w:tcPr>
          <w:p w14:paraId="3F97E3D9" w14:textId="77777777" w:rsidR="005E3146" w:rsidRPr="00886FA2" w:rsidRDefault="005E3146" w:rsidP="005E3146">
            <w:pPr>
              <w:spacing w:before="0" w:after="0" w:line="240" w:lineRule="auto"/>
              <w:rPr>
                <w:rFonts w:ascii="Calibri" w:eastAsia="Times New Roman" w:hAnsi="Calibri" w:cs="Calibri"/>
                <w:color w:val="000000"/>
                <w:sz w:val="22"/>
              </w:rPr>
            </w:pPr>
          </w:p>
        </w:tc>
      </w:tr>
    </w:tbl>
    <w:p w14:paraId="54047B0E" w14:textId="7A92C6F7" w:rsidR="001C4DE7" w:rsidRDefault="001C4DE7" w:rsidP="001C4DE7"/>
    <w:p w14:paraId="6BE7F082" w14:textId="3C02A908" w:rsidR="00CA02A1" w:rsidRDefault="00CA02A1" w:rsidP="001C4DE7"/>
    <w:p w14:paraId="4D1B70D8" w14:textId="77777777" w:rsidR="00CA02A1" w:rsidRPr="001C4DE7" w:rsidRDefault="00CA02A1" w:rsidP="001C4DE7"/>
    <w:p w14:paraId="35EE8F77" w14:textId="1D54D3C4" w:rsidR="001C4DE7" w:rsidRDefault="00465F86" w:rsidP="0081249B">
      <w:pPr>
        <w:pStyle w:val="EsriHeading2"/>
      </w:pPr>
      <w:bookmarkStart w:id="31" w:name="_Toc77064976"/>
      <w:r>
        <w:lastRenderedPageBreak/>
        <w:t>Route</w:t>
      </w:r>
      <w:bookmarkEnd w:id="31"/>
    </w:p>
    <w:p w14:paraId="2D4972E5" w14:textId="58D35D05" w:rsidR="00240B30" w:rsidRPr="002F57EF" w:rsidRDefault="00240B30" w:rsidP="00240B30">
      <w:r>
        <w:t>Line feature layer representing Routes available in the Plan. These fields are what are available in the Routes tab in Route Planner. Alias can be overridden by setting in the web app configuration.</w:t>
      </w:r>
    </w:p>
    <w:p w14:paraId="7553DCC5" w14:textId="77777777" w:rsidR="00240B30" w:rsidRPr="00DD72D1" w:rsidRDefault="00240B30" w:rsidP="0060383C"/>
    <w:tbl>
      <w:tblPr>
        <w:tblW w:w="14570" w:type="dxa"/>
        <w:jc w:val="center"/>
        <w:tblLook w:val="04A0" w:firstRow="1" w:lastRow="0" w:firstColumn="1" w:lastColumn="0" w:noHBand="0" w:noVBand="1"/>
      </w:tblPr>
      <w:tblGrid>
        <w:gridCol w:w="3040"/>
        <w:gridCol w:w="1611"/>
        <w:gridCol w:w="920"/>
        <w:gridCol w:w="913"/>
        <w:gridCol w:w="3060"/>
        <w:gridCol w:w="1167"/>
        <w:gridCol w:w="1340"/>
        <w:gridCol w:w="2519"/>
      </w:tblGrid>
      <w:tr w:rsidR="00B51431" w:rsidRPr="00B51431" w14:paraId="6F3FB46D" w14:textId="77777777" w:rsidTr="00DA72D2">
        <w:trPr>
          <w:cantSplit/>
          <w:trHeight w:val="315"/>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7F510FAE"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Name</w:t>
            </w:r>
          </w:p>
        </w:tc>
        <w:tc>
          <w:tcPr>
            <w:tcW w:w="1627" w:type="dxa"/>
            <w:tcBorders>
              <w:top w:val="single" w:sz="8" w:space="0" w:color="auto"/>
              <w:left w:val="nil"/>
              <w:bottom w:val="single" w:sz="4" w:space="0" w:color="auto"/>
              <w:right w:val="nil"/>
            </w:tcBorders>
            <w:shd w:val="clear" w:color="4472C4" w:fill="4472C4"/>
            <w:vAlign w:val="bottom"/>
            <w:hideMark/>
          </w:tcPr>
          <w:p w14:paraId="63D37D32"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4376D216"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Length</w:t>
            </w:r>
          </w:p>
        </w:tc>
        <w:tc>
          <w:tcPr>
            <w:tcW w:w="915" w:type="dxa"/>
            <w:tcBorders>
              <w:top w:val="single" w:sz="8" w:space="0" w:color="auto"/>
              <w:left w:val="nil"/>
              <w:bottom w:val="single" w:sz="4" w:space="0" w:color="auto"/>
              <w:right w:val="nil"/>
            </w:tcBorders>
            <w:shd w:val="clear" w:color="4472C4" w:fill="4472C4"/>
            <w:vAlign w:val="bottom"/>
            <w:hideMark/>
          </w:tcPr>
          <w:p w14:paraId="4066778D"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Type</w:t>
            </w:r>
          </w:p>
        </w:tc>
        <w:tc>
          <w:tcPr>
            <w:tcW w:w="3111" w:type="dxa"/>
            <w:tcBorders>
              <w:top w:val="single" w:sz="8" w:space="0" w:color="auto"/>
              <w:left w:val="nil"/>
              <w:bottom w:val="single" w:sz="4" w:space="0" w:color="auto"/>
              <w:right w:val="nil"/>
            </w:tcBorders>
            <w:shd w:val="clear" w:color="4472C4" w:fill="4472C4"/>
            <w:vAlign w:val="bottom"/>
            <w:hideMark/>
          </w:tcPr>
          <w:p w14:paraId="360522BB"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Description</w:t>
            </w:r>
          </w:p>
        </w:tc>
        <w:tc>
          <w:tcPr>
            <w:tcW w:w="1167" w:type="dxa"/>
            <w:tcBorders>
              <w:top w:val="single" w:sz="8" w:space="0" w:color="auto"/>
              <w:left w:val="nil"/>
              <w:bottom w:val="single" w:sz="4" w:space="0" w:color="auto"/>
              <w:right w:val="nil"/>
            </w:tcBorders>
            <w:shd w:val="clear" w:color="4472C4" w:fill="4472C4"/>
            <w:vAlign w:val="bottom"/>
            <w:hideMark/>
          </w:tcPr>
          <w:p w14:paraId="7E1236D9"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1BCF17A6"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VRP Class</w:t>
            </w:r>
          </w:p>
        </w:tc>
        <w:tc>
          <w:tcPr>
            <w:tcW w:w="2450" w:type="dxa"/>
            <w:tcBorders>
              <w:top w:val="single" w:sz="8" w:space="0" w:color="auto"/>
              <w:left w:val="nil"/>
              <w:bottom w:val="single" w:sz="4" w:space="0" w:color="auto"/>
              <w:right w:val="single" w:sz="8" w:space="0" w:color="auto"/>
            </w:tcBorders>
            <w:shd w:val="clear" w:color="4472C4" w:fill="4472C4"/>
            <w:vAlign w:val="bottom"/>
            <w:hideMark/>
          </w:tcPr>
          <w:p w14:paraId="72CAF5AC" w14:textId="77777777" w:rsidR="00B51431" w:rsidRPr="00B51431" w:rsidRDefault="00B51431" w:rsidP="00B51431">
            <w:pPr>
              <w:spacing w:before="0" w:after="0" w:line="240" w:lineRule="auto"/>
              <w:rPr>
                <w:rFonts w:ascii="Calibri" w:eastAsia="Times New Roman" w:hAnsi="Calibri" w:cs="Calibri"/>
                <w:b/>
                <w:bCs/>
                <w:color w:val="FFFFFF"/>
                <w:sz w:val="22"/>
              </w:rPr>
            </w:pPr>
            <w:r w:rsidRPr="00B51431">
              <w:rPr>
                <w:rFonts w:ascii="Calibri" w:eastAsia="Times New Roman" w:hAnsi="Calibri" w:cs="Calibri"/>
                <w:b/>
                <w:bCs/>
                <w:color w:val="FFFFFF"/>
                <w:sz w:val="22"/>
              </w:rPr>
              <w:t>VRP Field</w:t>
            </w:r>
          </w:p>
        </w:tc>
      </w:tr>
      <w:tr w:rsidR="00B51431" w:rsidRPr="00B51431" w14:paraId="1545F4E8" w14:textId="77777777" w:rsidTr="00DA72D2">
        <w:trPr>
          <w:trHeight w:val="24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9BDF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ArriveDepartDelay</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FAB7F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Arrive Depart Delay</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0D1A8"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27D9C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DB30B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Delay time encountered at each stop this route makes. Minutes. Model is intended to support time it takes to park the vehicle, etc. Even if there is no model time to park the vehicle, set this parameter to an insignificant value. E.g. 0.01</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E7B80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8B307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F3C3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ArriveDepartDelay</w:t>
            </w:r>
          </w:p>
        </w:tc>
      </w:tr>
      <w:tr w:rsidR="00B51431" w:rsidRPr="00B51431" w14:paraId="69CB5E9B" w14:textId="77777777" w:rsidTr="00DA72D2">
        <w:trPr>
          <w:trHeight w:val="18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D1237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AssignedTo</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4AC5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Assigned To</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942CEE"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50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8C9B4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2DAD1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driver the route is assigned to. Route Planner populates this list with Portal usernames.</w:t>
            </w:r>
            <w:r w:rsidRPr="00B51431">
              <w:rPr>
                <w:rFonts w:ascii="Calibri" w:eastAsia="Times New Roman" w:hAnsi="Calibri" w:cs="Calibri"/>
                <w:color w:val="000000"/>
                <w:sz w:val="22"/>
              </w:rPr>
              <w:br/>
              <w:t>If using Workforce must contain identity who will log into Workforce mobile app</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560AF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 if using Workforce</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EFAE1A"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F6E56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8D62A37"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9575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AssignmentRule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99A30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Assignment Rule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09411"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0D3D6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FA2BC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Rule for if this Route should be included or excluded during a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6E5F7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5025F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DBCF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AssignmentRule</w:t>
            </w:r>
          </w:p>
        </w:tc>
      </w:tr>
      <w:tr w:rsidR="00B51431" w:rsidRPr="00B51431" w14:paraId="047D646B"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E507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CapacityHeight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014F2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Height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5686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C3E35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F5F8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height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3B890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05E434"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10A45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798A78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202E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CapacityLength</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B76F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Length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00D5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7C013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469F1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length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535EC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689FBC"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C4D1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28436D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092A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CapacityPieces</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E706F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Pieces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39DC1"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C7D56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526D3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number of pieces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33C10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81D7C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40C9A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Capacities (all capacities passed in one parameter)</w:t>
            </w:r>
          </w:p>
        </w:tc>
      </w:tr>
      <w:tr w:rsidR="00B51431" w:rsidRPr="00B51431" w14:paraId="08748D7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90B5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lastRenderedPageBreak/>
              <w:t>CapacityUnits</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758AC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Units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5AFEA4"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E7B27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B5833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number of units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780A6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3321E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A9502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Capacities (all capacities passed in one parameter)</w:t>
            </w:r>
          </w:p>
        </w:tc>
      </w:tr>
      <w:tr w:rsidR="00B51431" w:rsidRPr="00B51431" w14:paraId="036F994D"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64930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CapacityVolume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6A651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Volume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4F780"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87C2B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46B35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volume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59D80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C282A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1C0EC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Capacities (all capacities passed in one parameter)</w:t>
            </w:r>
          </w:p>
        </w:tc>
      </w:tr>
      <w:tr w:rsidR="00B51431" w:rsidRPr="00B51431" w14:paraId="62FC002D"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8CA8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CapacityWeight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5DA52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Weight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5D7C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82FA5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CB367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weight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F5896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A4751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2D53F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Capacities (all capacities passed in one parameter)</w:t>
            </w:r>
          </w:p>
        </w:tc>
      </w:tr>
      <w:tr w:rsidR="00B51431" w:rsidRPr="00B51431" w14:paraId="0AB174C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FB46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CapacityWidth</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D9EA5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Capacity Width</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06B6B"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25B0D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FE71E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maximum width the route can handle at one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63F17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329667"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C0CE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B7CA7A0"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8C7A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CurrentOrders</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6F828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FEF88"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4</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C4F07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4B2BE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Count that is dynamically updated as Orders are assigned/removed. Independent of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E008B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BC5A54"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E24BA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3543EE7F"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75E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CurrentPieces</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3D72E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Pieces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D24B7"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26477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8F6E0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Count that is dynamically updated to show total number of Pieces of all Orders currently assigned to Route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7DC4C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F41C1B"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E708A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64AB410E"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1535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CurrentUnits</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86AB8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Units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6E8CF1"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21D6E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3E8EE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Currently not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FDCB3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6B3615"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06A9C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CF7CE3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B9E2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CurrentVolume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1F703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Volume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201E2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32B9C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0D024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Currently not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1DE7A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4C43BC"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F763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721E87C7"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AED57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CurrentWeight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402C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Weight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AE24A"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981EC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E2A13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Count that is dynamically updated to show total Weight of all Orders currently assigned to Route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4FE01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55EBFD"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4B3AE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CB743DC"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BC66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Description</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07CAB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Description</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F8B22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D6B28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8B6F0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Freeform contextual description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2E7FA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E356E0"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888DD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1C20028"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309F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DisplayDistanceCost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9227A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Distance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883EB"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B99C1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A5463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ERM calculated field on Solve: VRP Total Distance * Report Cost Per Unit Distance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847A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6EF3C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8C130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0A381362"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8CBC7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lastRenderedPageBreak/>
              <w:t>DisplayOvertimeCost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28364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Overtime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7B32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60220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0637F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ERM calculated field on Solve: (VRP Overtime Cost / Model Cost Per Unit Overtime) * Report Cost Per Unit Overtime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9ECFC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952011"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FBF6C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4F5FFA3B"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C423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DisplayRegularTimeCost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94E08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Regular Time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60C0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B968B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F27F4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ERM calculated field on Solve: (VRP Regular Time Cost / Model Cost Per Unit Time) * Report Cost Per Unit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09C85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57B3FC"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A0801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68474957"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F828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DisplayTotalCost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0F276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729E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C059F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473B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ERM calculated field on Solve: RegularTimeCost + DistanceCost + OvertimeCost + Report Fixed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B547B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8E388A"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1BCA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CA0C8A0"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D56B2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DistanceCost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7C2A6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Distance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49C7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A29D2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72BB0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distance cost from VRP</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7EC72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ABE11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E6FDB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DistanceCost</w:t>
            </w:r>
          </w:p>
        </w:tc>
      </w:tr>
      <w:tr w:rsidR="00B51431" w:rsidRPr="00B51431" w14:paraId="2320546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3D65D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EarliestStartTime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798A8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Earliest 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53710"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DE339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Date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6EB68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UTC time of the earliest this route may begin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5C034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F665CD"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AC4D5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31906D7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2E40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EndDepotID</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03075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 Depot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D2E7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128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2C0B8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C32FC1" w14:textId="4DCED730" w:rsidR="00B51431" w:rsidRPr="00B51431" w:rsidRDefault="00F20E03" w:rsidP="00B5143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0BE6AB" w14:textId="77777777" w:rsidR="00B51431" w:rsidRPr="00B51431" w:rsidRDefault="00B51431" w:rsidP="00B51431">
            <w:pPr>
              <w:spacing w:before="0" w:after="0" w:line="240" w:lineRule="auto"/>
              <w:rPr>
                <w:rFonts w:eastAsia="Times New Roman" w:cs="Times New Roman"/>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9CE2A5" w14:textId="77777777" w:rsidR="00B51431" w:rsidRPr="00B51431" w:rsidRDefault="00B51431" w:rsidP="00B51431">
            <w:pPr>
              <w:spacing w:before="0" w:after="0" w:line="240" w:lineRule="auto"/>
              <w:rPr>
                <w:rFonts w:eastAsia="Times New Roman" w:cs="Times New Roman"/>
                <w:sz w:val="20"/>
                <w:szCs w:val="20"/>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AFBA7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B4C2BE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48E6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EndDepotName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98D2C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 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AD45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10E25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C85AE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Location that the Route ends at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534ED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03830A"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C6EBA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3B809289"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3D37E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EndDepotServiceTime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9568F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 Depot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978D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CEB70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4FCA2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Time spent at end depot after return stem.</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0C034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E5A576"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09795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947BFC3"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8277B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38BC6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038A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A9F69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Date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6516B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time route was ended by the solver UTC</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24E52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7833B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646A1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EndTimeUTC</w:t>
            </w:r>
          </w:p>
        </w:tc>
      </w:tr>
      <w:tr w:rsidR="00B51431" w:rsidRPr="00B51431" w14:paraId="0BDBCFE4"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484E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inProgress</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BAEBA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 Progress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E604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F1112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2C2BA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Boolean. Used with Workforce and dynamic planning to denote if work has begun on Route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93BD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CA4597"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DCA61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9D8BB7C"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31F0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Instructions</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89B75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Instructions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4B6B1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50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58D73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45C5E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Freeform contextual description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C616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4A7521"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7C47B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482EA847"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D42C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lastRenderedPageBreak/>
              <w:t>isValid</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170DF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 Valid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F1EA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C8FFB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069E52" w14:textId="43104C82" w:rsidR="00B51431" w:rsidRPr="00B51431" w:rsidRDefault="00BF0FCF" w:rsidP="00B5143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Boolean, if Route was successfully Solved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F461EA" w14:textId="39AB50CE" w:rsidR="00B51431" w:rsidRPr="00B51431" w:rsidRDefault="00BF0FCF" w:rsidP="00B51431">
            <w:pPr>
              <w:spacing w:before="0" w:after="0" w:line="240" w:lineRule="auto"/>
              <w:rPr>
                <w:rFonts w:eastAsia="Times New Roman" w:cs="Times New Roman"/>
                <w:sz w:val="20"/>
                <w:szCs w:val="20"/>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5D3BB4" w14:textId="77777777" w:rsidR="00B51431" w:rsidRPr="00B51431" w:rsidRDefault="00B51431" w:rsidP="00B51431">
            <w:pPr>
              <w:spacing w:before="0" w:after="0" w:line="240" w:lineRule="auto"/>
              <w:rPr>
                <w:rFonts w:eastAsia="Times New Roman" w:cs="Times New Roman"/>
                <w:sz w:val="20"/>
                <w:szCs w:val="20"/>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C83F3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163947E3"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A909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LatestStartTime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8916A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Latest 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6771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4255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Date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9A69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UTC time of the latest this Route may begin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DACC6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02B9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40A3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LatestStartTime</w:t>
            </w:r>
          </w:p>
        </w:tc>
      </w:tr>
      <w:tr w:rsidR="00B51431" w:rsidRPr="00B51431" w14:paraId="5A77DF2C"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789D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MaxOrderCount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BF9D5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 Order Count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3570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2EE4F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12926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Number of orders that can be assigned to a Route before the solver stops allocating new orders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87358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1CB02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E2ED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MaxOrderCount</w:t>
            </w:r>
          </w:p>
        </w:tc>
      </w:tr>
      <w:tr w:rsidR="00B51431" w:rsidRPr="00B51431" w14:paraId="5462413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9787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MaxTotalDistance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506D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 Total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8522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95B5A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66CD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distance this route may travel</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D4DEC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2A86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3F8F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MaxTotalDistance</w:t>
            </w:r>
          </w:p>
        </w:tc>
      </w:tr>
      <w:tr w:rsidR="00B51431" w:rsidRPr="00B51431" w14:paraId="15F5144F"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CCA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MaxTotalTime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B487A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 Total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5FF6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E38FB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0D715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in minutes that this route may operate from the start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C2EFB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37EA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D81A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MaxTotalTime</w:t>
            </w:r>
          </w:p>
        </w:tc>
      </w:tr>
      <w:tr w:rsidR="00B51431" w:rsidRPr="00B51431" w14:paraId="52AB8C0F"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8C66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MaxTotalTravelTime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7F737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 Total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DA2BA"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D8952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DE11D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travel time this route may incur as total time minus wait, service, and break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F52C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8595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73FE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MaxTotalTravelTime</w:t>
            </w:r>
          </w:p>
        </w:tc>
      </w:tr>
      <w:tr w:rsidR="00B51431" w:rsidRPr="00B51431" w14:paraId="5CE762A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29010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ModelCostPerUnitDistance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1A354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Cost Per Unit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79B6D0"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6705E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596B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Cost to operate the route by unit distance. E.g. 1.</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6C6AD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B0BB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DA7B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CostPerUnitDistance</w:t>
            </w:r>
          </w:p>
        </w:tc>
      </w:tr>
      <w:tr w:rsidR="00B51431" w:rsidRPr="00B51431" w14:paraId="6C60ECD6"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C09EB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ModelCostPerUnitOvertime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95006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Cost Per Unit Overtime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3E802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C6821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78F80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Cost for operating the route for each minute at an overtime rate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D1132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9408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8E124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CostPerUnitOvertime</w:t>
            </w:r>
          </w:p>
        </w:tc>
      </w:tr>
      <w:tr w:rsidR="00B51431" w:rsidRPr="00B51431" w14:paraId="037C3DFC"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AB7E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ModelCostPerUnitTime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1E74A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Cost Per Unit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F2DE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409F9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37C8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Cost to operate the route by minute. E.g. 1.</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2656E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E15A6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54E90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CostPerUnitTime</w:t>
            </w:r>
          </w:p>
        </w:tc>
      </w:tr>
      <w:tr w:rsidR="00B51431" w:rsidRPr="00B51431" w14:paraId="749A8AED"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62A60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ModelFixedCost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87CD8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Fixed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E3B6D7"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EA1C0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418AF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Modeling cost to start a route. E.g. 100 to operate a truck and driver for the day - even if the driver only works 30 min and the truck does not move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7DD4F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FE56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F0091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FixedCost</w:t>
            </w:r>
          </w:p>
        </w:tc>
      </w:tr>
      <w:tr w:rsidR="00B51431" w:rsidRPr="00B51431" w14:paraId="37B2C3A2"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0ADC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lastRenderedPageBreak/>
              <w:t>ModelOvertimeStartTime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A81CC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Model Overtime 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5354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B9614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D57FA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Elapsed time in minutes when route will start to incur overtime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8F704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4281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3E13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OvertimeStartTime</w:t>
            </w:r>
          </w:p>
        </w:tc>
      </w:tr>
      <w:tr w:rsidR="00B51431" w:rsidRPr="00B51431" w14:paraId="7765C1F1"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7E57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NextStopType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FB926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Next Stop Type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C306B"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4A38C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7714E89" w14:textId="4DBB4B1B"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If next stop is a Pickup or Delivery. Used with Workforce and dy</w:t>
            </w:r>
            <w:r w:rsidR="00F303C5">
              <w:rPr>
                <w:rFonts w:ascii="Calibri" w:eastAsia="Times New Roman" w:hAnsi="Calibri" w:cs="Calibri"/>
                <w:color w:val="000000"/>
                <w:sz w:val="22"/>
              </w:rPr>
              <w:t>na</w:t>
            </w:r>
            <w:r w:rsidRPr="00B51431">
              <w:rPr>
                <w:rFonts w:ascii="Calibri" w:eastAsia="Times New Roman" w:hAnsi="Calibri" w:cs="Calibri"/>
                <w:color w:val="000000"/>
                <w:sz w:val="22"/>
              </w:rPr>
              <w:t>mic planning</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DEBD9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1CA2F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A5F99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8124C98"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E267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OrderCount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5D2D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Solved Orders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6130B"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65426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B1F04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Number of Orders assigned to the Route during the last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5B420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012B3C"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E4801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F86C0B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11281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OvertimeCost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3B5E5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Overtime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EBF4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1C6C1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6CA1A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xml:space="preserve"> Total overtime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8169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A97BC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DAA9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OvertimeCost</w:t>
            </w:r>
          </w:p>
        </w:tc>
      </w:tr>
      <w:tr w:rsidR="00B51431" w:rsidRPr="00B51431" w14:paraId="18AF0544"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9C267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RegularTimeCost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7C71F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Regular Time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D805A"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A1D23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095EF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regular time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8C25C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92488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4C82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RegularTimeCost</w:t>
            </w:r>
          </w:p>
        </w:tc>
      </w:tr>
      <w:tr w:rsidR="00B51431" w:rsidRPr="00B51431" w14:paraId="42006A2B"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9C2A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RenewalCount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5DE01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Renewal Count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B3850"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5C19F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5E29A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Number of times the route renewed at a depot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7183D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B156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13C3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RenewalCount</w:t>
            </w:r>
          </w:p>
        </w:tc>
      </w:tr>
      <w:tr w:rsidR="00B51431" w:rsidRPr="00B51431" w14:paraId="60C94950"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F5B91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ReportCostPerUnitDistance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CA1CB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Cost Per Unit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C7A4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AB37C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86C8A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Cost to operate the route by unit distance. This value is used for reporting. It is not used for internal objective function of the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CD352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7C8AE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EAB90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420BFB53"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0E610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ReportCostPerUnitOvertime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ABF5C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Cost Per Unit Overtime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160CF"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EBCCE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207C6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Cost to operate the route by unit overtime. This value is used for reporting. It is not used for internal objective function of the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050738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6BBC4E"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24062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6952AB4"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5891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ReportCostPerUnitTime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597E2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Cost Per Unit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900CD"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B0642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FF286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Cost to operate the route by unit time. This value is used for reporting. It is not used for internal objective function of the solve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BDB10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3D9A42"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53B6B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2969271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3F2E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lastRenderedPageBreak/>
              <w:t>ReportFixedCost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DAD3B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Fixed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93C71"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90ABE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1F38F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Cost to start a route. Not used by objective function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D8841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4F4616"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407F8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0FD64D6E"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DC7B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ReportOvertimeStartTime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B49FD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 Overtime 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3B59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3A698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F01E2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Reporting time to begin applying actual overtime costs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C2FAB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19323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A966B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67DEB4FA"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52B5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RouteAlias</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3D3D5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 Alias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61E8C"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128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AEBDB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B03188" w14:textId="3118322E"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xml:space="preserve">User </w:t>
            </w:r>
            <w:r w:rsidR="008A12CD" w:rsidRPr="00B51431">
              <w:rPr>
                <w:rFonts w:ascii="Calibri" w:eastAsia="Times New Roman" w:hAnsi="Calibri" w:cs="Calibri"/>
                <w:color w:val="000000"/>
                <w:sz w:val="22"/>
              </w:rPr>
              <w:t>editable</w:t>
            </w:r>
            <w:r w:rsidRPr="00B51431">
              <w:rPr>
                <w:rFonts w:ascii="Calibri" w:eastAsia="Times New Roman" w:hAnsi="Calibri" w:cs="Calibri"/>
                <w:color w:val="000000"/>
                <w:sz w:val="22"/>
              </w:rPr>
              <w:t xml:space="preserve"> descriptive name of the route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68D6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E84136"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1A669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683D08E" w14:textId="77777777" w:rsidTr="00DA72D2">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1B9E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RouteName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D5C00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41EE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128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92B91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D3AF8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Non-editable name of the route used for internal relationships.</w:t>
            </w:r>
            <w:r w:rsidRPr="00B51431">
              <w:rPr>
                <w:rFonts w:ascii="Calibri" w:eastAsia="Times New Roman" w:hAnsi="Calibri" w:cs="Calibri"/>
                <w:color w:val="000000"/>
                <w:sz w:val="22"/>
              </w:rPr>
              <w:br/>
              <w:t>This is key value all other layers should use for Route Name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009CE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0879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D6EE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Name</w:t>
            </w:r>
          </w:p>
        </w:tc>
      </w:tr>
      <w:tr w:rsidR="00B51431" w:rsidRPr="00B51431" w14:paraId="38B4F83E" w14:textId="77777777" w:rsidTr="00DA72D2">
        <w:trPr>
          <w:trHeight w:val="15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4CC7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RouteState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85259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 State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FFA6FD"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B5F41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6177A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Current state of Route: Unsolved, Solved, Committed, Blank. Blank denotes no action has been taken on Route since Plan creation</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376FE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CD9B0F" w14:textId="77777777" w:rsidR="00B51431" w:rsidRPr="00B51431" w:rsidRDefault="00B51431" w:rsidP="00B51431">
            <w:pPr>
              <w:spacing w:before="0" w:after="0" w:line="240" w:lineRule="auto"/>
              <w:rPr>
                <w:rFonts w:ascii="Calibri" w:eastAsia="Times New Roman" w:hAnsi="Calibri" w:cs="Calibri"/>
                <w:color w:val="000000"/>
                <w:sz w:val="22"/>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C25EA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004AB59"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42D6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SpecialtyNames</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6DA75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Specialty Names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8E0C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9368D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2ABF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The types of Specialties the Route can support. Can have multiple values.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0DDDD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35E7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ABB6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SpecialtyNames</w:t>
            </w:r>
          </w:p>
        </w:tc>
      </w:tr>
      <w:tr w:rsidR="00B51431" w:rsidRPr="00B51431" w14:paraId="19E38249"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E470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StartDepotID</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66CAC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 Depot 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D1C5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128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B5015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01F279" w14:textId="3D92F2FF" w:rsidR="00B51431" w:rsidRPr="00B51431" w:rsidRDefault="004A1E3E" w:rsidP="00B51431">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Currently not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BFF3CF" w14:textId="77777777" w:rsidR="00B51431" w:rsidRPr="00B51431" w:rsidRDefault="00B51431" w:rsidP="00B51431">
            <w:pPr>
              <w:spacing w:before="0" w:after="0" w:line="240" w:lineRule="auto"/>
              <w:rPr>
                <w:rFonts w:eastAsia="Times New Roman" w:cs="Times New Roman"/>
                <w:sz w:val="20"/>
                <w:szCs w:val="20"/>
              </w:rPr>
            </w:pP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F91CBF" w14:textId="77777777" w:rsidR="00B51431" w:rsidRPr="00B51431" w:rsidRDefault="00B51431" w:rsidP="00B51431">
            <w:pPr>
              <w:spacing w:before="0" w:after="0" w:line="240" w:lineRule="auto"/>
              <w:rPr>
                <w:rFonts w:eastAsia="Times New Roman" w:cs="Times New Roman"/>
                <w:sz w:val="20"/>
                <w:szCs w:val="20"/>
              </w:rPr>
            </w:pP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D0AF5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r>
      <w:tr w:rsidR="00B51431" w:rsidRPr="00B51431" w14:paraId="540385C0"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09F0A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StartDepotName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62111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 Depot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371BDE"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10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34CC1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859FC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Origin Depot for Route. Must match a Dispatch Location name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4ED1C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2CC9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05D2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StartDepotName</w:t>
            </w:r>
          </w:p>
        </w:tc>
      </w:tr>
      <w:tr w:rsidR="00B51431" w:rsidRPr="00B51431" w14:paraId="58257142"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F010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StartDepotServiceTime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46263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 Depot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4847D"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CB82F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6BB8C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Time spent at begin depot before beginning travel</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9CD17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Optional</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C589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E44E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StartDepotServiceTime</w:t>
            </w:r>
          </w:p>
        </w:tc>
      </w:tr>
      <w:tr w:rsidR="00B51431" w:rsidRPr="00B51431" w14:paraId="7292F16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6E5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3D985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9DDB3"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8B20B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Date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734D6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Time route was started by the solver. UTC</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6DF78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BD16C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20E23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StartTimeUTC</w:t>
            </w:r>
          </w:p>
        </w:tc>
      </w:tr>
      <w:tr w:rsidR="00B51431" w:rsidRPr="00B51431" w14:paraId="36220215"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3064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TotalBreakServiceTime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53DAB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Break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B201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0AB1E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57B07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spent servicing breaks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191B3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52AD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B8BC7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TotalBreakServiceTime</w:t>
            </w:r>
          </w:p>
        </w:tc>
      </w:tr>
      <w:tr w:rsidR="00B51431" w:rsidRPr="00B51431" w14:paraId="4DE06F53"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6C0F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lastRenderedPageBreak/>
              <w:t>TotalCost</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15755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Cost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3212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5BEF4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F8027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cost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8255A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C049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9D01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TotalCost</w:t>
            </w:r>
          </w:p>
        </w:tc>
      </w:tr>
      <w:tr w:rsidR="00B51431" w:rsidRPr="00B51431" w14:paraId="6EC5FA51"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1B97B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TotalDistance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9956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Distance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B61F6"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D9CE5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CEC83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distance covered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E488B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D323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5D279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TotalDistance</w:t>
            </w:r>
          </w:p>
        </w:tc>
      </w:tr>
      <w:tr w:rsidR="00B51431" w:rsidRPr="00B51431" w14:paraId="353C888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0E37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TotalOrderServiceTime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C4528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Order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F0B9E"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8D689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F1570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spent servicing orders</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A52F1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0B727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44B6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TotalOrderServiceTime</w:t>
            </w:r>
          </w:p>
        </w:tc>
      </w:tr>
      <w:tr w:rsidR="00B51431" w:rsidRPr="00B51431" w14:paraId="6309FA53" w14:textId="77777777" w:rsidTr="00DA72D2">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E770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TotalRenewalServiceTime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3985D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Renewal 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130D9"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2</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4BCC3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Small Integer</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E5926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Time spent renewing at a depot</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2F278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C4E4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2379F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TotalRenewalServiceTime</w:t>
            </w:r>
          </w:p>
        </w:tc>
      </w:tr>
      <w:tr w:rsidR="00B51431" w:rsidRPr="00B51431" w14:paraId="3BA95583" w14:textId="77777777" w:rsidTr="00DA72D2">
        <w:trPr>
          <w:trHeight w:val="3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D531F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E9EB0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EB3F44"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E702F8"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69DA4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E6DA9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5D7B3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C2161"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TotalTime</w:t>
            </w:r>
          </w:p>
        </w:tc>
      </w:tr>
      <w:tr w:rsidR="00B51431" w:rsidRPr="00B51431" w14:paraId="44AA7F69"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2632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TotalTravelTime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E36D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Travel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FF8F67"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2D2BF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FDBDB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travel time used</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63D46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8FCE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A7F8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TotalTravelTime</w:t>
            </w:r>
          </w:p>
        </w:tc>
      </w:tr>
      <w:tr w:rsidR="00B51431" w:rsidRPr="00B51431" w14:paraId="254A134F"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6A92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TotalViolationTime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F4E88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88FCD"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019DBC"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0D3593"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Accumulated violation time</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CD210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97844"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079775"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TotalViolationTime</w:t>
            </w:r>
          </w:p>
        </w:tc>
      </w:tr>
      <w:tr w:rsidR="00B51431" w:rsidRPr="00B51431" w14:paraId="07FCBB37" w14:textId="77777777" w:rsidTr="00DA72D2">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39332"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TotalWaitTime</w:t>
            </w:r>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C2A24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VRP Total Wait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D96C92"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8</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26D58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Double</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DAC0F6"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 time spent waiting</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296F30"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B773B"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39D067"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TotalWaitTime</w:t>
            </w:r>
          </w:p>
        </w:tc>
      </w:tr>
      <w:tr w:rsidR="00B51431" w:rsidRPr="00B51431" w14:paraId="40E67C56" w14:textId="77777777" w:rsidTr="00DA72D2">
        <w:trPr>
          <w:trHeight w:val="6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6DE83" w14:textId="77777777" w:rsidR="00B51431" w:rsidRPr="00B51431" w:rsidRDefault="00B51431" w:rsidP="00B51431">
            <w:pPr>
              <w:spacing w:before="0" w:after="0" w:line="240" w:lineRule="auto"/>
              <w:rPr>
                <w:rFonts w:ascii="Calibri" w:eastAsia="Times New Roman" w:hAnsi="Calibri" w:cs="Calibri"/>
                <w:color w:val="000000"/>
                <w:sz w:val="22"/>
              </w:rPr>
            </w:pPr>
            <w:proofErr w:type="spellStart"/>
            <w:r w:rsidRPr="00B51431">
              <w:rPr>
                <w:rFonts w:ascii="Calibri" w:eastAsia="Times New Roman" w:hAnsi="Calibri" w:cs="Calibri"/>
                <w:color w:val="000000"/>
                <w:sz w:val="22"/>
              </w:rPr>
              <w:t>ViolationConstraints</w:t>
            </w:r>
            <w:proofErr w:type="spellEnd"/>
          </w:p>
        </w:tc>
        <w:tc>
          <w:tcPr>
            <w:tcW w:w="16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B2FD89"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Violation Constraints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56895" w14:textId="77777777" w:rsidR="00B51431" w:rsidRPr="00B51431" w:rsidRDefault="00B51431" w:rsidP="00B51431">
            <w:pPr>
              <w:spacing w:before="0" w:after="0" w:line="240" w:lineRule="auto"/>
              <w:jc w:val="center"/>
              <w:rPr>
                <w:rFonts w:ascii="Calibri" w:eastAsia="Times New Roman" w:hAnsi="Calibri" w:cs="Calibri"/>
                <w:color w:val="000000"/>
                <w:sz w:val="22"/>
              </w:rPr>
            </w:pPr>
            <w:r w:rsidRPr="00B51431">
              <w:rPr>
                <w:rFonts w:ascii="Calibri" w:eastAsia="Times New Roman" w:hAnsi="Calibri" w:cs="Calibri"/>
                <w:color w:val="000000"/>
                <w:sz w:val="22"/>
              </w:rPr>
              <w:t>50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79E0AF"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String</w:t>
            </w:r>
          </w:p>
        </w:tc>
        <w:tc>
          <w:tcPr>
            <w:tcW w:w="311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ADA17E"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 </w:t>
            </w:r>
          </w:p>
        </w:tc>
        <w:tc>
          <w:tcPr>
            <w:tcW w:w="116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194BC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Output</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D8FAD"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Routes</w:t>
            </w:r>
          </w:p>
        </w:tc>
        <w:tc>
          <w:tcPr>
            <w:tcW w:w="2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FDAD1A" w14:textId="77777777" w:rsidR="00B51431" w:rsidRPr="00B51431" w:rsidRDefault="00B51431" w:rsidP="00B51431">
            <w:pPr>
              <w:spacing w:before="0" w:after="0" w:line="240" w:lineRule="auto"/>
              <w:rPr>
                <w:rFonts w:ascii="Calibri" w:eastAsia="Times New Roman" w:hAnsi="Calibri" w:cs="Calibri"/>
                <w:color w:val="000000"/>
                <w:sz w:val="22"/>
              </w:rPr>
            </w:pPr>
            <w:r w:rsidRPr="00B51431">
              <w:rPr>
                <w:rFonts w:ascii="Calibri" w:eastAsia="Times New Roman" w:hAnsi="Calibri" w:cs="Calibri"/>
                <w:color w:val="000000"/>
                <w:sz w:val="22"/>
              </w:rPr>
              <w:t>ViolatedConstraints</w:t>
            </w:r>
          </w:p>
        </w:tc>
      </w:tr>
    </w:tbl>
    <w:p w14:paraId="5EEB3325" w14:textId="0015F653" w:rsidR="00886FA2" w:rsidRDefault="00886FA2" w:rsidP="00886FA2"/>
    <w:p w14:paraId="6597867F" w14:textId="77777777" w:rsidR="00886FA2" w:rsidRPr="00886FA2" w:rsidRDefault="00886FA2" w:rsidP="00886FA2"/>
    <w:p w14:paraId="02635C38" w14:textId="1C02951C" w:rsidR="00465F86" w:rsidRDefault="00465F86" w:rsidP="00465F86">
      <w:pPr>
        <w:pStyle w:val="EsriHeading2"/>
      </w:pPr>
      <w:bookmarkStart w:id="32" w:name="_Toc77064977"/>
      <w:proofErr w:type="spellStart"/>
      <w:r>
        <w:t>RouteSeedPoint</w:t>
      </w:r>
      <w:bookmarkEnd w:id="32"/>
      <w:proofErr w:type="spellEnd"/>
    </w:p>
    <w:tbl>
      <w:tblPr>
        <w:tblW w:w="13670" w:type="dxa"/>
        <w:jc w:val="center"/>
        <w:tblLook w:val="04A0" w:firstRow="1" w:lastRow="0" w:firstColumn="1" w:lastColumn="0" w:noHBand="0" w:noVBand="1"/>
      </w:tblPr>
      <w:tblGrid>
        <w:gridCol w:w="3040"/>
        <w:gridCol w:w="1660"/>
        <w:gridCol w:w="920"/>
        <w:gridCol w:w="920"/>
        <w:gridCol w:w="3220"/>
        <w:gridCol w:w="1020"/>
        <w:gridCol w:w="1340"/>
        <w:gridCol w:w="1550"/>
      </w:tblGrid>
      <w:tr w:rsidR="00851A5B" w:rsidRPr="00851A5B" w14:paraId="43F2E5F8" w14:textId="77777777" w:rsidTr="005B7F71">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6A29C58E"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Name</w:t>
            </w:r>
          </w:p>
        </w:tc>
        <w:tc>
          <w:tcPr>
            <w:tcW w:w="1660" w:type="dxa"/>
            <w:tcBorders>
              <w:top w:val="single" w:sz="8" w:space="0" w:color="auto"/>
              <w:left w:val="nil"/>
              <w:bottom w:val="single" w:sz="4" w:space="0" w:color="auto"/>
              <w:right w:val="nil"/>
            </w:tcBorders>
            <w:shd w:val="clear" w:color="4472C4" w:fill="4472C4"/>
            <w:vAlign w:val="bottom"/>
            <w:hideMark/>
          </w:tcPr>
          <w:p w14:paraId="5F8CD50A"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38D5D586"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7E6D36F0"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Type</w:t>
            </w:r>
          </w:p>
        </w:tc>
        <w:tc>
          <w:tcPr>
            <w:tcW w:w="3220" w:type="dxa"/>
            <w:tcBorders>
              <w:top w:val="single" w:sz="8" w:space="0" w:color="auto"/>
              <w:left w:val="nil"/>
              <w:bottom w:val="single" w:sz="4" w:space="0" w:color="auto"/>
              <w:right w:val="nil"/>
            </w:tcBorders>
            <w:shd w:val="clear" w:color="4472C4" w:fill="4472C4"/>
            <w:vAlign w:val="bottom"/>
            <w:hideMark/>
          </w:tcPr>
          <w:p w14:paraId="3EE19D68"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Description</w:t>
            </w:r>
          </w:p>
        </w:tc>
        <w:tc>
          <w:tcPr>
            <w:tcW w:w="1020" w:type="dxa"/>
            <w:tcBorders>
              <w:top w:val="single" w:sz="8" w:space="0" w:color="auto"/>
              <w:left w:val="nil"/>
              <w:bottom w:val="single" w:sz="4" w:space="0" w:color="auto"/>
              <w:right w:val="nil"/>
            </w:tcBorders>
            <w:shd w:val="clear" w:color="4472C4" w:fill="4472C4"/>
            <w:vAlign w:val="bottom"/>
            <w:hideMark/>
          </w:tcPr>
          <w:p w14:paraId="7060814F"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414DAE6F"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VRP Class</w:t>
            </w:r>
          </w:p>
        </w:tc>
        <w:tc>
          <w:tcPr>
            <w:tcW w:w="1550" w:type="dxa"/>
            <w:tcBorders>
              <w:top w:val="single" w:sz="8" w:space="0" w:color="auto"/>
              <w:left w:val="nil"/>
              <w:bottom w:val="single" w:sz="4" w:space="0" w:color="auto"/>
              <w:right w:val="single" w:sz="8" w:space="0" w:color="auto"/>
            </w:tcBorders>
            <w:shd w:val="clear" w:color="4472C4" w:fill="4472C4"/>
            <w:vAlign w:val="bottom"/>
            <w:hideMark/>
          </w:tcPr>
          <w:p w14:paraId="5C29A02E" w14:textId="77777777" w:rsidR="00851A5B" w:rsidRPr="00851A5B" w:rsidRDefault="00851A5B" w:rsidP="00851A5B">
            <w:pPr>
              <w:spacing w:before="0" w:after="0" w:line="240" w:lineRule="auto"/>
              <w:rPr>
                <w:rFonts w:ascii="Calibri" w:eastAsia="Times New Roman" w:hAnsi="Calibri" w:cs="Calibri"/>
                <w:b/>
                <w:bCs/>
                <w:color w:val="FFFFFF"/>
                <w:sz w:val="22"/>
              </w:rPr>
            </w:pPr>
            <w:r w:rsidRPr="00851A5B">
              <w:rPr>
                <w:rFonts w:ascii="Calibri" w:eastAsia="Times New Roman" w:hAnsi="Calibri" w:cs="Calibri"/>
                <w:b/>
                <w:bCs/>
                <w:color w:val="FFFFFF"/>
                <w:sz w:val="22"/>
              </w:rPr>
              <w:t>VRP Field</w:t>
            </w:r>
          </w:p>
        </w:tc>
      </w:tr>
      <w:tr w:rsidR="00851A5B" w:rsidRPr="00851A5B" w14:paraId="150E0D80" w14:textId="77777777" w:rsidTr="005B7F71">
        <w:trPr>
          <w:trHeight w:val="9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D2C17"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RouteName</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4155C1"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83C06E" w14:textId="77777777" w:rsidR="00851A5B" w:rsidRPr="00851A5B" w:rsidRDefault="00851A5B" w:rsidP="00851A5B">
            <w:pPr>
              <w:spacing w:before="0" w:after="0" w:line="240" w:lineRule="auto"/>
              <w:jc w:val="center"/>
              <w:rPr>
                <w:rFonts w:ascii="Calibri" w:eastAsia="Times New Roman" w:hAnsi="Calibri" w:cs="Calibri"/>
                <w:color w:val="000000"/>
                <w:sz w:val="22"/>
              </w:rPr>
            </w:pPr>
            <w:r w:rsidRPr="00851A5B">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7A046B"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String</w:t>
            </w:r>
          </w:p>
        </w:tc>
        <w:tc>
          <w:tcPr>
            <w:tcW w:w="32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084926"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Name of Route that Seed Point relates to. Corresponds to key value in Route layer</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EB0D33"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 </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662190"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 </w:t>
            </w:r>
          </w:p>
        </w:tc>
        <w:tc>
          <w:tcPr>
            <w:tcW w:w="15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226873" w14:textId="77777777" w:rsidR="00851A5B" w:rsidRPr="00851A5B" w:rsidRDefault="00851A5B" w:rsidP="00851A5B">
            <w:pPr>
              <w:spacing w:before="0" w:after="0" w:line="240" w:lineRule="auto"/>
              <w:rPr>
                <w:rFonts w:ascii="Calibri" w:eastAsia="Times New Roman" w:hAnsi="Calibri" w:cs="Calibri"/>
                <w:color w:val="000000"/>
                <w:sz w:val="22"/>
              </w:rPr>
            </w:pPr>
            <w:r w:rsidRPr="00851A5B">
              <w:rPr>
                <w:rFonts w:ascii="Calibri" w:eastAsia="Times New Roman" w:hAnsi="Calibri" w:cs="Calibri"/>
                <w:color w:val="000000"/>
                <w:sz w:val="22"/>
              </w:rPr>
              <w:t> </w:t>
            </w:r>
          </w:p>
        </w:tc>
      </w:tr>
    </w:tbl>
    <w:p w14:paraId="2A1F1496" w14:textId="056587ED" w:rsidR="001C4DE7" w:rsidRDefault="001C4DE7" w:rsidP="001C4DE7"/>
    <w:p w14:paraId="0C796D6B" w14:textId="5D9156A4" w:rsidR="00465F86" w:rsidRDefault="00465F86" w:rsidP="00465F86">
      <w:pPr>
        <w:pStyle w:val="EsriHeading2"/>
      </w:pPr>
      <w:bookmarkStart w:id="33" w:name="_Toc77064978"/>
      <w:r>
        <w:lastRenderedPageBreak/>
        <w:t>SpecialtyName</w:t>
      </w:r>
      <w:bookmarkEnd w:id="33"/>
    </w:p>
    <w:p w14:paraId="2BB5B1B6" w14:textId="1E05C7F3" w:rsidR="004D6BFF" w:rsidRDefault="004D6BFF" w:rsidP="004D6BFF">
      <w:r>
        <w:t>List of available Specialties for the Plan.</w:t>
      </w:r>
      <w:r w:rsidR="00D131DF">
        <w:t xml:space="preserve"> Can be empty if Specialties not being used</w:t>
      </w:r>
      <w:r w:rsidR="000D1A4C">
        <w:t>.</w:t>
      </w:r>
    </w:p>
    <w:tbl>
      <w:tblPr>
        <w:tblW w:w="14030" w:type="dxa"/>
        <w:jc w:val="center"/>
        <w:tblLook w:val="04A0" w:firstRow="1" w:lastRow="0" w:firstColumn="1" w:lastColumn="0" w:noHBand="0" w:noVBand="1"/>
      </w:tblPr>
      <w:tblGrid>
        <w:gridCol w:w="3040"/>
        <w:gridCol w:w="1658"/>
        <w:gridCol w:w="920"/>
        <w:gridCol w:w="920"/>
        <w:gridCol w:w="3217"/>
        <w:gridCol w:w="1029"/>
        <w:gridCol w:w="1340"/>
        <w:gridCol w:w="1906"/>
      </w:tblGrid>
      <w:tr w:rsidR="00A132E3" w:rsidRPr="00A132E3" w14:paraId="324C5190" w14:textId="77777777" w:rsidTr="000930DB">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2D672FB5"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6A9DFD4E"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4A0B8F46"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8844686"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Type</w:t>
            </w:r>
          </w:p>
        </w:tc>
        <w:tc>
          <w:tcPr>
            <w:tcW w:w="3217" w:type="dxa"/>
            <w:tcBorders>
              <w:top w:val="single" w:sz="8" w:space="0" w:color="auto"/>
              <w:left w:val="nil"/>
              <w:bottom w:val="single" w:sz="4" w:space="0" w:color="auto"/>
              <w:right w:val="nil"/>
            </w:tcBorders>
            <w:shd w:val="clear" w:color="4472C4" w:fill="4472C4"/>
            <w:vAlign w:val="bottom"/>
            <w:hideMark/>
          </w:tcPr>
          <w:p w14:paraId="45925134"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19421F85"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ERM</w:t>
            </w:r>
          </w:p>
        </w:tc>
        <w:tc>
          <w:tcPr>
            <w:tcW w:w="1340" w:type="dxa"/>
            <w:tcBorders>
              <w:top w:val="single" w:sz="8" w:space="0" w:color="auto"/>
              <w:left w:val="nil"/>
              <w:bottom w:val="single" w:sz="4" w:space="0" w:color="auto"/>
              <w:right w:val="nil"/>
            </w:tcBorders>
            <w:shd w:val="clear" w:color="4472C4" w:fill="4472C4"/>
            <w:vAlign w:val="bottom"/>
            <w:hideMark/>
          </w:tcPr>
          <w:p w14:paraId="18BFECD0"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VRP Class</w:t>
            </w:r>
          </w:p>
        </w:tc>
        <w:tc>
          <w:tcPr>
            <w:tcW w:w="1906" w:type="dxa"/>
            <w:tcBorders>
              <w:top w:val="single" w:sz="8" w:space="0" w:color="auto"/>
              <w:left w:val="nil"/>
              <w:bottom w:val="single" w:sz="4" w:space="0" w:color="auto"/>
              <w:right w:val="single" w:sz="8" w:space="0" w:color="auto"/>
            </w:tcBorders>
            <w:shd w:val="clear" w:color="4472C4" w:fill="4472C4"/>
            <w:vAlign w:val="bottom"/>
            <w:hideMark/>
          </w:tcPr>
          <w:p w14:paraId="15ECA395" w14:textId="77777777" w:rsidR="00A132E3" w:rsidRPr="00A132E3" w:rsidRDefault="00A132E3" w:rsidP="00A132E3">
            <w:pPr>
              <w:spacing w:before="0" w:after="0" w:line="240" w:lineRule="auto"/>
              <w:rPr>
                <w:rFonts w:ascii="Calibri" w:eastAsia="Times New Roman" w:hAnsi="Calibri" w:cs="Calibri"/>
                <w:b/>
                <w:bCs/>
                <w:color w:val="FFFFFF"/>
                <w:sz w:val="22"/>
              </w:rPr>
            </w:pPr>
            <w:r w:rsidRPr="00A132E3">
              <w:rPr>
                <w:rFonts w:ascii="Calibri" w:eastAsia="Times New Roman" w:hAnsi="Calibri" w:cs="Calibri"/>
                <w:b/>
                <w:bCs/>
                <w:color w:val="FFFFFF"/>
                <w:sz w:val="22"/>
              </w:rPr>
              <w:t>VRP Field</w:t>
            </w:r>
          </w:p>
        </w:tc>
      </w:tr>
      <w:tr w:rsidR="00A132E3" w:rsidRPr="00A132E3" w14:paraId="0F2B30E4" w14:textId="77777777" w:rsidTr="000930DB">
        <w:trPr>
          <w:trHeight w:val="3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1D143"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SpecialtyName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25C9E9"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Specialty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FCFEE" w14:textId="77777777" w:rsidR="00A132E3" w:rsidRPr="00A132E3" w:rsidRDefault="00A132E3" w:rsidP="00A132E3">
            <w:pPr>
              <w:spacing w:before="0" w:after="0" w:line="240" w:lineRule="auto"/>
              <w:jc w:val="center"/>
              <w:rPr>
                <w:rFonts w:ascii="Calibri" w:eastAsia="Times New Roman" w:hAnsi="Calibri" w:cs="Calibri"/>
                <w:color w:val="000000"/>
                <w:sz w:val="22"/>
              </w:rPr>
            </w:pPr>
            <w:r w:rsidRPr="00A132E3">
              <w:rPr>
                <w:rFonts w:ascii="Calibri" w:eastAsia="Times New Roman" w:hAnsi="Calibri" w:cs="Calibri"/>
                <w:color w:val="000000"/>
                <w:sz w:val="22"/>
              </w:rPr>
              <w:t>50</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98A09A"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String</w:t>
            </w:r>
          </w:p>
        </w:tc>
        <w:tc>
          <w:tcPr>
            <w:tcW w:w="32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5DDD5"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Name of Specialty</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2C1377"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Required</w:t>
            </w:r>
          </w:p>
        </w:tc>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F382F6"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Specialties</w:t>
            </w:r>
          </w:p>
        </w:tc>
        <w:tc>
          <w:tcPr>
            <w:tcW w:w="190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F40330" w14:textId="77777777" w:rsidR="00A132E3" w:rsidRPr="00A132E3" w:rsidRDefault="00A132E3" w:rsidP="00A132E3">
            <w:pPr>
              <w:spacing w:before="0" w:after="0" w:line="240" w:lineRule="auto"/>
              <w:rPr>
                <w:rFonts w:ascii="Calibri" w:eastAsia="Times New Roman" w:hAnsi="Calibri" w:cs="Calibri"/>
                <w:color w:val="000000"/>
                <w:sz w:val="22"/>
              </w:rPr>
            </w:pPr>
            <w:r w:rsidRPr="00A132E3">
              <w:rPr>
                <w:rFonts w:ascii="Calibri" w:eastAsia="Times New Roman" w:hAnsi="Calibri" w:cs="Calibri"/>
                <w:color w:val="000000"/>
                <w:sz w:val="22"/>
              </w:rPr>
              <w:t>Name</w:t>
            </w:r>
          </w:p>
        </w:tc>
      </w:tr>
    </w:tbl>
    <w:p w14:paraId="62F0237C" w14:textId="77777777" w:rsidR="00A132E3" w:rsidRPr="004D6BFF" w:rsidRDefault="00A132E3" w:rsidP="004D6BFF"/>
    <w:p w14:paraId="568E5B50" w14:textId="77777777" w:rsidR="00D45CC7" w:rsidRPr="00D45CC7" w:rsidRDefault="00D45CC7" w:rsidP="00D45CC7"/>
    <w:p w14:paraId="2981268A" w14:textId="15C665E5" w:rsidR="00465F86" w:rsidRDefault="00465F86" w:rsidP="00465F86">
      <w:pPr>
        <w:pStyle w:val="EsriHeading2"/>
      </w:pPr>
      <w:bookmarkStart w:id="34" w:name="_Toc77064979"/>
      <w:r>
        <w:t>Zone</w:t>
      </w:r>
      <w:bookmarkEnd w:id="34"/>
    </w:p>
    <w:p w14:paraId="773FC01E" w14:textId="05BE8387" w:rsidR="00A7121D" w:rsidRPr="00A7121D" w:rsidRDefault="00A7121D" w:rsidP="00A7121D">
      <w:r>
        <w:t>Zone polygons for the Dispatch Location the Plan</w:t>
      </w:r>
      <w:r w:rsidR="00D131DF">
        <w:t xml:space="preserve"> created for. Can be empty if no Zones exist.</w:t>
      </w:r>
    </w:p>
    <w:p w14:paraId="06FF2BBB" w14:textId="612353D7" w:rsidR="00AD331F" w:rsidRDefault="00AD331F" w:rsidP="00AD331F"/>
    <w:tbl>
      <w:tblPr>
        <w:tblW w:w="14120" w:type="dxa"/>
        <w:jc w:val="center"/>
        <w:tblLook w:val="04A0" w:firstRow="1" w:lastRow="0" w:firstColumn="1" w:lastColumn="0" w:noHBand="0" w:noVBand="1"/>
      </w:tblPr>
      <w:tblGrid>
        <w:gridCol w:w="3040"/>
        <w:gridCol w:w="1658"/>
        <w:gridCol w:w="920"/>
        <w:gridCol w:w="920"/>
        <w:gridCol w:w="3217"/>
        <w:gridCol w:w="1029"/>
        <w:gridCol w:w="1339"/>
        <w:gridCol w:w="1997"/>
      </w:tblGrid>
      <w:tr w:rsidR="00833FDA" w:rsidRPr="00833FDA" w14:paraId="33F3957E" w14:textId="77777777" w:rsidTr="000930DB">
        <w:trPr>
          <w:trHeight w:val="315"/>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773848D6"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454F3E4A"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0C15832A"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0559369"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Type</w:t>
            </w:r>
          </w:p>
        </w:tc>
        <w:tc>
          <w:tcPr>
            <w:tcW w:w="3217" w:type="dxa"/>
            <w:tcBorders>
              <w:top w:val="single" w:sz="8" w:space="0" w:color="auto"/>
              <w:left w:val="nil"/>
              <w:bottom w:val="single" w:sz="4" w:space="0" w:color="auto"/>
              <w:right w:val="nil"/>
            </w:tcBorders>
            <w:shd w:val="clear" w:color="4472C4" w:fill="4472C4"/>
            <w:vAlign w:val="bottom"/>
            <w:hideMark/>
          </w:tcPr>
          <w:p w14:paraId="5E0502FA"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015016E0"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ERM</w:t>
            </w:r>
          </w:p>
        </w:tc>
        <w:tc>
          <w:tcPr>
            <w:tcW w:w="1339" w:type="dxa"/>
            <w:tcBorders>
              <w:top w:val="single" w:sz="8" w:space="0" w:color="auto"/>
              <w:left w:val="nil"/>
              <w:bottom w:val="single" w:sz="4" w:space="0" w:color="auto"/>
              <w:right w:val="nil"/>
            </w:tcBorders>
            <w:shd w:val="clear" w:color="4472C4" w:fill="4472C4"/>
            <w:vAlign w:val="bottom"/>
            <w:hideMark/>
          </w:tcPr>
          <w:p w14:paraId="788A51FC"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VRP Class</w:t>
            </w:r>
          </w:p>
        </w:tc>
        <w:tc>
          <w:tcPr>
            <w:tcW w:w="1997" w:type="dxa"/>
            <w:tcBorders>
              <w:top w:val="single" w:sz="8" w:space="0" w:color="auto"/>
              <w:left w:val="nil"/>
              <w:bottom w:val="single" w:sz="4" w:space="0" w:color="auto"/>
              <w:right w:val="single" w:sz="8" w:space="0" w:color="auto"/>
            </w:tcBorders>
            <w:shd w:val="clear" w:color="4472C4" w:fill="4472C4"/>
            <w:vAlign w:val="bottom"/>
            <w:hideMark/>
          </w:tcPr>
          <w:p w14:paraId="6D781CBE" w14:textId="77777777" w:rsidR="00833FDA" w:rsidRPr="00833FDA" w:rsidRDefault="00833FDA" w:rsidP="00833FDA">
            <w:pPr>
              <w:spacing w:before="0" w:after="0" w:line="240" w:lineRule="auto"/>
              <w:rPr>
                <w:rFonts w:ascii="Calibri" w:eastAsia="Times New Roman" w:hAnsi="Calibri" w:cs="Calibri"/>
                <w:b/>
                <w:bCs/>
                <w:color w:val="FFFFFF"/>
                <w:sz w:val="22"/>
              </w:rPr>
            </w:pPr>
            <w:r w:rsidRPr="00833FDA">
              <w:rPr>
                <w:rFonts w:ascii="Calibri" w:eastAsia="Times New Roman" w:hAnsi="Calibri" w:cs="Calibri"/>
                <w:b/>
                <w:bCs/>
                <w:color w:val="FFFFFF"/>
                <w:sz w:val="22"/>
              </w:rPr>
              <w:t>VRP Field</w:t>
            </w:r>
          </w:p>
        </w:tc>
      </w:tr>
      <w:tr w:rsidR="00833FDA" w:rsidRPr="00833FDA" w14:paraId="1BA3DEDE"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ACEFA"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IsHardZone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A31C3E"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Is Hard Zone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F650B" w14:textId="77777777" w:rsidR="00833FDA" w:rsidRPr="00833FDA" w:rsidRDefault="00833FDA" w:rsidP="00833FDA">
            <w:pPr>
              <w:spacing w:before="0" w:after="0" w:line="240" w:lineRule="auto"/>
              <w:jc w:val="center"/>
              <w:rPr>
                <w:rFonts w:ascii="Calibri" w:eastAsia="Times New Roman" w:hAnsi="Calibri" w:cs="Calibri"/>
                <w:color w:val="000000"/>
                <w:sz w:val="22"/>
              </w:rPr>
            </w:pPr>
            <w:r w:rsidRPr="00833FDA">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542DD6"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Small Integer</w:t>
            </w:r>
          </w:p>
        </w:tc>
        <w:tc>
          <w:tcPr>
            <w:tcW w:w="32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6F5897"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Boolean if zone is hard or soft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A65746"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6ED7AC"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Route Zones</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54A0A5"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IsHardZone</w:t>
            </w:r>
          </w:p>
        </w:tc>
      </w:tr>
      <w:tr w:rsidR="00833FDA" w:rsidRPr="00833FDA" w14:paraId="28F76E99" w14:textId="77777777" w:rsidTr="000930DB">
        <w:trPr>
          <w:trHeight w:val="915"/>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9A71D"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RouteName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7CF3C8"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0F708" w14:textId="77777777" w:rsidR="00833FDA" w:rsidRPr="00833FDA" w:rsidRDefault="00833FDA" w:rsidP="00833FDA">
            <w:pPr>
              <w:spacing w:before="0" w:after="0" w:line="240" w:lineRule="auto"/>
              <w:jc w:val="center"/>
              <w:rPr>
                <w:rFonts w:ascii="Calibri" w:eastAsia="Times New Roman" w:hAnsi="Calibri" w:cs="Calibri"/>
                <w:color w:val="000000"/>
                <w:sz w:val="22"/>
              </w:rPr>
            </w:pPr>
            <w:r w:rsidRPr="00833FDA">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31AA4D"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String</w:t>
            </w:r>
          </w:p>
        </w:tc>
        <w:tc>
          <w:tcPr>
            <w:tcW w:w="32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5F0EE3"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Name of Route that Zone relates to. Corresponds to key value in Route layer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CAD5CF"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Required</w:t>
            </w:r>
          </w:p>
        </w:tc>
        <w:tc>
          <w:tcPr>
            <w:tcW w:w="133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793AA5"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 </w:t>
            </w:r>
          </w:p>
        </w:tc>
        <w:tc>
          <w:tcPr>
            <w:tcW w:w="19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CB9A9F" w14:textId="77777777" w:rsidR="00833FDA" w:rsidRPr="00833FDA" w:rsidRDefault="00833FDA" w:rsidP="00833FDA">
            <w:pPr>
              <w:spacing w:before="0" w:after="0" w:line="240" w:lineRule="auto"/>
              <w:rPr>
                <w:rFonts w:ascii="Calibri" w:eastAsia="Times New Roman" w:hAnsi="Calibri" w:cs="Calibri"/>
                <w:color w:val="000000"/>
                <w:sz w:val="22"/>
              </w:rPr>
            </w:pPr>
            <w:r w:rsidRPr="00833FDA">
              <w:rPr>
                <w:rFonts w:ascii="Calibri" w:eastAsia="Times New Roman" w:hAnsi="Calibri" w:cs="Calibri"/>
                <w:color w:val="000000"/>
                <w:sz w:val="22"/>
              </w:rPr>
              <w:t> </w:t>
            </w:r>
          </w:p>
        </w:tc>
      </w:tr>
    </w:tbl>
    <w:p w14:paraId="235441B7" w14:textId="77777777" w:rsidR="00833FDA" w:rsidRDefault="00833FDA" w:rsidP="00AD331F"/>
    <w:p w14:paraId="630A0DD6" w14:textId="77777777" w:rsidR="004A1E3E" w:rsidRDefault="004A1E3E">
      <w:pPr>
        <w:spacing w:before="0" w:after="200"/>
        <w:rPr>
          <w:rFonts w:ascii="Arial" w:eastAsiaTheme="majorEastAsia" w:hAnsi="Arial" w:cs="Arial"/>
          <w:b/>
          <w:bCs/>
          <w:color w:val="000000" w:themeColor="text1"/>
          <w:sz w:val="28"/>
          <w:szCs w:val="26"/>
        </w:rPr>
      </w:pPr>
      <w:r>
        <w:br w:type="page"/>
      </w:r>
    </w:p>
    <w:p w14:paraId="45D5BFE7" w14:textId="13C1C57A" w:rsidR="00AD331F" w:rsidRDefault="00AD331F" w:rsidP="00AD331F">
      <w:pPr>
        <w:pStyle w:val="EsriHeading2"/>
      </w:pPr>
      <w:bookmarkStart w:id="35" w:name="_Toc77064980"/>
      <w:r>
        <w:lastRenderedPageBreak/>
        <w:t>Break</w:t>
      </w:r>
      <w:bookmarkEnd w:id="35"/>
    </w:p>
    <w:p w14:paraId="0BC1A108" w14:textId="1CCC5DEA" w:rsidR="004A1E3E" w:rsidRDefault="004A1E3E" w:rsidP="004A1E3E">
      <w:r>
        <w:t xml:space="preserve">Table that contains information on Breaks for the Plan’s Dispatch Location. </w:t>
      </w:r>
    </w:p>
    <w:p w14:paraId="776129A8" w14:textId="77777777" w:rsidR="0073461D" w:rsidRPr="00720C07" w:rsidRDefault="0073461D" w:rsidP="0073461D">
      <w:r>
        <w:t>Note that Breaks has not been implemented into ERM yet, this is a placeholder for future functionality.</w:t>
      </w:r>
    </w:p>
    <w:tbl>
      <w:tblPr>
        <w:tblW w:w="14820" w:type="dxa"/>
        <w:jc w:val="center"/>
        <w:tblLook w:val="04A0" w:firstRow="1" w:lastRow="0" w:firstColumn="1" w:lastColumn="0" w:noHBand="0" w:noVBand="1"/>
      </w:tblPr>
      <w:tblGrid>
        <w:gridCol w:w="3040"/>
        <w:gridCol w:w="1658"/>
        <w:gridCol w:w="920"/>
        <w:gridCol w:w="920"/>
        <w:gridCol w:w="2695"/>
        <w:gridCol w:w="1029"/>
        <w:gridCol w:w="1338"/>
        <w:gridCol w:w="3220"/>
      </w:tblGrid>
      <w:tr w:rsidR="00AD331F" w:rsidRPr="00E05599" w14:paraId="5B5E3B0B" w14:textId="77777777" w:rsidTr="000930DB">
        <w:trPr>
          <w:cantSplit/>
          <w:trHeight w:val="300"/>
          <w:tblHeader/>
          <w:jc w:val="center"/>
        </w:trPr>
        <w:tc>
          <w:tcPr>
            <w:tcW w:w="3040" w:type="dxa"/>
            <w:tcBorders>
              <w:top w:val="single" w:sz="8" w:space="0" w:color="auto"/>
              <w:left w:val="single" w:sz="8" w:space="0" w:color="auto"/>
              <w:bottom w:val="single" w:sz="4" w:space="0" w:color="auto"/>
              <w:right w:val="nil"/>
            </w:tcBorders>
            <w:shd w:val="clear" w:color="4472C4" w:fill="4472C4"/>
            <w:noWrap/>
            <w:vAlign w:val="bottom"/>
            <w:hideMark/>
          </w:tcPr>
          <w:p w14:paraId="342FE134"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Name</w:t>
            </w:r>
          </w:p>
        </w:tc>
        <w:tc>
          <w:tcPr>
            <w:tcW w:w="1658" w:type="dxa"/>
            <w:tcBorders>
              <w:top w:val="single" w:sz="8" w:space="0" w:color="auto"/>
              <w:left w:val="nil"/>
              <w:bottom w:val="single" w:sz="4" w:space="0" w:color="auto"/>
              <w:right w:val="nil"/>
            </w:tcBorders>
            <w:shd w:val="clear" w:color="4472C4" w:fill="4472C4"/>
            <w:vAlign w:val="bottom"/>
            <w:hideMark/>
          </w:tcPr>
          <w:p w14:paraId="2BDF4B07"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Alias</w:t>
            </w:r>
          </w:p>
        </w:tc>
        <w:tc>
          <w:tcPr>
            <w:tcW w:w="920" w:type="dxa"/>
            <w:tcBorders>
              <w:top w:val="single" w:sz="8" w:space="0" w:color="auto"/>
              <w:left w:val="nil"/>
              <w:bottom w:val="single" w:sz="4" w:space="0" w:color="auto"/>
              <w:right w:val="nil"/>
            </w:tcBorders>
            <w:shd w:val="clear" w:color="4472C4" w:fill="4472C4"/>
            <w:noWrap/>
            <w:vAlign w:val="bottom"/>
            <w:hideMark/>
          </w:tcPr>
          <w:p w14:paraId="304E1BCB"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Length</w:t>
            </w:r>
          </w:p>
        </w:tc>
        <w:tc>
          <w:tcPr>
            <w:tcW w:w="920" w:type="dxa"/>
            <w:tcBorders>
              <w:top w:val="single" w:sz="8" w:space="0" w:color="auto"/>
              <w:left w:val="nil"/>
              <w:bottom w:val="single" w:sz="4" w:space="0" w:color="auto"/>
              <w:right w:val="nil"/>
            </w:tcBorders>
            <w:shd w:val="clear" w:color="4472C4" w:fill="4472C4"/>
            <w:vAlign w:val="bottom"/>
            <w:hideMark/>
          </w:tcPr>
          <w:p w14:paraId="3F8D02D4"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Type</w:t>
            </w:r>
          </w:p>
        </w:tc>
        <w:tc>
          <w:tcPr>
            <w:tcW w:w="2695" w:type="dxa"/>
            <w:tcBorders>
              <w:top w:val="single" w:sz="8" w:space="0" w:color="auto"/>
              <w:left w:val="nil"/>
              <w:bottom w:val="single" w:sz="4" w:space="0" w:color="auto"/>
              <w:right w:val="nil"/>
            </w:tcBorders>
            <w:shd w:val="clear" w:color="4472C4" w:fill="4472C4"/>
            <w:vAlign w:val="bottom"/>
            <w:hideMark/>
          </w:tcPr>
          <w:p w14:paraId="1FB24ED1"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Description</w:t>
            </w:r>
          </w:p>
        </w:tc>
        <w:tc>
          <w:tcPr>
            <w:tcW w:w="1029" w:type="dxa"/>
            <w:tcBorders>
              <w:top w:val="single" w:sz="8" w:space="0" w:color="auto"/>
              <w:left w:val="nil"/>
              <w:bottom w:val="single" w:sz="4" w:space="0" w:color="auto"/>
              <w:right w:val="nil"/>
            </w:tcBorders>
            <w:shd w:val="clear" w:color="4472C4" w:fill="4472C4"/>
            <w:vAlign w:val="bottom"/>
            <w:hideMark/>
          </w:tcPr>
          <w:p w14:paraId="16866C90"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ERM</w:t>
            </w:r>
          </w:p>
        </w:tc>
        <w:tc>
          <w:tcPr>
            <w:tcW w:w="1338" w:type="dxa"/>
            <w:tcBorders>
              <w:top w:val="single" w:sz="8" w:space="0" w:color="auto"/>
              <w:left w:val="nil"/>
              <w:bottom w:val="single" w:sz="4" w:space="0" w:color="auto"/>
              <w:right w:val="nil"/>
            </w:tcBorders>
            <w:shd w:val="clear" w:color="4472C4" w:fill="4472C4"/>
            <w:vAlign w:val="bottom"/>
            <w:hideMark/>
          </w:tcPr>
          <w:p w14:paraId="3DFF927A"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VRP Class</w:t>
            </w:r>
          </w:p>
        </w:tc>
        <w:tc>
          <w:tcPr>
            <w:tcW w:w="3220" w:type="dxa"/>
            <w:tcBorders>
              <w:top w:val="single" w:sz="8" w:space="0" w:color="auto"/>
              <w:left w:val="nil"/>
              <w:bottom w:val="single" w:sz="4" w:space="0" w:color="auto"/>
              <w:right w:val="single" w:sz="8" w:space="0" w:color="auto"/>
            </w:tcBorders>
            <w:shd w:val="clear" w:color="4472C4" w:fill="4472C4"/>
            <w:vAlign w:val="bottom"/>
            <w:hideMark/>
          </w:tcPr>
          <w:p w14:paraId="10A314B6" w14:textId="77777777" w:rsidR="00AD331F" w:rsidRPr="00E05599" w:rsidRDefault="00AD331F" w:rsidP="003B3CD5">
            <w:pPr>
              <w:spacing w:before="0" w:after="0" w:line="240" w:lineRule="auto"/>
              <w:rPr>
                <w:rFonts w:ascii="Calibri" w:eastAsia="Times New Roman" w:hAnsi="Calibri" w:cs="Calibri"/>
                <w:b/>
                <w:bCs/>
                <w:color w:val="FFFFFF"/>
                <w:sz w:val="22"/>
              </w:rPr>
            </w:pPr>
            <w:r w:rsidRPr="00E05599">
              <w:rPr>
                <w:rFonts w:ascii="Calibri" w:eastAsia="Times New Roman" w:hAnsi="Calibri" w:cs="Calibri"/>
                <w:b/>
                <w:bCs/>
                <w:color w:val="FFFFFF"/>
                <w:sz w:val="22"/>
              </w:rPr>
              <w:t>VRP Field</w:t>
            </w:r>
          </w:p>
        </w:tc>
      </w:tr>
      <w:tr w:rsidR="00AD331F" w:rsidRPr="00E05599" w14:paraId="32AA5220"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FE0AE"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IsPaid</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7B299C"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Is Paid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81A90"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2</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1FFECB"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Small Integer</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7EB4F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Boolean, if break is paid</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F083D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Required</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FF172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287F5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IsPaid</w:t>
            </w:r>
          </w:p>
        </w:tc>
      </w:tr>
      <w:tr w:rsidR="00AD331F" w:rsidRPr="00E05599" w14:paraId="5689E281"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D527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MaxCumWorkTime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F18BF4"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 Work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2D89F"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8D2274"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6F9C0D"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Constraint for invoking a break at max work time intervals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C26562"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B81F18"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DA1ED"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MaxCumWorkTime</w:t>
            </w:r>
          </w:p>
        </w:tc>
      </w:tr>
      <w:tr w:rsidR="00AD331F" w:rsidRPr="00E05599" w14:paraId="4E16A43B"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34DCD"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MaxTravelTimeBetweenBreaks</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8C6A4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 Travel Time Between Breaks</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5A6C5"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6BABE8"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AEC30B"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Constraint for invoking a break at max travel time intervals</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D7D35B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829A9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0E53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MaxTravelTimeBetweenBreaks</w:t>
            </w:r>
          </w:p>
        </w:tc>
      </w:tr>
      <w:tr w:rsidR="00AD331F" w:rsidRPr="00E05599" w14:paraId="6E3D0737"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7542F"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MaxViolationTime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55665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 Violation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4EF13"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949E52"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8A7146"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 time this break can be late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288131"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F10AD1"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8E1D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MaxViolationTime</w:t>
            </w:r>
          </w:p>
        </w:tc>
      </w:tr>
      <w:tr w:rsidR="00AD331F" w:rsidRPr="00E05599" w14:paraId="1C0A3734" w14:textId="77777777" w:rsidTr="000930DB">
        <w:trPr>
          <w:trHeight w:val="27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4AAA7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Precedence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7A56D8"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Precedence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627E7A"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9AD84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Integer</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67D9FD"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Values to sequence the breaks of a given route. Breaks with a precedence value of 1 occur before those with a value of 2, and so on. All breaks must have a precedence value. The default value for this attribute is 1.</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22696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32212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ED0B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Precedence</w:t>
            </w:r>
          </w:p>
        </w:tc>
      </w:tr>
      <w:tr w:rsidR="00AD331F" w:rsidRPr="00E05599" w14:paraId="0E1C068B"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4956A" w14:textId="77777777" w:rsidR="00AD331F" w:rsidRPr="00E05599" w:rsidRDefault="00AD331F" w:rsidP="003B3CD5">
            <w:pPr>
              <w:spacing w:before="0" w:after="0" w:line="240" w:lineRule="auto"/>
              <w:rPr>
                <w:rFonts w:ascii="Calibri" w:eastAsia="Times New Roman" w:hAnsi="Calibri" w:cs="Calibri"/>
                <w:color w:val="000000"/>
                <w:sz w:val="22"/>
              </w:rPr>
            </w:pPr>
            <w:proofErr w:type="spellStart"/>
            <w:r w:rsidRPr="00E05599">
              <w:rPr>
                <w:rFonts w:ascii="Calibri" w:eastAsia="Times New Roman" w:hAnsi="Calibri" w:cs="Calibri"/>
                <w:color w:val="000000"/>
                <w:sz w:val="22"/>
              </w:rPr>
              <w:t>RouteName</w:t>
            </w:r>
            <w:proofErr w:type="spellEnd"/>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84BA6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Route Name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0ED46"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128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CB4BB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String</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2417D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Name of Route that Break relates to. Corresponds to key value in Route layer</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B3C96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Required</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427200"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C2DF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RouteName</w:t>
            </w:r>
          </w:p>
        </w:tc>
      </w:tr>
      <w:tr w:rsidR="00AD331F" w:rsidRPr="00E05599" w14:paraId="42CC5662" w14:textId="77777777" w:rsidTr="000930DB">
        <w:trPr>
          <w:trHeight w:val="12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33C39C"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lastRenderedPageBreak/>
              <w:t>Sequence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E4229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Sequence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002C7"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4</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4752CC"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Integer</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40596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Sequence of this break on the route.  Leave as null unless instructed otherwise</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B21FC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Output</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79F60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0313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Sequence</w:t>
            </w:r>
          </w:p>
        </w:tc>
      </w:tr>
      <w:tr w:rsidR="00AD331F" w:rsidRPr="00E05599" w14:paraId="29C59E5E" w14:textId="77777777" w:rsidTr="000930DB">
        <w:trPr>
          <w:trHeight w:val="6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AB3CF"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ServiceTime</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70ED9A"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Service Time</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8323F"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8C53C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Double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760E2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Duration in minutes this break will last</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098505"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Required</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40FA04"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44630"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ServiceTime</w:t>
            </w:r>
          </w:p>
        </w:tc>
      </w:tr>
      <w:tr w:rsidR="00AD331F" w:rsidRPr="00E05599" w14:paraId="28DE3017"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94A7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TimeWindowEnd</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89F081"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Time Window End</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C265C"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B85250"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Date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3ABE6D"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For a time-window break, this is the latest time it could be ongoing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A81CB6"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62460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5BD5C"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TimeWindowEnd</w:t>
            </w:r>
          </w:p>
        </w:tc>
      </w:tr>
      <w:tr w:rsidR="00AD331F" w:rsidRPr="00E05599" w14:paraId="5452C6CA" w14:textId="77777777" w:rsidTr="000930DB">
        <w:trPr>
          <w:trHeight w:val="900"/>
          <w:jc w:val="center"/>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E7A8A3"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TimeWindowStart</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3D5D9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Time Window Start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C44BE" w14:textId="77777777" w:rsidR="00AD331F" w:rsidRPr="00E05599" w:rsidRDefault="00AD331F" w:rsidP="003B3CD5">
            <w:pPr>
              <w:spacing w:before="0" w:after="0" w:line="240" w:lineRule="auto"/>
              <w:jc w:val="center"/>
              <w:rPr>
                <w:rFonts w:ascii="Calibri" w:eastAsia="Times New Roman" w:hAnsi="Calibri" w:cs="Calibri"/>
                <w:color w:val="000000"/>
                <w:sz w:val="22"/>
              </w:rPr>
            </w:pPr>
            <w:r w:rsidRPr="00E05599">
              <w:rPr>
                <w:rFonts w:ascii="Calibri" w:eastAsia="Times New Roman" w:hAnsi="Calibri" w:cs="Calibri"/>
                <w:color w:val="000000"/>
                <w:sz w:val="22"/>
              </w:rPr>
              <w:t>8</w:t>
            </w:r>
          </w:p>
        </w:tc>
        <w:tc>
          <w:tcPr>
            <w:tcW w:w="9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261387"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Date</w:t>
            </w:r>
          </w:p>
        </w:tc>
        <w:tc>
          <w:tcPr>
            <w:tcW w:w="26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C7E819"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For a time window break, this is the earliest time it could begin (UTC)</w:t>
            </w:r>
          </w:p>
        </w:tc>
        <w:tc>
          <w:tcPr>
            <w:tcW w:w="102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2000EB"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Optional</w:t>
            </w:r>
          </w:p>
        </w:tc>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CFF82E"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Breaks</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1017C" w14:textId="77777777" w:rsidR="00AD331F" w:rsidRPr="00E05599" w:rsidRDefault="00AD331F" w:rsidP="003B3CD5">
            <w:pPr>
              <w:spacing w:before="0" w:after="0" w:line="240" w:lineRule="auto"/>
              <w:rPr>
                <w:rFonts w:ascii="Calibri" w:eastAsia="Times New Roman" w:hAnsi="Calibri" w:cs="Calibri"/>
                <w:color w:val="000000"/>
                <w:sz w:val="22"/>
              </w:rPr>
            </w:pPr>
            <w:r w:rsidRPr="00E05599">
              <w:rPr>
                <w:rFonts w:ascii="Calibri" w:eastAsia="Times New Roman" w:hAnsi="Calibri" w:cs="Calibri"/>
                <w:color w:val="000000"/>
                <w:sz w:val="22"/>
              </w:rPr>
              <w:t>TimeWindowStart</w:t>
            </w:r>
          </w:p>
        </w:tc>
      </w:tr>
    </w:tbl>
    <w:p w14:paraId="6E4E9E24" w14:textId="77777777" w:rsidR="00AD331F" w:rsidRDefault="00AD331F" w:rsidP="00AD331F"/>
    <w:p w14:paraId="0DE2835A" w14:textId="77777777" w:rsidR="00AD331F" w:rsidRPr="00AD331F" w:rsidRDefault="00AD331F" w:rsidP="00AD331F"/>
    <w:p w14:paraId="365EF938" w14:textId="748BB427" w:rsidR="001C4DE7" w:rsidRDefault="001C4DE7" w:rsidP="001C4DE7"/>
    <w:p w14:paraId="2E8B4211" w14:textId="77777777" w:rsidR="001C4DE7" w:rsidRPr="001C4DE7" w:rsidRDefault="001C4DE7" w:rsidP="001C4DE7"/>
    <w:p w14:paraId="7DFA7F25" w14:textId="0DEC9CD0" w:rsidR="00C00FE1" w:rsidRDefault="00C00FE1" w:rsidP="00C00FE1"/>
    <w:p w14:paraId="79153A1B" w14:textId="77777777" w:rsidR="00841FAF" w:rsidRDefault="00841FAF">
      <w:pPr>
        <w:spacing w:before="0" w:after="200"/>
        <w:rPr>
          <w:rFonts w:ascii="Arial" w:eastAsiaTheme="majorEastAsia" w:hAnsi="Arial" w:cs="Arial"/>
          <w:b/>
          <w:bCs/>
          <w:color w:val="007AC2"/>
          <w:sz w:val="32"/>
          <w:szCs w:val="32"/>
        </w:rPr>
      </w:pPr>
      <w:r>
        <w:br w:type="page"/>
      </w:r>
    </w:p>
    <w:p w14:paraId="6A5A422C" w14:textId="72A3D7F3" w:rsidR="00E76E1E" w:rsidRPr="00E76E1E" w:rsidRDefault="00C00FE1" w:rsidP="00E76E1E">
      <w:pPr>
        <w:pStyle w:val="EsriHeading1"/>
      </w:pPr>
      <w:bookmarkStart w:id="36" w:name="_Toc77064981"/>
      <w:r>
        <w:lastRenderedPageBreak/>
        <w:t>ERM Registry</w:t>
      </w:r>
      <w:bookmarkEnd w:id="36"/>
    </w:p>
    <w:p w14:paraId="12F6C4DE" w14:textId="2CB18F12" w:rsidR="00761317" w:rsidRDefault="00761317" w:rsidP="00761317">
      <w:pPr>
        <w:pStyle w:val="EsriHeading2"/>
      </w:pPr>
      <w:bookmarkStart w:id="37" w:name="_Toc77064982"/>
      <w:r>
        <w:t>Registry</w:t>
      </w:r>
      <w:bookmarkEnd w:id="37"/>
    </w:p>
    <w:p w14:paraId="32CA7BA2" w14:textId="480F6AEA" w:rsidR="00761317" w:rsidRDefault="00761317" w:rsidP="00761317">
      <w:r>
        <w:t>The Registry table stores basic metadata about each plan that is created.</w:t>
      </w:r>
      <w:r w:rsidR="00CB6CED">
        <w:t xml:space="preserve"> All values are managed by ERM.</w:t>
      </w:r>
    </w:p>
    <w:p w14:paraId="65B87984" w14:textId="4CD40EF4" w:rsidR="00A02888" w:rsidRDefault="00A02888" w:rsidP="00761317"/>
    <w:tbl>
      <w:tblPr>
        <w:tblW w:w="12960" w:type="dxa"/>
        <w:jc w:val="center"/>
        <w:tblLook w:val="04A0" w:firstRow="1" w:lastRow="0" w:firstColumn="1" w:lastColumn="0" w:noHBand="0" w:noVBand="1"/>
      </w:tblPr>
      <w:tblGrid>
        <w:gridCol w:w="2700"/>
        <w:gridCol w:w="2700"/>
        <w:gridCol w:w="1120"/>
        <w:gridCol w:w="1120"/>
        <w:gridCol w:w="5320"/>
      </w:tblGrid>
      <w:tr w:rsidR="003933AA" w:rsidRPr="003933AA" w14:paraId="2F93A7C0" w14:textId="77777777" w:rsidTr="000930DB">
        <w:trPr>
          <w:trHeight w:val="300"/>
          <w:jc w:val="center"/>
        </w:trPr>
        <w:tc>
          <w:tcPr>
            <w:tcW w:w="2700" w:type="dxa"/>
            <w:tcBorders>
              <w:top w:val="single" w:sz="8" w:space="0" w:color="auto"/>
              <w:left w:val="single" w:sz="8" w:space="0" w:color="auto"/>
              <w:bottom w:val="single" w:sz="4" w:space="0" w:color="auto"/>
              <w:right w:val="nil"/>
            </w:tcBorders>
            <w:shd w:val="clear" w:color="4472C4" w:fill="4472C4"/>
            <w:noWrap/>
            <w:vAlign w:val="bottom"/>
            <w:hideMark/>
          </w:tcPr>
          <w:p w14:paraId="37EFCE25"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Name</w:t>
            </w:r>
          </w:p>
        </w:tc>
        <w:tc>
          <w:tcPr>
            <w:tcW w:w="2700" w:type="dxa"/>
            <w:tcBorders>
              <w:top w:val="single" w:sz="8" w:space="0" w:color="auto"/>
              <w:left w:val="nil"/>
              <w:bottom w:val="single" w:sz="4" w:space="0" w:color="auto"/>
              <w:right w:val="nil"/>
            </w:tcBorders>
            <w:shd w:val="clear" w:color="4472C4" w:fill="4472C4"/>
            <w:noWrap/>
            <w:vAlign w:val="bottom"/>
            <w:hideMark/>
          </w:tcPr>
          <w:p w14:paraId="05C42E8C"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523A60D0"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noWrap/>
            <w:vAlign w:val="bottom"/>
            <w:hideMark/>
          </w:tcPr>
          <w:p w14:paraId="24A0EEFF"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4CFD6189" w14:textId="77777777" w:rsidR="003933AA" w:rsidRPr="003933AA" w:rsidRDefault="003933AA" w:rsidP="003933AA">
            <w:pPr>
              <w:spacing w:before="0" w:after="0" w:line="240" w:lineRule="auto"/>
              <w:rPr>
                <w:rFonts w:ascii="Calibri" w:eastAsia="Times New Roman" w:hAnsi="Calibri" w:cs="Calibri"/>
                <w:b/>
                <w:bCs/>
                <w:color w:val="FFFFFF"/>
                <w:sz w:val="22"/>
              </w:rPr>
            </w:pPr>
            <w:r w:rsidRPr="003933AA">
              <w:rPr>
                <w:rFonts w:ascii="Calibri" w:eastAsia="Times New Roman" w:hAnsi="Calibri" w:cs="Calibri"/>
                <w:b/>
                <w:bCs/>
                <w:color w:val="FFFFFF"/>
                <w:sz w:val="22"/>
              </w:rPr>
              <w:t>Description</w:t>
            </w:r>
          </w:p>
        </w:tc>
      </w:tr>
      <w:tr w:rsidR="003933AA" w:rsidRPr="003933AA" w14:paraId="210BD853"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74891"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DashboardItemId</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C7B806"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Dashboard Id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B6D63"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32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03313"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443E03"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Portal ID of the plan Dashboard, if created</w:t>
            </w:r>
          </w:p>
        </w:tc>
      </w:tr>
      <w:tr w:rsidR="003933AA" w:rsidRPr="003933AA" w14:paraId="5CD80C9B"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76BCD2"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DashboardURL</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36A7DF"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Dashboard URL</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2D8D9"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5D792"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BBD49B"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URL of the plan Dashboard, if created</w:t>
            </w:r>
          </w:p>
        </w:tc>
      </w:tr>
      <w:tr w:rsidR="003933AA" w:rsidRPr="003933AA" w14:paraId="19CEAC2C" w14:textId="77777777" w:rsidTr="000930DB">
        <w:trPr>
          <w:trHeight w:val="6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88F64"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DispLocName</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1DD8D"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Dispatch Location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AD251E"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10</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5C0E6"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75F899"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Name of Dispatch Location that Plan created for. Corresponds to key value set in DispatchLocation table</w:t>
            </w:r>
          </w:p>
        </w:tc>
      </w:tr>
      <w:tr w:rsidR="003933AA" w:rsidRPr="003933AA" w14:paraId="0E39304C"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AFDC5E"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ItemId</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5C774"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Item Id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1AE04"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32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DDB979"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2157FD"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Portal ID of the plan feature service</w:t>
            </w:r>
          </w:p>
        </w:tc>
      </w:tr>
      <w:tr w:rsidR="003933AA" w:rsidRPr="003933AA" w14:paraId="4FE7E962"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E8D9B"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LayerURL</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B3D6A"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Layer URL</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FD7A3"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050AB"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E3A2C2"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URL of the plan feature service</w:t>
            </w:r>
          </w:p>
        </w:tc>
      </w:tr>
      <w:tr w:rsidR="003933AA" w:rsidRPr="003933AA" w14:paraId="2901C15A"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126A7"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PlanningCutoffTime</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4842C"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Planning Cutoff Time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2F6BF8"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4DD6B8"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Date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333193"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Cutoff time given when plan created</w:t>
            </w:r>
          </w:p>
        </w:tc>
      </w:tr>
      <w:tr w:rsidR="003933AA" w:rsidRPr="003933AA" w14:paraId="1270D3B1"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35138"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TotalOrderCount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F9BAC"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Total Order Count</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3F684"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4</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50869"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Integer</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E0718B"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Number of assigned orders</w:t>
            </w:r>
          </w:p>
        </w:tc>
      </w:tr>
      <w:tr w:rsidR="003933AA" w:rsidRPr="003933AA" w14:paraId="1C578FBC"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5D9E3"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TotalRouteCount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348FDC"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Total Route Count</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FE62D"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4</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AE44E9"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Integer</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965C16"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Number of solved routes</w:t>
            </w:r>
          </w:p>
        </w:tc>
      </w:tr>
      <w:tr w:rsidR="003933AA" w:rsidRPr="003933AA" w14:paraId="204151B9" w14:textId="77777777" w:rsidTr="000930DB">
        <w:trPr>
          <w:trHeight w:val="300"/>
          <w:jc w:val="center"/>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31EDAB"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WebMapItemId</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7B92D"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Webmap Id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7B716" w14:textId="77777777" w:rsidR="003933AA" w:rsidRPr="003933AA" w:rsidRDefault="003933AA" w:rsidP="003933AA">
            <w:pPr>
              <w:spacing w:before="0" w:after="0" w:line="240" w:lineRule="auto"/>
              <w:jc w:val="center"/>
              <w:rPr>
                <w:rFonts w:ascii="Calibri" w:eastAsia="Times New Roman" w:hAnsi="Calibri" w:cs="Calibri"/>
                <w:color w:val="000000"/>
                <w:sz w:val="22"/>
              </w:rPr>
            </w:pPr>
            <w:r w:rsidRPr="003933AA">
              <w:rPr>
                <w:rFonts w:ascii="Calibri" w:eastAsia="Times New Roman" w:hAnsi="Calibri" w:cs="Calibri"/>
                <w:color w:val="000000"/>
                <w:sz w:val="22"/>
              </w:rPr>
              <w:t>32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78242"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1D11D1" w14:textId="77777777" w:rsidR="003933AA" w:rsidRPr="003933AA" w:rsidRDefault="003933AA" w:rsidP="003933AA">
            <w:pPr>
              <w:spacing w:before="0" w:after="0" w:line="240" w:lineRule="auto"/>
              <w:rPr>
                <w:rFonts w:ascii="Calibri" w:eastAsia="Times New Roman" w:hAnsi="Calibri" w:cs="Calibri"/>
                <w:color w:val="000000"/>
                <w:sz w:val="22"/>
              </w:rPr>
            </w:pPr>
            <w:r w:rsidRPr="003933AA">
              <w:rPr>
                <w:rFonts w:ascii="Calibri" w:eastAsia="Times New Roman" w:hAnsi="Calibri" w:cs="Calibri"/>
                <w:color w:val="000000"/>
                <w:sz w:val="22"/>
              </w:rPr>
              <w:t>Portal ID of the plan web map</w:t>
            </w:r>
          </w:p>
        </w:tc>
      </w:tr>
    </w:tbl>
    <w:p w14:paraId="7E4E82A6" w14:textId="77777777" w:rsidR="00A02888" w:rsidRPr="00761317" w:rsidRDefault="00A02888" w:rsidP="00761317"/>
    <w:p w14:paraId="1D22D419" w14:textId="5C2F920E" w:rsidR="00AA5C55" w:rsidRDefault="00AA5C55" w:rsidP="00AA5C55"/>
    <w:p w14:paraId="28030E29" w14:textId="18430407" w:rsidR="00AA5C55" w:rsidRDefault="00AA5C55" w:rsidP="00AA5C55"/>
    <w:p w14:paraId="460EFA31" w14:textId="77777777" w:rsidR="00EB0EF2" w:rsidRDefault="00EB0EF2">
      <w:pPr>
        <w:spacing w:before="0" w:after="200"/>
        <w:rPr>
          <w:rFonts w:ascii="Arial" w:eastAsiaTheme="majorEastAsia" w:hAnsi="Arial" w:cs="Arial"/>
          <w:b/>
          <w:bCs/>
          <w:color w:val="007AC2"/>
          <w:sz w:val="32"/>
          <w:szCs w:val="32"/>
        </w:rPr>
      </w:pPr>
      <w:r>
        <w:br w:type="page"/>
      </w:r>
    </w:p>
    <w:p w14:paraId="5DFE3ECF" w14:textId="1677DA98" w:rsidR="00AA5C55" w:rsidRDefault="00AA5C55" w:rsidP="00AA5C55">
      <w:pPr>
        <w:pStyle w:val="EsriHeading1"/>
      </w:pPr>
      <w:bookmarkStart w:id="38" w:name="_Toc77064983"/>
      <w:r>
        <w:lastRenderedPageBreak/>
        <w:t>ERM Solve Parameters</w:t>
      </w:r>
      <w:bookmarkEnd w:id="38"/>
    </w:p>
    <w:p w14:paraId="0F09B889" w14:textId="5B2690F0" w:rsidR="0022128B" w:rsidRPr="0022128B" w:rsidRDefault="0022128B" w:rsidP="0022128B">
      <w:r>
        <w:t xml:space="preserve">The different tables in the ERM Solve Parameters </w:t>
      </w:r>
      <w:r w:rsidR="00C95684">
        <w:t xml:space="preserve">service relate to settings with the VRP. More detail can be found in </w:t>
      </w:r>
      <w:hyperlink r:id="rId18" w:history="1">
        <w:r w:rsidR="00C95684" w:rsidRPr="00C95684">
          <w:rPr>
            <w:rStyle w:val="Hyperlink"/>
          </w:rPr>
          <w:t>online help for VRP</w:t>
        </w:r>
      </w:hyperlink>
      <w:r w:rsidR="00C95684">
        <w:t>.</w:t>
      </w:r>
    </w:p>
    <w:p w14:paraId="34F55302" w14:textId="10344948" w:rsidR="00AA5C55" w:rsidRDefault="006525A7" w:rsidP="006525A7">
      <w:pPr>
        <w:pStyle w:val="EsriHeading2"/>
      </w:pPr>
      <w:bookmarkStart w:id="39" w:name="_Toc77064984"/>
      <w:r>
        <w:t>Solve</w:t>
      </w:r>
      <w:r w:rsidR="00A80E5F">
        <w:t>_</w:t>
      </w:r>
      <w:r>
        <w:t>Parameters</w:t>
      </w:r>
      <w:r w:rsidR="00A80E5F">
        <w:t>_</w:t>
      </w:r>
      <w:r>
        <w:t>Restrictions</w:t>
      </w:r>
      <w:bookmarkEnd w:id="39"/>
    </w:p>
    <w:p w14:paraId="40EC11C5" w14:textId="34184BA9" w:rsidR="00392354" w:rsidRDefault="00392354" w:rsidP="00392354">
      <w:r>
        <w:t xml:space="preserve">Table that contains restriction </w:t>
      </w:r>
      <w:r w:rsidR="005C108E">
        <w:t>settings</w:t>
      </w:r>
      <w:r>
        <w:t xml:space="preserve"> </w:t>
      </w:r>
      <w:r w:rsidR="00872FE4">
        <w:t xml:space="preserve">for each Dispatch Location. </w:t>
      </w:r>
      <w:r w:rsidR="00DD0E97">
        <w:t xml:space="preserve">Options and more detail on each parameter can be found in </w:t>
      </w:r>
      <w:hyperlink r:id="rId19" w:history="1">
        <w:r w:rsidR="00DD0E97" w:rsidRPr="00DD0E97">
          <w:rPr>
            <w:rStyle w:val="Hyperlink"/>
          </w:rPr>
          <w:t>online VRP endpoint documentation.</w:t>
        </w:r>
      </w:hyperlink>
    </w:p>
    <w:tbl>
      <w:tblPr>
        <w:tblW w:w="12960" w:type="dxa"/>
        <w:jc w:val="center"/>
        <w:tblLook w:val="04A0" w:firstRow="1" w:lastRow="0" w:firstColumn="1" w:lastColumn="0" w:noHBand="0" w:noVBand="1"/>
      </w:tblPr>
      <w:tblGrid>
        <w:gridCol w:w="2180"/>
        <w:gridCol w:w="3220"/>
        <w:gridCol w:w="1120"/>
        <w:gridCol w:w="1120"/>
        <w:gridCol w:w="5320"/>
      </w:tblGrid>
      <w:tr w:rsidR="008D3E27" w:rsidRPr="008D3E27" w14:paraId="2AC1639A" w14:textId="77777777" w:rsidTr="000930DB">
        <w:trPr>
          <w:trHeight w:val="315"/>
          <w:jc w:val="center"/>
        </w:trPr>
        <w:tc>
          <w:tcPr>
            <w:tcW w:w="2180" w:type="dxa"/>
            <w:tcBorders>
              <w:top w:val="single" w:sz="8" w:space="0" w:color="auto"/>
              <w:left w:val="single" w:sz="8" w:space="0" w:color="auto"/>
              <w:bottom w:val="single" w:sz="4" w:space="0" w:color="auto"/>
              <w:right w:val="nil"/>
            </w:tcBorders>
            <w:shd w:val="clear" w:color="4472C4" w:fill="4472C4"/>
            <w:noWrap/>
            <w:vAlign w:val="bottom"/>
            <w:hideMark/>
          </w:tcPr>
          <w:p w14:paraId="28AF43CA" w14:textId="77777777" w:rsidR="008D3E27" w:rsidRPr="008D3E27" w:rsidRDefault="008D3E27" w:rsidP="008D3E27">
            <w:pPr>
              <w:spacing w:before="0" w:after="0" w:line="240" w:lineRule="auto"/>
              <w:rPr>
                <w:rFonts w:ascii="Calibri" w:eastAsia="Times New Roman" w:hAnsi="Calibri" w:cs="Calibri"/>
                <w:b/>
                <w:bCs/>
                <w:color w:val="FFFFFF"/>
                <w:sz w:val="22"/>
              </w:rPr>
            </w:pPr>
            <w:r w:rsidRPr="008D3E27">
              <w:rPr>
                <w:rFonts w:ascii="Calibri" w:eastAsia="Times New Roman" w:hAnsi="Calibri" w:cs="Calibri"/>
                <w:b/>
                <w:bCs/>
                <w:color w:val="FFFFFF"/>
                <w:sz w:val="22"/>
              </w:rPr>
              <w:t>Name</w:t>
            </w:r>
          </w:p>
        </w:tc>
        <w:tc>
          <w:tcPr>
            <w:tcW w:w="3220" w:type="dxa"/>
            <w:tcBorders>
              <w:top w:val="single" w:sz="8" w:space="0" w:color="auto"/>
              <w:left w:val="nil"/>
              <w:bottom w:val="single" w:sz="4" w:space="0" w:color="auto"/>
              <w:right w:val="nil"/>
            </w:tcBorders>
            <w:shd w:val="clear" w:color="4472C4" w:fill="4472C4"/>
            <w:noWrap/>
            <w:vAlign w:val="bottom"/>
            <w:hideMark/>
          </w:tcPr>
          <w:p w14:paraId="66C85E51" w14:textId="77777777" w:rsidR="008D3E27" w:rsidRPr="008D3E27" w:rsidRDefault="008D3E27" w:rsidP="008D3E27">
            <w:pPr>
              <w:spacing w:before="0" w:after="0" w:line="240" w:lineRule="auto"/>
              <w:rPr>
                <w:rFonts w:ascii="Calibri" w:eastAsia="Times New Roman" w:hAnsi="Calibri" w:cs="Calibri"/>
                <w:b/>
                <w:bCs/>
                <w:color w:val="FFFFFF"/>
                <w:sz w:val="22"/>
              </w:rPr>
            </w:pPr>
            <w:r w:rsidRPr="008D3E27">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2FD743A3" w14:textId="77777777" w:rsidR="008D3E27" w:rsidRPr="008D3E27" w:rsidRDefault="008D3E27" w:rsidP="008D3E27">
            <w:pPr>
              <w:spacing w:before="0" w:after="0" w:line="240" w:lineRule="auto"/>
              <w:rPr>
                <w:rFonts w:ascii="Calibri" w:eastAsia="Times New Roman" w:hAnsi="Calibri" w:cs="Calibri"/>
                <w:b/>
                <w:bCs/>
                <w:color w:val="FFFFFF"/>
                <w:sz w:val="22"/>
              </w:rPr>
            </w:pPr>
            <w:r w:rsidRPr="008D3E27">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vAlign w:val="bottom"/>
            <w:hideMark/>
          </w:tcPr>
          <w:p w14:paraId="704A8181" w14:textId="77777777" w:rsidR="008D3E27" w:rsidRPr="008D3E27" w:rsidRDefault="008D3E27" w:rsidP="008D3E27">
            <w:pPr>
              <w:spacing w:before="0" w:after="0" w:line="240" w:lineRule="auto"/>
              <w:rPr>
                <w:rFonts w:ascii="Calibri" w:eastAsia="Times New Roman" w:hAnsi="Calibri" w:cs="Calibri"/>
                <w:b/>
                <w:bCs/>
                <w:color w:val="FFFFFF"/>
                <w:sz w:val="22"/>
              </w:rPr>
            </w:pPr>
            <w:r w:rsidRPr="008D3E27">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75572207" w14:textId="77777777" w:rsidR="008D3E27" w:rsidRPr="008D3E27" w:rsidRDefault="008D3E27" w:rsidP="008D3E27">
            <w:pPr>
              <w:spacing w:before="0" w:after="0" w:line="240" w:lineRule="auto"/>
              <w:rPr>
                <w:rFonts w:ascii="Calibri" w:eastAsia="Times New Roman" w:hAnsi="Calibri" w:cs="Calibri"/>
                <w:b/>
                <w:bCs/>
                <w:color w:val="FFFFFF"/>
                <w:sz w:val="22"/>
              </w:rPr>
            </w:pPr>
            <w:r w:rsidRPr="008D3E27">
              <w:rPr>
                <w:rFonts w:ascii="Calibri" w:eastAsia="Times New Roman" w:hAnsi="Calibri" w:cs="Calibri"/>
                <w:b/>
                <w:bCs/>
                <w:color w:val="FFFFFF"/>
                <w:sz w:val="22"/>
              </w:rPr>
              <w:t>Description</w:t>
            </w:r>
          </w:p>
        </w:tc>
      </w:tr>
      <w:tr w:rsidR="008D3E27" w:rsidRPr="008D3E27" w14:paraId="16B16736" w14:textId="77777777" w:rsidTr="000930DB">
        <w:trPr>
          <w:trHeight w:val="6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6C490"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displocname</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FBC4C"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Dispatch Location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67B6B4" w14:textId="77777777" w:rsidR="008D3E27" w:rsidRPr="008D3E27" w:rsidRDefault="008D3E27" w:rsidP="008D3E27">
            <w:pPr>
              <w:spacing w:before="0" w:after="0" w:line="240" w:lineRule="auto"/>
              <w:jc w:val="center"/>
              <w:rPr>
                <w:rFonts w:ascii="Calibri" w:eastAsia="Times New Roman" w:hAnsi="Calibri" w:cs="Calibri"/>
                <w:color w:val="000000"/>
                <w:sz w:val="22"/>
              </w:rPr>
            </w:pPr>
            <w:r w:rsidRPr="008D3E27">
              <w:rPr>
                <w:rFonts w:ascii="Calibri" w:eastAsia="Times New Roman" w:hAnsi="Calibri" w:cs="Calibri"/>
                <w:color w:val="000000"/>
                <w:sz w:val="22"/>
              </w:rPr>
              <w:t>10</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D90469"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8B14FF"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Name of Dispatch Location that Parameters relate to. Corresponds to key value set in DispatchLocation table</w:t>
            </w:r>
          </w:p>
        </w:tc>
      </w:tr>
      <w:tr w:rsidR="008D3E27" w:rsidRPr="008D3E27" w14:paraId="0DD351AF"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13DBD"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attributename</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A3B33"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Restriction Name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DEE91" w14:textId="77777777" w:rsidR="008D3E27" w:rsidRPr="008D3E27" w:rsidRDefault="008D3E27" w:rsidP="008D3E27">
            <w:pPr>
              <w:spacing w:before="0" w:after="0" w:line="240" w:lineRule="auto"/>
              <w:jc w:val="center"/>
              <w:rPr>
                <w:rFonts w:ascii="Calibri" w:eastAsia="Times New Roman" w:hAnsi="Calibri" w:cs="Calibri"/>
                <w:color w:val="000000"/>
                <w:sz w:val="22"/>
              </w:rPr>
            </w:pPr>
            <w:r w:rsidRPr="008D3E27">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B5FEC0"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FAEFEE" w14:textId="5A12A5D7" w:rsidR="008D3E27" w:rsidRPr="008D3E27" w:rsidRDefault="000F6BF2" w:rsidP="008D3E27">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Values</w:t>
            </w:r>
            <w:r w:rsidR="00432848">
              <w:rPr>
                <w:rFonts w:ascii="Calibri" w:eastAsia="Times New Roman" w:hAnsi="Calibri" w:cs="Calibri"/>
                <w:color w:val="000000"/>
                <w:sz w:val="22"/>
              </w:rPr>
              <w:t xml:space="preserve"> controlled by Domain</w:t>
            </w:r>
          </w:p>
        </w:tc>
      </w:tr>
      <w:tr w:rsidR="008D3E27" w:rsidRPr="008D3E27" w14:paraId="6AEA7396"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16057"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parametername</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09EB89"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Restriction Parameter Name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D990C" w14:textId="77777777" w:rsidR="008D3E27" w:rsidRPr="008D3E27" w:rsidRDefault="008D3E27" w:rsidP="008D3E27">
            <w:pPr>
              <w:spacing w:before="0" w:after="0" w:line="240" w:lineRule="auto"/>
              <w:jc w:val="center"/>
              <w:rPr>
                <w:rFonts w:ascii="Calibri" w:eastAsia="Times New Roman" w:hAnsi="Calibri" w:cs="Calibri"/>
                <w:color w:val="000000"/>
                <w:sz w:val="22"/>
              </w:rPr>
            </w:pPr>
            <w:r w:rsidRPr="008D3E27">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0536A1"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0D8D16" w14:textId="435F8604"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 </w:t>
            </w:r>
            <w:r w:rsidR="000F6BF2">
              <w:rPr>
                <w:rFonts w:ascii="Calibri" w:eastAsia="Times New Roman" w:hAnsi="Calibri" w:cs="Calibri"/>
                <w:color w:val="000000"/>
                <w:sz w:val="22"/>
              </w:rPr>
              <w:t>Values controlled by Domain</w:t>
            </w:r>
          </w:p>
        </w:tc>
      </w:tr>
      <w:tr w:rsidR="008D3E27" w:rsidRPr="008D3E27" w14:paraId="3E811D33" w14:textId="77777777" w:rsidTr="000930DB">
        <w:trPr>
          <w:trHeight w:val="6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11F3A"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parametertype</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F7D6E7"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Parameter Type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C25CC" w14:textId="77777777" w:rsidR="008D3E27" w:rsidRPr="008D3E27" w:rsidRDefault="008D3E27" w:rsidP="008D3E27">
            <w:pPr>
              <w:spacing w:before="0" w:after="0" w:line="240" w:lineRule="auto"/>
              <w:jc w:val="center"/>
              <w:rPr>
                <w:rFonts w:ascii="Calibri" w:eastAsia="Times New Roman" w:hAnsi="Calibri" w:cs="Calibri"/>
                <w:color w:val="000000"/>
                <w:sz w:val="22"/>
              </w:rPr>
            </w:pPr>
            <w:r w:rsidRPr="008D3E27">
              <w:rPr>
                <w:rFonts w:ascii="Calibri" w:eastAsia="Times New Roman" w:hAnsi="Calibri" w:cs="Calibri"/>
                <w:color w:val="000000"/>
                <w:sz w:val="22"/>
              </w:rPr>
              <w:t>2</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42E0B3"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Small Integer</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B2E17B" w14:textId="42A522CA"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 </w:t>
            </w:r>
            <w:r w:rsidR="000F6BF2">
              <w:rPr>
                <w:rFonts w:ascii="Calibri" w:eastAsia="Times New Roman" w:hAnsi="Calibri" w:cs="Calibri"/>
                <w:color w:val="000000"/>
                <w:sz w:val="22"/>
              </w:rPr>
              <w:t>Values controlled by Domain</w:t>
            </w:r>
          </w:p>
        </w:tc>
      </w:tr>
      <w:tr w:rsidR="008D3E27" w:rsidRPr="008D3E27" w14:paraId="3270F358" w14:textId="77777777" w:rsidTr="000930DB">
        <w:trPr>
          <w:trHeight w:val="315"/>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A0E7B"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parametervalue</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A868A" w14:textId="46F7357B"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Restriction Parameter</w:t>
            </w:r>
            <w:r w:rsidR="0004400E">
              <w:rPr>
                <w:rFonts w:ascii="Calibri" w:eastAsia="Times New Roman" w:hAnsi="Calibri" w:cs="Calibri"/>
                <w:color w:val="000000"/>
                <w:sz w:val="22"/>
              </w:rPr>
              <w:t xml:space="preserve"> </w:t>
            </w:r>
            <w:r w:rsidRPr="008D3E27">
              <w:rPr>
                <w:rFonts w:ascii="Calibri" w:eastAsia="Times New Roman" w:hAnsi="Calibri" w:cs="Calibri"/>
                <w:color w:val="000000"/>
                <w:sz w:val="22"/>
              </w:rPr>
              <w:t>Value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8075E" w14:textId="77777777" w:rsidR="008D3E27" w:rsidRPr="008D3E27" w:rsidRDefault="008D3E27" w:rsidP="008D3E27">
            <w:pPr>
              <w:spacing w:before="0" w:after="0" w:line="240" w:lineRule="auto"/>
              <w:jc w:val="center"/>
              <w:rPr>
                <w:rFonts w:ascii="Calibri" w:eastAsia="Times New Roman" w:hAnsi="Calibri" w:cs="Calibri"/>
                <w:color w:val="000000"/>
                <w:sz w:val="22"/>
              </w:rPr>
            </w:pPr>
            <w:r w:rsidRPr="008D3E27">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2F7392"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717A63" w14:textId="54348955"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 </w:t>
            </w:r>
            <w:r w:rsidR="000F6BF2">
              <w:rPr>
                <w:rFonts w:ascii="Calibri" w:eastAsia="Times New Roman" w:hAnsi="Calibri" w:cs="Calibri"/>
                <w:color w:val="000000"/>
                <w:sz w:val="22"/>
              </w:rPr>
              <w:t>Values controlled by Domain</w:t>
            </w:r>
          </w:p>
        </w:tc>
      </w:tr>
    </w:tbl>
    <w:p w14:paraId="231B57EE" w14:textId="77777777" w:rsidR="008D3E27" w:rsidRDefault="008D3E27" w:rsidP="00392354"/>
    <w:p w14:paraId="1B59D9E9" w14:textId="2BEB5721" w:rsidR="006525A7" w:rsidRDefault="006525A7" w:rsidP="006525A7">
      <w:pPr>
        <w:pStyle w:val="EsriHeading2"/>
      </w:pPr>
      <w:bookmarkStart w:id="40" w:name="_Toc77064985"/>
      <w:r>
        <w:t>Solve</w:t>
      </w:r>
      <w:r w:rsidR="00A80E5F">
        <w:t>_</w:t>
      </w:r>
      <w:r>
        <w:t>Parameters</w:t>
      </w:r>
      <w:r w:rsidR="00A80E5F">
        <w:t>_</w:t>
      </w:r>
      <w:r>
        <w:t>Uturn</w:t>
      </w:r>
      <w:r w:rsidR="00A80E5F">
        <w:t>_</w:t>
      </w:r>
      <w:r>
        <w:t>Policy</w:t>
      </w:r>
      <w:bookmarkEnd w:id="40"/>
    </w:p>
    <w:p w14:paraId="0E42240B" w14:textId="136F8043" w:rsidR="00A86562" w:rsidRDefault="00872FE4" w:rsidP="00A86562">
      <w:r>
        <w:t xml:space="preserve">Table that contains U-turn policy for each Dispatch Location. </w:t>
      </w:r>
      <w:r w:rsidR="00893937">
        <w:t xml:space="preserve">More details on U-turn policy can be found in the </w:t>
      </w:r>
      <w:hyperlink r:id="rId20" w:history="1">
        <w:r w:rsidR="00893937" w:rsidRPr="00893937">
          <w:rPr>
            <w:rStyle w:val="Hyperlink"/>
          </w:rPr>
          <w:t>online help</w:t>
        </w:r>
      </w:hyperlink>
      <w:r w:rsidR="00893937">
        <w:t>.</w:t>
      </w:r>
    </w:p>
    <w:tbl>
      <w:tblPr>
        <w:tblW w:w="12960" w:type="dxa"/>
        <w:jc w:val="center"/>
        <w:tblLook w:val="04A0" w:firstRow="1" w:lastRow="0" w:firstColumn="1" w:lastColumn="0" w:noHBand="0" w:noVBand="1"/>
      </w:tblPr>
      <w:tblGrid>
        <w:gridCol w:w="2180"/>
        <w:gridCol w:w="3220"/>
        <w:gridCol w:w="1120"/>
        <w:gridCol w:w="1120"/>
        <w:gridCol w:w="5320"/>
      </w:tblGrid>
      <w:tr w:rsidR="008D3E27" w:rsidRPr="008D3E27" w14:paraId="3AE48F50" w14:textId="77777777" w:rsidTr="000930DB">
        <w:trPr>
          <w:trHeight w:val="315"/>
          <w:jc w:val="center"/>
        </w:trPr>
        <w:tc>
          <w:tcPr>
            <w:tcW w:w="2180" w:type="dxa"/>
            <w:tcBorders>
              <w:top w:val="single" w:sz="8" w:space="0" w:color="auto"/>
              <w:left w:val="single" w:sz="8" w:space="0" w:color="auto"/>
              <w:bottom w:val="single" w:sz="4" w:space="0" w:color="auto"/>
              <w:right w:val="nil"/>
            </w:tcBorders>
            <w:shd w:val="clear" w:color="4472C4" w:fill="4472C4"/>
            <w:noWrap/>
            <w:vAlign w:val="bottom"/>
            <w:hideMark/>
          </w:tcPr>
          <w:p w14:paraId="698A45A2" w14:textId="77777777" w:rsidR="008D3E27" w:rsidRPr="008D3E27" w:rsidRDefault="008D3E27" w:rsidP="008D3E27">
            <w:pPr>
              <w:spacing w:before="0" w:after="0" w:line="240" w:lineRule="auto"/>
              <w:rPr>
                <w:rFonts w:ascii="Calibri" w:eastAsia="Times New Roman" w:hAnsi="Calibri" w:cs="Calibri"/>
                <w:b/>
                <w:bCs/>
                <w:color w:val="FFFFFF"/>
                <w:sz w:val="22"/>
              </w:rPr>
            </w:pPr>
            <w:r w:rsidRPr="008D3E27">
              <w:rPr>
                <w:rFonts w:ascii="Calibri" w:eastAsia="Times New Roman" w:hAnsi="Calibri" w:cs="Calibri"/>
                <w:b/>
                <w:bCs/>
                <w:color w:val="FFFFFF"/>
                <w:sz w:val="22"/>
              </w:rPr>
              <w:t>Name</w:t>
            </w:r>
          </w:p>
        </w:tc>
        <w:tc>
          <w:tcPr>
            <w:tcW w:w="3220" w:type="dxa"/>
            <w:tcBorders>
              <w:top w:val="single" w:sz="8" w:space="0" w:color="auto"/>
              <w:left w:val="nil"/>
              <w:bottom w:val="single" w:sz="4" w:space="0" w:color="auto"/>
              <w:right w:val="nil"/>
            </w:tcBorders>
            <w:shd w:val="clear" w:color="4472C4" w:fill="4472C4"/>
            <w:noWrap/>
            <w:vAlign w:val="bottom"/>
            <w:hideMark/>
          </w:tcPr>
          <w:p w14:paraId="789E513B" w14:textId="77777777" w:rsidR="008D3E27" w:rsidRPr="008D3E27" w:rsidRDefault="008D3E27" w:rsidP="008D3E27">
            <w:pPr>
              <w:spacing w:before="0" w:after="0" w:line="240" w:lineRule="auto"/>
              <w:rPr>
                <w:rFonts w:ascii="Calibri" w:eastAsia="Times New Roman" w:hAnsi="Calibri" w:cs="Calibri"/>
                <w:b/>
                <w:bCs/>
                <w:color w:val="FFFFFF"/>
                <w:sz w:val="22"/>
              </w:rPr>
            </w:pPr>
            <w:r w:rsidRPr="008D3E27">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6C9F4E86" w14:textId="77777777" w:rsidR="008D3E27" w:rsidRPr="008D3E27" w:rsidRDefault="008D3E27" w:rsidP="008D3E27">
            <w:pPr>
              <w:spacing w:before="0" w:after="0" w:line="240" w:lineRule="auto"/>
              <w:rPr>
                <w:rFonts w:ascii="Calibri" w:eastAsia="Times New Roman" w:hAnsi="Calibri" w:cs="Calibri"/>
                <w:b/>
                <w:bCs/>
                <w:color w:val="FFFFFF"/>
                <w:sz w:val="22"/>
              </w:rPr>
            </w:pPr>
            <w:r w:rsidRPr="008D3E27">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vAlign w:val="bottom"/>
            <w:hideMark/>
          </w:tcPr>
          <w:p w14:paraId="369461E4" w14:textId="77777777" w:rsidR="008D3E27" w:rsidRPr="008D3E27" w:rsidRDefault="008D3E27" w:rsidP="008D3E27">
            <w:pPr>
              <w:spacing w:before="0" w:after="0" w:line="240" w:lineRule="auto"/>
              <w:rPr>
                <w:rFonts w:ascii="Calibri" w:eastAsia="Times New Roman" w:hAnsi="Calibri" w:cs="Calibri"/>
                <w:b/>
                <w:bCs/>
                <w:color w:val="FFFFFF"/>
                <w:sz w:val="22"/>
              </w:rPr>
            </w:pPr>
            <w:r w:rsidRPr="008D3E27">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757C415D" w14:textId="77777777" w:rsidR="008D3E27" w:rsidRPr="008D3E27" w:rsidRDefault="008D3E27" w:rsidP="008D3E27">
            <w:pPr>
              <w:spacing w:before="0" w:after="0" w:line="240" w:lineRule="auto"/>
              <w:rPr>
                <w:rFonts w:ascii="Calibri" w:eastAsia="Times New Roman" w:hAnsi="Calibri" w:cs="Calibri"/>
                <w:b/>
                <w:bCs/>
                <w:color w:val="FFFFFF"/>
                <w:sz w:val="22"/>
              </w:rPr>
            </w:pPr>
            <w:r w:rsidRPr="008D3E27">
              <w:rPr>
                <w:rFonts w:ascii="Calibri" w:eastAsia="Times New Roman" w:hAnsi="Calibri" w:cs="Calibri"/>
                <w:b/>
                <w:bCs/>
                <w:color w:val="FFFFFF"/>
                <w:sz w:val="22"/>
              </w:rPr>
              <w:t>Description</w:t>
            </w:r>
          </w:p>
        </w:tc>
      </w:tr>
      <w:tr w:rsidR="008D3E27" w:rsidRPr="008D3E27" w14:paraId="790BC7F5" w14:textId="77777777" w:rsidTr="000930DB">
        <w:trPr>
          <w:trHeight w:val="6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5AB3B8"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displocname</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D9ADF"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Dispatch Location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1B2EC2" w14:textId="77777777" w:rsidR="008D3E27" w:rsidRPr="008D3E27" w:rsidRDefault="008D3E27" w:rsidP="008D3E27">
            <w:pPr>
              <w:spacing w:before="0" w:after="0" w:line="240" w:lineRule="auto"/>
              <w:jc w:val="center"/>
              <w:rPr>
                <w:rFonts w:ascii="Calibri" w:eastAsia="Times New Roman" w:hAnsi="Calibri" w:cs="Calibri"/>
                <w:color w:val="000000"/>
                <w:sz w:val="22"/>
              </w:rPr>
            </w:pPr>
            <w:r w:rsidRPr="008D3E27">
              <w:rPr>
                <w:rFonts w:ascii="Calibri" w:eastAsia="Times New Roman" w:hAnsi="Calibri" w:cs="Calibri"/>
                <w:color w:val="000000"/>
                <w:sz w:val="22"/>
              </w:rPr>
              <w:t>10</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DDA8D5"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A2E3D8"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Name of Dispatch Location that Parameters relate to. Corresponds to key value set in DispatchLocation table</w:t>
            </w:r>
          </w:p>
        </w:tc>
      </w:tr>
      <w:tr w:rsidR="008D3E27" w:rsidRPr="008D3E27" w14:paraId="38BE2126" w14:textId="77777777" w:rsidTr="000930DB">
        <w:trPr>
          <w:trHeight w:val="315"/>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2F0D2"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uturn_policy</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D9B02"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U-turn Policy</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052B9" w14:textId="77777777" w:rsidR="008D3E27" w:rsidRPr="008D3E27" w:rsidRDefault="008D3E27" w:rsidP="008D3E27">
            <w:pPr>
              <w:spacing w:before="0" w:after="0" w:line="240" w:lineRule="auto"/>
              <w:jc w:val="center"/>
              <w:rPr>
                <w:rFonts w:ascii="Calibri" w:eastAsia="Times New Roman" w:hAnsi="Calibri" w:cs="Calibri"/>
                <w:color w:val="000000"/>
                <w:sz w:val="22"/>
              </w:rPr>
            </w:pPr>
            <w:r w:rsidRPr="008D3E27">
              <w:rPr>
                <w:rFonts w:ascii="Calibri" w:eastAsia="Times New Roman" w:hAnsi="Calibri" w:cs="Calibri"/>
                <w:color w:val="000000"/>
                <w:sz w:val="22"/>
              </w:rPr>
              <w:t>128</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C2697D"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59190" w14:textId="77777777" w:rsidR="008D3E27" w:rsidRPr="008D3E27" w:rsidRDefault="008D3E27" w:rsidP="008D3E27">
            <w:pPr>
              <w:spacing w:before="0" w:after="0" w:line="240" w:lineRule="auto"/>
              <w:rPr>
                <w:rFonts w:ascii="Calibri" w:eastAsia="Times New Roman" w:hAnsi="Calibri" w:cs="Calibri"/>
                <w:color w:val="000000"/>
                <w:sz w:val="22"/>
              </w:rPr>
            </w:pPr>
            <w:r w:rsidRPr="008D3E27">
              <w:rPr>
                <w:rFonts w:ascii="Calibri" w:eastAsia="Times New Roman" w:hAnsi="Calibri" w:cs="Calibri"/>
                <w:color w:val="000000"/>
                <w:sz w:val="22"/>
              </w:rPr>
              <w:t xml:space="preserve">Defines the U-turn policy for the Dispatch Location </w:t>
            </w:r>
          </w:p>
        </w:tc>
      </w:tr>
    </w:tbl>
    <w:p w14:paraId="379857F7" w14:textId="77777777" w:rsidR="008D3E27" w:rsidRPr="00A86562" w:rsidRDefault="008D3E27" w:rsidP="00A86562"/>
    <w:p w14:paraId="1EC3B12E" w14:textId="1A533C96" w:rsidR="006525A7" w:rsidRDefault="006525A7" w:rsidP="006525A7">
      <w:pPr>
        <w:pStyle w:val="EsriHeading2"/>
      </w:pPr>
      <w:bookmarkStart w:id="41" w:name="_Toc77064986"/>
      <w:r>
        <w:lastRenderedPageBreak/>
        <w:t>Solve</w:t>
      </w:r>
      <w:r w:rsidR="00A80E5F">
        <w:t>_</w:t>
      </w:r>
      <w:r>
        <w:t>Parameters</w:t>
      </w:r>
      <w:r w:rsidR="00A80E5F">
        <w:t>_</w:t>
      </w:r>
      <w:r>
        <w:t>Restrictions</w:t>
      </w:r>
      <w:r w:rsidR="00A80E5F">
        <w:t>_</w:t>
      </w:r>
      <w:r>
        <w:t>DefaultValues</w:t>
      </w:r>
      <w:bookmarkEnd w:id="41"/>
    </w:p>
    <w:p w14:paraId="06481206" w14:textId="1A502406" w:rsidR="00872FE4" w:rsidRDefault="00872FE4" w:rsidP="00872FE4">
      <w:r>
        <w:t xml:space="preserve">Table prepopulated with </w:t>
      </w:r>
      <w:r w:rsidR="00701FC6">
        <w:t>restriction parameters that can be copied into the Solve_Parameters_Restrictions table, then attributed for Dispatch Location.</w:t>
      </w:r>
    </w:p>
    <w:tbl>
      <w:tblPr>
        <w:tblW w:w="12960" w:type="dxa"/>
        <w:jc w:val="center"/>
        <w:tblLook w:val="04A0" w:firstRow="1" w:lastRow="0" w:firstColumn="1" w:lastColumn="0" w:noHBand="0" w:noVBand="1"/>
      </w:tblPr>
      <w:tblGrid>
        <w:gridCol w:w="2180"/>
        <w:gridCol w:w="3220"/>
        <w:gridCol w:w="1120"/>
        <w:gridCol w:w="1120"/>
        <w:gridCol w:w="5320"/>
      </w:tblGrid>
      <w:tr w:rsidR="00176350" w:rsidRPr="00176350" w14:paraId="2FE31644" w14:textId="77777777" w:rsidTr="000930DB">
        <w:trPr>
          <w:trHeight w:val="315"/>
          <w:jc w:val="center"/>
        </w:trPr>
        <w:tc>
          <w:tcPr>
            <w:tcW w:w="2180" w:type="dxa"/>
            <w:tcBorders>
              <w:top w:val="single" w:sz="8" w:space="0" w:color="auto"/>
              <w:left w:val="single" w:sz="8" w:space="0" w:color="auto"/>
              <w:bottom w:val="single" w:sz="4" w:space="0" w:color="auto"/>
              <w:right w:val="nil"/>
            </w:tcBorders>
            <w:shd w:val="clear" w:color="4472C4" w:fill="4472C4"/>
            <w:noWrap/>
            <w:vAlign w:val="bottom"/>
            <w:hideMark/>
          </w:tcPr>
          <w:p w14:paraId="1CB9EB14" w14:textId="77777777" w:rsidR="00176350" w:rsidRPr="00176350" w:rsidRDefault="00176350" w:rsidP="00176350">
            <w:pPr>
              <w:spacing w:before="0" w:after="0" w:line="240" w:lineRule="auto"/>
              <w:rPr>
                <w:rFonts w:ascii="Calibri" w:eastAsia="Times New Roman" w:hAnsi="Calibri" w:cs="Calibri"/>
                <w:b/>
                <w:bCs/>
                <w:color w:val="FFFFFF"/>
                <w:sz w:val="22"/>
              </w:rPr>
            </w:pPr>
            <w:r w:rsidRPr="00176350">
              <w:rPr>
                <w:rFonts w:ascii="Calibri" w:eastAsia="Times New Roman" w:hAnsi="Calibri" w:cs="Calibri"/>
                <w:b/>
                <w:bCs/>
                <w:color w:val="FFFFFF"/>
                <w:sz w:val="22"/>
              </w:rPr>
              <w:t>Name</w:t>
            </w:r>
          </w:p>
        </w:tc>
        <w:tc>
          <w:tcPr>
            <w:tcW w:w="3220" w:type="dxa"/>
            <w:tcBorders>
              <w:top w:val="single" w:sz="8" w:space="0" w:color="auto"/>
              <w:left w:val="nil"/>
              <w:bottom w:val="single" w:sz="4" w:space="0" w:color="auto"/>
              <w:right w:val="nil"/>
            </w:tcBorders>
            <w:shd w:val="clear" w:color="4472C4" w:fill="4472C4"/>
            <w:noWrap/>
            <w:vAlign w:val="bottom"/>
            <w:hideMark/>
          </w:tcPr>
          <w:p w14:paraId="237C30EA" w14:textId="77777777" w:rsidR="00176350" w:rsidRPr="00176350" w:rsidRDefault="00176350" w:rsidP="00176350">
            <w:pPr>
              <w:spacing w:before="0" w:after="0" w:line="240" w:lineRule="auto"/>
              <w:rPr>
                <w:rFonts w:ascii="Calibri" w:eastAsia="Times New Roman" w:hAnsi="Calibri" w:cs="Calibri"/>
                <w:b/>
                <w:bCs/>
                <w:color w:val="FFFFFF"/>
                <w:sz w:val="22"/>
              </w:rPr>
            </w:pPr>
            <w:r w:rsidRPr="00176350">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6E6D41E5" w14:textId="77777777" w:rsidR="00176350" w:rsidRPr="00176350" w:rsidRDefault="00176350" w:rsidP="00176350">
            <w:pPr>
              <w:spacing w:before="0" w:after="0" w:line="240" w:lineRule="auto"/>
              <w:rPr>
                <w:rFonts w:ascii="Calibri" w:eastAsia="Times New Roman" w:hAnsi="Calibri" w:cs="Calibri"/>
                <w:b/>
                <w:bCs/>
                <w:color w:val="FFFFFF"/>
                <w:sz w:val="22"/>
              </w:rPr>
            </w:pPr>
            <w:r w:rsidRPr="00176350">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vAlign w:val="bottom"/>
            <w:hideMark/>
          </w:tcPr>
          <w:p w14:paraId="7085D391" w14:textId="77777777" w:rsidR="00176350" w:rsidRPr="00176350" w:rsidRDefault="00176350" w:rsidP="00176350">
            <w:pPr>
              <w:spacing w:before="0" w:after="0" w:line="240" w:lineRule="auto"/>
              <w:rPr>
                <w:rFonts w:ascii="Calibri" w:eastAsia="Times New Roman" w:hAnsi="Calibri" w:cs="Calibri"/>
                <w:b/>
                <w:bCs/>
                <w:color w:val="FFFFFF"/>
                <w:sz w:val="22"/>
              </w:rPr>
            </w:pPr>
            <w:r w:rsidRPr="00176350">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591258BC" w14:textId="77777777" w:rsidR="00176350" w:rsidRPr="00176350" w:rsidRDefault="00176350" w:rsidP="00176350">
            <w:pPr>
              <w:spacing w:before="0" w:after="0" w:line="240" w:lineRule="auto"/>
              <w:rPr>
                <w:rFonts w:ascii="Calibri" w:eastAsia="Times New Roman" w:hAnsi="Calibri" w:cs="Calibri"/>
                <w:b/>
                <w:bCs/>
                <w:color w:val="FFFFFF"/>
                <w:sz w:val="22"/>
              </w:rPr>
            </w:pPr>
            <w:r w:rsidRPr="00176350">
              <w:rPr>
                <w:rFonts w:ascii="Calibri" w:eastAsia="Times New Roman" w:hAnsi="Calibri" w:cs="Calibri"/>
                <w:b/>
                <w:bCs/>
                <w:color w:val="FFFFFF"/>
                <w:sz w:val="22"/>
              </w:rPr>
              <w:t>Description</w:t>
            </w:r>
          </w:p>
        </w:tc>
      </w:tr>
      <w:tr w:rsidR="00176350" w:rsidRPr="00176350" w14:paraId="03C2FB67" w14:textId="77777777" w:rsidTr="000930DB">
        <w:trPr>
          <w:trHeight w:val="6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9ECBF"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displocname</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5C1E27"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Dispatch Location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D6B93" w14:textId="77777777" w:rsidR="00176350" w:rsidRPr="00176350" w:rsidRDefault="00176350" w:rsidP="00176350">
            <w:pPr>
              <w:spacing w:before="0" w:after="0" w:line="240" w:lineRule="auto"/>
              <w:jc w:val="center"/>
              <w:rPr>
                <w:rFonts w:ascii="Calibri" w:eastAsia="Times New Roman" w:hAnsi="Calibri" w:cs="Calibri"/>
                <w:color w:val="000000"/>
                <w:sz w:val="22"/>
              </w:rPr>
            </w:pPr>
            <w:r w:rsidRPr="00176350">
              <w:rPr>
                <w:rFonts w:ascii="Calibri" w:eastAsia="Times New Roman" w:hAnsi="Calibri" w:cs="Calibri"/>
                <w:color w:val="000000"/>
                <w:sz w:val="22"/>
              </w:rPr>
              <w:t>10</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14C318"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8D1749"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Name of Dispatch Location that Parameters relate to. Corresponds to key value set in DispatchLocation table</w:t>
            </w:r>
          </w:p>
        </w:tc>
      </w:tr>
      <w:tr w:rsidR="00176350" w:rsidRPr="00176350" w14:paraId="3E9B5DF9"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336004"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attributename</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7677C"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Restriction Name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49E31A" w14:textId="77777777" w:rsidR="00176350" w:rsidRPr="00176350" w:rsidRDefault="00176350" w:rsidP="00176350">
            <w:pPr>
              <w:spacing w:before="0" w:after="0" w:line="240" w:lineRule="auto"/>
              <w:jc w:val="center"/>
              <w:rPr>
                <w:rFonts w:ascii="Calibri" w:eastAsia="Times New Roman" w:hAnsi="Calibri" w:cs="Calibri"/>
                <w:color w:val="000000"/>
                <w:sz w:val="22"/>
              </w:rPr>
            </w:pPr>
            <w:r w:rsidRPr="00176350">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9A3B3A"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DF17A8" w14:textId="7E855592"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 </w:t>
            </w:r>
            <w:r w:rsidR="000F6BF2">
              <w:rPr>
                <w:rFonts w:ascii="Calibri" w:eastAsia="Times New Roman" w:hAnsi="Calibri" w:cs="Calibri"/>
                <w:color w:val="000000"/>
                <w:sz w:val="22"/>
              </w:rPr>
              <w:t>Values controlled by Domain</w:t>
            </w:r>
          </w:p>
        </w:tc>
      </w:tr>
      <w:tr w:rsidR="00176350" w:rsidRPr="00176350" w14:paraId="1528BF25"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10068"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parametername</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2985A7"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Restriction Parameter Name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F91269" w14:textId="77777777" w:rsidR="00176350" w:rsidRPr="00176350" w:rsidRDefault="00176350" w:rsidP="00176350">
            <w:pPr>
              <w:spacing w:before="0" w:after="0" w:line="240" w:lineRule="auto"/>
              <w:jc w:val="center"/>
              <w:rPr>
                <w:rFonts w:ascii="Calibri" w:eastAsia="Times New Roman" w:hAnsi="Calibri" w:cs="Calibri"/>
                <w:color w:val="000000"/>
                <w:sz w:val="22"/>
              </w:rPr>
            </w:pPr>
            <w:r w:rsidRPr="00176350">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442F91"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E1BD51" w14:textId="5C30BE1E"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 </w:t>
            </w:r>
            <w:r w:rsidR="000F6BF2">
              <w:rPr>
                <w:rFonts w:ascii="Calibri" w:eastAsia="Times New Roman" w:hAnsi="Calibri" w:cs="Calibri"/>
                <w:color w:val="000000"/>
                <w:sz w:val="22"/>
              </w:rPr>
              <w:t>Values controlled by Domain</w:t>
            </w:r>
          </w:p>
        </w:tc>
      </w:tr>
      <w:tr w:rsidR="00176350" w:rsidRPr="00176350" w14:paraId="741FCF2B" w14:textId="77777777" w:rsidTr="000930DB">
        <w:trPr>
          <w:trHeight w:val="6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9A570"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parametertype</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C9FF7"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Parameter Type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E19E40" w14:textId="77777777" w:rsidR="00176350" w:rsidRPr="00176350" w:rsidRDefault="00176350" w:rsidP="00176350">
            <w:pPr>
              <w:spacing w:before="0" w:after="0" w:line="240" w:lineRule="auto"/>
              <w:jc w:val="center"/>
              <w:rPr>
                <w:rFonts w:ascii="Calibri" w:eastAsia="Times New Roman" w:hAnsi="Calibri" w:cs="Calibri"/>
                <w:color w:val="000000"/>
                <w:sz w:val="22"/>
              </w:rPr>
            </w:pPr>
            <w:r w:rsidRPr="00176350">
              <w:rPr>
                <w:rFonts w:ascii="Calibri" w:eastAsia="Times New Roman" w:hAnsi="Calibri" w:cs="Calibri"/>
                <w:color w:val="000000"/>
                <w:sz w:val="22"/>
              </w:rPr>
              <w:t>2</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80B6B9"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Small Integer</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EE96E5" w14:textId="54FA7D4F"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 </w:t>
            </w:r>
            <w:r w:rsidR="000F6BF2">
              <w:rPr>
                <w:rFonts w:ascii="Calibri" w:eastAsia="Times New Roman" w:hAnsi="Calibri" w:cs="Calibri"/>
                <w:color w:val="000000"/>
                <w:sz w:val="22"/>
              </w:rPr>
              <w:t>Values controlled by Domain</w:t>
            </w:r>
          </w:p>
        </w:tc>
      </w:tr>
      <w:tr w:rsidR="00176350" w:rsidRPr="00176350" w14:paraId="2C4BF004" w14:textId="77777777" w:rsidTr="000930DB">
        <w:trPr>
          <w:trHeight w:val="315"/>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5B87C1"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parametervalue</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3B693" w14:textId="0FA1A302"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Restriction Parameter</w:t>
            </w:r>
            <w:r w:rsidR="0004400E">
              <w:rPr>
                <w:rFonts w:ascii="Calibri" w:eastAsia="Times New Roman" w:hAnsi="Calibri" w:cs="Calibri"/>
                <w:color w:val="000000"/>
                <w:sz w:val="22"/>
              </w:rPr>
              <w:t xml:space="preserve"> </w:t>
            </w:r>
            <w:r w:rsidRPr="00176350">
              <w:rPr>
                <w:rFonts w:ascii="Calibri" w:eastAsia="Times New Roman" w:hAnsi="Calibri" w:cs="Calibri"/>
                <w:color w:val="000000"/>
                <w:sz w:val="22"/>
              </w:rPr>
              <w:t>Value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01FD7" w14:textId="77777777" w:rsidR="00176350" w:rsidRPr="00176350" w:rsidRDefault="00176350" w:rsidP="00176350">
            <w:pPr>
              <w:spacing w:before="0" w:after="0" w:line="240" w:lineRule="auto"/>
              <w:jc w:val="center"/>
              <w:rPr>
                <w:rFonts w:ascii="Calibri" w:eastAsia="Times New Roman" w:hAnsi="Calibri" w:cs="Calibri"/>
                <w:color w:val="000000"/>
                <w:sz w:val="22"/>
              </w:rPr>
            </w:pPr>
            <w:r w:rsidRPr="00176350">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4226F1" w14:textId="77777777"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DCA8FF" w14:textId="28A61592" w:rsidR="00176350" w:rsidRPr="00176350" w:rsidRDefault="00176350" w:rsidP="00176350">
            <w:pPr>
              <w:spacing w:before="0" w:after="0" w:line="240" w:lineRule="auto"/>
              <w:rPr>
                <w:rFonts w:ascii="Calibri" w:eastAsia="Times New Roman" w:hAnsi="Calibri" w:cs="Calibri"/>
                <w:color w:val="000000"/>
                <w:sz w:val="22"/>
              </w:rPr>
            </w:pPr>
            <w:r w:rsidRPr="00176350">
              <w:rPr>
                <w:rFonts w:ascii="Calibri" w:eastAsia="Times New Roman" w:hAnsi="Calibri" w:cs="Calibri"/>
                <w:color w:val="000000"/>
                <w:sz w:val="22"/>
              </w:rPr>
              <w:t> </w:t>
            </w:r>
            <w:r w:rsidR="000F6BF2">
              <w:rPr>
                <w:rFonts w:ascii="Calibri" w:eastAsia="Times New Roman" w:hAnsi="Calibri" w:cs="Calibri"/>
                <w:color w:val="000000"/>
                <w:sz w:val="22"/>
              </w:rPr>
              <w:t>Values controlled by Domain</w:t>
            </w:r>
          </w:p>
        </w:tc>
      </w:tr>
    </w:tbl>
    <w:p w14:paraId="0F82ACE9" w14:textId="77777777" w:rsidR="00176350" w:rsidRPr="00872FE4" w:rsidRDefault="00176350" w:rsidP="00872FE4"/>
    <w:p w14:paraId="0086FB77" w14:textId="5569C56B" w:rsidR="00AA5C55" w:rsidRDefault="00AA5C55" w:rsidP="00AA5C55"/>
    <w:p w14:paraId="09A7BEA3" w14:textId="77777777" w:rsidR="00EB0EF2" w:rsidRDefault="00EB0EF2">
      <w:pPr>
        <w:spacing w:before="0" w:after="200"/>
        <w:rPr>
          <w:rFonts w:ascii="Arial" w:eastAsiaTheme="majorEastAsia" w:hAnsi="Arial" w:cs="Arial"/>
          <w:b/>
          <w:bCs/>
          <w:color w:val="007AC2"/>
          <w:sz w:val="32"/>
          <w:szCs w:val="32"/>
        </w:rPr>
      </w:pPr>
      <w:r>
        <w:br w:type="page"/>
      </w:r>
    </w:p>
    <w:p w14:paraId="55C774C2" w14:textId="6AB2E3A8" w:rsidR="00AA5C55" w:rsidRDefault="00AA5C55" w:rsidP="00AA5C55">
      <w:pPr>
        <w:pStyle w:val="EsriHeading1"/>
      </w:pPr>
      <w:bookmarkStart w:id="42" w:name="_Toc77064987"/>
      <w:r>
        <w:lastRenderedPageBreak/>
        <w:t>MDM Locations</w:t>
      </w:r>
      <w:bookmarkEnd w:id="42"/>
    </w:p>
    <w:p w14:paraId="6BD4976B" w14:textId="1B9021D6" w:rsidR="004843CA" w:rsidRDefault="004843CA" w:rsidP="004843CA">
      <w:pPr>
        <w:pStyle w:val="EsriHeading2"/>
      </w:pPr>
      <w:bookmarkStart w:id="43" w:name="_Toc77064988"/>
      <w:r>
        <w:t>MDM_Locations</w:t>
      </w:r>
      <w:bookmarkEnd w:id="43"/>
    </w:p>
    <w:p w14:paraId="036ED64D" w14:textId="0B947A39" w:rsidR="004843CA" w:rsidRPr="004843CA" w:rsidRDefault="004843CA" w:rsidP="004843CA">
      <w:r>
        <w:t xml:space="preserve">The MDM_Locations </w:t>
      </w:r>
      <w:r w:rsidR="00F031DF">
        <w:t xml:space="preserve">point </w:t>
      </w:r>
      <w:r>
        <w:t>feature layer holds</w:t>
      </w:r>
      <w:r w:rsidR="00F031DF">
        <w:t xml:space="preserve"> </w:t>
      </w:r>
      <w:r w:rsidR="005F6896">
        <w:t xml:space="preserve">depot locations or common delivery locations. </w:t>
      </w:r>
      <w:r w:rsidR="00303519">
        <w:t>In t</w:t>
      </w:r>
      <w:r w:rsidR="005F6896">
        <w:t>he Route Planner app</w:t>
      </w:r>
      <w:r w:rsidR="00303519">
        <w:t xml:space="preserve">, the Move Location functionality pulls these locations to allow planners to easily move an order </w:t>
      </w:r>
      <w:r w:rsidR="001E4EFF">
        <w:t>to a different location by selecting from a list.</w:t>
      </w:r>
    </w:p>
    <w:p w14:paraId="7EC3A1CF" w14:textId="32237630" w:rsidR="00AA5C55" w:rsidRDefault="00AA5C55" w:rsidP="00AA5C55"/>
    <w:tbl>
      <w:tblPr>
        <w:tblW w:w="11920" w:type="dxa"/>
        <w:jc w:val="center"/>
        <w:tblLook w:val="04A0" w:firstRow="1" w:lastRow="0" w:firstColumn="1" w:lastColumn="0" w:noHBand="0" w:noVBand="1"/>
      </w:tblPr>
      <w:tblGrid>
        <w:gridCol w:w="2180"/>
        <w:gridCol w:w="2180"/>
        <w:gridCol w:w="1120"/>
        <w:gridCol w:w="1120"/>
        <w:gridCol w:w="5320"/>
      </w:tblGrid>
      <w:tr w:rsidR="00D50D9D" w:rsidRPr="00D50D9D" w14:paraId="693BFDCD" w14:textId="77777777" w:rsidTr="000930DB">
        <w:trPr>
          <w:trHeight w:val="300"/>
          <w:jc w:val="center"/>
        </w:trPr>
        <w:tc>
          <w:tcPr>
            <w:tcW w:w="2180" w:type="dxa"/>
            <w:tcBorders>
              <w:top w:val="single" w:sz="8" w:space="0" w:color="auto"/>
              <w:left w:val="single" w:sz="8" w:space="0" w:color="auto"/>
              <w:bottom w:val="single" w:sz="4" w:space="0" w:color="auto"/>
              <w:right w:val="nil"/>
            </w:tcBorders>
            <w:shd w:val="clear" w:color="4472C4" w:fill="4472C4"/>
            <w:noWrap/>
            <w:vAlign w:val="bottom"/>
            <w:hideMark/>
          </w:tcPr>
          <w:p w14:paraId="2CDD3525" w14:textId="77777777" w:rsidR="00D50D9D" w:rsidRPr="00D50D9D" w:rsidRDefault="00D50D9D" w:rsidP="00D50D9D">
            <w:pPr>
              <w:spacing w:before="0" w:after="0" w:line="240" w:lineRule="auto"/>
              <w:rPr>
                <w:rFonts w:ascii="Calibri" w:eastAsia="Times New Roman" w:hAnsi="Calibri" w:cs="Calibri"/>
                <w:b/>
                <w:bCs/>
                <w:color w:val="FFFFFF"/>
                <w:sz w:val="22"/>
              </w:rPr>
            </w:pPr>
            <w:r w:rsidRPr="00D50D9D">
              <w:rPr>
                <w:rFonts w:ascii="Calibri" w:eastAsia="Times New Roman" w:hAnsi="Calibri" w:cs="Calibri"/>
                <w:b/>
                <w:bCs/>
                <w:color w:val="FFFFFF"/>
                <w:sz w:val="22"/>
              </w:rPr>
              <w:t>Name</w:t>
            </w:r>
          </w:p>
        </w:tc>
        <w:tc>
          <w:tcPr>
            <w:tcW w:w="2180" w:type="dxa"/>
            <w:tcBorders>
              <w:top w:val="single" w:sz="8" w:space="0" w:color="auto"/>
              <w:left w:val="nil"/>
              <w:bottom w:val="single" w:sz="4" w:space="0" w:color="auto"/>
              <w:right w:val="nil"/>
            </w:tcBorders>
            <w:shd w:val="clear" w:color="4472C4" w:fill="4472C4"/>
            <w:noWrap/>
            <w:vAlign w:val="bottom"/>
            <w:hideMark/>
          </w:tcPr>
          <w:p w14:paraId="3D4C9E6A" w14:textId="77777777" w:rsidR="00D50D9D" w:rsidRPr="00D50D9D" w:rsidRDefault="00D50D9D" w:rsidP="00D50D9D">
            <w:pPr>
              <w:spacing w:before="0" w:after="0" w:line="240" w:lineRule="auto"/>
              <w:rPr>
                <w:rFonts w:ascii="Calibri" w:eastAsia="Times New Roman" w:hAnsi="Calibri" w:cs="Calibri"/>
                <w:b/>
                <w:bCs/>
                <w:color w:val="FFFFFF"/>
                <w:sz w:val="22"/>
              </w:rPr>
            </w:pPr>
            <w:r w:rsidRPr="00D50D9D">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3F6622E9" w14:textId="77777777" w:rsidR="00D50D9D" w:rsidRPr="00D50D9D" w:rsidRDefault="00D50D9D" w:rsidP="00D50D9D">
            <w:pPr>
              <w:spacing w:before="0" w:after="0" w:line="240" w:lineRule="auto"/>
              <w:jc w:val="center"/>
              <w:rPr>
                <w:rFonts w:ascii="Calibri" w:eastAsia="Times New Roman" w:hAnsi="Calibri" w:cs="Calibri"/>
                <w:b/>
                <w:bCs/>
                <w:color w:val="FFFFFF"/>
                <w:sz w:val="22"/>
              </w:rPr>
            </w:pPr>
            <w:r w:rsidRPr="00D50D9D">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noWrap/>
            <w:vAlign w:val="bottom"/>
            <w:hideMark/>
          </w:tcPr>
          <w:p w14:paraId="4C561112" w14:textId="77777777" w:rsidR="00D50D9D" w:rsidRPr="00D50D9D" w:rsidRDefault="00D50D9D" w:rsidP="00D50D9D">
            <w:pPr>
              <w:spacing w:before="0" w:after="0" w:line="240" w:lineRule="auto"/>
              <w:rPr>
                <w:rFonts w:ascii="Calibri" w:eastAsia="Times New Roman" w:hAnsi="Calibri" w:cs="Calibri"/>
                <w:b/>
                <w:bCs/>
                <w:color w:val="FFFFFF"/>
                <w:sz w:val="22"/>
              </w:rPr>
            </w:pPr>
            <w:r w:rsidRPr="00D50D9D">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1CD9C3DF" w14:textId="77777777" w:rsidR="00D50D9D" w:rsidRPr="00D50D9D" w:rsidRDefault="00D50D9D" w:rsidP="00D50D9D">
            <w:pPr>
              <w:spacing w:before="0" w:after="0" w:line="240" w:lineRule="auto"/>
              <w:rPr>
                <w:rFonts w:ascii="Calibri" w:eastAsia="Times New Roman" w:hAnsi="Calibri" w:cs="Calibri"/>
                <w:b/>
                <w:bCs/>
                <w:color w:val="FFFFFF"/>
                <w:sz w:val="22"/>
              </w:rPr>
            </w:pPr>
            <w:r w:rsidRPr="00D50D9D">
              <w:rPr>
                <w:rFonts w:ascii="Calibri" w:eastAsia="Times New Roman" w:hAnsi="Calibri" w:cs="Calibri"/>
                <w:b/>
                <w:bCs/>
                <w:color w:val="FFFFFF"/>
                <w:sz w:val="22"/>
              </w:rPr>
              <w:t>Description</w:t>
            </w:r>
          </w:p>
        </w:tc>
      </w:tr>
      <w:tr w:rsidR="00D50D9D" w:rsidRPr="00D50D9D" w14:paraId="2E13E299" w14:textId="77777777" w:rsidTr="000930DB">
        <w:trPr>
          <w:trHeight w:val="9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49FBA"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DispLocName</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07EE2"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Dispatch Location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40758C" w14:textId="77777777" w:rsidR="00D50D9D" w:rsidRPr="00D50D9D" w:rsidRDefault="00D50D9D" w:rsidP="00D50D9D">
            <w:pPr>
              <w:spacing w:before="0" w:after="0" w:line="240" w:lineRule="auto"/>
              <w:jc w:val="center"/>
              <w:rPr>
                <w:rFonts w:ascii="Calibri" w:eastAsia="Times New Roman" w:hAnsi="Calibri" w:cs="Calibri"/>
                <w:color w:val="000000"/>
                <w:sz w:val="22"/>
              </w:rPr>
            </w:pPr>
            <w:r w:rsidRPr="00D50D9D">
              <w:rPr>
                <w:rFonts w:ascii="Calibri" w:eastAsia="Times New Roman" w:hAnsi="Calibri" w:cs="Calibri"/>
                <w:color w:val="000000"/>
                <w:sz w:val="22"/>
              </w:rPr>
              <w:t>128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A66B5"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730857"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Name of Dispatch Location that locations correspond to. Must match name in the ERM Plan Template\Depot layer.</w:t>
            </w:r>
          </w:p>
        </w:tc>
      </w:tr>
      <w:tr w:rsidR="00D50D9D" w:rsidRPr="00D50D9D" w14:paraId="5B54761B" w14:textId="77777777" w:rsidTr="000930DB">
        <w:trPr>
          <w:trHeight w:val="6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8DE20"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LocationName</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9E4399"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Location Name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94137C" w14:textId="77777777" w:rsidR="00D50D9D" w:rsidRPr="00D50D9D" w:rsidRDefault="00D50D9D" w:rsidP="00D50D9D">
            <w:pPr>
              <w:spacing w:before="0" w:after="0" w:line="240" w:lineRule="auto"/>
              <w:jc w:val="center"/>
              <w:rPr>
                <w:rFonts w:ascii="Calibri" w:eastAsia="Times New Roman" w:hAnsi="Calibri" w:cs="Calibri"/>
                <w:color w:val="000000"/>
                <w:sz w:val="22"/>
              </w:rPr>
            </w:pPr>
            <w:r w:rsidRPr="00D50D9D">
              <w:rPr>
                <w:rFonts w:ascii="Calibri" w:eastAsia="Times New Roman" w:hAnsi="Calibri" w:cs="Calibri"/>
                <w:color w:val="000000"/>
                <w:sz w:val="22"/>
              </w:rPr>
              <w:t>255</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C39CB"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01C7A3" w14:textId="77777777" w:rsidR="00D50D9D" w:rsidRPr="00D50D9D" w:rsidRDefault="00D50D9D" w:rsidP="00D50D9D">
            <w:pPr>
              <w:spacing w:before="0" w:after="0" w:line="240" w:lineRule="auto"/>
              <w:rPr>
                <w:rFonts w:ascii="Calibri" w:eastAsia="Times New Roman" w:hAnsi="Calibri" w:cs="Calibri"/>
                <w:color w:val="000000"/>
                <w:sz w:val="22"/>
              </w:rPr>
            </w:pPr>
            <w:r w:rsidRPr="00D50D9D">
              <w:rPr>
                <w:rFonts w:ascii="Calibri" w:eastAsia="Times New Roman" w:hAnsi="Calibri" w:cs="Calibri"/>
                <w:color w:val="000000"/>
                <w:sz w:val="22"/>
              </w:rPr>
              <w:t>Descriptive name of the location. This value will be shown in Route Planner for Move Location</w:t>
            </w:r>
          </w:p>
        </w:tc>
      </w:tr>
    </w:tbl>
    <w:p w14:paraId="73D38498" w14:textId="77777777" w:rsidR="00ED068F" w:rsidRDefault="00ED068F">
      <w:pPr>
        <w:spacing w:before="0" w:after="200"/>
        <w:rPr>
          <w:rFonts w:ascii="Arial" w:eastAsiaTheme="majorEastAsia" w:hAnsi="Arial" w:cs="Arial"/>
          <w:b/>
          <w:bCs/>
          <w:color w:val="007AC2"/>
          <w:sz w:val="32"/>
          <w:szCs w:val="32"/>
        </w:rPr>
      </w:pPr>
      <w:r>
        <w:br w:type="page"/>
      </w:r>
    </w:p>
    <w:p w14:paraId="440D2E90" w14:textId="1F3FF62B" w:rsidR="00AA5C55" w:rsidRDefault="00AA5C55" w:rsidP="00AA5C55">
      <w:pPr>
        <w:pStyle w:val="EsriHeading1"/>
      </w:pPr>
      <w:bookmarkStart w:id="44" w:name="_Toc77064989"/>
      <w:r>
        <w:lastRenderedPageBreak/>
        <w:t>GPS Template</w:t>
      </w:r>
      <w:bookmarkEnd w:id="44"/>
    </w:p>
    <w:p w14:paraId="19E6BF65" w14:textId="57575777" w:rsidR="00013A20" w:rsidRDefault="00013A20" w:rsidP="00013A20">
      <w:pPr>
        <w:pStyle w:val="EsriHeading2"/>
      </w:pPr>
      <w:bookmarkStart w:id="45" w:name="_Toc77064990"/>
      <w:r>
        <w:t>GPS Vehicle Updates</w:t>
      </w:r>
      <w:bookmarkEnd w:id="45"/>
    </w:p>
    <w:p w14:paraId="4CC3481F" w14:textId="00364497" w:rsidR="00013A20" w:rsidRPr="00013A20" w:rsidRDefault="00013A20" w:rsidP="00013A20">
      <w:r>
        <w:t xml:space="preserve">The GPS Vehicle Updates feature layer is </w:t>
      </w:r>
      <w:r w:rsidR="00F07F8C">
        <w:t xml:space="preserve">designed to receive information from GeoEvent server on the locations of fleet vehicles. This is normally </w:t>
      </w:r>
      <w:r w:rsidR="00ED068F">
        <w:t>used when integrating ERM with Workforce.</w:t>
      </w:r>
    </w:p>
    <w:p w14:paraId="1D8B61CD" w14:textId="0733BC0F" w:rsidR="003D7CC6" w:rsidRDefault="003D7CC6" w:rsidP="003D7CC6"/>
    <w:tbl>
      <w:tblPr>
        <w:tblW w:w="11920" w:type="dxa"/>
        <w:jc w:val="center"/>
        <w:tblLook w:val="04A0" w:firstRow="1" w:lastRow="0" w:firstColumn="1" w:lastColumn="0" w:noHBand="0" w:noVBand="1"/>
      </w:tblPr>
      <w:tblGrid>
        <w:gridCol w:w="2180"/>
        <w:gridCol w:w="2180"/>
        <w:gridCol w:w="1120"/>
        <w:gridCol w:w="1120"/>
        <w:gridCol w:w="5320"/>
      </w:tblGrid>
      <w:tr w:rsidR="00D33A04" w:rsidRPr="00D33A04" w14:paraId="513069CC" w14:textId="77777777" w:rsidTr="000930DB">
        <w:trPr>
          <w:trHeight w:val="300"/>
          <w:jc w:val="center"/>
        </w:trPr>
        <w:tc>
          <w:tcPr>
            <w:tcW w:w="2180" w:type="dxa"/>
            <w:tcBorders>
              <w:top w:val="single" w:sz="8" w:space="0" w:color="auto"/>
              <w:left w:val="single" w:sz="8" w:space="0" w:color="auto"/>
              <w:bottom w:val="single" w:sz="4" w:space="0" w:color="auto"/>
              <w:right w:val="nil"/>
            </w:tcBorders>
            <w:shd w:val="clear" w:color="4472C4" w:fill="4472C4"/>
            <w:noWrap/>
            <w:vAlign w:val="bottom"/>
            <w:hideMark/>
          </w:tcPr>
          <w:p w14:paraId="6B280DF2"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Name</w:t>
            </w:r>
          </w:p>
        </w:tc>
        <w:tc>
          <w:tcPr>
            <w:tcW w:w="2180" w:type="dxa"/>
            <w:tcBorders>
              <w:top w:val="single" w:sz="8" w:space="0" w:color="auto"/>
              <w:left w:val="nil"/>
              <w:bottom w:val="single" w:sz="4" w:space="0" w:color="auto"/>
              <w:right w:val="nil"/>
            </w:tcBorders>
            <w:shd w:val="clear" w:color="4472C4" w:fill="4472C4"/>
            <w:noWrap/>
            <w:vAlign w:val="bottom"/>
            <w:hideMark/>
          </w:tcPr>
          <w:p w14:paraId="7AABE716"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Alias</w:t>
            </w:r>
          </w:p>
        </w:tc>
        <w:tc>
          <w:tcPr>
            <w:tcW w:w="1120" w:type="dxa"/>
            <w:tcBorders>
              <w:top w:val="single" w:sz="8" w:space="0" w:color="auto"/>
              <w:left w:val="nil"/>
              <w:bottom w:val="single" w:sz="4" w:space="0" w:color="auto"/>
              <w:right w:val="nil"/>
            </w:tcBorders>
            <w:shd w:val="clear" w:color="4472C4" w:fill="4472C4"/>
            <w:noWrap/>
            <w:vAlign w:val="bottom"/>
            <w:hideMark/>
          </w:tcPr>
          <w:p w14:paraId="2FCD1FAB"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Length</w:t>
            </w:r>
          </w:p>
        </w:tc>
        <w:tc>
          <w:tcPr>
            <w:tcW w:w="1120" w:type="dxa"/>
            <w:tcBorders>
              <w:top w:val="single" w:sz="8" w:space="0" w:color="auto"/>
              <w:left w:val="nil"/>
              <w:bottom w:val="single" w:sz="4" w:space="0" w:color="auto"/>
              <w:right w:val="nil"/>
            </w:tcBorders>
            <w:shd w:val="clear" w:color="4472C4" w:fill="4472C4"/>
            <w:noWrap/>
            <w:vAlign w:val="bottom"/>
            <w:hideMark/>
          </w:tcPr>
          <w:p w14:paraId="6B44B384"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Type</w:t>
            </w:r>
          </w:p>
        </w:tc>
        <w:tc>
          <w:tcPr>
            <w:tcW w:w="5320" w:type="dxa"/>
            <w:tcBorders>
              <w:top w:val="single" w:sz="8" w:space="0" w:color="auto"/>
              <w:left w:val="nil"/>
              <w:bottom w:val="single" w:sz="4" w:space="0" w:color="auto"/>
              <w:right w:val="single" w:sz="8" w:space="0" w:color="auto"/>
            </w:tcBorders>
            <w:shd w:val="clear" w:color="4472C4" w:fill="4472C4"/>
            <w:vAlign w:val="bottom"/>
            <w:hideMark/>
          </w:tcPr>
          <w:p w14:paraId="45A7CB56" w14:textId="77777777" w:rsidR="00D33A04" w:rsidRPr="00D33A04" w:rsidRDefault="00D33A04" w:rsidP="00D33A04">
            <w:pPr>
              <w:spacing w:before="0" w:after="0" w:line="240" w:lineRule="auto"/>
              <w:rPr>
                <w:rFonts w:ascii="Calibri" w:eastAsia="Times New Roman" w:hAnsi="Calibri" w:cs="Calibri"/>
                <w:b/>
                <w:bCs/>
                <w:color w:val="FFFFFF"/>
                <w:sz w:val="22"/>
              </w:rPr>
            </w:pPr>
            <w:r w:rsidRPr="00D33A04">
              <w:rPr>
                <w:rFonts w:ascii="Calibri" w:eastAsia="Times New Roman" w:hAnsi="Calibri" w:cs="Calibri"/>
                <w:b/>
                <w:bCs/>
                <w:color w:val="FFFFFF"/>
                <w:sz w:val="22"/>
              </w:rPr>
              <w:t>Description</w:t>
            </w:r>
          </w:p>
        </w:tc>
      </w:tr>
      <w:tr w:rsidR="00D33A04" w:rsidRPr="00D33A04" w14:paraId="6182109B"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57A2DB"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Bearing</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F8D0A"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Bearing</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29E88"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8C8CF"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2C7B46"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bearing</w:t>
            </w:r>
          </w:p>
        </w:tc>
      </w:tr>
      <w:tr w:rsidR="00D33A04" w:rsidRPr="00D33A04" w14:paraId="6DA655CC"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404E4"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DriverID</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C7EF6"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Driver ID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F7EEF"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50</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548F5"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String</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5C7FF9" w14:textId="22D9E5EE" w:rsidR="00D33A04" w:rsidRPr="00D33A04" w:rsidRDefault="00A3537B" w:rsidP="00D33A04">
            <w:p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The driver’s Portal UserID</w:t>
            </w:r>
          </w:p>
        </w:tc>
      </w:tr>
      <w:tr w:rsidR="00D33A04" w:rsidRPr="00D33A04" w14:paraId="223F42BF"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658A4"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LastGPSReport</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343DA"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Last GPS Report</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EC57B"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ADDDF"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Date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CE73DB"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Last time location information was received</w:t>
            </w:r>
          </w:p>
        </w:tc>
      </w:tr>
      <w:tr w:rsidR="00D33A04" w:rsidRPr="00D33A04" w14:paraId="71FE4BEF"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056FA"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Latitude</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59A7F"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Latitude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4E6B4"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538F3D"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AAD6C6"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latitude</w:t>
            </w:r>
          </w:p>
        </w:tc>
      </w:tr>
      <w:tr w:rsidR="00D33A04" w:rsidRPr="00D33A04" w14:paraId="61143278"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40024"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Longitude</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649B4"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Longitude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F67C6C"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002CB"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47EB22"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longitude</w:t>
            </w:r>
          </w:p>
        </w:tc>
      </w:tr>
      <w:tr w:rsidR="00D33A04" w:rsidRPr="00D33A04" w14:paraId="208CDA7D"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E10B7F"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SpeedKPH</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2E22C"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Speed KPH</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BA66D"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C6190"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57B378"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speed in KPH</w:t>
            </w:r>
          </w:p>
        </w:tc>
      </w:tr>
      <w:tr w:rsidR="00D33A04" w:rsidRPr="00D33A04" w14:paraId="463E3B12" w14:textId="77777777" w:rsidTr="000930DB">
        <w:trPr>
          <w:trHeight w:val="300"/>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6A35C"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SpeedMPH</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5D1DE"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Speed MPH</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E11C80" w14:textId="77777777" w:rsidR="00D33A04" w:rsidRPr="00D33A04" w:rsidRDefault="00D33A04" w:rsidP="00D33A04">
            <w:pPr>
              <w:spacing w:before="0" w:after="0" w:line="240" w:lineRule="auto"/>
              <w:jc w:val="center"/>
              <w:rPr>
                <w:rFonts w:ascii="Calibri" w:eastAsia="Times New Roman" w:hAnsi="Calibri" w:cs="Calibri"/>
                <w:color w:val="000000"/>
                <w:sz w:val="22"/>
              </w:rPr>
            </w:pPr>
            <w:r w:rsidRPr="00D33A04">
              <w:rPr>
                <w:rFonts w:ascii="Calibri" w:eastAsia="Times New Roman" w:hAnsi="Calibri" w:cs="Calibri"/>
                <w:color w:val="000000"/>
                <w:sz w:val="22"/>
              </w:rPr>
              <w:t>8</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F0EB9"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Double</w:t>
            </w:r>
          </w:p>
        </w:tc>
        <w:tc>
          <w:tcPr>
            <w:tcW w:w="53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B4C034" w14:textId="77777777" w:rsidR="00D33A04" w:rsidRPr="00D33A04" w:rsidRDefault="00D33A04" w:rsidP="00D33A04">
            <w:pPr>
              <w:spacing w:before="0" w:after="0" w:line="240" w:lineRule="auto"/>
              <w:rPr>
                <w:rFonts w:ascii="Calibri" w:eastAsia="Times New Roman" w:hAnsi="Calibri" w:cs="Calibri"/>
                <w:color w:val="000000"/>
                <w:sz w:val="22"/>
              </w:rPr>
            </w:pPr>
            <w:r w:rsidRPr="00D33A04">
              <w:rPr>
                <w:rFonts w:ascii="Calibri" w:eastAsia="Times New Roman" w:hAnsi="Calibri" w:cs="Calibri"/>
                <w:color w:val="000000"/>
                <w:sz w:val="22"/>
              </w:rPr>
              <w:t>Current vehicle speed in MPH</w:t>
            </w:r>
          </w:p>
        </w:tc>
      </w:tr>
    </w:tbl>
    <w:p w14:paraId="61AE0D2C" w14:textId="4470EF55" w:rsidR="00234257" w:rsidRDefault="00234257" w:rsidP="003D7CC6"/>
    <w:p w14:paraId="3B9A599C" w14:textId="2B6C8552" w:rsidR="009035BF" w:rsidRDefault="009035BF" w:rsidP="003D7CC6"/>
    <w:p w14:paraId="7D4377D9" w14:textId="2059B09A" w:rsidR="009035BF" w:rsidRDefault="009035BF">
      <w:pPr>
        <w:spacing w:before="0" w:after="200"/>
      </w:pPr>
      <w:r>
        <w:br w:type="page"/>
      </w:r>
    </w:p>
    <w:p w14:paraId="2BD8C5A9" w14:textId="404F96D9" w:rsidR="009035BF" w:rsidRDefault="00AA7BA9" w:rsidP="009035BF">
      <w:pPr>
        <w:pStyle w:val="EsriHeading1"/>
      </w:pPr>
      <w:bookmarkStart w:id="46" w:name="_Toc77064991"/>
      <w:r>
        <w:lastRenderedPageBreak/>
        <w:t>Route Planner</w:t>
      </w:r>
      <w:r w:rsidR="009035BF">
        <w:t xml:space="preserve"> Managed Fields</w:t>
      </w:r>
      <w:bookmarkEnd w:id="46"/>
    </w:p>
    <w:p w14:paraId="0C64A7CC" w14:textId="0E77A21E" w:rsidR="009035BF" w:rsidRDefault="00AA7BA9" w:rsidP="009035BF">
      <w:r>
        <w:t>There are several fields that are not in the data model</w:t>
      </w:r>
      <w:r w:rsidR="00A9018B">
        <w:t xml:space="preserve"> for Orders and Routes</w:t>
      </w:r>
      <w:r>
        <w:t>, but the Route Planner application add</w:t>
      </w:r>
      <w:r w:rsidR="00A9018B">
        <w:t>s</w:t>
      </w:r>
      <w:r>
        <w:t xml:space="preserve"> and manage</w:t>
      </w:r>
      <w:r w:rsidR="00A9018B">
        <w:t>s</w:t>
      </w:r>
      <w:r>
        <w:t xml:space="preserve"> </w:t>
      </w:r>
      <w:r w:rsidR="00A9018B">
        <w:t>them</w:t>
      </w:r>
      <w:r>
        <w:t>.</w:t>
      </w:r>
      <w:r w:rsidR="0012155A">
        <w:t xml:space="preserve"> These fields can be configured </w:t>
      </w:r>
      <w:proofErr w:type="gramStart"/>
      <w:r w:rsidR="0012155A">
        <w:t>similar to</w:t>
      </w:r>
      <w:proofErr w:type="gramEnd"/>
      <w:r w:rsidR="0012155A">
        <w:t xml:space="preserve"> other fields through the </w:t>
      </w:r>
      <w:r w:rsidR="006B0CD6">
        <w:t xml:space="preserve">Route Planner configuration file. Can adjust visibility, editable state, </w:t>
      </w:r>
      <w:r w:rsidR="006530F8">
        <w:t>alias, or sequence in field list.</w:t>
      </w:r>
    </w:p>
    <w:p w14:paraId="18A3A87F" w14:textId="33397DEC" w:rsidR="00041746" w:rsidRDefault="00041746" w:rsidP="00041746">
      <w:pPr>
        <w:pStyle w:val="EsriHeading2"/>
      </w:pPr>
      <w:bookmarkStart w:id="47" w:name="_Toc77064992"/>
      <w:r>
        <w:t>Orders Fields</w:t>
      </w:r>
      <w:bookmarkEnd w:id="47"/>
    </w:p>
    <w:p w14:paraId="3FA08B25" w14:textId="4C8A95ED" w:rsidR="00C67F40" w:rsidRPr="00C67F40" w:rsidRDefault="00C67F40" w:rsidP="00C67F40">
      <w:r>
        <w:t xml:space="preserve">The following field </w:t>
      </w:r>
      <w:r w:rsidR="00086D04">
        <w:t>is managed by Route Planner application and will not appear in the feature service for the Plan</w:t>
      </w:r>
      <w:r w:rsidR="00693321">
        <w:t xml:space="preserve"> for GeoOrder layer</w:t>
      </w:r>
      <w:r w:rsidR="00086D04">
        <w:t>:</w:t>
      </w:r>
    </w:p>
    <w:p w14:paraId="29DECF5D" w14:textId="1E93033C" w:rsidR="00B33386" w:rsidRDefault="0017257A" w:rsidP="00B33386">
      <w:pPr>
        <w:pStyle w:val="ListParagraph"/>
        <w:numPr>
          <w:ilvl w:val="0"/>
          <w:numId w:val="23"/>
        </w:numPr>
      </w:pPr>
      <w:r>
        <w:t>Edit Location</w:t>
      </w:r>
    </w:p>
    <w:p w14:paraId="08EFE054" w14:textId="22B41AEE" w:rsidR="006530F8" w:rsidRDefault="006530F8" w:rsidP="006530F8">
      <w:pPr>
        <w:pStyle w:val="ListParagraph"/>
        <w:numPr>
          <w:ilvl w:val="1"/>
          <w:numId w:val="23"/>
        </w:numPr>
      </w:pPr>
      <w:r>
        <w:t>Allows user to move an Order point to a different location.</w:t>
      </w:r>
    </w:p>
    <w:p w14:paraId="63814326" w14:textId="70F9EB7C" w:rsidR="00041746" w:rsidRDefault="00041746" w:rsidP="00041746"/>
    <w:p w14:paraId="3ECBD65A" w14:textId="5677F44D" w:rsidR="00041746" w:rsidRDefault="00041746" w:rsidP="00041746">
      <w:pPr>
        <w:pStyle w:val="EsriHeading2"/>
      </w:pPr>
      <w:bookmarkStart w:id="48" w:name="_Toc77064993"/>
      <w:r>
        <w:t>Routes Fields</w:t>
      </w:r>
      <w:bookmarkEnd w:id="48"/>
    </w:p>
    <w:p w14:paraId="4D4F066E" w14:textId="24F563B4" w:rsidR="00086D04" w:rsidRPr="00C67F40" w:rsidRDefault="00086D04" w:rsidP="00086D04">
      <w:r>
        <w:t>The following fields are managed by Route Planner application and will not appear in the feature service for the Plan</w:t>
      </w:r>
      <w:r w:rsidR="00693321">
        <w:t xml:space="preserve"> for Route layer</w:t>
      </w:r>
      <w:r>
        <w:t>:</w:t>
      </w:r>
    </w:p>
    <w:p w14:paraId="43B27780" w14:textId="74F6E799" w:rsidR="00B33386" w:rsidRDefault="00B33386" w:rsidP="00B33386">
      <w:pPr>
        <w:pStyle w:val="ListParagraph"/>
        <w:numPr>
          <w:ilvl w:val="0"/>
          <w:numId w:val="23"/>
        </w:numPr>
      </w:pPr>
      <w:r>
        <w:t>View Routes</w:t>
      </w:r>
    </w:p>
    <w:p w14:paraId="3F1FCE4B" w14:textId="07C81A6D" w:rsidR="00992A2F" w:rsidRDefault="00992A2F" w:rsidP="00992A2F">
      <w:pPr>
        <w:pStyle w:val="ListParagraph"/>
        <w:numPr>
          <w:ilvl w:val="1"/>
          <w:numId w:val="23"/>
        </w:numPr>
      </w:pPr>
      <w:r>
        <w:t>Allows user to toggle individual Routes on/off in the map.</w:t>
      </w:r>
    </w:p>
    <w:p w14:paraId="7108F0E7" w14:textId="325FB123" w:rsidR="00B33386" w:rsidRDefault="00B33386" w:rsidP="00B33386">
      <w:pPr>
        <w:pStyle w:val="ListParagraph"/>
        <w:numPr>
          <w:ilvl w:val="0"/>
          <w:numId w:val="23"/>
        </w:numPr>
      </w:pPr>
      <w:r>
        <w:t>Symbology</w:t>
      </w:r>
    </w:p>
    <w:p w14:paraId="1C1B5C31" w14:textId="5EBF0367" w:rsidR="00992A2F" w:rsidRDefault="00992A2F" w:rsidP="00992A2F">
      <w:pPr>
        <w:pStyle w:val="ListParagraph"/>
        <w:numPr>
          <w:ilvl w:val="1"/>
          <w:numId w:val="23"/>
        </w:numPr>
      </w:pPr>
      <w:r>
        <w:t>Allows user to adjust the symbology of individual Routes.</w:t>
      </w:r>
    </w:p>
    <w:p w14:paraId="178E75A4" w14:textId="60F26FB1" w:rsidR="00B33386" w:rsidRDefault="00B33386" w:rsidP="00B33386">
      <w:pPr>
        <w:pStyle w:val="ListParagraph"/>
        <w:numPr>
          <w:ilvl w:val="0"/>
          <w:numId w:val="23"/>
        </w:numPr>
      </w:pPr>
      <w:r>
        <w:t>Is Hard Zone</w:t>
      </w:r>
    </w:p>
    <w:p w14:paraId="4FB3BB02" w14:textId="7D105742" w:rsidR="00992A2F" w:rsidRPr="00B33386" w:rsidRDefault="001B147C" w:rsidP="00992A2F">
      <w:pPr>
        <w:pStyle w:val="ListParagraph"/>
        <w:numPr>
          <w:ilvl w:val="1"/>
          <w:numId w:val="23"/>
        </w:numPr>
      </w:pPr>
      <w:r>
        <w:t xml:space="preserve">Allows user to change value of Is Hard Zone </w:t>
      </w:r>
      <w:r w:rsidR="007C56EB">
        <w:t xml:space="preserve">attribute </w:t>
      </w:r>
      <w:r w:rsidR="00D9270B">
        <w:t>in the Zone feature that is related to the Route.</w:t>
      </w:r>
      <w:r w:rsidR="007D4428">
        <w:t xml:space="preserve"> </w:t>
      </w:r>
    </w:p>
    <w:sectPr w:rsidR="00992A2F" w:rsidRPr="00B33386" w:rsidSect="003B0C58">
      <w:pgSz w:w="15840" w:h="12240" w:orient="landscape"/>
      <w:pgMar w:top="720" w:right="720" w:bottom="720" w:left="72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328084" w14:textId="77777777" w:rsidR="0011487B" w:rsidRDefault="0011487B">
      <w:pPr>
        <w:spacing w:after="0" w:line="240" w:lineRule="auto"/>
      </w:pPr>
      <w:r>
        <w:separator/>
      </w:r>
    </w:p>
  </w:endnote>
  <w:endnote w:type="continuationSeparator" w:id="0">
    <w:p w14:paraId="6762E24E" w14:textId="77777777" w:rsidR="0011487B" w:rsidRDefault="0011487B">
      <w:pPr>
        <w:spacing w:after="0" w:line="240" w:lineRule="auto"/>
      </w:pPr>
      <w:r>
        <w:continuationSeparator/>
      </w:r>
    </w:p>
  </w:endnote>
  <w:endnote w:type="continuationNotice" w:id="1">
    <w:p w14:paraId="66136032" w14:textId="77777777" w:rsidR="0011487B" w:rsidRDefault="0011487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0F5C9" w14:textId="77777777" w:rsidR="0011487B" w:rsidRDefault="0011487B">
      <w:pPr>
        <w:spacing w:after="0" w:line="240" w:lineRule="auto"/>
      </w:pPr>
      <w:r>
        <w:separator/>
      </w:r>
    </w:p>
  </w:footnote>
  <w:footnote w:type="continuationSeparator" w:id="0">
    <w:p w14:paraId="55FC77AA" w14:textId="77777777" w:rsidR="0011487B" w:rsidRDefault="0011487B">
      <w:pPr>
        <w:spacing w:after="0" w:line="240" w:lineRule="auto"/>
      </w:pPr>
      <w:r>
        <w:continuationSeparator/>
      </w:r>
    </w:p>
  </w:footnote>
  <w:footnote w:type="continuationNotice" w:id="1">
    <w:p w14:paraId="5C3949EE" w14:textId="77777777" w:rsidR="0011487B" w:rsidRDefault="0011487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D3224"/>
    <w:multiLevelType w:val="hybridMultilevel"/>
    <w:tmpl w:val="9BC8C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C7A2EA3"/>
    <w:multiLevelType w:val="hybridMultilevel"/>
    <w:tmpl w:val="D074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125E4"/>
    <w:multiLevelType w:val="hybridMultilevel"/>
    <w:tmpl w:val="CB60D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8" w15:restartNumberingAfterBreak="0">
    <w:nsid w:val="232A4394"/>
    <w:multiLevelType w:val="hybridMultilevel"/>
    <w:tmpl w:val="ADF41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F0E570D"/>
    <w:multiLevelType w:val="hybridMultilevel"/>
    <w:tmpl w:val="B1CE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8"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0" w15:restartNumberingAfterBreak="0">
    <w:nsid w:val="6EE23516"/>
    <w:multiLevelType w:val="hybridMultilevel"/>
    <w:tmpl w:val="9EDA7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7"/>
  </w:num>
  <w:num w:numId="4">
    <w:abstractNumId w:val="10"/>
  </w:num>
  <w:num w:numId="5">
    <w:abstractNumId w:val="19"/>
  </w:num>
  <w:num w:numId="6">
    <w:abstractNumId w:val="18"/>
  </w:num>
  <w:num w:numId="7">
    <w:abstractNumId w:val="17"/>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abstractNumId w:val="4"/>
  </w:num>
  <w:num w:numId="9">
    <w:abstractNumId w:val="12"/>
  </w:num>
  <w:num w:numId="10">
    <w:abstractNumId w:val="9"/>
  </w:num>
  <w:num w:numId="11">
    <w:abstractNumId w:val="1"/>
  </w:num>
  <w:num w:numId="12">
    <w:abstractNumId w:val="9"/>
  </w:num>
  <w:num w:numId="13">
    <w:abstractNumId w:val="14"/>
  </w:num>
  <w:num w:numId="14">
    <w:abstractNumId w:val="13"/>
  </w:num>
  <w:num w:numId="15">
    <w:abstractNumId w:val="21"/>
  </w:num>
  <w:num w:numId="16">
    <w:abstractNumId w:val="3"/>
  </w:num>
  <w:num w:numId="17">
    <w:abstractNumId w:val="15"/>
  </w:num>
  <w:num w:numId="18">
    <w:abstractNumId w:val="11"/>
  </w:num>
  <w:num w:numId="19">
    <w:abstractNumId w:val="8"/>
  </w:num>
  <w:num w:numId="20">
    <w:abstractNumId w:val="5"/>
  </w:num>
  <w:num w:numId="21">
    <w:abstractNumId w:val="2"/>
  </w:num>
  <w:num w:numId="22">
    <w:abstractNumId w:val="20"/>
  </w:num>
  <w:num w:numId="23">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3A20"/>
    <w:rsid w:val="0001455A"/>
    <w:rsid w:val="00020FCF"/>
    <w:rsid w:val="00020FF4"/>
    <w:rsid w:val="0002190D"/>
    <w:rsid w:val="000224CC"/>
    <w:rsid w:val="00023BDE"/>
    <w:rsid w:val="000309AC"/>
    <w:rsid w:val="000310E2"/>
    <w:rsid w:val="000320E6"/>
    <w:rsid w:val="000403E7"/>
    <w:rsid w:val="00041746"/>
    <w:rsid w:val="0004400E"/>
    <w:rsid w:val="00047F35"/>
    <w:rsid w:val="00051682"/>
    <w:rsid w:val="00053597"/>
    <w:rsid w:val="00053FDC"/>
    <w:rsid w:val="0005575A"/>
    <w:rsid w:val="00057203"/>
    <w:rsid w:val="00065A36"/>
    <w:rsid w:val="00070D48"/>
    <w:rsid w:val="000729E6"/>
    <w:rsid w:val="0007506E"/>
    <w:rsid w:val="000753FA"/>
    <w:rsid w:val="00084395"/>
    <w:rsid w:val="00085081"/>
    <w:rsid w:val="00085101"/>
    <w:rsid w:val="00086D04"/>
    <w:rsid w:val="00092A08"/>
    <w:rsid w:val="000930DB"/>
    <w:rsid w:val="000943D7"/>
    <w:rsid w:val="00097646"/>
    <w:rsid w:val="000A3C6B"/>
    <w:rsid w:val="000A7808"/>
    <w:rsid w:val="000B34E2"/>
    <w:rsid w:val="000C0640"/>
    <w:rsid w:val="000C24B7"/>
    <w:rsid w:val="000C29FB"/>
    <w:rsid w:val="000C42F6"/>
    <w:rsid w:val="000D0ED0"/>
    <w:rsid w:val="000D1A4C"/>
    <w:rsid w:val="000D3363"/>
    <w:rsid w:val="000D5516"/>
    <w:rsid w:val="000D5F74"/>
    <w:rsid w:val="000D6F36"/>
    <w:rsid w:val="000D7896"/>
    <w:rsid w:val="000E0BE5"/>
    <w:rsid w:val="000E1622"/>
    <w:rsid w:val="000E1908"/>
    <w:rsid w:val="000E1D23"/>
    <w:rsid w:val="000E4655"/>
    <w:rsid w:val="000E511B"/>
    <w:rsid w:val="000E514E"/>
    <w:rsid w:val="000F1DF6"/>
    <w:rsid w:val="000F2054"/>
    <w:rsid w:val="000F2589"/>
    <w:rsid w:val="000F54C6"/>
    <w:rsid w:val="000F6BF2"/>
    <w:rsid w:val="00100D4B"/>
    <w:rsid w:val="00104A92"/>
    <w:rsid w:val="00112F2C"/>
    <w:rsid w:val="00114018"/>
    <w:rsid w:val="0011487B"/>
    <w:rsid w:val="0011696D"/>
    <w:rsid w:val="00117832"/>
    <w:rsid w:val="001212CE"/>
    <w:rsid w:val="0012155A"/>
    <w:rsid w:val="00122899"/>
    <w:rsid w:val="00122E9A"/>
    <w:rsid w:val="00123333"/>
    <w:rsid w:val="00125EDA"/>
    <w:rsid w:val="00126796"/>
    <w:rsid w:val="0012689E"/>
    <w:rsid w:val="00130496"/>
    <w:rsid w:val="001332EA"/>
    <w:rsid w:val="00133E7C"/>
    <w:rsid w:val="00140597"/>
    <w:rsid w:val="00143AD9"/>
    <w:rsid w:val="00145E7F"/>
    <w:rsid w:val="00147CD8"/>
    <w:rsid w:val="00152476"/>
    <w:rsid w:val="00153C2B"/>
    <w:rsid w:val="00154134"/>
    <w:rsid w:val="00162558"/>
    <w:rsid w:val="00163F97"/>
    <w:rsid w:val="00164EF2"/>
    <w:rsid w:val="00165FFA"/>
    <w:rsid w:val="001665AE"/>
    <w:rsid w:val="0016717B"/>
    <w:rsid w:val="0016730F"/>
    <w:rsid w:val="00170819"/>
    <w:rsid w:val="0017257A"/>
    <w:rsid w:val="00174981"/>
    <w:rsid w:val="00176350"/>
    <w:rsid w:val="0018063D"/>
    <w:rsid w:val="00180652"/>
    <w:rsid w:val="00180C8D"/>
    <w:rsid w:val="001820EE"/>
    <w:rsid w:val="00183AA5"/>
    <w:rsid w:val="001854AD"/>
    <w:rsid w:val="0019228F"/>
    <w:rsid w:val="00192508"/>
    <w:rsid w:val="00193239"/>
    <w:rsid w:val="001949E2"/>
    <w:rsid w:val="00195050"/>
    <w:rsid w:val="00195806"/>
    <w:rsid w:val="00195FAE"/>
    <w:rsid w:val="00196D8C"/>
    <w:rsid w:val="001A0FA1"/>
    <w:rsid w:val="001A2085"/>
    <w:rsid w:val="001A6DD7"/>
    <w:rsid w:val="001B0C25"/>
    <w:rsid w:val="001B147C"/>
    <w:rsid w:val="001B30AB"/>
    <w:rsid w:val="001B335B"/>
    <w:rsid w:val="001B5464"/>
    <w:rsid w:val="001B6A60"/>
    <w:rsid w:val="001B738C"/>
    <w:rsid w:val="001C2D87"/>
    <w:rsid w:val="001C39BD"/>
    <w:rsid w:val="001C4DE7"/>
    <w:rsid w:val="001C5C87"/>
    <w:rsid w:val="001C68A9"/>
    <w:rsid w:val="001D5488"/>
    <w:rsid w:val="001E0BE0"/>
    <w:rsid w:val="001E11AD"/>
    <w:rsid w:val="001E1638"/>
    <w:rsid w:val="001E177A"/>
    <w:rsid w:val="001E2BED"/>
    <w:rsid w:val="001E4EFF"/>
    <w:rsid w:val="001E5D41"/>
    <w:rsid w:val="001E5ED0"/>
    <w:rsid w:val="001E73E3"/>
    <w:rsid w:val="001E7E5C"/>
    <w:rsid w:val="001F04E1"/>
    <w:rsid w:val="001F344B"/>
    <w:rsid w:val="001F5597"/>
    <w:rsid w:val="001F5B27"/>
    <w:rsid w:val="002036DD"/>
    <w:rsid w:val="00207203"/>
    <w:rsid w:val="00214DE9"/>
    <w:rsid w:val="002171A0"/>
    <w:rsid w:val="0022126B"/>
    <w:rsid w:val="0022128B"/>
    <w:rsid w:val="00222FBB"/>
    <w:rsid w:val="00224AA3"/>
    <w:rsid w:val="00225884"/>
    <w:rsid w:val="002259A1"/>
    <w:rsid w:val="00226C19"/>
    <w:rsid w:val="002306F2"/>
    <w:rsid w:val="00231E30"/>
    <w:rsid w:val="00233D38"/>
    <w:rsid w:val="00234257"/>
    <w:rsid w:val="00235919"/>
    <w:rsid w:val="00235A42"/>
    <w:rsid w:val="002364F4"/>
    <w:rsid w:val="0023676D"/>
    <w:rsid w:val="00236DA4"/>
    <w:rsid w:val="00240B30"/>
    <w:rsid w:val="002417B8"/>
    <w:rsid w:val="00243A56"/>
    <w:rsid w:val="00245937"/>
    <w:rsid w:val="00245DE7"/>
    <w:rsid w:val="0024614A"/>
    <w:rsid w:val="0025080F"/>
    <w:rsid w:val="00250829"/>
    <w:rsid w:val="00250B41"/>
    <w:rsid w:val="002513D4"/>
    <w:rsid w:val="00255A92"/>
    <w:rsid w:val="002574AE"/>
    <w:rsid w:val="00257905"/>
    <w:rsid w:val="002610FF"/>
    <w:rsid w:val="00263888"/>
    <w:rsid w:val="00263EAB"/>
    <w:rsid w:val="0026635C"/>
    <w:rsid w:val="002700FC"/>
    <w:rsid w:val="00271A50"/>
    <w:rsid w:val="00272E3F"/>
    <w:rsid w:val="00277682"/>
    <w:rsid w:val="002834E8"/>
    <w:rsid w:val="002840CA"/>
    <w:rsid w:val="00287FF7"/>
    <w:rsid w:val="00292954"/>
    <w:rsid w:val="002936F1"/>
    <w:rsid w:val="00295A50"/>
    <w:rsid w:val="00295C79"/>
    <w:rsid w:val="002A05AF"/>
    <w:rsid w:val="002A158A"/>
    <w:rsid w:val="002A17BA"/>
    <w:rsid w:val="002A6B8A"/>
    <w:rsid w:val="002B0387"/>
    <w:rsid w:val="002B2148"/>
    <w:rsid w:val="002B3DEA"/>
    <w:rsid w:val="002B4CAC"/>
    <w:rsid w:val="002B6BE8"/>
    <w:rsid w:val="002C1955"/>
    <w:rsid w:val="002C29C3"/>
    <w:rsid w:val="002C3EE6"/>
    <w:rsid w:val="002C5BFA"/>
    <w:rsid w:val="002D41D7"/>
    <w:rsid w:val="002D4837"/>
    <w:rsid w:val="002E0FF0"/>
    <w:rsid w:val="002E1E19"/>
    <w:rsid w:val="002E2F5D"/>
    <w:rsid w:val="002E30DB"/>
    <w:rsid w:val="002E516B"/>
    <w:rsid w:val="002E5AA0"/>
    <w:rsid w:val="002F0816"/>
    <w:rsid w:val="002F5617"/>
    <w:rsid w:val="002F57EF"/>
    <w:rsid w:val="0030142A"/>
    <w:rsid w:val="00301ECE"/>
    <w:rsid w:val="00302390"/>
    <w:rsid w:val="003025B4"/>
    <w:rsid w:val="00303519"/>
    <w:rsid w:val="00304630"/>
    <w:rsid w:val="00306118"/>
    <w:rsid w:val="00310DFA"/>
    <w:rsid w:val="003113EF"/>
    <w:rsid w:val="0031257C"/>
    <w:rsid w:val="00314934"/>
    <w:rsid w:val="00315E4B"/>
    <w:rsid w:val="003168B3"/>
    <w:rsid w:val="00317421"/>
    <w:rsid w:val="00320D60"/>
    <w:rsid w:val="00323295"/>
    <w:rsid w:val="00324ADB"/>
    <w:rsid w:val="00324F7C"/>
    <w:rsid w:val="00325964"/>
    <w:rsid w:val="00326AE2"/>
    <w:rsid w:val="00330CA1"/>
    <w:rsid w:val="00335F6F"/>
    <w:rsid w:val="003364D1"/>
    <w:rsid w:val="00350012"/>
    <w:rsid w:val="00350064"/>
    <w:rsid w:val="0035133D"/>
    <w:rsid w:val="003523F8"/>
    <w:rsid w:val="0035711B"/>
    <w:rsid w:val="003629C5"/>
    <w:rsid w:val="00363779"/>
    <w:rsid w:val="00363EDE"/>
    <w:rsid w:val="00365DB0"/>
    <w:rsid w:val="0037049F"/>
    <w:rsid w:val="0037181E"/>
    <w:rsid w:val="00372817"/>
    <w:rsid w:val="00372A93"/>
    <w:rsid w:val="003776BE"/>
    <w:rsid w:val="00380070"/>
    <w:rsid w:val="0038258E"/>
    <w:rsid w:val="00385CEA"/>
    <w:rsid w:val="003900E9"/>
    <w:rsid w:val="003907BE"/>
    <w:rsid w:val="00392354"/>
    <w:rsid w:val="003926B0"/>
    <w:rsid w:val="00392E47"/>
    <w:rsid w:val="003933AA"/>
    <w:rsid w:val="003954BA"/>
    <w:rsid w:val="00396154"/>
    <w:rsid w:val="003A038B"/>
    <w:rsid w:val="003A059D"/>
    <w:rsid w:val="003A0DDB"/>
    <w:rsid w:val="003A2573"/>
    <w:rsid w:val="003A2F4C"/>
    <w:rsid w:val="003A4D14"/>
    <w:rsid w:val="003A4F47"/>
    <w:rsid w:val="003A73DC"/>
    <w:rsid w:val="003B064D"/>
    <w:rsid w:val="003B0C58"/>
    <w:rsid w:val="003B258E"/>
    <w:rsid w:val="003B39CC"/>
    <w:rsid w:val="003B5A0B"/>
    <w:rsid w:val="003B6BC4"/>
    <w:rsid w:val="003B7703"/>
    <w:rsid w:val="003C0312"/>
    <w:rsid w:val="003C225D"/>
    <w:rsid w:val="003C2964"/>
    <w:rsid w:val="003C5D64"/>
    <w:rsid w:val="003C6089"/>
    <w:rsid w:val="003C72F3"/>
    <w:rsid w:val="003D3707"/>
    <w:rsid w:val="003D6D77"/>
    <w:rsid w:val="003D7CC6"/>
    <w:rsid w:val="003E50B5"/>
    <w:rsid w:val="003E729A"/>
    <w:rsid w:val="003E7A2A"/>
    <w:rsid w:val="003F0A85"/>
    <w:rsid w:val="003F4BB4"/>
    <w:rsid w:val="003F5A9D"/>
    <w:rsid w:val="003F78B5"/>
    <w:rsid w:val="00401799"/>
    <w:rsid w:val="00401884"/>
    <w:rsid w:val="00403CE9"/>
    <w:rsid w:val="00405F5E"/>
    <w:rsid w:val="0040763A"/>
    <w:rsid w:val="00407CF7"/>
    <w:rsid w:val="004109FB"/>
    <w:rsid w:val="00411507"/>
    <w:rsid w:val="00413F34"/>
    <w:rsid w:val="00414DB6"/>
    <w:rsid w:val="004166F8"/>
    <w:rsid w:val="00420E0A"/>
    <w:rsid w:val="00421657"/>
    <w:rsid w:val="00421BD7"/>
    <w:rsid w:val="004233A7"/>
    <w:rsid w:val="00426829"/>
    <w:rsid w:val="0042731B"/>
    <w:rsid w:val="004273E9"/>
    <w:rsid w:val="00430099"/>
    <w:rsid w:val="004306EC"/>
    <w:rsid w:val="00430BB5"/>
    <w:rsid w:val="00432848"/>
    <w:rsid w:val="00432E4A"/>
    <w:rsid w:val="00434619"/>
    <w:rsid w:val="004402F6"/>
    <w:rsid w:val="00440EA2"/>
    <w:rsid w:val="0044776D"/>
    <w:rsid w:val="0045012B"/>
    <w:rsid w:val="00452C25"/>
    <w:rsid w:val="00453068"/>
    <w:rsid w:val="00453362"/>
    <w:rsid w:val="004557E0"/>
    <w:rsid w:val="0045669D"/>
    <w:rsid w:val="00456729"/>
    <w:rsid w:val="00456912"/>
    <w:rsid w:val="00462483"/>
    <w:rsid w:val="004633B1"/>
    <w:rsid w:val="00465BFE"/>
    <w:rsid w:val="00465F86"/>
    <w:rsid w:val="00467D60"/>
    <w:rsid w:val="004749CD"/>
    <w:rsid w:val="00477B9F"/>
    <w:rsid w:val="004805CE"/>
    <w:rsid w:val="00481F9E"/>
    <w:rsid w:val="004843CA"/>
    <w:rsid w:val="0048462C"/>
    <w:rsid w:val="004850C6"/>
    <w:rsid w:val="004901ED"/>
    <w:rsid w:val="00491171"/>
    <w:rsid w:val="00492560"/>
    <w:rsid w:val="00493114"/>
    <w:rsid w:val="0049352B"/>
    <w:rsid w:val="004A0B71"/>
    <w:rsid w:val="004A0ED6"/>
    <w:rsid w:val="004A1E3E"/>
    <w:rsid w:val="004A289D"/>
    <w:rsid w:val="004A53F3"/>
    <w:rsid w:val="004A6710"/>
    <w:rsid w:val="004B19B6"/>
    <w:rsid w:val="004B3D03"/>
    <w:rsid w:val="004B40A7"/>
    <w:rsid w:val="004B40FA"/>
    <w:rsid w:val="004B424E"/>
    <w:rsid w:val="004C050A"/>
    <w:rsid w:val="004C18BC"/>
    <w:rsid w:val="004C3570"/>
    <w:rsid w:val="004C4A42"/>
    <w:rsid w:val="004C521C"/>
    <w:rsid w:val="004C5EDD"/>
    <w:rsid w:val="004C6B18"/>
    <w:rsid w:val="004C6E87"/>
    <w:rsid w:val="004D00CC"/>
    <w:rsid w:val="004D0A25"/>
    <w:rsid w:val="004D14CE"/>
    <w:rsid w:val="004D154B"/>
    <w:rsid w:val="004D1F3C"/>
    <w:rsid w:val="004D41A0"/>
    <w:rsid w:val="004D57E5"/>
    <w:rsid w:val="004D5E6C"/>
    <w:rsid w:val="004D6BFF"/>
    <w:rsid w:val="004D79EB"/>
    <w:rsid w:val="004E3699"/>
    <w:rsid w:val="004E5B79"/>
    <w:rsid w:val="004E71FF"/>
    <w:rsid w:val="004E7541"/>
    <w:rsid w:val="004F28E6"/>
    <w:rsid w:val="004F2EBD"/>
    <w:rsid w:val="004F581A"/>
    <w:rsid w:val="004F6DB0"/>
    <w:rsid w:val="004F7317"/>
    <w:rsid w:val="00500436"/>
    <w:rsid w:val="0050261E"/>
    <w:rsid w:val="005036DC"/>
    <w:rsid w:val="00503E16"/>
    <w:rsid w:val="00505245"/>
    <w:rsid w:val="005052B9"/>
    <w:rsid w:val="00507F8E"/>
    <w:rsid w:val="00510431"/>
    <w:rsid w:val="00510BAC"/>
    <w:rsid w:val="00512465"/>
    <w:rsid w:val="0051669F"/>
    <w:rsid w:val="005167DC"/>
    <w:rsid w:val="00516CE9"/>
    <w:rsid w:val="00516E42"/>
    <w:rsid w:val="00520C49"/>
    <w:rsid w:val="00522470"/>
    <w:rsid w:val="00524327"/>
    <w:rsid w:val="00530B98"/>
    <w:rsid w:val="0053180D"/>
    <w:rsid w:val="005331D6"/>
    <w:rsid w:val="00533533"/>
    <w:rsid w:val="00536629"/>
    <w:rsid w:val="00536869"/>
    <w:rsid w:val="00540186"/>
    <w:rsid w:val="005408BB"/>
    <w:rsid w:val="00554886"/>
    <w:rsid w:val="00555EA2"/>
    <w:rsid w:val="00557378"/>
    <w:rsid w:val="005577BD"/>
    <w:rsid w:val="005628C0"/>
    <w:rsid w:val="00563838"/>
    <w:rsid w:val="00563CA5"/>
    <w:rsid w:val="005643CA"/>
    <w:rsid w:val="0056456B"/>
    <w:rsid w:val="0057034D"/>
    <w:rsid w:val="00571183"/>
    <w:rsid w:val="005755D7"/>
    <w:rsid w:val="00577576"/>
    <w:rsid w:val="00577D91"/>
    <w:rsid w:val="00580B71"/>
    <w:rsid w:val="00582800"/>
    <w:rsid w:val="00584EDF"/>
    <w:rsid w:val="005857C8"/>
    <w:rsid w:val="00585D32"/>
    <w:rsid w:val="00586052"/>
    <w:rsid w:val="0058656B"/>
    <w:rsid w:val="00596AA6"/>
    <w:rsid w:val="00596B23"/>
    <w:rsid w:val="00596F2D"/>
    <w:rsid w:val="005972E5"/>
    <w:rsid w:val="005B434B"/>
    <w:rsid w:val="005B7F71"/>
    <w:rsid w:val="005C108E"/>
    <w:rsid w:val="005C3CC1"/>
    <w:rsid w:val="005C5676"/>
    <w:rsid w:val="005C5B12"/>
    <w:rsid w:val="005C6A0D"/>
    <w:rsid w:val="005D06F5"/>
    <w:rsid w:val="005D0E69"/>
    <w:rsid w:val="005D29F1"/>
    <w:rsid w:val="005D2E40"/>
    <w:rsid w:val="005D471E"/>
    <w:rsid w:val="005D497C"/>
    <w:rsid w:val="005D5BFC"/>
    <w:rsid w:val="005D6A4C"/>
    <w:rsid w:val="005D7307"/>
    <w:rsid w:val="005E25A1"/>
    <w:rsid w:val="005E3146"/>
    <w:rsid w:val="005E40E2"/>
    <w:rsid w:val="005E4522"/>
    <w:rsid w:val="005E4B0D"/>
    <w:rsid w:val="005E4E13"/>
    <w:rsid w:val="005E64CC"/>
    <w:rsid w:val="005E77BB"/>
    <w:rsid w:val="005E7942"/>
    <w:rsid w:val="005F1789"/>
    <w:rsid w:val="005F2C5F"/>
    <w:rsid w:val="005F2CA2"/>
    <w:rsid w:val="005F4C46"/>
    <w:rsid w:val="005F4E52"/>
    <w:rsid w:val="005F58B9"/>
    <w:rsid w:val="005F66B7"/>
    <w:rsid w:val="005F6896"/>
    <w:rsid w:val="005F6D41"/>
    <w:rsid w:val="0060079E"/>
    <w:rsid w:val="0060383C"/>
    <w:rsid w:val="00607258"/>
    <w:rsid w:val="0061075D"/>
    <w:rsid w:val="00613310"/>
    <w:rsid w:val="00614F0C"/>
    <w:rsid w:val="00615304"/>
    <w:rsid w:val="006156B2"/>
    <w:rsid w:val="00615996"/>
    <w:rsid w:val="00616EAF"/>
    <w:rsid w:val="0062155B"/>
    <w:rsid w:val="006240C1"/>
    <w:rsid w:val="0062439D"/>
    <w:rsid w:val="00624A2F"/>
    <w:rsid w:val="00624C9F"/>
    <w:rsid w:val="00624E95"/>
    <w:rsid w:val="00625598"/>
    <w:rsid w:val="00626E46"/>
    <w:rsid w:val="00630932"/>
    <w:rsid w:val="0063230C"/>
    <w:rsid w:val="00633EA5"/>
    <w:rsid w:val="00641D9B"/>
    <w:rsid w:val="0064412F"/>
    <w:rsid w:val="006470E5"/>
    <w:rsid w:val="006506E6"/>
    <w:rsid w:val="006525A7"/>
    <w:rsid w:val="006530F8"/>
    <w:rsid w:val="00653BA0"/>
    <w:rsid w:val="00654BFD"/>
    <w:rsid w:val="00654D99"/>
    <w:rsid w:val="006567A9"/>
    <w:rsid w:val="006571FE"/>
    <w:rsid w:val="00660F5A"/>
    <w:rsid w:val="006610EE"/>
    <w:rsid w:val="00664FC1"/>
    <w:rsid w:val="00666BF7"/>
    <w:rsid w:val="006676B9"/>
    <w:rsid w:val="006758E7"/>
    <w:rsid w:val="00676354"/>
    <w:rsid w:val="00676BD9"/>
    <w:rsid w:val="00676D22"/>
    <w:rsid w:val="00677685"/>
    <w:rsid w:val="0068532E"/>
    <w:rsid w:val="00687809"/>
    <w:rsid w:val="00687F1C"/>
    <w:rsid w:val="00692206"/>
    <w:rsid w:val="00693321"/>
    <w:rsid w:val="006935F1"/>
    <w:rsid w:val="00695F2E"/>
    <w:rsid w:val="006A02A5"/>
    <w:rsid w:val="006A0D51"/>
    <w:rsid w:val="006A11EA"/>
    <w:rsid w:val="006A6E99"/>
    <w:rsid w:val="006A73B2"/>
    <w:rsid w:val="006B0CD6"/>
    <w:rsid w:val="006B1B9A"/>
    <w:rsid w:val="006B3287"/>
    <w:rsid w:val="006B33DC"/>
    <w:rsid w:val="006B3988"/>
    <w:rsid w:val="006B3C05"/>
    <w:rsid w:val="006B40C7"/>
    <w:rsid w:val="006B74B3"/>
    <w:rsid w:val="006C28B4"/>
    <w:rsid w:val="006C2E79"/>
    <w:rsid w:val="006C4D51"/>
    <w:rsid w:val="006C4F2E"/>
    <w:rsid w:val="006C57DB"/>
    <w:rsid w:val="006C7363"/>
    <w:rsid w:val="006D0124"/>
    <w:rsid w:val="006D145F"/>
    <w:rsid w:val="006D5A4B"/>
    <w:rsid w:val="006D5C28"/>
    <w:rsid w:val="006D62CB"/>
    <w:rsid w:val="006D6532"/>
    <w:rsid w:val="006E02E2"/>
    <w:rsid w:val="006E453A"/>
    <w:rsid w:val="006E7561"/>
    <w:rsid w:val="006F16B8"/>
    <w:rsid w:val="006F1AC2"/>
    <w:rsid w:val="006F39D6"/>
    <w:rsid w:val="006F5130"/>
    <w:rsid w:val="006F5952"/>
    <w:rsid w:val="006F7C01"/>
    <w:rsid w:val="00701E63"/>
    <w:rsid w:val="00701FC6"/>
    <w:rsid w:val="00703A29"/>
    <w:rsid w:val="007118B8"/>
    <w:rsid w:val="00715EC1"/>
    <w:rsid w:val="00717228"/>
    <w:rsid w:val="00717C03"/>
    <w:rsid w:val="007208D5"/>
    <w:rsid w:val="00720C07"/>
    <w:rsid w:val="00721A13"/>
    <w:rsid w:val="00722322"/>
    <w:rsid w:val="00722D4C"/>
    <w:rsid w:val="00723A48"/>
    <w:rsid w:val="007265D1"/>
    <w:rsid w:val="00727D16"/>
    <w:rsid w:val="00733208"/>
    <w:rsid w:val="00733436"/>
    <w:rsid w:val="00733973"/>
    <w:rsid w:val="0073461D"/>
    <w:rsid w:val="00734E65"/>
    <w:rsid w:val="00740A05"/>
    <w:rsid w:val="00740EB3"/>
    <w:rsid w:val="00743695"/>
    <w:rsid w:val="007437C6"/>
    <w:rsid w:val="00745708"/>
    <w:rsid w:val="00746C38"/>
    <w:rsid w:val="00747446"/>
    <w:rsid w:val="00752424"/>
    <w:rsid w:val="0075397C"/>
    <w:rsid w:val="00755174"/>
    <w:rsid w:val="00755646"/>
    <w:rsid w:val="00761317"/>
    <w:rsid w:val="007666A5"/>
    <w:rsid w:val="00770D5D"/>
    <w:rsid w:val="00770EC1"/>
    <w:rsid w:val="00771D20"/>
    <w:rsid w:val="00772531"/>
    <w:rsid w:val="007729D8"/>
    <w:rsid w:val="0077301F"/>
    <w:rsid w:val="0077340C"/>
    <w:rsid w:val="00774FEF"/>
    <w:rsid w:val="00775458"/>
    <w:rsid w:val="00775E00"/>
    <w:rsid w:val="00776717"/>
    <w:rsid w:val="0078041B"/>
    <w:rsid w:val="007816E9"/>
    <w:rsid w:val="00784011"/>
    <w:rsid w:val="007878A0"/>
    <w:rsid w:val="00790B06"/>
    <w:rsid w:val="007912ED"/>
    <w:rsid w:val="007944F1"/>
    <w:rsid w:val="00794C6B"/>
    <w:rsid w:val="00797989"/>
    <w:rsid w:val="007A223F"/>
    <w:rsid w:val="007A41A6"/>
    <w:rsid w:val="007A4337"/>
    <w:rsid w:val="007A48C3"/>
    <w:rsid w:val="007A4C9D"/>
    <w:rsid w:val="007A7DFA"/>
    <w:rsid w:val="007B131C"/>
    <w:rsid w:val="007B4936"/>
    <w:rsid w:val="007B52DA"/>
    <w:rsid w:val="007B6A0D"/>
    <w:rsid w:val="007B7074"/>
    <w:rsid w:val="007C0C36"/>
    <w:rsid w:val="007C1227"/>
    <w:rsid w:val="007C33FA"/>
    <w:rsid w:val="007C56EB"/>
    <w:rsid w:val="007D2659"/>
    <w:rsid w:val="007D4428"/>
    <w:rsid w:val="007D45D6"/>
    <w:rsid w:val="007D48CB"/>
    <w:rsid w:val="007E1033"/>
    <w:rsid w:val="007E2B76"/>
    <w:rsid w:val="007E5033"/>
    <w:rsid w:val="007E5ED0"/>
    <w:rsid w:val="007F761F"/>
    <w:rsid w:val="007F792F"/>
    <w:rsid w:val="00803954"/>
    <w:rsid w:val="0081249B"/>
    <w:rsid w:val="0081451C"/>
    <w:rsid w:val="008164FC"/>
    <w:rsid w:val="00820348"/>
    <w:rsid w:val="00823140"/>
    <w:rsid w:val="00825A31"/>
    <w:rsid w:val="008275E8"/>
    <w:rsid w:val="00831C16"/>
    <w:rsid w:val="00833FDA"/>
    <w:rsid w:val="00834B22"/>
    <w:rsid w:val="0083593B"/>
    <w:rsid w:val="00836C75"/>
    <w:rsid w:val="00837322"/>
    <w:rsid w:val="008419B5"/>
    <w:rsid w:val="00841FAF"/>
    <w:rsid w:val="00842599"/>
    <w:rsid w:val="00843136"/>
    <w:rsid w:val="0084416C"/>
    <w:rsid w:val="00844A29"/>
    <w:rsid w:val="00844E4D"/>
    <w:rsid w:val="008508B6"/>
    <w:rsid w:val="00851724"/>
    <w:rsid w:val="00851A5B"/>
    <w:rsid w:val="00853C93"/>
    <w:rsid w:val="008542A1"/>
    <w:rsid w:val="008550BB"/>
    <w:rsid w:val="008553FC"/>
    <w:rsid w:val="00855637"/>
    <w:rsid w:val="0086052B"/>
    <w:rsid w:val="0086240A"/>
    <w:rsid w:val="00863588"/>
    <w:rsid w:val="00864C7E"/>
    <w:rsid w:val="00865712"/>
    <w:rsid w:val="00872281"/>
    <w:rsid w:val="00872FE4"/>
    <w:rsid w:val="00873F61"/>
    <w:rsid w:val="008759F2"/>
    <w:rsid w:val="00876891"/>
    <w:rsid w:val="00876AF2"/>
    <w:rsid w:val="0088045E"/>
    <w:rsid w:val="00882923"/>
    <w:rsid w:val="00882EEA"/>
    <w:rsid w:val="00883394"/>
    <w:rsid w:val="00886FA2"/>
    <w:rsid w:val="00890754"/>
    <w:rsid w:val="0089146A"/>
    <w:rsid w:val="00892373"/>
    <w:rsid w:val="00893937"/>
    <w:rsid w:val="0089533A"/>
    <w:rsid w:val="008A12CD"/>
    <w:rsid w:val="008A25B9"/>
    <w:rsid w:val="008A3094"/>
    <w:rsid w:val="008A4C3E"/>
    <w:rsid w:val="008A6A6B"/>
    <w:rsid w:val="008A7B7D"/>
    <w:rsid w:val="008A7CD0"/>
    <w:rsid w:val="008B3AC2"/>
    <w:rsid w:val="008B5F9E"/>
    <w:rsid w:val="008C0BEE"/>
    <w:rsid w:val="008C1D4B"/>
    <w:rsid w:val="008C39E6"/>
    <w:rsid w:val="008D28AE"/>
    <w:rsid w:val="008D3E27"/>
    <w:rsid w:val="008D52F8"/>
    <w:rsid w:val="008D563C"/>
    <w:rsid w:val="008E13DB"/>
    <w:rsid w:val="008E1C66"/>
    <w:rsid w:val="008E45DA"/>
    <w:rsid w:val="008E599F"/>
    <w:rsid w:val="008E7F5A"/>
    <w:rsid w:val="008F1914"/>
    <w:rsid w:val="008F3290"/>
    <w:rsid w:val="008F35DF"/>
    <w:rsid w:val="00901600"/>
    <w:rsid w:val="009020FB"/>
    <w:rsid w:val="0090265D"/>
    <w:rsid w:val="00902DAB"/>
    <w:rsid w:val="009035BF"/>
    <w:rsid w:val="00903AD8"/>
    <w:rsid w:val="00905D3C"/>
    <w:rsid w:val="00910BBF"/>
    <w:rsid w:val="00910C96"/>
    <w:rsid w:val="00910FEE"/>
    <w:rsid w:val="00911FA7"/>
    <w:rsid w:val="00914A57"/>
    <w:rsid w:val="00915D0B"/>
    <w:rsid w:val="00922135"/>
    <w:rsid w:val="009242FC"/>
    <w:rsid w:val="009258AE"/>
    <w:rsid w:val="00930050"/>
    <w:rsid w:val="00930B3A"/>
    <w:rsid w:val="00931422"/>
    <w:rsid w:val="00931F15"/>
    <w:rsid w:val="009336BD"/>
    <w:rsid w:val="00937183"/>
    <w:rsid w:val="0094009F"/>
    <w:rsid w:val="0094179E"/>
    <w:rsid w:val="00942718"/>
    <w:rsid w:val="00942CF8"/>
    <w:rsid w:val="0094669C"/>
    <w:rsid w:val="00952154"/>
    <w:rsid w:val="00952487"/>
    <w:rsid w:val="009537E6"/>
    <w:rsid w:val="00953801"/>
    <w:rsid w:val="00954EA4"/>
    <w:rsid w:val="00956484"/>
    <w:rsid w:val="009614DB"/>
    <w:rsid w:val="00961807"/>
    <w:rsid w:val="009664D7"/>
    <w:rsid w:val="009672C9"/>
    <w:rsid w:val="0097096D"/>
    <w:rsid w:val="00971390"/>
    <w:rsid w:val="00984BD2"/>
    <w:rsid w:val="009862FB"/>
    <w:rsid w:val="00987769"/>
    <w:rsid w:val="00990055"/>
    <w:rsid w:val="0099044C"/>
    <w:rsid w:val="00992353"/>
    <w:rsid w:val="00992A2E"/>
    <w:rsid w:val="00992A2F"/>
    <w:rsid w:val="009966B2"/>
    <w:rsid w:val="009A08A3"/>
    <w:rsid w:val="009A1645"/>
    <w:rsid w:val="009A1968"/>
    <w:rsid w:val="009A265A"/>
    <w:rsid w:val="009A2836"/>
    <w:rsid w:val="009A2D0F"/>
    <w:rsid w:val="009B28F6"/>
    <w:rsid w:val="009B512F"/>
    <w:rsid w:val="009B6368"/>
    <w:rsid w:val="009C0465"/>
    <w:rsid w:val="009C2A0C"/>
    <w:rsid w:val="009C35DA"/>
    <w:rsid w:val="009C4090"/>
    <w:rsid w:val="009C5D82"/>
    <w:rsid w:val="009D05F8"/>
    <w:rsid w:val="009D1D6C"/>
    <w:rsid w:val="009D20C8"/>
    <w:rsid w:val="009D27EA"/>
    <w:rsid w:val="009D39A6"/>
    <w:rsid w:val="009D3E3A"/>
    <w:rsid w:val="009D486C"/>
    <w:rsid w:val="009D58E8"/>
    <w:rsid w:val="009D672C"/>
    <w:rsid w:val="009D68D7"/>
    <w:rsid w:val="009D6DCB"/>
    <w:rsid w:val="009E4467"/>
    <w:rsid w:val="009E506E"/>
    <w:rsid w:val="009E61AE"/>
    <w:rsid w:val="009F2911"/>
    <w:rsid w:val="009F3267"/>
    <w:rsid w:val="009F460B"/>
    <w:rsid w:val="009F56CE"/>
    <w:rsid w:val="009F5EDC"/>
    <w:rsid w:val="00A0008B"/>
    <w:rsid w:val="00A001F3"/>
    <w:rsid w:val="00A02888"/>
    <w:rsid w:val="00A067E3"/>
    <w:rsid w:val="00A132E3"/>
    <w:rsid w:val="00A13536"/>
    <w:rsid w:val="00A17EC2"/>
    <w:rsid w:val="00A17F1A"/>
    <w:rsid w:val="00A2288D"/>
    <w:rsid w:val="00A22B39"/>
    <w:rsid w:val="00A2372E"/>
    <w:rsid w:val="00A247E9"/>
    <w:rsid w:val="00A2495C"/>
    <w:rsid w:val="00A2794C"/>
    <w:rsid w:val="00A33EAE"/>
    <w:rsid w:val="00A34C71"/>
    <w:rsid w:val="00A3537B"/>
    <w:rsid w:val="00A35704"/>
    <w:rsid w:val="00A367AA"/>
    <w:rsid w:val="00A36BB9"/>
    <w:rsid w:val="00A42C1F"/>
    <w:rsid w:val="00A42D67"/>
    <w:rsid w:val="00A43CC9"/>
    <w:rsid w:val="00A449C5"/>
    <w:rsid w:val="00A469FE"/>
    <w:rsid w:val="00A50A1C"/>
    <w:rsid w:val="00A53AE8"/>
    <w:rsid w:val="00A5641B"/>
    <w:rsid w:val="00A609DC"/>
    <w:rsid w:val="00A616E3"/>
    <w:rsid w:val="00A62404"/>
    <w:rsid w:val="00A62467"/>
    <w:rsid w:val="00A63E1A"/>
    <w:rsid w:val="00A70A68"/>
    <w:rsid w:val="00A7121D"/>
    <w:rsid w:val="00A72FE5"/>
    <w:rsid w:val="00A734E1"/>
    <w:rsid w:val="00A741C7"/>
    <w:rsid w:val="00A74EB9"/>
    <w:rsid w:val="00A753CA"/>
    <w:rsid w:val="00A776B9"/>
    <w:rsid w:val="00A80BF7"/>
    <w:rsid w:val="00A80E5F"/>
    <w:rsid w:val="00A8361B"/>
    <w:rsid w:val="00A86562"/>
    <w:rsid w:val="00A8695D"/>
    <w:rsid w:val="00A87B58"/>
    <w:rsid w:val="00A9008E"/>
    <w:rsid w:val="00A9018B"/>
    <w:rsid w:val="00A91A80"/>
    <w:rsid w:val="00A929B6"/>
    <w:rsid w:val="00AA1095"/>
    <w:rsid w:val="00AA43A6"/>
    <w:rsid w:val="00AA440F"/>
    <w:rsid w:val="00AA560E"/>
    <w:rsid w:val="00AA576B"/>
    <w:rsid w:val="00AA5AC2"/>
    <w:rsid w:val="00AA5C55"/>
    <w:rsid w:val="00AA7BA9"/>
    <w:rsid w:val="00AB19FF"/>
    <w:rsid w:val="00AB3BB2"/>
    <w:rsid w:val="00AB54D0"/>
    <w:rsid w:val="00AB782F"/>
    <w:rsid w:val="00AC226E"/>
    <w:rsid w:val="00AC4B4B"/>
    <w:rsid w:val="00AC5E18"/>
    <w:rsid w:val="00AD2C8C"/>
    <w:rsid w:val="00AD331F"/>
    <w:rsid w:val="00AD3A41"/>
    <w:rsid w:val="00AD4960"/>
    <w:rsid w:val="00AD520E"/>
    <w:rsid w:val="00AD5228"/>
    <w:rsid w:val="00AE065E"/>
    <w:rsid w:val="00AE0DAA"/>
    <w:rsid w:val="00AE1016"/>
    <w:rsid w:val="00AE15B1"/>
    <w:rsid w:val="00AE1CB8"/>
    <w:rsid w:val="00AE22EA"/>
    <w:rsid w:val="00AE2992"/>
    <w:rsid w:val="00AF2C0E"/>
    <w:rsid w:val="00AF40A8"/>
    <w:rsid w:val="00AF46BF"/>
    <w:rsid w:val="00AF4BD5"/>
    <w:rsid w:val="00AF610A"/>
    <w:rsid w:val="00B013DD"/>
    <w:rsid w:val="00B0597B"/>
    <w:rsid w:val="00B11D9A"/>
    <w:rsid w:val="00B12050"/>
    <w:rsid w:val="00B15A14"/>
    <w:rsid w:val="00B2015D"/>
    <w:rsid w:val="00B21691"/>
    <w:rsid w:val="00B240CB"/>
    <w:rsid w:val="00B24F32"/>
    <w:rsid w:val="00B2673C"/>
    <w:rsid w:val="00B27C6B"/>
    <w:rsid w:val="00B33386"/>
    <w:rsid w:val="00B34655"/>
    <w:rsid w:val="00B34D5D"/>
    <w:rsid w:val="00B35348"/>
    <w:rsid w:val="00B37C1F"/>
    <w:rsid w:val="00B41B6C"/>
    <w:rsid w:val="00B42456"/>
    <w:rsid w:val="00B43334"/>
    <w:rsid w:val="00B46EFF"/>
    <w:rsid w:val="00B47228"/>
    <w:rsid w:val="00B475C3"/>
    <w:rsid w:val="00B51431"/>
    <w:rsid w:val="00B55D5C"/>
    <w:rsid w:val="00B5720F"/>
    <w:rsid w:val="00B5737B"/>
    <w:rsid w:val="00B5767E"/>
    <w:rsid w:val="00B57756"/>
    <w:rsid w:val="00B61C00"/>
    <w:rsid w:val="00B6429C"/>
    <w:rsid w:val="00B64BBD"/>
    <w:rsid w:val="00B70918"/>
    <w:rsid w:val="00B7278E"/>
    <w:rsid w:val="00B73507"/>
    <w:rsid w:val="00B76C8F"/>
    <w:rsid w:val="00B771B8"/>
    <w:rsid w:val="00B77EE3"/>
    <w:rsid w:val="00B81F32"/>
    <w:rsid w:val="00B84000"/>
    <w:rsid w:val="00B846DC"/>
    <w:rsid w:val="00B8537D"/>
    <w:rsid w:val="00B85AA2"/>
    <w:rsid w:val="00B862FB"/>
    <w:rsid w:val="00B91284"/>
    <w:rsid w:val="00B9432A"/>
    <w:rsid w:val="00BA0899"/>
    <w:rsid w:val="00BA10FA"/>
    <w:rsid w:val="00BA2762"/>
    <w:rsid w:val="00BA2C0C"/>
    <w:rsid w:val="00BA4216"/>
    <w:rsid w:val="00BA4483"/>
    <w:rsid w:val="00BA4554"/>
    <w:rsid w:val="00BA6976"/>
    <w:rsid w:val="00BB16ED"/>
    <w:rsid w:val="00BB3939"/>
    <w:rsid w:val="00BB6CC4"/>
    <w:rsid w:val="00BC3CD0"/>
    <w:rsid w:val="00BC6F1B"/>
    <w:rsid w:val="00BC75DE"/>
    <w:rsid w:val="00BD3C80"/>
    <w:rsid w:val="00BD5AC6"/>
    <w:rsid w:val="00BD6C69"/>
    <w:rsid w:val="00BE341E"/>
    <w:rsid w:val="00BE6223"/>
    <w:rsid w:val="00BE63D8"/>
    <w:rsid w:val="00BE671F"/>
    <w:rsid w:val="00BF04DD"/>
    <w:rsid w:val="00BF0E5B"/>
    <w:rsid w:val="00BF0FCF"/>
    <w:rsid w:val="00BF13A3"/>
    <w:rsid w:val="00BF172F"/>
    <w:rsid w:val="00BF1D03"/>
    <w:rsid w:val="00BF2D80"/>
    <w:rsid w:val="00BF733F"/>
    <w:rsid w:val="00C001B7"/>
    <w:rsid w:val="00C00FE1"/>
    <w:rsid w:val="00C01ECB"/>
    <w:rsid w:val="00C02378"/>
    <w:rsid w:val="00C02E91"/>
    <w:rsid w:val="00C03854"/>
    <w:rsid w:val="00C03977"/>
    <w:rsid w:val="00C06DD8"/>
    <w:rsid w:val="00C151E8"/>
    <w:rsid w:val="00C159E8"/>
    <w:rsid w:val="00C16130"/>
    <w:rsid w:val="00C169B6"/>
    <w:rsid w:val="00C239ED"/>
    <w:rsid w:val="00C24566"/>
    <w:rsid w:val="00C333CD"/>
    <w:rsid w:val="00C334D6"/>
    <w:rsid w:val="00C35D48"/>
    <w:rsid w:val="00C409C4"/>
    <w:rsid w:val="00C40A34"/>
    <w:rsid w:val="00C41199"/>
    <w:rsid w:val="00C47842"/>
    <w:rsid w:val="00C515B4"/>
    <w:rsid w:val="00C51C14"/>
    <w:rsid w:val="00C523DE"/>
    <w:rsid w:val="00C52999"/>
    <w:rsid w:val="00C52BCA"/>
    <w:rsid w:val="00C56230"/>
    <w:rsid w:val="00C574C6"/>
    <w:rsid w:val="00C5799D"/>
    <w:rsid w:val="00C62821"/>
    <w:rsid w:val="00C63282"/>
    <w:rsid w:val="00C67F40"/>
    <w:rsid w:val="00C72DA6"/>
    <w:rsid w:val="00C75E52"/>
    <w:rsid w:val="00C76E35"/>
    <w:rsid w:val="00C90C1F"/>
    <w:rsid w:val="00C90F74"/>
    <w:rsid w:val="00C95628"/>
    <w:rsid w:val="00C95684"/>
    <w:rsid w:val="00CA02A1"/>
    <w:rsid w:val="00CA1EAC"/>
    <w:rsid w:val="00CA2498"/>
    <w:rsid w:val="00CA5511"/>
    <w:rsid w:val="00CA5D4E"/>
    <w:rsid w:val="00CB3143"/>
    <w:rsid w:val="00CB4A80"/>
    <w:rsid w:val="00CB662C"/>
    <w:rsid w:val="00CB6A2F"/>
    <w:rsid w:val="00CB6AD2"/>
    <w:rsid w:val="00CB6CED"/>
    <w:rsid w:val="00CC1145"/>
    <w:rsid w:val="00CC3C92"/>
    <w:rsid w:val="00CC4C47"/>
    <w:rsid w:val="00CC7824"/>
    <w:rsid w:val="00CC78BF"/>
    <w:rsid w:val="00CC7AF5"/>
    <w:rsid w:val="00CD0F65"/>
    <w:rsid w:val="00CD466C"/>
    <w:rsid w:val="00CD57F7"/>
    <w:rsid w:val="00CD703D"/>
    <w:rsid w:val="00CE38D7"/>
    <w:rsid w:val="00CE38E1"/>
    <w:rsid w:val="00CE3C2C"/>
    <w:rsid w:val="00CE7603"/>
    <w:rsid w:val="00CF0C50"/>
    <w:rsid w:val="00CF2D76"/>
    <w:rsid w:val="00D0127E"/>
    <w:rsid w:val="00D018E8"/>
    <w:rsid w:val="00D01CAE"/>
    <w:rsid w:val="00D03941"/>
    <w:rsid w:val="00D059EA"/>
    <w:rsid w:val="00D06508"/>
    <w:rsid w:val="00D108CC"/>
    <w:rsid w:val="00D10EFE"/>
    <w:rsid w:val="00D131DF"/>
    <w:rsid w:val="00D14EED"/>
    <w:rsid w:val="00D1542F"/>
    <w:rsid w:val="00D207A2"/>
    <w:rsid w:val="00D216CA"/>
    <w:rsid w:val="00D21B68"/>
    <w:rsid w:val="00D21FF9"/>
    <w:rsid w:val="00D23625"/>
    <w:rsid w:val="00D2367C"/>
    <w:rsid w:val="00D23EC2"/>
    <w:rsid w:val="00D242F8"/>
    <w:rsid w:val="00D25FDD"/>
    <w:rsid w:val="00D263E3"/>
    <w:rsid w:val="00D30F2A"/>
    <w:rsid w:val="00D31533"/>
    <w:rsid w:val="00D33174"/>
    <w:rsid w:val="00D33A04"/>
    <w:rsid w:val="00D3661E"/>
    <w:rsid w:val="00D36D9D"/>
    <w:rsid w:val="00D4323F"/>
    <w:rsid w:val="00D45CC7"/>
    <w:rsid w:val="00D46108"/>
    <w:rsid w:val="00D50217"/>
    <w:rsid w:val="00D50815"/>
    <w:rsid w:val="00D50D9D"/>
    <w:rsid w:val="00D50F15"/>
    <w:rsid w:val="00D533EE"/>
    <w:rsid w:val="00D543E8"/>
    <w:rsid w:val="00D54AE0"/>
    <w:rsid w:val="00D558AA"/>
    <w:rsid w:val="00D61C2F"/>
    <w:rsid w:val="00D622DD"/>
    <w:rsid w:val="00D62C93"/>
    <w:rsid w:val="00D63105"/>
    <w:rsid w:val="00D63994"/>
    <w:rsid w:val="00D654F0"/>
    <w:rsid w:val="00D6585F"/>
    <w:rsid w:val="00D67818"/>
    <w:rsid w:val="00D702D0"/>
    <w:rsid w:val="00D7151E"/>
    <w:rsid w:val="00D72A18"/>
    <w:rsid w:val="00D74D30"/>
    <w:rsid w:val="00D77154"/>
    <w:rsid w:val="00D7761E"/>
    <w:rsid w:val="00D81A75"/>
    <w:rsid w:val="00D81F12"/>
    <w:rsid w:val="00D8558C"/>
    <w:rsid w:val="00D869D5"/>
    <w:rsid w:val="00D86EEE"/>
    <w:rsid w:val="00D870B3"/>
    <w:rsid w:val="00D9139D"/>
    <w:rsid w:val="00D91D4E"/>
    <w:rsid w:val="00D92662"/>
    <w:rsid w:val="00D9270B"/>
    <w:rsid w:val="00D93EEC"/>
    <w:rsid w:val="00D956BE"/>
    <w:rsid w:val="00D96F2E"/>
    <w:rsid w:val="00D97409"/>
    <w:rsid w:val="00DA145A"/>
    <w:rsid w:val="00DA6C26"/>
    <w:rsid w:val="00DA71C6"/>
    <w:rsid w:val="00DA72D2"/>
    <w:rsid w:val="00DB451A"/>
    <w:rsid w:val="00DB4A06"/>
    <w:rsid w:val="00DC114A"/>
    <w:rsid w:val="00DC2519"/>
    <w:rsid w:val="00DC5A16"/>
    <w:rsid w:val="00DC76BB"/>
    <w:rsid w:val="00DD00E0"/>
    <w:rsid w:val="00DD04D7"/>
    <w:rsid w:val="00DD0E97"/>
    <w:rsid w:val="00DD1211"/>
    <w:rsid w:val="00DD17BA"/>
    <w:rsid w:val="00DD32F5"/>
    <w:rsid w:val="00DD72D1"/>
    <w:rsid w:val="00DE25AA"/>
    <w:rsid w:val="00DE4140"/>
    <w:rsid w:val="00DE4499"/>
    <w:rsid w:val="00DE6374"/>
    <w:rsid w:val="00DF0465"/>
    <w:rsid w:val="00DF1222"/>
    <w:rsid w:val="00DF1FE0"/>
    <w:rsid w:val="00DF318A"/>
    <w:rsid w:val="00E01882"/>
    <w:rsid w:val="00E03125"/>
    <w:rsid w:val="00E05599"/>
    <w:rsid w:val="00E064DC"/>
    <w:rsid w:val="00E06D27"/>
    <w:rsid w:val="00E146DF"/>
    <w:rsid w:val="00E14D46"/>
    <w:rsid w:val="00E16100"/>
    <w:rsid w:val="00E1745B"/>
    <w:rsid w:val="00E2292E"/>
    <w:rsid w:val="00E24063"/>
    <w:rsid w:val="00E24383"/>
    <w:rsid w:val="00E24F11"/>
    <w:rsid w:val="00E2545C"/>
    <w:rsid w:val="00E258DF"/>
    <w:rsid w:val="00E3177B"/>
    <w:rsid w:val="00E32762"/>
    <w:rsid w:val="00E33040"/>
    <w:rsid w:val="00E33105"/>
    <w:rsid w:val="00E36E0A"/>
    <w:rsid w:val="00E37E14"/>
    <w:rsid w:val="00E42EAF"/>
    <w:rsid w:val="00E45823"/>
    <w:rsid w:val="00E473CD"/>
    <w:rsid w:val="00E52740"/>
    <w:rsid w:val="00E55FD5"/>
    <w:rsid w:val="00E611A9"/>
    <w:rsid w:val="00E61ABF"/>
    <w:rsid w:val="00E63C73"/>
    <w:rsid w:val="00E659EB"/>
    <w:rsid w:val="00E65FE1"/>
    <w:rsid w:val="00E7126D"/>
    <w:rsid w:val="00E716F9"/>
    <w:rsid w:val="00E768F2"/>
    <w:rsid w:val="00E76E1E"/>
    <w:rsid w:val="00E77BEB"/>
    <w:rsid w:val="00E77C56"/>
    <w:rsid w:val="00E77DAF"/>
    <w:rsid w:val="00E8041E"/>
    <w:rsid w:val="00E82704"/>
    <w:rsid w:val="00E82D6D"/>
    <w:rsid w:val="00E83E9C"/>
    <w:rsid w:val="00E8496A"/>
    <w:rsid w:val="00E90E10"/>
    <w:rsid w:val="00E91996"/>
    <w:rsid w:val="00E97FF8"/>
    <w:rsid w:val="00EA303A"/>
    <w:rsid w:val="00EA317B"/>
    <w:rsid w:val="00EA441E"/>
    <w:rsid w:val="00EB025F"/>
    <w:rsid w:val="00EB0CE8"/>
    <w:rsid w:val="00EB0EF2"/>
    <w:rsid w:val="00EB3C35"/>
    <w:rsid w:val="00EB4FDC"/>
    <w:rsid w:val="00EB6AB6"/>
    <w:rsid w:val="00EB71C8"/>
    <w:rsid w:val="00EB790D"/>
    <w:rsid w:val="00EB7BAC"/>
    <w:rsid w:val="00EC0921"/>
    <w:rsid w:val="00EC67ED"/>
    <w:rsid w:val="00ED068F"/>
    <w:rsid w:val="00ED0707"/>
    <w:rsid w:val="00ED0BB9"/>
    <w:rsid w:val="00ED20F2"/>
    <w:rsid w:val="00ED3D06"/>
    <w:rsid w:val="00ED5CD9"/>
    <w:rsid w:val="00ED5E64"/>
    <w:rsid w:val="00ED6065"/>
    <w:rsid w:val="00EE175E"/>
    <w:rsid w:val="00EE1995"/>
    <w:rsid w:val="00EE332E"/>
    <w:rsid w:val="00EE4C0F"/>
    <w:rsid w:val="00EE7EA8"/>
    <w:rsid w:val="00EF0229"/>
    <w:rsid w:val="00EF21EF"/>
    <w:rsid w:val="00F010F7"/>
    <w:rsid w:val="00F0178D"/>
    <w:rsid w:val="00F02C42"/>
    <w:rsid w:val="00F02CC0"/>
    <w:rsid w:val="00F031DF"/>
    <w:rsid w:val="00F0341F"/>
    <w:rsid w:val="00F03630"/>
    <w:rsid w:val="00F04049"/>
    <w:rsid w:val="00F0431F"/>
    <w:rsid w:val="00F05129"/>
    <w:rsid w:val="00F0532B"/>
    <w:rsid w:val="00F07F8C"/>
    <w:rsid w:val="00F11739"/>
    <w:rsid w:val="00F12366"/>
    <w:rsid w:val="00F12B03"/>
    <w:rsid w:val="00F134DB"/>
    <w:rsid w:val="00F1387C"/>
    <w:rsid w:val="00F15486"/>
    <w:rsid w:val="00F15EC5"/>
    <w:rsid w:val="00F17C44"/>
    <w:rsid w:val="00F20E03"/>
    <w:rsid w:val="00F22E08"/>
    <w:rsid w:val="00F23DAF"/>
    <w:rsid w:val="00F23FED"/>
    <w:rsid w:val="00F255E4"/>
    <w:rsid w:val="00F26F80"/>
    <w:rsid w:val="00F27BB3"/>
    <w:rsid w:val="00F303C5"/>
    <w:rsid w:val="00F36B33"/>
    <w:rsid w:val="00F37EE6"/>
    <w:rsid w:val="00F410CA"/>
    <w:rsid w:val="00F41FB7"/>
    <w:rsid w:val="00F45262"/>
    <w:rsid w:val="00F50F36"/>
    <w:rsid w:val="00F5104D"/>
    <w:rsid w:val="00F51370"/>
    <w:rsid w:val="00F52253"/>
    <w:rsid w:val="00F52ADD"/>
    <w:rsid w:val="00F5390C"/>
    <w:rsid w:val="00F53C16"/>
    <w:rsid w:val="00F53E99"/>
    <w:rsid w:val="00F56BE1"/>
    <w:rsid w:val="00F61140"/>
    <w:rsid w:val="00F622DE"/>
    <w:rsid w:val="00F64EA4"/>
    <w:rsid w:val="00F65B48"/>
    <w:rsid w:val="00F65C7C"/>
    <w:rsid w:val="00F67544"/>
    <w:rsid w:val="00F6898D"/>
    <w:rsid w:val="00F723B9"/>
    <w:rsid w:val="00F7773C"/>
    <w:rsid w:val="00F77C27"/>
    <w:rsid w:val="00F82071"/>
    <w:rsid w:val="00F82F4C"/>
    <w:rsid w:val="00F8435F"/>
    <w:rsid w:val="00F86303"/>
    <w:rsid w:val="00F86B9B"/>
    <w:rsid w:val="00F87EB8"/>
    <w:rsid w:val="00F92E32"/>
    <w:rsid w:val="00F9469A"/>
    <w:rsid w:val="00F9646C"/>
    <w:rsid w:val="00F96A16"/>
    <w:rsid w:val="00FA1895"/>
    <w:rsid w:val="00FA4557"/>
    <w:rsid w:val="00FA7A72"/>
    <w:rsid w:val="00FA7A9D"/>
    <w:rsid w:val="00FB016B"/>
    <w:rsid w:val="00FB01F0"/>
    <w:rsid w:val="00FB194B"/>
    <w:rsid w:val="00FB692E"/>
    <w:rsid w:val="00FC16A9"/>
    <w:rsid w:val="00FC3555"/>
    <w:rsid w:val="00FC66CA"/>
    <w:rsid w:val="00FD38A7"/>
    <w:rsid w:val="00FD580C"/>
    <w:rsid w:val="00FD6BE3"/>
    <w:rsid w:val="00FE4095"/>
    <w:rsid w:val="00FE55EB"/>
    <w:rsid w:val="00FF0630"/>
    <w:rsid w:val="00FF079B"/>
    <w:rsid w:val="00FF2878"/>
    <w:rsid w:val="00FF30B2"/>
    <w:rsid w:val="00FF328C"/>
    <w:rsid w:val="00FF488A"/>
    <w:rsid w:val="00FF5AEE"/>
    <w:rsid w:val="00FF5D6C"/>
    <w:rsid w:val="028B2266"/>
    <w:rsid w:val="037C52E9"/>
    <w:rsid w:val="039B0786"/>
    <w:rsid w:val="0556A2A7"/>
    <w:rsid w:val="07AC308D"/>
    <w:rsid w:val="08B10C2A"/>
    <w:rsid w:val="0C7A6F86"/>
    <w:rsid w:val="0CD5D109"/>
    <w:rsid w:val="0E02A7E0"/>
    <w:rsid w:val="0E2D498C"/>
    <w:rsid w:val="0E33BD21"/>
    <w:rsid w:val="0E931FAB"/>
    <w:rsid w:val="10A78148"/>
    <w:rsid w:val="1198B844"/>
    <w:rsid w:val="12A24FFB"/>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C110BA6"/>
    <w:rsid w:val="3E782CEA"/>
    <w:rsid w:val="3F1A8615"/>
    <w:rsid w:val="3F36A433"/>
    <w:rsid w:val="430D686E"/>
    <w:rsid w:val="43F51B9D"/>
    <w:rsid w:val="45BEE1C5"/>
    <w:rsid w:val="463AED8D"/>
    <w:rsid w:val="471107F9"/>
    <w:rsid w:val="4755D969"/>
    <w:rsid w:val="478EE0CE"/>
    <w:rsid w:val="4AA175D6"/>
    <w:rsid w:val="4B008129"/>
    <w:rsid w:val="4B20CC94"/>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620D2D4"/>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99"/>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0145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39013892">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20535680">
      <w:bodyDiv w:val="1"/>
      <w:marLeft w:val="0"/>
      <w:marRight w:val="0"/>
      <w:marTop w:val="0"/>
      <w:marBottom w:val="0"/>
      <w:divBdr>
        <w:top w:val="none" w:sz="0" w:space="0" w:color="auto"/>
        <w:left w:val="none" w:sz="0" w:space="0" w:color="auto"/>
        <w:bottom w:val="none" w:sz="0" w:space="0" w:color="auto"/>
        <w:right w:val="none" w:sz="0" w:space="0" w:color="auto"/>
      </w:divBdr>
    </w:div>
    <w:div w:id="132524338">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54612066">
      <w:bodyDiv w:val="1"/>
      <w:marLeft w:val="0"/>
      <w:marRight w:val="0"/>
      <w:marTop w:val="0"/>
      <w:marBottom w:val="0"/>
      <w:divBdr>
        <w:top w:val="none" w:sz="0" w:space="0" w:color="auto"/>
        <w:left w:val="none" w:sz="0" w:space="0" w:color="auto"/>
        <w:bottom w:val="none" w:sz="0" w:space="0" w:color="auto"/>
        <w:right w:val="none" w:sz="0" w:space="0" w:color="auto"/>
      </w:divBdr>
    </w:div>
    <w:div w:id="176315401">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41843672">
      <w:bodyDiv w:val="1"/>
      <w:marLeft w:val="0"/>
      <w:marRight w:val="0"/>
      <w:marTop w:val="0"/>
      <w:marBottom w:val="0"/>
      <w:divBdr>
        <w:top w:val="none" w:sz="0" w:space="0" w:color="auto"/>
        <w:left w:val="none" w:sz="0" w:space="0" w:color="auto"/>
        <w:bottom w:val="none" w:sz="0" w:space="0" w:color="auto"/>
        <w:right w:val="none" w:sz="0" w:space="0" w:color="auto"/>
      </w:divBdr>
    </w:div>
    <w:div w:id="252324645">
      <w:bodyDiv w:val="1"/>
      <w:marLeft w:val="0"/>
      <w:marRight w:val="0"/>
      <w:marTop w:val="0"/>
      <w:marBottom w:val="0"/>
      <w:divBdr>
        <w:top w:val="none" w:sz="0" w:space="0" w:color="auto"/>
        <w:left w:val="none" w:sz="0" w:space="0" w:color="auto"/>
        <w:bottom w:val="none" w:sz="0" w:space="0" w:color="auto"/>
        <w:right w:val="none" w:sz="0" w:space="0" w:color="auto"/>
      </w:divBdr>
    </w:div>
    <w:div w:id="314988225">
      <w:bodyDiv w:val="1"/>
      <w:marLeft w:val="0"/>
      <w:marRight w:val="0"/>
      <w:marTop w:val="0"/>
      <w:marBottom w:val="0"/>
      <w:divBdr>
        <w:top w:val="none" w:sz="0" w:space="0" w:color="auto"/>
        <w:left w:val="none" w:sz="0" w:space="0" w:color="auto"/>
        <w:bottom w:val="none" w:sz="0" w:space="0" w:color="auto"/>
        <w:right w:val="none" w:sz="0" w:space="0" w:color="auto"/>
      </w:divBdr>
    </w:div>
    <w:div w:id="315846580">
      <w:bodyDiv w:val="1"/>
      <w:marLeft w:val="0"/>
      <w:marRight w:val="0"/>
      <w:marTop w:val="0"/>
      <w:marBottom w:val="0"/>
      <w:divBdr>
        <w:top w:val="none" w:sz="0" w:space="0" w:color="auto"/>
        <w:left w:val="none" w:sz="0" w:space="0" w:color="auto"/>
        <w:bottom w:val="none" w:sz="0" w:space="0" w:color="auto"/>
        <w:right w:val="none" w:sz="0" w:space="0" w:color="auto"/>
      </w:divBdr>
    </w:div>
    <w:div w:id="364910101">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3121814">
      <w:bodyDiv w:val="1"/>
      <w:marLeft w:val="0"/>
      <w:marRight w:val="0"/>
      <w:marTop w:val="0"/>
      <w:marBottom w:val="0"/>
      <w:divBdr>
        <w:top w:val="none" w:sz="0" w:space="0" w:color="auto"/>
        <w:left w:val="none" w:sz="0" w:space="0" w:color="auto"/>
        <w:bottom w:val="none" w:sz="0" w:space="0" w:color="auto"/>
        <w:right w:val="none" w:sz="0" w:space="0" w:color="auto"/>
      </w:divBdr>
    </w:div>
    <w:div w:id="37416496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23259752">
      <w:bodyDiv w:val="1"/>
      <w:marLeft w:val="0"/>
      <w:marRight w:val="0"/>
      <w:marTop w:val="0"/>
      <w:marBottom w:val="0"/>
      <w:divBdr>
        <w:top w:val="none" w:sz="0" w:space="0" w:color="auto"/>
        <w:left w:val="none" w:sz="0" w:space="0" w:color="auto"/>
        <w:bottom w:val="none" w:sz="0" w:space="0" w:color="auto"/>
        <w:right w:val="none" w:sz="0" w:space="0" w:color="auto"/>
      </w:divBdr>
    </w:div>
    <w:div w:id="444156351">
      <w:bodyDiv w:val="1"/>
      <w:marLeft w:val="0"/>
      <w:marRight w:val="0"/>
      <w:marTop w:val="0"/>
      <w:marBottom w:val="0"/>
      <w:divBdr>
        <w:top w:val="none" w:sz="0" w:space="0" w:color="auto"/>
        <w:left w:val="none" w:sz="0" w:space="0" w:color="auto"/>
        <w:bottom w:val="none" w:sz="0" w:space="0" w:color="auto"/>
        <w:right w:val="none" w:sz="0" w:space="0" w:color="auto"/>
      </w:divBdr>
    </w:div>
    <w:div w:id="446236601">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19898615">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574047706">
      <w:bodyDiv w:val="1"/>
      <w:marLeft w:val="0"/>
      <w:marRight w:val="0"/>
      <w:marTop w:val="0"/>
      <w:marBottom w:val="0"/>
      <w:divBdr>
        <w:top w:val="none" w:sz="0" w:space="0" w:color="auto"/>
        <w:left w:val="none" w:sz="0" w:space="0" w:color="auto"/>
        <w:bottom w:val="none" w:sz="0" w:space="0" w:color="auto"/>
        <w:right w:val="none" w:sz="0" w:space="0" w:color="auto"/>
      </w:divBdr>
    </w:div>
    <w:div w:id="588344020">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26353774">
      <w:bodyDiv w:val="1"/>
      <w:marLeft w:val="0"/>
      <w:marRight w:val="0"/>
      <w:marTop w:val="0"/>
      <w:marBottom w:val="0"/>
      <w:divBdr>
        <w:top w:val="none" w:sz="0" w:space="0" w:color="auto"/>
        <w:left w:val="none" w:sz="0" w:space="0" w:color="auto"/>
        <w:bottom w:val="none" w:sz="0" w:space="0" w:color="auto"/>
        <w:right w:val="none" w:sz="0" w:space="0" w:color="auto"/>
      </w:divBdr>
    </w:div>
    <w:div w:id="640811550">
      <w:bodyDiv w:val="1"/>
      <w:marLeft w:val="0"/>
      <w:marRight w:val="0"/>
      <w:marTop w:val="0"/>
      <w:marBottom w:val="0"/>
      <w:divBdr>
        <w:top w:val="none" w:sz="0" w:space="0" w:color="auto"/>
        <w:left w:val="none" w:sz="0" w:space="0" w:color="auto"/>
        <w:bottom w:val="none" w:sz="0" w:space="0" w:color="auto"/>
        <w:right w:val="none" w:sz="0" w:space="0" w:color="auto"/>
      </w:divBdr>
    </w:div>
    <w:div w:id="648290089">
      <w:bodyDiv w:val="1"/>
      <w:marLeft w:val="0"/>
      <w:marRight w:val="0"/>
      <w:marTop w:val="0"/>
      <w:marBottom w:val="0"/>
      <w:divBdr>
        <w:top w:val="none" w:sz="0" w:space="0" w:color="auto"/>
        <w:left w:val="none" w:sz="0" w:space="0" w:color="auto"/>
        <w:bottom w:val="none" w:sz="0" w:space="0" w:color="auto"/>
        <w:right w:val="none" w:sz="0" w:space="0" w:color="auto"/>
      </w:divBdr>
    </w:div>
    <w:div w:id="648754124">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72996207">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08726655">
      <w:bodyDiv w:val="1"/>
      <w:marLeft w:val="0"/>
      <w:marRight w:val="0"/>
      <w:marTop w:val="0"/>
      <w:marBottom w:val="0"/>
      <w:divBdr>
        <w:top w:val="none" w:sz="0" w:space="0" w:color="auto"/>
        <w:left w:val="none" w:sz="0" w:space="0" w:color="auto"/>
        <w:bottom w:val="none" w:sz="0" w:space="0" w:color="auto"/>
        <w:right w:val="none" w:sz="0" w:space="0" w:color="auto"/>
      </w:divBdr>
    </w:div>
    <w:div w:id="713311326">
      <w:bodyDiv w:val="1"/>
      <w:marLeft w:val="0"/>
      <w:marRight w:val="0"/>
      <w:marTop w:val="0"/>
      <w:marBottom w:val="0"/>
      <w:divBdr>
        <w:top w:val="none" w:sz="0" w:space="0" w:color="auto"/>
        <w:left w:val="none" w:sz="0" w:space="0" w:color="auto"/>
        <w:bottom w:val="none" w:sz="0" w:space="0" w:color="auto"/>
        <w:right w:val="none" w:sz="0" w:space="0" w:color="auto"/>
      </w:divBdr>
    </w:div>
    <w:div w:id="723137407">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31657472">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761529419">
      <w:bodyDiv w:val="1"/>
      <w:marLeft w:val="0"/>
      <w:marRight w:val="0"/>
      <w:marTop w:val="0"/>
      <w:marBottom w:val="0"/>
      <w:divBdr>
        <w:top w:val="none" w:sz="0" w:space="0" w:color="auto"/>
        <w:left w:val="none" w:sz="0" w:space="0" w:color="auto"/>
        <w:bottom w:val="none" w:sz="0" w:space="0" w:color="auto"/>
        <w:right w:val="none" w:sz="0" w:space="0" w:color="auto"/>
      </w:divBdr>
    </w:div>
    <w:div w:id="783234697">
      <w:bodyDiv w:val="1"/>
      <w:marLeft w:val="0"/>
      <w:marRight w:val="0"/>
      <w:marTop w:val="0"/>
      <w:marBottom w:val="0"/>
      <w:divBdr>
        <w:top w:val="none" w:sz="0" w:space="0" w:color="auto"/>
        <w:left w:val="none" w:sz="0" w:space="0" w:color="auto"/>
        <w:bottom w:val="none" w:sz="0" w:space="0" w:color="auto"/>
        <w:right w:val="none" w:sz="0" w:space="0" w:color="auto"/>
      </w:divBdr>
    </w:div>
    <w:div w:id="800028980">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01537762">
      <w:bodyDiv w:val="1"/>
      <w:marLeft w:val="0"/>
      <w:marRight w:val="0"/>
      <w:marTop w:val="0"/>
      <w:marBottom w:val="0"/>
      <w:divBdr>
        <w:top w:val="none" w:sz="0" w:space="0" w:color="auto"/>
        <w:left w:val="none" w:sz="0" w:space="0" w:color="auto"/>
        <w:bottom w:val="none" w:sz="0" w:space="0" w:color="auto"/>
        <w:right w:val="none" w:sz="0" w:space="0" w:color="auto"/>
      </w:divBdr>
    </w:div>
    <w:div w:id="808590508">
      <w:bodyDiv w:val="1"/>
      <w:marLeft w:val="0"/>
      <w:marRight w:val="0"/>
      <w:marTop w:val="0"/>
      <w:marBottom w:val="0"/>
      <w:divBdr>
        <w:top w:val="none" w:sz="0" w:space="0" w:color="auto"/>
        <w:left w:val="none" w:sz="0" w:space="0" w:color="auto"/>
        <w:bottom w:val="none" w:sz="0" w:space="0" w:color="auto"/>
        <w:right w:val="none" w:sz="0" w:space="0" w:color="auto"/>
      </w:divBdr>
    </w:div>
    <w:div w:id="833449228">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72958226">
      <w:bodyDiv w:val="1"/>
      <w:marLeft w:val="0"/>
      <w:marRight w:val="0"/>
      <w:marTop w:val="0"/>
      <w:marBottom w:val="0"/>
      <w:divBdr>
        <w:top w:val="none" w:sz="0" w:space="0" w:color="auto"/>
        <w:left w:val="none" w:sz="0" w:space="0" w:color="auto"/>
        <w:bottom w:val="none" w:sz="0" w:space="0" w:color="auto"/>
        <w:right w:val="none" w:sz="0" w:space="0" w:color="auto"/>
      </w:divBdr>
    </w:div>
    <w:div w:id="87786311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892085319">
      <w:bodyDiv w:val="1"/>
      <w:marLeft w:val="0"/>
      <w:marRight w:val="0"/>
      <w:marTop w:val="0"/>
      <w:marBottom w:val="0"/>
      <w:divBdr>
        <w:top w:val="none" w:sz="0" w:space="0" w:color="auto"/>
        <w:left w:val="none" w:sz="0" w:space="0" w:color="auto"/>
        <w:bottom w:val="none" w:sz="0" w:space="0" w:color="auto"/>
        <w:right w:val="none" w:sz="0" w:space="0" w:color="auto"/>
      </w:divBdr>
    </w:div>
    <w:div w:id="911475082">
      <w:bodyDiv w:val="1"/>
      <w:marLeft w:val="0"/>
      <w:marRight w:val="0"/>
      <w:marTop w:val="0"/>
      <w:marBottom w:val="0"/>
      <w:divBdr>
        <w:top w:val="none" w:sz="0" w:space="0" w:color="auto"/>
        <w:left w:val="none" w:sz="0" w:space="0" w:color="auto"/>
        <w:bottom w:val="none" w:sz="0" w:space="0" w:color="auto"/>
        <w:right w:val="none" w:sz="0" w:space="0" w:color="auto"/>
      </w:divBdr>
    </w:div>
    <w:div w:id="914364032">
      <w:bodyDiv w:val="1"/>
      <w:marLeft w:val="0"/>
      <w:marRight w:val="0"/>
      <w:marTop w:val="0"/>
      <w:marBottom w:val="0"/>
      <w:divBdr>
        <w:top w:val="none" w:sz="0" w:space="0" w:color="auto"/>
        <w:left w:val="none" w:sz="0" w:space="0" w:color="auto"/>
        <w:bottom w:val="none" w:sz="0" w:space="0" w:color="auto"/>
        <w:right w:val="none" w:sz="0" w:space="0" w:color="auto"/>
      </w:divBdr>
    </w:div>
    <w:div w:id="928583438">
      <w:bodyDiv w:val="1"/>
      <w:marLeft w:val="0"/>
      <w:marRight w:val="0"/>
      <w:marTop w:val="0"/>
      <w:marBottom w:val="0"/>
      <w:divBdr>
        <w:top w:val="none" w:sz="0" w:space="0" w:color="auto"/>
        <w:left w:val="none" w:sz="0" w:space="0" w:color="auto"/>
        <w:bottom w:val="none" w:sz="0" w:space="0" w:color="auto"/>
        <w:right w:val="none" w:sz="0" w:space="0" w:color="auto"/>
      </w:divBdr>
    </w:div>
    <w:div w:id="954405336">
      <w:bodyDiv w:val="1"/>
      <w:marLeft w:val="0"/>
      <w:marRight w:val="0"/>
      <w:marTop w:val="0"/>
      <w:marBottom w:val="0"/>
      <w:divBdr>
        <w:top w:val="none" w:sz="0" w:space="0" w:color="auto"/>
        <w:left w:val="none" w:sz="0" w:space="0" w:color="auto"/>
        <w:bottom w:val="none" w:sz="0" w:space="0" w:color="auto"/>
        <w:right w:val="none" w:sz="0" w:space="0" w:color="auto"/>
      </w:divBdr>
    </w:div>
    <w:div w:id="968825879">
      <w:bodyDiv w:val="1"/>
      <w:marLeft w:val="0"/>
      <w:marRight w:val="0"/>
      <w:marTop w:val="0"/>
      <w:marBottom w:val="0"/>
      <w:divBdr>
        <w:top w:val="none" w:sz="0" w:space="0" w:color="auto"/>
        <w:left w:val="none" w:sz="0" w:space="0" w:color="auto"/>
        <w:bottom w:val="none" w:sz="0" w:space="0" w:color="auto"/>
        <w:right w:val="none" w:sz="0" w:space="0" w:color="auto"/>
      </w:divBdr>
    </w:div>
    <w:div w:id="970787534">
      <w:bodyDiv w:val="1"/>
      <w:marLeft w:val="0"/>
      <w:marRight w:val="0"/>
      <w:marTop w:val="0"/>
      <w:marBottom w:val="0"/>
      <w:divBdr>
        <w:top w:val="none" w:sz="0" w:space="0" w:color="auto"/>
        <w:left w:val="none" w:sz="0" w:space="0" w:color="auto"/>
        <w:bottom w:val="none" w:sz="0" w:space="0" w:color="auto"/>
        <w:right w:val="none" w:sz="0" w:space="0" w:color="auto"/>
      </w:divBdr>
    </w:div>
    <w:div w:id="1000698733">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023824716">
      <w:bodyDiv w:val="1"/>
      <w:marLeft w:val="0"/>
      <w:marRight w:val="0"/>
      <w:marTop w:val="0"/>
      <w:marBottom w:val="0"/>
      <w:divBdr>
        <w:top w:val="none" w:sz="0" w:space="0" w:color="auto"/>
        <w:left w:val="none" w:sz="0" w:space="0" w:color="auto"/>
        <w:bottom w:val="none" w:sz="0" w:space="0" w:color="auto"/>
        <w:right w:val="none" w:sz="0" w:space="0" w:color="auto"/>
      </w:divBdr>
    </w:div>
    <w:div w:id="1058045085">
      <w:bodyDiv w:val="1"/>
      <w:marLeft w:val="0"/>
      <w:marRight w:val="0"/>
      <w:marTop w:val="0"/>
      <w:marBottom w:val="0"/>
      <w:divBdr>
        <w:top w:val="none" w:sz="0" w:space="0" w:color="auto"/>
        <w:left w:val="none" w:sz="0" w:space="0" w:color="auto"/>
        <w:bottom w:val="none" w:sz="0" w:space="0" w:color="auto"/>
        <w:right w:val="none" w:sz="0" w:space="0" w:color="auto"/>
      </w:divBdr>
    </w:div>
    <w:div w:id="1068265904">
      <w:bodyDiv w:val="1"/>
      <w:marLeft w:val="0"/>
      <w:marRight w:val="0"/>
      <w:marTop w:val="0"/>
      <w:marBottom w:val="0"/>
      <w:divBdr>
        <w:top w:val="none" w:sz="0" w:space="0" w:color="auto"/>
        <w:left w:val="none" w:sz="0" w:space="0" w:color="auto"/>
        <w:bottom w:val="none" w:sz="0" w:space="0" w:color="auto"/>
        <w:right w:val="none" w:sz="0" w:space="0" w:color="auto"/>
      </w:divBdr>
    </w:div>
    <w:div w:id="1104039702">
      <w:bodyDiv w:val="1"/>
      <w:marLeft w:val="0"/>
      <w:marRight w:val="0"/>
      <w:marTop w:val="0"/>
      <w:marBottom w:val="0"/>
      <w:divBdr>
        <w:top w:val="none" w:sz="0" w:space="0" w:color="auto"/>
        <w:left w:val="none" w:sz="0" w:space="0" w:color="auto"/>
        <w:bottom w:val="none" w:sz="0" w:space="0" w:color="auto"/>
        <w:right w:val="none" w:sz="0" w:space="0" w:color="auto"/>
      </w:divBdr>
    </w:div>
    <w:div w:id="1104497396">
      <w:bodyDiv w:val="1"/>
      <w:marLeft w:val="0"/>
      <w:marRight w:val="0"/>
      <w:marTop w:val="0"/>
      <w:marBottom w:val="0"/>
      <w:divBdr>
        <w:top w:val="none" w:sz="0" w:space="0" w:color="auto"/>
        <w:left w:val="none" w:sz="0" w:space="0" w:color="auto"/>
        <w:bottom w:val="none" w:sz="0" w:space="0" w:color="auto"/>
        <w:right w:val="none" w:sz="0" w:space="0" w:color="auto"/>
      </w:divBdr>
    </w:div>
    <w:div w:id="1109349335">
      <w:bodyDiv w:val="1"/>
      <w:marLeft w:val="0"/>
      <w:marRight w:val="0"/>
      <w:marTop w:val="0"/>
      <w:marBottom w:val="0"/>
      <w:divBdr>
        <w:top w:val="none" w:sz="0" w:space="0" w:color="auto"/>
        <w:left w:val="none" w:sz="0" w:space="0" w:color="auto"/>
        <w:bottom w:val="none" w:sz="0" w:space="0" w:color="auto"/>
        <w:right w:val="none" w:sz="0" w:space="0" w:color="auto"/>
      </w:divBdr>
    </w:div>
    <w:div w:id="1147936391">
      <w:bodyDiv w:val="1"/>
      <w:marLeft w:val="0"/>
      <w:marRight w:val="0"/>
      <w:marTop w:val="0"/>
      <w:marBottom w:val="0"/>
      <w:divBdr>
        <w:top w:val="none" w:sz="0" w:space="0" w:color="auto"/>
        <w:left w:val="none" w:sz="0" w:space="0" w:color="auto"/>
        <w:bottom w:val="none" w:sz="0" w:space="0" w:color="auto"/>
        <w:right w:val="none" w:sz="0" w:space="0" w:color="auto"/>
      </w:divBdr>
    </w:div>
    <w:div w:id="1167013834">
      <w:bodyDiv w:val="1"/>
      <w:marLeft w:val="0"/>
      <w:marRight w:val="0"/>
      <w:marTop w:val="0"/>
      <w:marBottom w:val="0"/>
      <w:divBdr>
        <w:top w:val="none" w:sz="0" w:space="0" w:color="auto"/>
        <w:left w:val="none" w:sz="0" w:space="0" w:color="auto"/>
        <w:bottom w:val="none" w:sz="0" w:space="0" w:color="auto"/>
        <w:right w:val="none" w:sz="0" w:space="0" w:color="auto"/>
      </w:divBdr>
    </w:div>
    <w:div w:id="1171724625">
      <w:bodyDiv w:val="1"/>
      <w:marLeft w:val="0"/>
      <w:marRight w:val="0"/>
      <w:marTop w:val="0"/>
      <w:marBottom w:val="0"/>
      <w:divBdr>
        <w:top w:val="none" w:sz="0" w:space="0" w:color="auto"/>
        <w:left w:val="none" w:sz="0" w:space="0" w:color="auto"/>
        <w:bottom w:val="none" w:sz="0" w:space="0" w:color="auto"/>
        <w:right w:val="none" w:sz="0" w:space="0" w:color="auto"/>
      </w:divBdr>
    </w:div>
    <w:div w:id="1172842046">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28490065">
      <w:bodyDiv w:val="1"/>
      <w:marLeft w:val="0"/>
      <w:marRight w:val="0"/>
      <w:marTop w:val="0"/>
      <w:marBottom w:val="0"/>
      <w:divBdr>
        <w:top w:val="none" w:sz="0" w:space="0" w:color="auto"/>
        <w:left w:val="none" w:sz="0" w:space="0" w:color="auto"/>
        <w:bottom w:val="none" w:sz="0" w:space="0" w:color="auto"/>
        <w:right w:val="none" w:sz="0" w:space="0" w:color="auto"/>
      </w:divBdr>
    </w:div>
    <w:div w:id="1233469724">
      <w:bodyDiv w:val="1"/>
      <w:marLeft w:val="0"/>
      <w:marRight w:val="0"/>
      <w:marTop w:val="0"/>
      <w:marBottom w:val="0"/>
      <w:divBdr>
        <w:top w:val="none" w:sz="0" w:space="0" w:color="auto"/>
        <w:left w:val="none" w:sz="0" w:space="0" w:color="auto"/>
        <w:bottom w:val="none" w:sz="0" w:space="0" w:color="auto"/>
        <w:right w:val="none" w:sz="0" w:space="0" w:color="auto"/>
      </w:divBdr>
    </w:div>
    <w:div w:id="1252156468">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08318925">
      <w:bodyDiv w:val="1"/>
      <w:marLeft w:val="0"/>
      <w:marRight w:val="0"/>
      <w:marTop w:val="0"/>
      <w:marBottom w:val="0"/>
      <w:divBdr>
        <w:top w:val="none" w:sz="0" w:space="0" w:color="auto"/>
        <w:left w:val="none" w:sz="0" w:space="0" w:color="auto"/>
        <w:bottom w:val="none" w:sz="0" w:space="0" w:color="auto"/>
        <w:right w:val="none" w:sz="0" w:space="0" w:color="auto"/>
      </w:divBdr>
    </w:div>
    <w:div w:id="1359968622">
      <w:bodyDiv w:val="1"/>
      <w:marLeft w:val="0"/>
      <w:marRight w:val="0"/>
      <w:marTop w:val="0"/>
      <w:marBottom w:val="0"/>
      <w:divBdr>
        <w:top w:val="none" w:sz="0" w:space="0" w:color="auto"/>
        <w:left w:val="none" w:sz="0" w:space="0" w:color="auto"/>
        <w:bottom w:val="none" w:sz="0" w:space="0" w:color="auto"/>
        <w:right w:val="none" w:sz="0" w:space="0" w:color="auto"/>
      </w:divBdr>
    </w:div>
    <w:div w:id="1362516632">
      <w:bodyDiv w:val="1"/>
      <w:marLeft w:val="0"/>
      <w:marRight w:val="0"/>
      <w:marTop w:val="0"/>
      <w:marBottom w:val="0"/>
      <w:divBdr>
        <w:top w:val="none" w:sz="0" w:space="0" w:color="auto"/>
        <w:left w:val="none" w:sz="0" w:space="0" w:color="auto"/>
        <w:bottom w:val="none" w:sz="0" w:space="0" w:color="auto"/>
        <w:right w:val="none" w:sz="0" w:space="0" w:color="auto"/>
      </w:divBdr>
    </w:div>
    <w:div w:id="1370255119">
      <w:bodyDiv w:val="1"/>
      <w:marLeft w:val="0"/>
      <w:marRight w:val="0"/>
      <w:marTop w:val="0"/>
      <w:marBottom w:val="0"/>
      <w:divBdr>
        <w:top w:val="none" w:sz="0" w:space="0" w:color="auto"/>
        <w:left w:val="none" w:sz="0" w:space="0" w:color="auto"/>
        <w:bottom w:val="none" w:sz="0" w:space="0" w:color="auto"/>
        <w:right w:val="none" w:sz="0" w:space="0" w:color="auto"/>
      </w:divBdr>
    </w:div>
    <w:div w:id="1386444676">
      <w:bodyDiv w:val="1"/>
      <w:marLeft w:val="0"/>
      <w:marRight w:val="0"/>
      <w:marTop w:val="0"/>
      <w:marBottom w:val="0"/>
      <w:divBdr>
        <w:top w:val="none" w:sz="0" w:space="0" w:color="auto"/>
        <w:left w:val="none" w:sz="0" w:space="0" w:color="auto"/>
        <w:bottom w:val="none" w:sz="0" w:space="0" w:color="auto"/>
        <w:right w:val="none" w:sz="0" w:space="0" w:color="auto"/>
      </w:divBdr>
    </w:div>
    <w:div w:id="1392995903">
      <w:bodyDiv w:val="1"/>
      <w:marLeft w:val="0"/>
      <w:marRight w:val="0"/>
      <w:marTop w:val="0"/>
      <w:marBottom w:val="0"/>
      <w:divBdr>
        <w:top w:val="none" w:sz="0" w:space="0" w:color="auto"/>
        <w:left w:val="none" w:sz="0" w:space="0" w:color="auto"/>
        <w:bottom w:val="none" w:sz="0" w:space="0" w:color="auto"/>
        <w:right w:val="none" w:sz="0" w:space="0" w:color="auto"/>
      </w:divBdr>
    </w:div>
    <w:div w:id="1401829456">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13620702">
      <w:bodyDiv w:val="1"/>
      <w:marLeft w:val="0"/>
      <w:marRight w:val="0"/>
      <w:marTop w:val="0"/>
      <w:marBottom w:val="0"/>
      <w:divBdr>
        <w:top w:val="none" w:sz="0" w:space="0" w:color="auto"/>
        <w:left w:val="none" w:sz="0" w:space="0" w:color="auto"/>
        <w:bottom w:val="none" w:sz="0" w:space="0" w:color="auto"/>
        <w:right w:val="none" w:sz="0" w:space="0" w:color="auto"/>
      </w:divBdr>
    </w:div>
    <w:div w:id="1438330248">
      <w:bodyDiv w:val="1"/>
      <w:marLeft w:val="0"/>
      <w:marRight w:val="0"/>
      <w:marTop w:val="0"/>
      <w:marBottom w:val="0"/>
      <w:divBdr>
        <w:top w:val="none" w:sz="0" w:space="0" w:color="auto"/>
        <w:left w:val="none" w:sz="0" w:space="0" w:color="auto"/>
        <w:bottom w:val="none" w:sz="0" w:space="0" w:color="auto"/>
        <w:right w:val="none" w:sz="0" w:space="0" w:color="auto"/>
      </w:divBdr>
    </w:div>
    <w:div w:id="1466461981">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477843409">
      <w:bodyDiv w:val="1"/>
      <w:marLeft w:val="0"/>
      <w:marRight w:val="0"/>
      <w:marTop w:val="0"/>
      <w:marBottom w:val="0"/>
      <w:divBdr>
        <w:top w:val="none" w:sz="0" w:space="0" w:color="auto"/>
        <w:left w:val="none" w:sz="0" w:space="0" w:color="auto"/>
        <w:bottom w:val="none" w:sz="0" w:space="0" w:color="auto"/>
        <w:right w:val="none" w:sz="0" w:space="0" w:color="auto"/>
      </w:divBdr>
    </w:div>
    <w:div w:id="1499424384">
      <w:bodyDiv w:val="1"/>
      <w:marLeft w:val="0"/>
      <w:marRight w:val="0"/>
      <w:marTop w:val="0"/>
      <w:marBottom w:val="0"/>
      <w:divBdr>
        <w:top w:val="none" w:sz="0" w:space="0" w:color="auto"/>
        <w:left w:val="none" w:sz="0" w:space="0" w:color="auto"/>
        <w:bottom w:val="none" w:sz="0" w:space="0" w:color="auto"/>
        <w:right w:val="none" w:sz="0" w:space="0" w:color="auto"/>
      </w:divBdr>
    </w:div>
    <w:div w:id="1505851633">
      <w:bodyDiv w:val="1"/>
      <w:marLeft w:val="0"/>
      <w:marRight w:val="0"/>
      <w:marTop w:val="0"/>
      <w:marBottom w:val="0"/>
      <w:divBdr>
        <w:top w:val="none" w:sz="0" w:space="0" w:color="auto"/>
        <w:left w:val="none" w:sz="0" w:space="0" w:color="auto"/>
        <w:bottom w:val="none" w:sz="0" w:space="0" w:color="auto"/>
        <w:right w:val="none" w:sz="0" w:space="0" w:color="auto"/>
      </w:divBdr>
    </w:div>
    <w:div w:id="1531146127">
      <w:bodyDiv w:val="1"/>
      <w:marLeft w:val="0"/>
      <w:marRight w:val="0"/>
      <w:marTop w:val="0"/>
      <w:marBottom w:val="0"/>
      <w:divBdr>
        <w:top w:val="none" w:sz="0" w:space="0" w:color="auto"/>
        <w:left w:val="none" w:sz="0" w:space="0" w:color="auto"/>
        <w:bottom w:val="none" w:sz="0" w:space="0" w:color="auto"/>
        <w:right w:val="none" w:sz="0" w:space="0" w:color="auto"/>
      </w:divBdr>
    </w:div>
    <w:div w:id="1578829778">
      <w:bodyDiv w:val="1"/>
      <w:marLeft w:val="0"/>
      <w:marRight w:val="0"/>
      <w:marTop w:val="0"/>
      <w:marBottom w:val="0"/>
      <w:divBdr>
        <w:top w:val="none" w:sz="0" w:space="0" w:color="auto"/>
        <w:left w:val="none" w:sz="0" w:space="0" w:color="auto"/>
        <w:bottom w:val="none" w:sz="0" w:space="0" w:color="auto"/>
        <w:right w:val="none" w:sz="0" w:space="0" w:color="auto"/>
      </w:divBdr>
    </w:div>
    <w:div w:id="1597057356">
      <w:bodyDiv w:val="1"/>
      <w:marLeft w:val="0"/>
      <w:marRight w:val="0"/>
      <w:marTop w:val="0"/>
      <w:marBottom w:val="0"/>
      <w:divBdr>
        <w:top w:val="none" w:sz="0" w:space="0" w:color="auto"/>
        <w:left w:val="none" w:sz="0" w:space="0" w:color="auto"/>
        <w:bottom w:val="none" w:sz="0" w:space="0" w:color="auto"/>
        <w:right w:val="none" w:sz="0" w:space="0" w:color="auto"/>
      </w:divBdr>
    </w:div>
    <w:div w:id="1607730286">
      <w:bodyDiv w:val="1"/>
      <w:marLeft w:val="0"/>
      <w:marRight w:val="0"/>
      <w:marTop w:val="0"/>
      <w:marBottom w:val="0"/>
      <w:divBdr>
        <w:top w:val="none" w:sz="0" w:space="0" w:color="auto"/>
        <w:left w:val="none" w:sz="0" w:space="0" w:color="auto"/>
        <w:bottom w:val="none" w:sz="0" w:space="0" w:color="auto"/>
        <w:right w:val="none" w:sz="0" w:space="0" w:color="auto"/>
      </w:divBdr>
    </w:div>
    <w:div w:id="1613442154">
      <w:bodyDiv w:val="1"/>
      <w:marLeft w:val="0"/>
      <w:marRight w:val="0"/>
      <w:marTop w:val="0"/>
      <w:marBottom w:val="0"/>
      <w:divBdr>
        <w:top w:val="none" w:sz="0" w:space="0" w:color="auto"/>
        <w:left w:val="none" w:sz="0" w:space="0" w:color="auto"/>
        <w:bottom w:val="none" w:sz="0" w:space="0" w:color="auto"/>
        <w:right w:val="none" w:sz="0" w:space="0" w:color="auto"/>
      </w:divBdr>
    </w:div>
    <w:div w:id="1616063755">
      <w:bodyDiv w:val="1"/>
      <w:marLeft w:val="0"/>
      <w:marRight w:val="0"/>
      <w:marTop w:val="0"/>
      <w:marBottom w:val="0"/>
      <w:divBdr>
        <w:top w:val="none" w:sz="0" w:space="0" w:color="auto"/>
        <w:left w:val="none" w:sz="0" w:space="0" w:color="auto"/>
        <w:bottom w:val="none" w:sz="0" w:space="0" w:color="auto"/>
        <w:right w:val="none" w:sz="0" w:space="0" w:color="auto"/>
      </w:divBdr>
    </w:div>
    <w:div w:id="1620453999">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66397224">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20085695">
      <w:bodyDiv w:val="1"/>
      <w:marLeft w:val="0"/>
      <w:marRight w:val="0"/>
      <w:marTop w:val="0"/>
      <w:marBottom w:val="0"/>
      <w:divBdr>
        <w:top w:val="none" w:sz="0" w:space="0" w:color="auto"/>
        <w:left w:val="none" w:sz="0" w:space="0" w:color="auto"/>
        <w:bottom w:val="none" w:sz="0" w:space="0" w:color="auto"/>
        <w:right w:val="none" w:sz="0" w:space="0" w:color="auto"/>
      </w:divBdr>
    </w:div>
    <w:div w:id="1758212670">
      <w:bodyDiv w:val="1"/>
      <w:marLeft w:val="0"/>
      <w:marRight w:val="0"/>
      <w:marTop w:val="0"/>
      <w:marBottom w:val="0"/>
      <w:divBdr>
        <w:top w:val="none" w:sz="0" w:space="0" w:color="auto"/>
        <w:left w:val="none" w:sz="0" w:space="0" w:color="auto"/>
        <w:bottom w:val="none" w:sz="0" w:space="0" w:color="auto"/>
        <w:right w:val="none" w:sz="0" w:space="0" w:color="auto"/>
      </w:divBdr>
    </w:div>
    <w:div w:id="1792094818">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797992208">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1889758241">
      <w:bodyDiv w:val="1"/>
      <w:marLeft w:val="0"/>
      <w:marRight w:val="0"/>
      <w:marTop w:val="0"/>
      <w:marBottom w:val="0"/>
      <w:divBdr>
        <w:top w:val="none" w:sz="0" w:space="0" w:color="auto"/>
        <w:left w:val="none" w:sz="0" w:space="0" w:color="auto"/>
        <w:bottom w:val="none" w:sz="0" w:space="0" w:color="auto"/>
        <w:right w:val="none" w:sz="0" w:space="0" w:color="auto"/>
      </w:divBdr>
    </w:div>
    <w:div w:id="1910191458">
      <w:bodyDiv w:val="1"/>
      <w:marLeft w:val="0"/>
      <w:marRight w:val="0"/>
      <w:marTop w:val="0"/>
      <w:marBottom w:val="0"/>
      <w:divBdr>
        <w:top w:val="none" w:sz="0" w:space="0" w:color="auto"/>
        <w:left w:val="none" w:sz="0" w:space="0" w:color="auto"/>
        <w:bottom w:val="none" w:sz="0" w:space="0" w:color="auto"/>
        <w:right w:val="none" w:sz="0" w:space="0" w:color="auto"/>
      </w:divBdr>
    </w:div>
    <w:div w:id="1923831721">
      <w:bodyDiv w:val="1"/>
      <w:marLeft w:val="0"/>
      <w:marRight w:val="0"/>
      <w:marTop w:val="0"/>
      <w:marBottom w:val="0"/>
      <w:divBdr>
        <w:top w:val="none" w:sz="0" w:space="0" w:color="auto"/>
        <w:left w:val="none" w:sz="0" w:space="0" w:color="auto"/>
        <w:bottom w:val="none" w:sz="0" w:space="0" w:color="auto"/>
        <w:right w:val="none" w:sz="0" w:space="0" w:color="auto"/>
      </w:divBdr>
    </w:div>
    <w:div w:id="1974434109">
      <w:bodyDiv w:val="1"/>
      <w:marLeft w:val="0"/>
      <w:marRight w:val="0"/>
      <w:marTop w:val="0"/>
      <w:marBottom w:val="0"/>
      <w:divBdr>
        <w:top w:val="none" w:sz="0" w:space="0" w:color="auto"/>
        <w:left w:val="none" w:sz="0" w:space="0" w:color="auto"/>
        <w:bottom w:val="none" w:sz="0" w:space="0" w:color="auto"/>
        <w:right w:val="none" w:sz="0" w:space="0" w:color="auto"/>
      </w:divBdr>
    </w:div>
    <w:div w:id="1975678187">
      <w:bodyDiv w:val="1"/>
      <w:marLeft w:val="0"/>
      <w:marRight w:val="0"/>
      <w:marTop w:val="0"/>
      <w:marBottom w:val="0"/>
      <w:divBdr>
        <w:top w:val="none" w:sz="0" w:space="0" w:color="auto"/>
        <w:left w:val="none" w:sz="0" w:space="0" w:color="auto"/>
        <w:bottom w:val="none" w:sz="0" w:space="0" w:color="auto"/>
        <w:right w:val="none" w:sz="0" w:space="0" w:color="auto"/>
      </w:divBdr>
    </w:div>
    <w:div w:id="2029330248">
      <w:bodyDiv w:val="1"/>
      <w:marLeft w:val="0"/>
      <w:marRight w:val="0"/>
      <w:marTop w:val="0"/>
      <w:marBottom w:val="0"/>
      <w:divBdr>
        <w:top w:val="none" w:sz="0" w:space="0" w:color="auto"/>
        <w:left w:val="none" w:sz="0" w:space="0" w:color="auto"/>
        <w:bottom w:val="none" w:sz="0" w:space="0" w:color="auto"/>
        <w:right w:val="none" w:sz="0" w:space="0" w:color="auto"/>
      </w:divBdr>
    </w:div>
    <w:div w:id="2045514774">
      <w:bodyDiv w:val="1"/>
      <w:marLeft w:val="0"/>
      <w:marRight w:val="0"/>
      <w:marTop w:val="0"/>
      <w:marBottom w:val="0"/>
      <w:divBdr>
        <w:top w:val="none" w:sz="0" w:space="0" w:color="auto"/>
        <w:left w:val="none" w:sz="0" w:space="0" w:color="auto"/>
        <w:bottom w:val="none" w:sz="0" w:space="0" w:color="auto"/>
        <w:right w:val="none" w:sz="0" w:space="0" w:color="auto"/>
      </w:divBdr>
    </w:div>
    <w:div w:id="2061324821">
      <w:bodyDiv w:val="1"/>
      <w:marLeft w:val="0"/>
      <w:marRight w:val="0"/>
      <w:marTop w:val="0"/>
      <w:marBottom w:val="0"/>
      <w:divBdr>
        <w:top w:val="none" w:sz="0" w:space="0" w:color="auto"/>
        <w:left w:val="none" w:sz="0" w:space="0" w:color="auto"/>
        <w:bottom w:val="none" w:sz="0" w:space="0" w:color="auto"/>
        <w:right w:val="none" w:sz="0" w:space="0" w:color="auto"/>
      </w:divBdr>
    </w:div>
    <w:div w:id="2113280740">
      <w:bodyDiv w:val="1"/>
      <w:marLeft w:val="0"/>
      <w:marRight w:val="0"/>
      <w:marTop w:val="0"/>
      <w:marBottom w:val="0"/>
      <w:divBdr>
        <w:top w:val="none" w:sz="0" w:space="0" w:color="auto"/>
        <w:left w:val="none" w:sz="0" w:space="0" w:color="auto"/>
        <w:bottom w:val="none" w:sz="0" w:space="0" w:color="auto"/>
        <w:right w:val="none" w:sz="0" w:space="0" w:color="auto"/>
      </w:divBdr>
    </w:div>
    <w:div w:id="2134253914">
      <w:bodyDiv w:val="1"/>
      <w:marLeft w:val="0"/>
      <w:marRight w:val="0"/>
      <w:marTop w:val="0"/>
      <w:marBottom w:val="0"/>
      <w:divBdr>
        <w:top w:val="none" w:sz="0" w:space="0" w:color="auto"/>
        <w:left w:val="none" w:sz="0" w:space="0" w:color="auto"/>
        <w:bottom w:val="none" w:sz="0" w:space="0" w:color="auto"/>
        <w:right w:val="none" w:sz="0" w:space="0" w:color="auto"/>
      </w:divBdr>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desktop.arcgis.com/en/arcmap/latest/extensions/network-analyst/vehicle-routing-problem.ht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desktop.arcgis.com/en/arcmap/latest/extensions/network-analyst/barriers.htm" TargetMode="External"/><Relationship Id="rId2" Type="http://schemas.openxmlformats.org/officeDocument/2006/relationships/customXml" Target="../customXml/item2.xml"/><Relationship Id="rId16" Type="http://schemas.openxmlformats.org/officeDocument/2006/relationships/hyperlink" Target="https://desktop.arcgis.com/en/arcmap/latest/extensions/network-analyst/barriers.htm" TargetMode="External"/><Relationship Id="rId20" Type="http://schemas.openxmlformats.org/officeDocument/2006/relationships/hyperlink" Target="https://pro.arcgis.com/en/pro-app/latest/help/analysis/networks/u-turn-policies.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esktop.arcgis.com/en/arcmap/latest/extensions/network-analyst/barriers.htm" TargetMode="External"/><Relationship Id="rId10" Type="http://schemas.openxmlformats.org/officeDocument/2006/relationships/endnotes" Target="endnotes.xml"/><Relationship Id="rId19" Type="http://schemas.openxmlformats.org/officeDocument/2006/relationships/hyperlink" Target="https://developers.arcgis.com/rest/network/api-reference/vehicle-routing-problem-service.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sktop.arcgis.com/en/arcmap/latest/extensions/network-analyst/barriers.ht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0" ma:contentTypeDescription="Create a new document." ma:contentTypeScope="" ma:versionID="33c2671a595dd1d45080ea62d33e4246">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207ad79a31aede3bc266ddf49ae11068"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4C86F7-E131-422B-A81E-EE53D6142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80074E-29EC-4151-9623-994429932D6D}">
  <ds:schemaRefs>
    <ds:schemaRef ds:uri="http://schemas.microsoft.com/sharepoint/v3/contenttype/forms"/>
  </ds:schemaRefs>
</ds:datastoreItem>
</file>

<file path=customXml/itemProps3.xml><?xml version="1.0" encoding="utf-8"?>
<ds:datastoreItem xmlns:ds="http://schemas.openxmlformats.org/officeDocument/2006/customXml" ds:itemID="{776EBEDC-A980-41C9-BBA2-08DF67EBE82A}">
  <ds:schemaRefs>
    <ds:schemaRef ds:uri="http://schemas.openxmlformats.org/officeDocument/2006/bibliography"/>
  </ds:schemaRefs>
</ds:datastoreItem>
</file>

<file path=customXml/itemProps4.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190</TotalTime>
  <Pages>48</Pages>
  <Words>8285</Words>
  <Characters>47230</Characters>
  <Application>Microsoft Office Word</Application>
  <DocSecurity>0</DocSecurity>
  <Lines>393</Lines>
  <Paragraphs>110</Paragraphs>
  <ScaleCrop>false</ScaleCrop>
  <Company/>
  <LinksUpToDate>false</LinksUpToDate>
  <CharactersWithSpaces>55405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704</cp:revision>
  <dcterms:created xsi:type="dcterms:W3CDTF">2018-04-25T19:07:00Z</dcterms:created>
  <dcterms:modified xsi:type="dcterms:W3CDTF">2021-07-13T17:35:00Z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